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0EE26" w14:textId="66BAE6F8" w:rsidR="000F500B" w:rsidRDefault="00065142" w:rsidP="008145F8">
      <w:pPr>
        <w:pStyle w:val="Fecha"/>
      </w:pPr>
      <w:r>
        <w:t xml:space="preserve">2 cuatrimestre2021 </w:t>
      </w:r>
    </w:p>
    <w:p w14:paraId="3A2D0CCF" w14:textId="5C0AE8F0" w:rsidR="000F500B" w:rsidRPr="000F010D" w:rsidRDefault="00065142" w:rsidP="008145F8">
      <w:pPr>
        <w:pStyle w:val="Ttulo"/>
        <w:rPr>
          <w:color w:val="D9A5FF"/>
          <w14:glow w14:rad="139700">
            <w14:srgbClr w14:val="7F35BE"/>
          </w14:glow>
        </w:rPr>
      </w:pPr>
      <w:r w:rsidRPr="000F010D">
        <w:rPr>
          <w:color w:val="D9A5FF"/>
          <w14:glow w14:rad="139700">
            <w14:srgbClr w14:val="7F35BE"/>
          </w14:glow>
        </w:rPr>
        <w:t>ALGO2-RESUMEN FINAL</w:t>
      </w:r>
    </w:p>
    <w:p w14:paraId="6D513557" w14:textId="731A322B" w:rsidR="000F500B" w:rsidRPr="009B0C32" w:rsidRDefault="00065142" w:rsidP="009B0C32">
      <w:pPr>
        <w:pStyle w:val="Ttulo1"/>
      </w:pPr>
      <w:r w:rsidRPr="009B0C32">
        <w:t xml:space="preserve">MEMORIA </w:t>
      </w:r>
    </w:p>
    <w:sdt>
      <w:sdtPr>
        <w:id w:val="1771513025"/>
        <w:placeholder>
          <w:docPart w:val="FCB1F42CD48C564785F8B4B7B34AD432"/>
        </w:placeholder>
        <w:temporary/>
        <w:showingPlcHdr/>
        <w15:appearance w15:val="hidden"/>
      </w:sdtPr>
      <w:sdtEndPr/>
      <w:sdtContent>
        <w:p w14:paraId="5F784A22" w14:textId="77777777" w:rsidR="000F500B" w:rsidRDefault="00493ED0" w:rsidP="008145F8">
          <w:r w:rsidRPr="008145F8">
            <w:t>Para empezar ahora mismo, pulse el texto de cualquier marcador de posición (como este, por ejemplo) y comience a escribir.</w:t>
          </w:r>
        </w:p>
      </w:sdtContent>
    </w:sdt>
    <w:p w14:paraId="24C0DA30" w14:textId="7595CE2E" w:rsidR="000F500B" w:rsidRDefault="009700CB" w:rsidP="009B0C32">
      <w:pPr>
        <w:pStyle w:val="Ttulo2"/>
      </w:pPr>
      <w:r>
        <w:t>Estructura de la memoria de un programa</w:t>
      </w:r>
    </w:p>
    <w:p w14:paraId="58FEE804" w14:textId="5C080D59" w:rsidR="00CD4CB4" w:rsidRPr="00CD4CB4" w:rsidRDefault="007D1EF2" w:rsidP="008145F8">
      <w:r w:rsidRPr="00CD4CB4">
        <w:rPr>
          <w:b/>
          <w:bCs/>
          <w:u w:val="single"/>
        </w:rPr>
        <w:t>¿Cómo</w:t>
      </w:r>
      <w:r w:rsidR="00840E2C" w:rsidRPr="00CD4CB4">
        <w:rPr>
          <w:b/>
          <w:bCs/>
          <w:u w:val="single"/>
        </w:rPr>
        <w:t xml:space="preserve"> utilizo la RAM?</w:t>
      </w:r>
      <w:r w:rsidR="00840E2C">
        <w:t xml:space="preserve"> </w:t>
      </w:r>
      <w:r w:rsidR="00840E2C" w:rsidRPr="00797853">
        <w:t xml:space="preserve">Por bloques de memoria </w:t>
      </w:r>
      <w:r w:rsidR="00CD4CB4" w:rsidRPr="00797853">
        <w:t>organización para trabajar coherentemente. El sistema operativo realiza esta organización.</w:t>
      </w:r>
    </w:p>
    <w:p w14:paraId="3E9828B1" w14:textId="2F5C7C76" w:rsidR="00E63627" w:rsidRPr="00E63627" w:rsidRDefault="00E63627" w:rsidP="008145F8">
      <w:pPr>
        <w:jc w:val="center"/>
      </w:pPr>
      <w:r w:rsidRPr="00E63627">
        <w:fldChar w:fldCharType="begin"/>
      </w:r>
      <w:r w:rsidRPr="00E63627">
        <w:instrText xml:space="preserve"> INCLUDEPICTURE "https://youthful-holly-615.notion.site/image/https%3A%2F%2Fs3-us-west-2.amazonaws.com%2Fsecure.notion-static.com%2Fd6d8e313-7052-49ce-8309-23b8c92946f3%2Forganizacion_memoria.png?table=block&amp;id=1ee4ebcb-d5dc-4f12-9d92-f2c9f040c825&amp;spaceId=a1e55095-a6d7-4703-bbe3-41ed0f6025ee&amp;width=930&amp;userId=&amp;cache=v2" \* MERGEFORMATINET </w:instrText>
      </w:r>
      <w:r w:rsidRPr="00E63627">
        <w:fldChar w:fldCharType="separate"/>
      </w:r>
      <w:r w:rsidRPr="00E63627">
        <w:rPr>
          <w:noProof/>
        </w:rPr>
        <w:drawing>
          <wp:inline distT="0" distB="0" distL="0" distR="0" wp14:anchorId="3A67E3BA" wp14:editId="540904B3">
            <wp:extent cx="1719688" cy="1708716"/>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8198" cy="1727108"/>
                    </a:xfrm>
                    <a:prstGeom prst="rect">
                      <a:avLst/>
                    </a:prstGeom>
                    <a:noFill/>
                    <a:ln>
                      <a:noFill/>
                    </a:ln>
                  </pic:spPr>
                </pic:pic>
              </a:graphicData>
            </a:graphic>
          </wp:inline>
        </w:drawing>
      </w:r>
      <w:r w:rsidRPr="00E63627">
        <w:fldChar w:fldCharType="end"/>
      </w:r>
    </w:p>
    <w:p w14:paraId="3BF507AB" w14:textId="37E2CAD3" w:rsidR="00CD4CB4" w:rsidRDefault="00CD4CB4" w:rsidP="008145F8"/>
    <w:p w14:paraId="128BCEF5" w14:textId="7B406C89" w:rsidR="00797853" w:rsidRPr="00CD4CB4" w:rsidRDefault="00797853" w:rsidP="008145F8">
      <w:r>
        <w:t>Detalles sobre la memoria:</w:t>
      </w:r>
    </w:p>
    <w:p w14:paraId="601859A8" w14:textId="77777777" w:rsidR="00245CC9" w:rsidRPr="00245CC9" w:rsidRDefault="00245CC9" w:rsidP="008145F8">
      <w:pPr>
        <w:pStyle w:val="Ttulo3"/>
        <w:rPr>
          <w:rFonts w:eastAsia="Times New Roman"/>
        </w:rPr>
      </w:pPr>
      <w:r w:rsidRPr="00245CC9">
        <w:rPr>
          <w:rFonts w:eastAsia="Times New Roman"/>
          <w:b/>
          <w:bCs/>
        </w:rPr>
        <w:t>Stack</w:t>
      </w:r>
      <w:r w:rsidRPr="00245CC9">
        <w:rPr>
          <w:rFonts w:eastAsia="Times New Roman"/>
        </w:rPr>
        <w:t xml:space="preserve"> de ejecución (pila): se almacenan todas las variables locales de las funciones que se encuentran en ejecución</w:t>
      </w:r>
    </w:p>
    <w:p w14:paraId="21346577" w14:textId="77777777" w:rsidR="00245CC9" w:rsidRPr="00245CC9" w:rsidRDefault="00245CC9" w:rsidP="008145F8">
      <w:pPr>
        <w:pStyle w:val="Ttulo3"/>
        <w:rPr>
          <w:rFonts w:eastAsia="Times New Roman"/>
        </w:rPr>
      </w:pPr>
      <w:r w:rsidRPr="00245CC9">
        <w:rPr>
          <w:rFonts w:eastAsia="Times New Roman"/>
          <w:b/>
          <w:bCs/>
        </w:rPr>
        <w:t>Heap</w:t>
      </w:r>
      <w:r w:rsidRPr="00245CC9">
        <w:rPr>
          <w:rFonts w:eastAsia="Times New Roman"/>
        </w:rPr>
        <w:t xml:space="preserve"> (memoria dinámica): memoria que puede estar disponible para ser utilizada por el programador en tiempo de ejecución. Hasta el momento de ser reservada, no se cuanto necesito</w:t>
      </w:r>
    </w:p>
    <w:p w14:paraId="72253B21" w14:textId="77777777" w:rsidR="00245CC9" w:rsidRPr="00245CC9" w:rsidRDefault="00245CC9" w:rsidP="008145F8">
      <w:pPr>
        <w:pStyle w:val="Ttulo3"/>
        <w:rPr>
          <w:rFonts w:eastAsia="Times New Roman"/>
        </w:rPr>
      </w:pPr>
      <w:r w:rsidRPr="00245CC9">
        <w:rPr>
          <w:rFonts w:eastAsia="Times New Roman"/>
          <w:b/>
          <w:bCs/>
        </w:rPr>
        <w:t>Data</w:t>
      </w:r>
      <w:r w:rsidRPr="00245CC9">
        <w:rPr>
          <w:rFonts w:eastAsia="Times New Roman"/>
        </w:rPr>
        <w:t>: constantes</w:t>
      </w:r>
    </w:p>
    <w:p w14:paraId="020F43F2" w14:textId="64225620" w:rsidR="009B0C32" w:rsidRDefault="00245CC9" w:rsidP="009B0C32">
      <w:pPr>
        <w:pStyle w:val="Ttulo3"/>
        <w:rPr>
          <w:rFonts w:eastAsia="Times New Roman"/>
        </w:rPr>
      </w:pPr>
      <w:r w:rsidRPr="00245CC9">
        <w:rPr>
          <w:rFonts w:eastAsia="Times New Roman"/>
          <w:b/>
          <w:bCs/>
        </w:rPr>
        <w:t>Text</w:t>
      </w:r>
      <w:r w:rsidRPr="00245CC9">
        <w:rPr>
          <w:rFonts w:eastAsia="Times New Roman"/>
        </w:rPr>
        <w:t>: código fuente del programa (el que el programador escribe)</w:t>
      </w:r>
    </w:p>
    <w:p w14:paraId="144F0303" w14:textId="77777777" w:rsidR="009B0C32" w:rsidRPr="009B0C32" w:rsidRDefault="009B0C32" w:rsidP="009B0C32">
      <w:pPr>
        <w:pStyle w:val="Ttulo1"/>
        <w:numPr>
          <w:ilvl w:val="0"/>
          <w:numId w:val="0"/>
        </w:numPr>
        <w:ind w:left="360"/>
      </w:pPr>
    </w:p>
    <w:p w14:paraId="1F91EC89" w14:textId="13F72CA5" w:rsidR="008145F8" w:rsidRPr="009B0C32" w:rsidRDefault="008145F8" w:rsidP="009B0C32">
      <w:pPr>
        <w:pStyle w:val="Ttulo2"/>
      </w:pPr>
      <w:r w:rsidRPr="009B0C32">
        <w:t>Puntero</w:t>
      </w:r>
      <w:r w:rsidR="009B0C32" w:rsidRPr="009B0C32">
        <w:t>s</w:t>
      </w:r>
    </w:p>
    <w:p w14:paraId="7BE2F697" w14:textId="4DBC2E31" w:rsidR="008145F8" w:rsidRDefault="008145F8" w:rsidP="008145F8">
      <w:r>
        <w:t>Guarda direcciones de memoria (apunta a la caja).</w:t>
      </w:r>
      <w:r w:rsidR="00B93B74">
        <w:t xml:space="preserve"> </w:t>
      </w:r>
    </w:p>
    <w:p w14:paraId="4744E684" w14:textId="218289D2" w:rsidR="00B93B74" w:rsidRPr="00B93B74" w:rsidRDefault="00B93B74" w:rsidP="008145F8">
      <w:pPr>
        <w:rPr>
          <w:color w:val="FF0000"/>
        </w:rPr>
      </w:pPr>
      <w:r w:rsidRPr="00B93B74">
        <w:rPr>
          <w:color w:val="FF0000"/>
        </w:rPr>
        <w:t>Aclaración!</w:t>
      </w:r>
      <w:r>
        <w:rPr>
          <w:color w:val="FF0000"/>
        </w:rPr>
        <w:t xml:space="preserve"> </w:t>
      </w:r>
      <w:r w:rsidRPr="00B93B74">
        <w:rPr>
          <w:color w:val="FF0000"/>
        </w:rPr>
        <w:sym w:font="Wingdings" w:char="F0E0"/>
      </w:r>
      <w:r w:rsidRPr="00B93B74">
        <w:rPr>
          <w:color w:val="FF0000"/>
        </w:rPr>
        <w:t xml:space="preserve"> NO ASIGNAR NUNCA NUMEROS A PUNTEROS</w:t>
      </w:r>
    </w:p>
    <w:p w14:paraId="40539E2F" w14:textId="5CAAA975" w:rsidR="00245CC9" w:rsidRDefault="00A66695" w:rsidP="008145F8">
      <w:pPr>
        <w:pStyle w:val="Ttulo3"/>
        <w:numPr>
          <w:ilvl w:val="0"/>
          <w:numId w:val="0"/>
        </w:numPr>
        <w:ind w:left="1080"/>
        <w:jc w:val="center"/>
      </w:pPr>
      <w:r>
        <w:rPr>
          <w:noProof/>
        </w:rPr>
        <w:drawing>
          <wp:inline distT="0" distB="0" distL="0" distR="0" wp14:anchorId="6BDB3C05" wp14:editId="160B4457">
            <wp:extent cx="2643142" cy="8772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3902" cy="880800"/>
                    </a:xfrm>
                    <a:prstGeom prst="rect">
                      <a:avLst/>
                    </a:prstGeom>
                  </pic:spPr>
                </pic:pic>
              </a:graphicData>
            </a:graphic>
          </wp:inline>
        </w:drawing>
      </w:r>
    </w:p>
    <w:p w14:paraId="1A33E6E4" w14:textId="6F6CF776" w:rsidR="008145F8" w:rsidRDefault="008145F8" w:rsidP="008145F8">
      <w:pPr>
        <w:pStyle w:val="Ttulo3"/>
        <w:numPr>
          <w:ilvl w:val="0"/>
          <w:numId w:val="0"/>
        </w:numPr>
        <w:ind w:left="1080"/>
      </w:pPr>
    </w:p>
    <w:p w14:paraId="57F0048B" w14:textId="12E85B2E" w:rsidR="000B7B31" w:rsidRDefault="000B7B31" w:rsidP="008145F8">
      <w:pPr>
        <w:pStyle w:val="Ttulo3"/>
        <w:numPr>
          <w:ilvl w:val="0"/>
          <w:numId w:val="0"/>
        </w:numPr>
        <w:ind w:left="1080"/>
      </w:pPr>
    </w:p>
    <w:p w14:paraId="76FEAAB5" w14:textId="3D642A05" w:rsidR="000B7B31" w:rsidRPr="00F97A64" w:rsidRDefault="00921442" w:rsidP="00921442">
      <w:pPr>
        <w:pStyle w:val="Ttulo4"/>
        <w:rPr>
          <w:u w:val="single"/>
        </w:rPr>
      </w:pPr>
      <w:r w:rsidRPr="00F97A64">
        <w:rPr>
          <w:u w:val="single"/>
        </w:rPr>
        <w:t xml:space="preserve">La memoria: </w:t>
      </w:r>
    </w:p>
    <w:p w14:paraId="0FBEEE85" w14:textId="77777777" w:rsidR="00D74873" w:rsidRDefault="00921442" w:rsidP="00D74873">
      <w:pPr>
        <w:pStyle w:val="Ttulo4"/>
        <w:numPr>
          <w:ilvl w:val="0"/>
          <w:numId w:val="0"/>
        </w:numPr>
        <w:ind w:left="1440"/>
      </w:pPr>
      <w:r>
        <w:t>Donde almaceno datos.</w:t>
      </w:r>
    </w:p>
    <w:p w14:paraId="3DC3924B" w14:textId="77777777" w:rsidR="00D74873" w:rsidRDefault="00D74873" w:rsidP="00D74873">
      <w:pPr>
        <w:pStyle w:val="Ttulo4"/>
        <w:numPr>
          <w:ilvl w:val="0"/>
          <w:numId w:val="0"/>
        </w:numPr>
        <w:ind w:left="1440"/>
      </w:pPr>
      <w:r>
        <w:lastRenderedPageBreak/>
        <w:t>La puedo pensar como un arreglo de celdas, que cada una posee un nombre asociado. Ese nombre es un número, la longitud del mismo depende de la computadora.</w:t>
      </w:r>
    </w:p>
    <w:p w14:paraId="3FD697AF" w14:textId="317AF36C" w:rsidR="00D74873" w:rsidRDefault="00D74873" w:rsidP="00D74873">
      <w:pPr>
        <w:pStyle w:val="Ttulo4"/>
        <w:numPr>
          <w:ilvl w:val="0"/>
          <w:numId w:val="0"/>
        </w:numPr>
        <w:ind w:left="1440"/>
      </w:pPr>
      <w:r>
        <w:t>Solo puedo acceder a la memoria que me pertenece.</w:t>
      </w:r>
    </w:p>
    <w:p w14:paraId="54D9328D" w14:textId="77777777" w:rsidR="00C630E4" w:rsidRDefault="00C630E4" w:rsidP="00D74873">
      <w:pPr>
        <w:pStyle w:val="Ttulo4"/>
        <w:numPr>
          <w:ilvl w:val="0"/>
          <w:numId w:val="0"/>
        </w:numPr>
        <w:ind w:left="1440"/>
      </w:pPr>
    </w:p>
    <w:p w14:paraId="67612116" w14:textId="6367F9D3" w:rsidR="00921442" w:rsidRPr="00D74873" w:rsidRDefault="00C630E4" w:rsidP="00921442">
      <w:pPr>
        <w:pStyle w:val="Ttulo4"/>
        <w:numPr>
          <w:ilvl w:val="0"/>
          <w:numId w:val="0"/>
        </w:numPr>
        <w:ind w:left="1440"/>
      </w:pPr>
      <w:r w:rsidRPr="00C630E4">
        <w:rPr>
          <w:rFonts w:ascii="Times New Roman" w:eastAsia="Times New Roman" w:hAnsi="Times New Roman" w:cs="Times New Roman"/>
        </w:rPr>
        <w:fldChar w:fldCharType="begin"/>
      </w:r>
      <w:r w:rsidRPr="00C630E4">
        <w:rPr>
          <w:rFonts w:ascii="Times New Roman" w:eastAsia="Times New Roman" w:hAnsi="Times New Roman" w:cs="Times New Roman"/>
        </w:rPr>
        <w:instrText xml:space="preserve"> INCLUDEPICTURE "https://youthful-holly-615.notion.site/image/https%3A%2F%2Fs3-us-west-2.amazonaws.com%2Fsecure.notion-static.com%2Ff7025408-1156-4c79-9a6c-c2d60ef1bb66%2FUntitled.png?table=block&amp;id=c1b41cd6-bbba-459b-ab9e-af2236f7245b&amp;spaceId=a1e55095-a6d7-4703-bbe3-41ed0f6025ee&amp;width=1290&amp;userId=&amp;cache=v2" \* MERGEFORMATINET </w:instrText>
      </w:r>
      <w:r w:rsidRPr="00C630E4">
        <w:rPr>
          <w:rFonts w:ascii="Times New Roman" w:eastAsia="Times New Roman" w:hAnsi="Times New Roman" w:cs="Times New Roman"/>
        </w:rPr>
        <w:fldChar w:fldCharType="separate"/>
      </w:r>
      <w:r w:rsidRPr="00C630E4">
        <w:rPr>
          <w:rFonts w:ascii="Times New Roman" w:eastAsia="Times New Roman" w:hAnsi="Times New Roman" w:cs="Times New Roman"/>
          <w:noProof/>
        </w:rPr>
        <w:drawing>
          <wp:inline distT="0" distB="0" distL="0" distR="0" wp14:anchorId="26E80B77" wp14:editId="28B7E28D">
            <wp:extent cx="4128816" cy="1291777"/>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844" cy="1300233"/>
                    </a:xfrm>
                    <a:prstGeom prst="rect">
                      <a:avLst/>
                    </a:prstGeom>
                    <a:noFill/>
                    <a:ln>
                      <a:noFill/>
                    </a:ln>
                  </pic:spPr>
                </pic:pic>
              </a:graphicData>
            </a:graphic>
          </wp:inline>
        </w:drawing>
      </w:r>
      <w:r w:rsidRPr="00C630E4">
        <w:rPr>
          <w:rFonts w:ascii="Times New Roman" w:eastAsia="Times New Roman" w:hAnsi="Times New Roman" w:cs="Times New Roman"/>
        </w:rPr>
        <w:fldChar w:fldCharType="end"/>
      </w:r>
    </w:p>
    <w:p w14:paraId="496079DF" w14:textId="2BBB34EF" w:rsidR="00C630E4" w:rsidRDefault="00C630E4" w:rsidP="00C630E4"/>
    <w:p w14:paraId="538C2350" w14:textId="15D0D880" w:rsidR="00505227" w:rsidRPr="00F97A64" w:rsidRDefault="00505227" w:rsidP="0087594A">
      <w:pPr>
        <w:pStyle w:val="Ttulo4"/>
        <w:rPr>
          <w:u w:val="single"/>
        </w:rPr>
      </w:pPr>
      <w:r w:rsidRPr="00F97A64">
        <w:rPr>
          <w:u w:val="single"/>
        </w:rPr>
        <w:t>Punteros y notación de arreglos</w:t>
      </w:r>
    </w:p>
    <w:p w14:paraId="47EA8153" w14:textId="39B80156" w:rsidR="0087594A" w:rsidRDefault="00505227" w:rsidP="00505227">
      <w:pPr>
        <w:pStyle w:val="Ttulo4"/>
        <w:numPr>
          <w:ilvl w:val="0"/>
          <w:numId w:val="0"/>
        </w:numPr>
        <w:ind w:left="1440"/>
      </w:pPr>
      <w:r>
        <w:rPr>
          <w:noProof/>
        </w:rPr>
        <w:drawing>
          <wp:inline distT="0" distB="0" distL="0" distR="0" wp14:anchorId="671B2091" wp14:editId="044DDA2F">
            <wp:extent cx="4524177" cy="253902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6477" cy="2545932"/>
                    </a:xfrm>
                    <a:prstGeom prst="rect">
                      <a:avLst/>
                    </a:prstGeom>
                  </pic:spPr>
                </pic:pic>
              </a:graphicData>
            </a:graphic>
          </wp:inline>
        </w:drawing>
      </w:r>
    </w:p>
    <w:p w14:paraId="631805EC" w14:textId="43215AF7" w:rsidR="00505227" w:rsidRPr="00F97A64" w:rsidRDefault="00B92168" w:rsidP="00505227">
      <w:pPr>
        <w:pStyle w:val="Ttulo4"/>
        <w:rPr>
          <w:u w:val="single"/>
        </w:rPr>
      </w:pPr>
      <w:r w:rsidRPr="00F97A64">
        <w:rPr>
          <w:u w:val="single"/>
        </w:rPr>
        <w:t>Múltiples indirecciones</w:t>
      </w:r>
    </w:p>
    <w:p w14:paraId="71AB9E8D" w14:textId="699D5879" w:rsidR="00B92168" w:rsidRDefault="00B92168" w:rsidP="00DD26CA">
      <w:pPr>
        <w:pStyle w:val="Ttulo4"/>
        <w:numPr>
          <w:ilvl w:val="0"/>
          <w:numId w:val="0"/>
        </w:numPr>
        <w:ind w:left="1440"/>
        <w:jc w:val="center"/>
      </w:pPr>
      <w:r>
        <w:rPr>
          <w:noProof/>
        </w:rPr>
        <w:drawing>
          <wp:inline distT="0" distB="0" distL="0" distR="0" wp14:anchorId="5457FCDD" wp14:editId="6A0617BE">
            <wp:extent cx="1805414" cy="17301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723" cy="1736235"/>
                    </a:xfrm>
                    <a:prstGeom prst="rect">
                      <a:avLst/>
                    </a:prstGeom>
                  </pic:spPr>
                </pic:pic>
              </a:graphicData>
            </a:graphic>
          </wp:inline>
        </w:drawing>
      </w:r>
    </w:p>
    <w:p w14:paraId="3F92CDFF" w14:textId="06C9C026" w:rsidR="00B92168" w:rsidRPr="00F97A64" w:rsidRDefault="00B92168" w:rsidP="00505227">
      <w:pPr>
        <w:pStyle w:val="Ttulo4"/>
        <w:rPr>
          <w:u w:val="single"/>
        </w:rPr>
      </w:pPr>
      <w:r w:rsidRPr="00F97A64">
        <w:rPr>
          <w:u w:val="single"/>
        </w:rPr>
        <w:t>Aritmética de punteros</w:t>
      </w:r>
    </w:p>
    <w:p w14:paraId="04DD2968" w14:textId="1CCC9C38" w:rsidR="00DD26CA" w:rsidRDefault="00DD26CA" w:rsidP="00DD26CA">
      <w:pPr>
        <w:pStyle w:val="Ttulo4"/>
        <w:numPr>
          <w:ilvl w:val="0"/>
          <w:numId w:val="0"/>
        </w:numPr>
        <w:ind w:left="1440" w:hanging="360"/>
      </w:pPr>
      <w:r>
        <w:rPr>
          <w:noProof/>
        </w:rPr>
        <w:lastRenderedPageBreak/>
        <w:drawing>
          <wp:inline distT="0" distB="0" distL="0" distR="0" wp14:anchorId="0459A834" wp14:editId="5DC717AC">
            <wp:extent cx="4620608" cy="2070847"/>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3639" cy="2081169"/>
                    </a:xfrm>
                    <a:prstGeom prst="rect">
                      <a:avLst/>
                    </a:prstGeom>
                  </pic:spPr>
                </pic:pic>
              </a:graphicData>
            </a:graphic>
          </wp:inline>
        </w:drawing>
      </w:r>
    </w:p>
    <w:p w14:paraId="7091DABF" w14:textId="39E41BD8" w:rsidR="007E2EAF" w:rsidRDefault="007E2EAF" w:rsidP="00DD26CA">
      <w:pPr>
        <w:pStyle w:val="Ttulo4"/>
        <w:numPr>
          <w:ilvl w:val="0"/>
          <w:numId w:val="0"/>
        </w:numPr>
        <w:ind w:left="1440" w:hanging="360"/>
      </w:pPr>
    </w:p>
    <w:p w14:paraId="6373C0ED" w14:textId="0360E8D0" w:rsidR="005D5945" w:rsidRDefault="00F97A64" w:rsidP="005D5945">
      <w:pPr>
        <w:pStyle w:val="Ttulo2"/>
        <w:ind w:left="720"/>
      </w:pPr>
      <w:r>
        <w:t>Memoria dinámica</w:t>
      </w:r>
    </w:p>
    <w:p w14:paraId="735FED82" w14:textId="77777777" w:rsidR="005D5945" w:rsidRDefault="005D5945" w:rsidP="005D5945">
      <w:pPr>
        <w:pStyle w:val="NormalWeb"/>
        <w:ind w:left="360"/>
      </w:pPr>
      <w:r>
        <w:t xml:space="preserve">Es aquella memoria que es reservada y utilizada únicamente en tiempo de ejecución. Es reservada en el </w:t>
      </w:r>
      <w:proofErr w:type="spellStart"/>
      <w:r>
        <w:t>heap</w:t>
      </w:r>
      <w:proofErr w:type="spellEnd"/>
      <w:r>
        <w:t>. Debo solicitarla de forma explícita al sistema operativo</w:t>
      </w:r>
    </w:p>
    <w:p w14:paraId="422785F8" w14:textId="77777777" w:rsidR="005D5945" w:rsidRPr="009C139B" w:rsidRDefault="005D5945" w:rsidP="005D5945">
      <w:pPr>
        <w:pStyle w:val="NormalWeb"/>
        <w:ind w:left="360"/>
      </w:pPr>
      <w:r w:rsidRPr="008A4F0C">
        <w:rPr>
          <w:rFonts w:ascii="Apple Color Emoji" w:hAnsi="Apple Color Emoji" w:cs="Apple Color Emoji"/>
          <w:highlight w:val="darkGray"/>
        </w:rPr>
        <w:t>💡</w:t>
      </w:r>
      <w:r w:rsidRPr="008A4F0C">
        <w:rPr>
          <w:highlight w:val="darkGray"/>
        </w:rPr>
        <w:t xml:space="preserve"> IMPORTANTE: tener mucho cuidado con la memoria dinámica, se puede romper </w:t>
      </w:r>
      <w:r w:rsidRPr="009C59E0">
        <w:rPr>
          <w:highlight w:val="darkGray"/>
        </w:rPr>
        <w:t>todo.</w:t>
      </w:r>
      <w:r>
        <w:t xml:space="preserve">      </w:t>
      </w:r>
    </w:p>
    <w:p w14:paraId="014B4ABF" w14:textId="77777777" w:rsidR="005D5945" w:rsidRPr="00FF266F" w:rsidRDefault="005D5945" w:rsidP="005D5945">
      <w:pPr>
        <w:spacing w:before="100" w:beforeAutospacing="1" w:after="100" w:afterAutospacing="1"/>
      </w:pPr>
      <w:r w:rsidRPr="00FF266F">
        <w:t>Dos funciones</w:t>
      </w:r>
      <w:r>
        <w:t xml:space="preserve"> (relacionadas a memoria – son parte de </w:t>
      </w:r>
      <w:proofErr w:type="spellStart"/>
      <w:r>
        <w:t>stdio.h</w:t>
      </w:r>
      <w:proofErr w:type="spellEnd"/>
      <w:r>
        <w:t>-)</w:t>
      </w:r>
    </w:p>
    <w:p w14:paraId="407F3816" w14:textId="77777777" w:rsidR="005D5945" w:rsidRPr="00FF266F" w:rsidRDefault="005D5945" w:rsidP="00326E12">
      <w:pPr>
        <w:numPr>
          <w:ilvl w:val="0"/>
          <w:numId w:val="18"/>
        </w:numPr>
        <w:spacing w:before="100" w:beforeAutospacing="1" w:after="100" w:afterAutospacing="1"/>
      </w:pPr>
      <w:proofErr w:type="spellStart"/>
      <w:r w:rsidRPr="00FF266F">
        <w:rPr>
          <w:b/>
          <w:bCs/>
        </w:rPr>
        <w:t>malloc</w:t>
      </w:r>
      <w:proofErr w:type="spellEnd"/>
      <w:r w:rsidRPr="00FF266F">
        <w:rPr>
          <w:b/>
          <w:bCs/>
        </w:rPr>
        <w:t>() →</w:t>
      </w:r>
      <w:r w:rsidRPr="00FF266F">
        <w:t xml:space="preserve"> Le digo al sistema operativo "che quiero usar memoria del </w:t>
      </w:r>
      <w:proofErr w:type="spellStart"/>
      <w:r w:rsidRPr="00FF266F">
        <w:t>heap</w:t>
      </w:r>
      <w:proofErr w:type="spellEnd"/>
      <w:r w:rsidRPr="00FF266F">
        <w:t>"</w:t>
      </w:r>
    </w:p>
    <w:p w14:paraId="6B976E65" w14:textId="77777777" w:rsidR="005D5945" w:rsidRPr="00FF266F" w:rsidRDefault="005D5945" w:rsidP="00326E12">
      <w:pPr>
        <w:numPr>
          <w:ilvl w:val="0"/>
          <w:numId w:val="18"/>
        </w:numPr>
        <w:spacing w:before="100" w:beforeAutospacing="1" w:after="100" w:afterAutospacing="1"/>
      </w:pPr>
      <w:r w:rsidRPr="00FF266F">
        <w:rPr>
          <w:b/>
          <w:bCs/>
        </w:rPr>
        <w:t>free() →</w:t>
      </w:r>
      <w:r w:rsidRPr="00FF266F">
        <w:t>Libero a esa memoria cuando ya la use #libresoy</w:t>
      </w:r>
    </w:p>
    <w:p w14:paraId="2B730C28" w14:textId="77777777" w:rsidR="005D5945" w:rsidRPr="00FF266F" w:rsidRDefault="005D5945" w:rsidP="005D5945">
      <w:pPr>
        <w:spacing w:before="100" w:beforeAutospacing="1" w:after="100" w:afterAutospacing="1"/>
      </w:pPr>
      <w:r w:rsidRPr="00FF266F">
        <w:t>Pasos para usar la memoria dinámica:</w:t>
      </w:r>
    </w:p>
    <w:p w14:paraId="77A630EC" w14:textId="77777777" w:rsidR="005D5945" w:rsidRPr="00FF266F" w:rsidRDefault="005D5945" w:rsidP="00326E12">
      <w:pPr>
        <w:numPr>
          <w:ilvl w:val="0"/>
          <w:numId w:val="19"/>
        </w:numPr>
        <w:spacing w:before="100" w:beforeAutospacing="1" w:after="100" w:afterAutospacing="1"/>
      </w:pPr>
      <w:r w:rsidRPr="00FF266F">
        <w:t>Reservo la memoria</w:t>
      </w:r>
    </w:p>
    <w:p w14:paraId="3DAFB822" w14:textId="77777777" w:rsidR="005D5945" w:rsidRPr="00FF266F" w:rsidRDefault="005D5945" w:rsidP="00326E12">
      <w:pPr>
        <w:numPr>
          <w:ilvl w:val="0"/>
          <w:numId w:val="19"/>
        </w:numPr>
        <w:spacing w:before="100" w:beforeAutospacing="1" w:after="100" w:afterAutospacing="1"/>
      </w:pPr>
      <w:r w:rsidRPr="00FF266F">
        <w:t>Cuando no la utilizo mas y no necesito este espacio reservado, la libero</w:t>
      </w:r>
    </w:p>
    <w:p w14:paraId="1937C77F" w14:textId="77777777" w:rsidR="005D5945" w:rsidRDefault="005D5945" w:rsidP="005D5945">
      <w:pPr>
        <w:rPr>
          <w:color w:val="7030A0"/>
        </w:rPr>
      </w:pPr>
      <w:proofErr w:type="spellStart"/>
      <w:r w:rsidRPr="00F645FB">
        <w:rPr>
          <w:color w:val="7030A0"/>
        </w:rPr>
        <w:t>malloc</w:t>
      </w:r>
      <w:proofErr w:type="spellEnd"/>
      <w:r w:rsidRPr="00F645FB">
        <w:rPr>
          <w:color w:val="7030A0"/>
        </w:rPr>
        <w:t>()</w:t>
      </w:r>
      <w:r>
        <w:rPr>
          <w:color w:val="7030A0"/>
        </w:rPr>
        <w:t xml:space="preserve">: </w:t>
      </w:r>
    </w:p>
    <w:p w14:paraId="0BED1022" w14:textId="77777777" w:rsidR="005D5945" w:rsidRDefault="005D5945" w:rsidP="00326E12">
      <w:pPr>
        <w:pStyle w:val="NormalWeb"/>
        <w:numPr>
          <w:ilvl w:val="0"/>
          <w:numId w:val="20"/>
        </w:numPr>
      </w:pPr>
      <w:r>
        <w:t xml:space="preserve">Reserva </w:t>
      </w:r>
      <w:proofErr w:type="spellStart"/>
      <w:r>
        <w:t>size</w:t>
      </w:r>
      <w:proofErr w:type="spellEnd"/>
      <w:r>
        <w:t xml:space="preserve"> bytes y devuelve un puntero a la memoria reservada.</w:t>
      </w:r>
    </w:p>
    <w:p w14:paraId="20909649" w14:textId="77777777" w:rsidR="005D5945" w:rsidRDefault="005D5945" w:rsidP="00326E12">
      <w:pPr>
        <w:pStyle w:val="NormalWeb"/>
        <w:numPr>
          <w:ilvl w:val="0"/>
          <w:numId w:val="20"/>
        </w:numPr>
        <w:rPr>
          <w:b/>
          <w:bCs/>
        </w:rPr>
      </w:pPr>
      <w:r w:rsidRPr="00F645FB">
        <w:rPr>
          <w:rStyle w:val="nfasis"/>
          <w:b/>
          <w:bCs/>
        </w:rPr>
        <w:t xml:space="preserve">Devuelve </w:t>
      </w:r>
      <w:r>
        <w:rPr>
          <w:rStyle w:val="nfasis"/>
          <w:b/>
          <w:bCs/>
        </w:rPr>
        <w:t>*</w:t>
      </w:r>
      <w:proofErr w:type="spellStart"/>
      <w:r w:rsidRPr="00F645FB">
        <w:rPr>
          <w:rStyle w:val="nfasis"/>
          <w:b/>
          <w:bCs/>
        </w:rPr>
        <w:t>void</w:t>
      </w:r>
      <w:proofErr w:type="spellEnd"/>
    </w:p>
    <w:p w14:paraId="65E22F41" w14:textId="77777777" w:rsidR="005D5945" w:rsidRPr="00F645FB" w:rsidRDefault="005D5945" w:rsidP="00326E12">
      <w:pPr>
        <w:pStyle w:val="NormalWeb"/>
        <w:numPr>
          <w:ilvl w:val="0"/>
          <w:numId w:val="20"/>
        </w:numPr>
        <w:rPr>
          <w:b/>
          <w:bCs/>
        </w:rPr>
      </w:pPr>
      <w:r w:rsidRPr="00F645FB">
        <w:rPr>
          <w:color w:val="FF0000"/>
        </w:rPr>
        <w:t>Tengo que saber el tipo de dato</w:t>
      </w:r>
    </w:p>
    <w:p w14:paraId="313BCE6B" w14:textId="77777777" w:rsidR="005D5945" w:rsidRDefault="005D5945" w:rsidP="005D5945">
      <w:pPr>
        <w:pStyle w:val="NormalWeb"/>
        <w:ind w:left="360"/>
        <w:jc w:val="both"/>
        <w:rPr>
          <w:b/>
          <w:bCs/>
        </w:rPr>
      </w:pPr>
      <w:r>
        <w:t xml:space="preserve">¿Cuanta memoria tengo que ir a buscar para números? Y bueno, yo quiero guardarme 5 del tipo </w:t>
      </w:r>
      <w:proofErr w:type="spellStart"/>
      <w:r>
        <w:t>int</w:t>
      </w:r>
      <w:proofErr w:type="spellEnd"/>
      <w:r>
        <w:t>, vos fíjate cuanto buscas (</w:t>
      </w:r>
      <w:proofErr w:type="spellStart"/>
      <w:r>
        <w:t>int</w:t>
      </w:r>
      <w:proofErr w:type="spellEnd"/>
      <w:r>
        <w:t xml:space="preserve">: 4 bytes, entonces reservaría 4*5 bytes → donde 4 bytes es 1 </w:t>
      </w:r>
      <w:proofErr w:type="spellStart"/>
      <w:r>
        <w:t>int</w:t>
      </w:r>
      <w:proofErr w:type="spellEnd"/>
      <w:r>
        <w:t>).</w:t>
      </w:r>
    </w:p>
    <w:p w14:paraId="5E6AB7BC" w14:textId="77777777" w:rsidR="005D5945" w:rsidRPr="008A4F0C" w:rsidRDefault="005D5945" w:rsidP="005D5945">
      <w:pPr>
        <w:pStyle w:val="NormalWeb"/>
        <w:ind w:left="360"/>
      </w:pPr>
      <w:r>
        <w:rPr>
          <w:rFonts w:ascii="Apple Color Emoji" w:hAnsi="Apple Color Emoji" w:cs="Apple Color Emoji"/>
          <w:highlight w:val="darkGray"/>
        </w:rPr>
        <w:t xml:space="preserve">  </w:t>
      </w:r>
      <w:r w:rsidRPr="008A4F0C">
        <w:rPr>
          <w:rFonts w:ascii="Apple Color Emoji" w:hAnsi="Apple Color Emoji" w:cs="Apple Color Emoji"/>
          <w:highlight w:val="darkGray"/>
        </w:rPr>
        <w:t>💡</w:t>
      </w:r>
      <w:r w:rsidRPr="008A4F0C">
        <w:rPr>
          <w:highlight w:val="darkGray"/>
        </w:rPr>
        <w:t xml:space="preserve"> Si falla devuelve NULL, </w:t>
      </w:r>
      <w:proofErr w:type="spellStart"/>
      <w:r w:rsidRPr="008A4F0C">
        <w:rPr>
          <w:highlight w:val="darkGray"/>
        </w:rPr>
        <w:t>osea</w:t>
      </w:r>
      <w:proofErr w:type="spellEnd"/>
      <w:r w:rsidRPr="008A4F0C">
        <w:rPr>
          <w:highlight w:val="darkGray"/>
        </w:rPr>
        <w:t xml:space="preserve"> que puede fallar: verificar su correcto funcionamiento. Es importante que no acceda a punteros inválido.</w:t>
      </w:r>
      <w:r>
        <w:t xml:space="preserve">                </w:t>
      </w:r>
    </w:p>
    <w:p w14:paraId="3F179178" w14:textId="77777777" w:rsidR="005D5945" w:rsidRDefault="005D5945" w:rsidP="005D5945">
      <w:pPr>
        <w:pStyle w:val="Prrafodelista"/>
      </w:pPr>
      <w:proofErr w:type="spellStart"/>
      <w:r>
        <w:t>if</w:t>
      </w:r>
      <w:proofErr w:type="spellEnd"/>
      <w:r>
        <w:t>(</w:t>
      </w:r>
      <w:proofErr w:type="spellStart"/>
      <w:r>
        <w:t>numeros</w:t>
      </w:r>
      <w:proofErr w:type="spellEnd"/>
      <w:r>
        <w:t xml:space="preserve"> == NULL){ // </w:t>
      </w:r>
      <w:proofErr w:type="spellStart"/>
      <w:r>
        <w:t>numeros</w:t>
      </w:r>
      <w:proofErr w:type="spellEnd"/>
      <w:r>
        <w:t xml:space="preserve"> de abajo, donde yo use </w:t>
      </w:r>
      <w:proofErr w:type="spellStart"/>
      <w:r>
        <w:t>malloc</w:t>
      </w:r>
      <w:proofErr w:type="spellEnd"/>
      <w:r>
        <w:t xml:space="preserve"> </w:t>
      </w:r>
      <w:proofErr w:type="spellStart"/>
      <w:r>
        <w:t>return</w:t>
      </w:r>
      <w:proofErr w:type="spellEnd"/>
      <w:r>
        <w:t xml:space="preserve"> -1; // también debería chequearlo para buffer }</w:t>
      </w:r>
    </w:p>
    <w:p w14:paraId="06349133" w14:textId="77777777" w:rsidR="005D5945" w:rsidRDefault="005D5945" w:rsidP="005D5945">
      <w:pPr>
        <w:rPr>
          <w:color w:val="000000" w:themeColor="text1"/>
        </w:rPr>
      </w:pPr>
    </w:p>
    <w:p w14:paraId="29B2F485" w14:textId="77777777" w:rsidR="005D5945" w:rsidRDefault="005D5945" w:rsidP="005D5945">
      <w:pPr>
        <w:pStyle w:val="NormalWeb"/>
        <w:ind w:firstLine="720"/>
        <w:rPr>
          <w:rStyle w:val="Textoennegrita"/>
        </w:rPr>
      </w:pPr>
      <w:r>
        <w:rPr>
          <w:rStyle w:val="Textoennegrita"/>
        </w:rPr>
        <w:t>ejemplo (pues sino crisis)</w:t>
      </w:r>
    </w:p>
    <w:p w14:paraId="515B657C" w14:textId="77777777" w:rsidR="005D5945" w:rsidRDefault="005D5945" w:rsidP="005D5945">
      <w:pPr>
        <w:pStyle w:val="Prrafodelista"/>
      </w:pPr>
      <w:proofErr w:type="spellStart"/>
      <w:r>
        <w:lastRenderedPageBreak/>
        <w:t>int</w:t>
      </w:r>
      <w:proofErr w:type="spellEnd"/>
      <w:r>
        <w:t xml:space="preserve"> </w:t>
      </w:r>
      <w:proofErr w:type="spellStart"/>
      <w:r>
        <w:t>main</w:t>
      </w:r>
      <w:proofErr w:type="spellEnd"/>
      <w:r>
        <w:t xml:space="preserve"> (){ </w:t>
      </w:r>
    </w:p>
    <w:p w14:paraId="3A5137B7" w14:textId="77777777" w:rsidR="005D5945" w:rsidRDefault="005D5945" w:rsidP="005D5945">
      <w:pPr>
        <w:pStyle w:val="Prrafodelista"/>
      </w:pPr>
      <w:proofErr w:type="spellStart"/>
      <w:r>
        <w:t>int</w:t>
      </w:r>
      <w:proofErr w:type="spellEnd"/>
      <w:r>
        <w:t xml:space="preserve"> </w:t>
      </w:r>
      <w:proofErr w:type="spellStart"/>
      <w:r>
        <w:t>valor_entero</w:t>
      </w:r>
      <w:proofErr w:type="spellEnd"/>
      <w:r>
        <w:t xml:space="preserve">; </w:t>
      </w:r>
    </w:p>
    <w:p w14:paraId="58D33003" w14:textId="77777777" w:rsidR="005D5945" w:rsidRDefault="005D5945" w:rsidP="005D5945">
      <w:pPr>
        <w:pStyle w:val="Prrafodelista"/>
      </w:pPr>
      <w:proofErr w:type="spellStart"/>
      <w:r>
        <w:t>int</w:t>
      </w:r>
      <w:proofErr w:type="spellEnd"/>
      <w:r>
        <w:t xml:space="preserve"> *</w:t>
      </w:r>
      <w:proofErr w:type="spellStart"/>
      <w:r>
        <w:t>ptr_entero</w:t>
      </w:r>
      <w:proofErr w:type="spellEnd"/>
      <w:r>
        <w:t>;</w:t>
      </w:r>
    </w:p>
    <w:p w14:paraId="38E5B656" w14:textId="77777777" w:rsidR="005D5945" w:rsidRDefault="005D5945" w:rsidP="005D5945">
      <w:pPr>
        <w:pStyle w:val="Prrafodelista"/>
      </w:pPr>
      <w:proofErr w:type="spellStart"/>
      <w:r>
        <w:t>valor_entero</w:t>
      </w:r>
      <w:proofErr w:type="spellEnd"/>
      <w:r>
        <w:t xml:space="preserve"> = 5; </w:t>
      </w:r>
    </w:p>
    <w:p w14:paraId="5F90D383" w14:textId="77777777" w:rsidR="005D5945" w:rsidRPr="00825123" w:rsidRDefault="005D5945" w:rsidP="005D5945">
      <w:pPr>
        <w:pStyle w:val="Prrafodelista"/>
      </w:pPr>
      <w:proofErr w:type="spellStart"/>
      <w:r w:rsidRPr="00825123">
        <w:t>ptr_entero</w:t>
      </w:r>
      <w:proofErr w:type="spellEnd"/>
      <w:r w:rsidRPr="00825123">
        <w:t xml:space="preserve"> = </w:t>
      </w:r>
      <w:proofErr w:type="spellStart"/>
      <w:r w:rsidRPr="00825123">
        <w:t>malloc</w:t>
      </w:r>
      <w:proofErr w:type="spellEnd"/>
      <w:r w:rsidRPr="00825123">
        <w:t xml:space="preserve">( </w:t>
      </w:r>
      <w:proofErr w:type="spellStart"/>
      <w:r w:rsidRPr="00825123">
        <w:t>sizeof</w:t>
      </w:r>
      <w:proofErr w:type="spellEnd"/>
      <w:r w:rsidRPr="00825123">
        <w:t>(</w:t>
      </w:r>
      <w:proofErr w:type="spellStart"/>
      <w:r w:rsidRPr="00825123">
        <w:t>int</w:t>
      </w:r>
      <w:proofErr w:type="spellEnd"/>
      <w:r w:rsidRPr="00825123">
        <w:t xml:space="preserve">) ); </w:t>
      </w:r>
    </w:p>
    <w:p w14:paraId="520F335D" w14:textId="77777777" w:rsidR="005D5945" w:rsidRDefault="005D5945" w:rsidP="005D5945">
      <w:pPr>
        <w:pStyle w:val="Prrafodelista"/>
      </w:pPr>
      <w:r>
        <w:t xml:space="preserve">(* </w:t>
      </w:r>
      <w:proofErr w:type="spellStart"/>
      <w:r>
        <w:t>ptr_entero</w:t>
      </w:r>
      <w:proofErr w:type="spellEnd"/>
      <w:r>
        <w:t xml:space="preserve"> ) = 10; // </w:t>
      </w:r>
      <w:proofErr w:type="spellStart"/>
      <w:r>
        <w:t>ptr_entero</w:t>
      </w:r>
      <w:proofErr w:type="spellEnd"/>
      <w:r>
        <w:t xml:space="preserve"> apunta a un </w:t>
      </w:r>
      <w:proofErr w:type="spellStart"/>
      <w:r>
        <w:t>array</w:t>
      </w:r>
      <w:proofErr w:type="spellEnd"/>
      <w:r>
        <w:t xml:space="preserve"> </w:t>
      </w:r>
      <w:proofErr w:type="spellStart"/>
      <w:r>
        <w:t>int</w:t>
      </w:r>
      <w:proofErr w:type="spellEnd"/>
      <w:r>
        <w:t xml:space="preserve"> que contiene 10 free( </w:t>
      </w:r>
      <w:proofErr w:type="spellStart"/>
      <w:r>
        <w:t>ptr_entero</w:t>
      </w:r>
      <w:proofErr w:type="spellEnd"/>
      <w:r>
        <w:t xml:space="preserve"> ); // acá </w:t>
      </w:r>
      <w:proofErr w:type="spellStart"/>
      <w:r>
        <w:t>ptr_entero</w:t>
      </w:r>
      <w:proofErr w:type="spellEnd"/>
      <w:r>
        <w:t xml:space="preserve"> tiene caca </w:t>
      </w:r>
      <w:proofErr w:type="spellStart"/>
      <w:r>
        <w:t>return</w:t>
      </w:r>
      <w:proofErr w:type="spellEnd"/>
      <w:r>
        <w:t xml:space="preserve"> 0; </w:t>
      </w:r>
    </w:p>
    <w:p w14:paraId="2C324A68" w14:textId="77777777" w:rsidR="005D5945" w:rsidRDefault="005D5945" w:rsidP="005D5945">
      <w:pPr>
        <w:pStyle w:val="Prrafodelista"/>
      </w:pPr>
      <w:r>
        <w:t>}</w:t>
      </w:r>
    </w:p>
    <w:p w14:paraId="205D4688" w14:textId="77777777" w:rsidR="005D5945" w:rsidRDefault="005D5945" w:rsidP="005D5945">
      <w:pPr>
        <w:pStyle w:val="NormalWeb"/>
      </w:pPr>
    </w:p>
    <w:p w14:paraId="3567A593" w14:textId="77777777" w:rsidR="005D5945" w:rsidRDefault="005D5945" w:rsidP="005D5945">
      <w:pPr>
        <w:pStyle w:val="NormalWeb"/>
        <w:ind w:firstLine="360"/>
      </w:pPr>
      <w:r>
        <w:t xml:space="preserve">La variable </w:t>
      </w:r>
      <w:proofErr w:type="spellStart"/>
      <w:r>
        <w:t>ptr_entero</w:t>
      </w:r>
      <w:proofErr w:type="spellEnd"/>
      <w:r>
        <w:t xml:space="preserve"> se declara y vive durante la ejecución del programa en el </w:t>
      </w:r>
      <w:r>
        <w:rPr>
          <w:rStyle w:val="Textoennegrita"/>
        </w:rPr>
        <w:t>stack</w:t>
      </w:r>
      <w:r>
        <w:t>.</w:t>
      </w:r>
    </w:p>
    <w:p w14:paraId="6447CDE5" w14:textId="77777777" w:rsidR="005D5945" w:rsidRDefault="005D5945" w:rsidP="005D5945">
      <w:pPr>
        <w:jc w:val="center"/>
      </w:pPr>
      <w:r>
        <w:fldChar w:fldCharType="begin"/>
      </w:r>
      <w:r>
        <w:instrText xml:space="preserve"> INCLUDEPICTURE "https://s3-us-west-2.amazonaws.com/secure.notion-static.com/4521f26a-2bd2-441f-b24c-b11e8bab1f6e/Untitled.png" \* MERGEFORMATINET </w:instrText>
      </w:r>
      <w:r>
        <w:fldChar w:fldCharType="separate"/>
      </w:r>
      <w:r>
        <w:rPr>
          <w:noProof/>
        </w:rPr>
        <mc:AlternateContent>
          <mc:Choice Requires="wps">
            <w:drawing>
              <wp:inline distT="0" distB="0" distL="0" distR="0" wp14:anchorId="611105B9" wp14:editId="6515749A">
                <wp:extent cx="308610" cy="308610"/>
                <wp:effectExtent l="0" t="0" r="0" b="0"/>
                <wp:docPr id="39" name="Rectángulo 39"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AD854" id="Rectángulo 39" o:spid="_x0000_s1026" alt="Untitle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r>
        <w:fldChar w:fldCharType="begin"/>
      </w:r>
      <w:r>
        <w:instrText xml:space="preserve"> INCLUDEPICTURE "https://youthful-holly-615.notion.site/image/https%3A%2F%2Fs3-us-west-2.amazonaws.com%2Fsecure.notion-static.com%2F4521f26a-2bd2-441f-b24c-b11e8bab1f6e%2FUntitled.png?table=block&amp;id=4515492d-edbc-4d18-911d-82ae84c1df98&amp;spaceId=a1e55095-a6d7-4703-bbe3-41ed0f6025ee&amp;width=260&amp;userId=&amp;cache=v2" \* MERGEFORMATINET </w:instrText>
      </w:r>
      <w:r>
        <w:fldChar w:fldCharType="separate"/>
      </w:r>
      <w:r>
        <w:rPr>
          <w:noProof/>
        </w:rPr>
        <w:drawing>
          <wp:inline distT="0" distB="0" distL="0" distR="0" wp14:anchorId="03273574" wp14:editId="123A6023">
            <wp:extent cx="932184" cy="118014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5936" cy="1184890"/>
                    </a:xfrm>
                    <a:prstGeom prst="rect">
                      <a:avLst/>
                    </a:prstGeom>
                    <a:noFill/>
                    <a:ln>
                      <a:noFill/>
                    </a:ln>
                  </pic:spPr>
                </pic:pic>
              </a:graphicData>
            </a:graphic>
          </wp:inline>
        </w:drawing>
      </w:r>
      <w:r>
        <w:fldChar w:fldCharType="end"/>
      </w:r>
    </w:p>
    <w:p w14:paraId="31B2ADB3" w14:textId="77777777" w:rsidR="005D5945" w:rsidRDefault="005D5945" w:rsidP="005D5945">
      <w:pPr>
        <w:pStyle w:val="NormalWeb"/>
      </w:pPr>
    </w:p>
    <w:p w14:paraId="2EBE67E5" w14:textId="77777777" w:rsidR="005D5945" w:rsidRDefault="005D5945" w:rsidP="005D5945">
      <w:r>
        <w:t xml:space="preserve">Ahora me pintó reservar memoria dinámica para un entero, entonces utilizo </w:t>
      </w:r>
      <w:proofErr w:type="spellStart"/>
      <w:r>
        <w:rPr>
          <w:rStyle w:val="notion-enable-hover"/>
          <w:rFonts w:eastAsiaTheme="majorEastAsia"/>
          <w:b/>
          <w:bCs/>
        </w:rPr>
        <w:t>malloc</w:t>
      </w:r>
      <w:proofErr w:type="spellEnd"/>
      <w:r>
        <w:rPr>
          <w:rStyle w:val="notion-enable-hover"/>
          <w:rFonts w:eastAsiaTheme="majorEastAsia"/>
          <w:b/>
          <w:bCs/>
        </w:rPr>
        <w:t xml:space="preserve">(). </w:t>
      </w:r>
      <w:r>
        <w:t xml:space="preserve">Utilizo </w:t>
      </w:r>
      <w:proofErr w:type="spellStart"/>
      <w:r>
        <w:rPr>
          <w:rStyle w:val="notion-enable-hover"/>
          <w:rFonts w:eastAsiaTheme="majorEastAsia"/>
          <w:b/>
          <w:bCs/>
        </w:rPr>
        <w:t>sizeof</w:t>
      </w:r>
      <w:proofErr w:type="spellEnd"/>
      <w:r>
        <w:rPr>
          <w:rStyle w:val="notion-enable-hover"/>
          <w:rFonts w:eastAsiaTheme="majorEastAsia"/>
          <w:b/>
          <w:bCs/>
        </w:rPr>
        <w:t>()</w:t>
      </w:r>
      <w:r>
        <w:t xml:space="preserve"> que dado un tipo de dato devuelve la cantidad de bytes que este ocupa según la arquitectura.</w:t>
      </w:r>
    </w:p>
    <w:p w14:paraId="59A49B0D" w14:textId="77777777" w:rsidR="005D5945" w:rsidRPr="005B3F7E" w:rsidRDefault="005D5945" w:rsidP="005D5945">
      <w:pPr>
        <w:jc w:val="center"/>
      </w:pPr>
      <w:r>
        <w:fldChar w:fldCharType="begin"/>
      </w:r>
      <w:r>
        <w:instrText xml:space="preserve"> INCLUDEPICTURE "https://youthful-holly-615.notion.site/image/https%3A%2F%2Fs3-us-west-2.amazonaws.com%2Fsecure.notion-static.com%2Fb3165d2e-22ad-4772-9f9d-542d0285096f%2FUntitled.png?table=block&amp;id=9e0d9444-7054-4f8d-b4e1-8fa398ebf36e&amp;spaceId=a1e55095-a6d7-4703-bbe3-41ed0f6025ee&amp;width=1420&amp;userId=&amp;cache=v2" \* MERGEFORMATINET </w:instrText>
      </w:r>
      <w:r>
        <w:fldChar w:fldCharType="separate"/>
      </w:r>
      <w:r>
        <w:rPr>
          <w:noProof/>
        </w:rPr>
        <w:drawing>
          <wp:inline distT="0" distB="0" distL="0" distR="0" wp14:anchorId="6486CCA5" wp14:editId="2265D40C">
            <wp:extent cx="3315048" cy="27140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4664" cy="277920"/>
                    </a:xfrm>
                    <a:prstGeom prst="rect">
                      <a:avLst/>
                    </a:prstGeom>
                    <a:noFill/>
                    <a:ln>
                      <a:noFill/>
                    </a:ln>
                  </pic:spPr>
                </pic:pic>
              </a:graphicData>
            </a:graphic>
          </wp:inline>
        </w:drawing>
      </w:r>
      <w:r>
        <w:fldChar w:fldCharType="end"/>
      </w:r>
    </w:p>
    <w:p w14:paraId="1ADD19EA" w14:textId="77777777" w:rsidR="005D5945" w:rsidRDefault="005D5945" w:rsidP="005D5945">
      <w:pPr>
        <w:jc w:val="center"/>
      </w:pPr>
      <w:r>
        <w:fldChar w:fldCharType="begin"/>
      </w:r>
      <w:r>
        <w:instrText xml:space="preserve"> INCLUDEPICTURE "https://youthful-holly-615.notion.site/image/https%3A%2F%2Fs3-us-west-2.amazonaws.com%2Fsecure.notion-static.com%2F7765ac02-6e66-4b38-9027-47b050be80d4%2FUntitled.png?table=block&amp;id=6b3edeaa-fe96-4454-b3af-9a848d094f04&amp;spaceId=a1e55095-a6d7-4703-bbe3-41ed0f6025ee&amp;width=470&amp;userId=&amp;cache=v2" \* MERGEFORMATINET </w:instrText>
      </w:r>
      <w:r>
        <w:fldChar w:fldCharType="separate"/>
      </w:r>
      <w:r>
        <w:rPr>
          <w:noProof/>
        </w:rPr>
        <w:drawing>
          <wp:inline distT="0" distB="0" distL="0" distR="0" wp14:anchorId="37849EBC" wp14:editId="75CA6BFC">
            <wp:extent cx="2328767" cy="111005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189" cy="1112160"/>
                    </a:xfrm>
                    <a:prstGeom prst="rect">
                      <a:avLst/>
                    </a:prstGeom>
                    <a:noFill/>
                    <a:ln>
                      <a:noFill/>
                    </a:ln>
                  </pic:spPr>
                </pic:pic>
              </a:graphicData>
            </a:graphic>
          </wp:inline>
        </w:drawing>
      </w:r>
      <w:r>
        <w:fldChar w:fldCharType="end"/>
      </w:r>
    </w:p>
    <w:p w14:paraId="2F37F7D5" w14:textId="77777777" w:rsidR="005D5945" w:rsidRDefault="005D5945" w:rsidP="005D5945">
      <w:pPr>
        <w:jc w:val="center"/>
      </w:pPr>
    </w:p>
    <w:p w14:paraId="112B6758" w14:textId="77777777" w:rsidR="005D5945" w:rsidRDefault="005D5945" w:rsidP="005D5945">
      <w:pPr>
        <w:rPr>
          <w:rFonts w:ascii="Segoe UI" w:hAnsi="Segoe UI" w:cs="Segoe UI"/>
          <w:color w:val="37352F"/>
          <w:shd w:val="clear" w:color="auto" w:fill="FFFFFF"/>
        </w:rPr>
      </w:pPr>
      <w:proofErr w:type="spellStart"/>
      <w:r>
        <w:rPr>
          <w:rFonts w:ascii="Segoe UI" w:hAnsi="Segoe UI" w:cs="Segoe UI"/>
          <w:color w:val="37352F"/>
          <w:shd w:val="clear" w:color="auto" w:fill="FFFFFF"/>
        </w:rPr>
        <w:t>malloc</w:t>
      </w:r>
      <w:proofErr w:type="spellEnd"/>
      <w:r>
        <w:rPr>
          <w:rFonts w:ascii="Segoe UI" w:hAnsi="Segoe UI" w:cs="Segoe UI"/>
          <w:color w:val="37352F"/>
          <w:shd w:val="clear" w:color="auto" w:fill="FFFFFF"/>
        </w:rPr>
        <w:t xml:space="preserve">() reserva la cantidad de bytes de memoria devuelta por </w:t>
      </w:r>
      <w:proofErr w:type="spellStart"/>
      <w:r>
        <w:rPr>
          <w:rFonts w:ascii="Segoe UI" w:hAnsi="Segoe UI" w:cs="Segoe UI"/>
          <w:color w:val="37352F"/>
          <w:shd w:val="clear" w:color="auto" w:fill="FFFFFF"/>
        </w:rPr>
        <w:t>sizeof</w:t>
      </w:r>
      <w:proofErr w:type="spellEnd"/>
      <w:r>
        <w:rPr>
          <w:rFonts w:ascii="Segoe UI" w:hAnsi="Segoe UI" w:cs="Segoe UI"/>
          <w:color w:val="37352F"/>
          <w:shd w:val="clear" w:color="auto" w:fill="FFFFFF"/>
        </w:rPr>
        <w:t>(</w:t>
      </w:r>
      <w:proofErr w:type="spellStart"/>
      <w:r>
        <w:rPr>
          <w:rFonts w:ascii="Segoe UI" w:hAnsi="Segoe UI" w:cs="Segoe UI"/>
          <w:color w:val="37352F"/>
          <w:shd w:val="clear" w:color="auto" w:fill="FFFFFF"/>
        </w:rPr>
        <w:t>int</w:t>
      </w:r>
      <w:proofErr w:type="spellEnd"/>
      <w:r>
        <w:rPr>
          <w:rFonts w:ascii="Segoe UI" w:hAnsi="Segoe UI" w:cs="Segoe UI"/>
          <w:color w:val="37352F"/>
          <w:shd w:val="clear" w:color="auto" w:fill="FFFFFF"/>
        </w:rPr>
        <w:t>). Esta memoria pertenece al Heap. Una vez reservada la cantidad de bytes, la misma función, devuelve la dirección del primer byte de memoria.</w:t>
      </w:r>
    </w:p>
    <w:p w14:paraId="492860F4" w14:textId="77777777" w:rsidR="005D5945" w:rsidRDefault="005D5945" w:rsidP="005D5945">
      <w:pPr>
        <w:rPr>
          <w:rFonts w:ascii="Segoe UI" w:hAnsi="Segoe UI" w:cs="Segoe UI"/>
          <w:color w:val="37352F"/>
          <w:shd w:val="clear" w:color="auto" w:fill="FFFFFF"/>
        </w:rPr>
      </w:pPr>
    </w:p>
    <w:p w14:paraId="2D1C3D25" w14:textId="77777777" w:rsidR="005D5945" w:rsidRDefault="005D5945" w:rsidP="005D5945">
      <w:pPr>
        <w:jc w:val="center"/>
      </w:pPr>
      <w:r>
        <w:fldChar w:fldCharType="begin"/>
      </w:r>
      <w:r>
        <w:instrText xml:space="preserve"> INCLUDEPICTURE "https://youthful-holly-615.notion.site/image/https%3A%2F%2Fs3-us-west-2.amazonaws.com%2Fsecure.notion-static.com%2Fbd4eeac5-b8b5-408b-95b5-576f36ed5eef%2FUntitled.png?table=block&amp;id=51c676ea-bd67-46ff-9c92-4cfeb4e98b16&amp;spaceId=a1e55095-a6d7-4703-bbe3-41ed0f6025ee&amp;width=1420&amp;userId=&amp;cache=v2" \* MERGEFORMATINET </w:instrText>
      </w:r>
      <w:r>
        <w:fldChar w:fldCharType="separate"/>
      </w:r>
      <w:r>
        <w:rPr>
          <w:noProof/>
        </w:rPr>
        <w:drawing>
          <wp:inline distT="0" distB="0" distL="0" distR="0" wp14:anchorId="719D8CA5" wp14:editId="44297793">
            <wp:extent cx="2317972" cy="1025784"/>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2555" cy="1032238"/>
                    </a:xfrm>
                    <a:prstGeom prst="rect">
                      <a:avLst/>
                    </a:prstGeom>
                    <a:noFill/>
                    <a:ln>
                      <a:noFill/>
                    </a:ln>
                  </pic:spPr>
                </pic:pic>
              </a:graphicData>
            </a:graphic>
          </wp:inline>
        </w:drawing>
      </w:r>
      <w:r>
        <w:fldChar w:fldCharType="end"/>
      </w:r>
    </w:p>
    <w:p w14:paraId="2F627960" w14:textId="77777777" w:rsidR="005D5945" w:rsidRDefault="005D5945" w:rsidP="005D5945">
      <w:r>
        <w:rPr>
          <w:rStyle w:val="notion-enable-hover"/>
          <w:rFonts w:ascii="Segoe UI" w:eastAsiaTheme="majorEastAsia" w:hAnsi="Segoe UI" w:cs="Segoe UI"/>
          <w:b/>
          <w:bCs/>
          <w:color w:val="37352F"/>
          <w:shd w:val="clear" w:color="auto" w:fill="F1F1EF"/>
        </w:rPr>
        <w:t>Si esta relación</w:t>
      </w:r>
      <w:r>
        <w:rPr>
          <w:rFonts w:ascii="Segoe UI" w:hAnsi="Segoe UI" w:cs="Segoe UI"/>
          <w:color w:val="37352F"/>
          <w:shd w:val="clear" w:color="auto" w:fill="F1F1EF"/>
        </w:rPr>
        <w:t xml:space="preserve"> entre la memoria reservada en el </w:t>
      </w:r>
      <w:proofErr w:type="spellStart"/>
      <w:r>
        <w:rPr>
          <w:rFonts w:ascii="Segoe UI" w:hAnsi="Segoe UI" w:cs="Segoe UI"/>
          <w:color w:val="37352F"/>
          <w:shd w:val="clear" w:color="auto" w:fill="F1F1EF"/>
        </w:rPr>
        <w:t>heap</w:t>
      </w:r>
      <w:proofErr w:type="spellEnd"/>
      <w:r>
        <w:rPr>
          <w:rFonts w:ascii="Segoe UI" w:hAnsi="Segoe UI" w:cs="Segoe UI"/>
          <w:color w:val="37352F"/>
          <w:shd w:val="clear" w:color="auto" w:fill="F1F1EF"/>
        </w:rPr>
        <w:t xml:space="preserve"> y su dirección conocida desde el stack </w:t>
      </w:r>
      <w:r>
        <w:rPr>
          <w:rStyle w:val="notion-enable-hover"/>
          <w:rFonts w:ascii="Segoe UI" w:eastAsiaTheme="majorEastAsia" w:hAnsi="Segoe UI" w:cs="Segoe UI"/>
          <w:b/>
          <w:bCs/>
          <w:color w:val="37352F"/>
          <w:shd w:val="clear" w:color="auto" w:fill="F1F1EF"/>
        </w:rPr>
        <w:t xml:space="preserve">se pierde, </w:t>
      </w:r>
      <w:r>
        <w:rPr>
          <w:rFonts w:ascii="Segoe UI" w:hAnsi="Segoe UI" w:cs="Segoe UI"/>
          <w:color w:val="37352F"/>
          <w:shd w:val="clear" w:color="auto" w:fill="F1F1EF"/>
        </w:rPr>
        <w:t xml:space="preserve">la memoria pasa a ser </w:t>
      </w:r>
      <w:r>
        <w:rPr>
          <w:rStyle w:val="notion-enable-hover"/>
          <w:rFonts w:ascii="Segoe UI" w:eastAsiaTheme="majorEastAsia" w:hAnsi="Segoe UI" w:cs="Segoe UI"/>
          <w:b/>
          <w:bCs/>
          <w:color w:val="37352F"/>
          <w:shd w:val="clear" w:color="auto" w:fill="F1F1EF"/>
        </w:rPr>
        <w:t>memoria no alcanzable</w:t>
      </w:r>
      <w:r>
        <w:rPr>
          <w:rFonts w:ascii="Segoe UI" w:hAnsi="Segoe UI" w:cs="Segoe UI"/>
          <w:color w:val="37352F"/>
          <w:shd w:val="clear" w:color="auto" w:fill="F1F1EF"/>
        </w:rPr>
        <w:t xml:space="preserve"> o perdida (no se como llegar a ella).</w:t>
      </w:r>
    </w:p>
    <w:p w14:paraId="6FD735E8" w14:textId="77777777" w:rsidR="005D5945" w:rsidRDefault="005D5945" w:rsidP="005D5945"/>
    <w:p w14:paraId="2E3C03E9" w14:textId="77777777" w:rsidR="005D5945" w:rsidRPr="005D5945" w:rsidRDefault="005D5945" w:rsidP="005D5945">
      <w:pPr>
        <w:pStyle w:val="Ttulo3"/>
        <w:numPr>
          <w:ilvl w:val="0"/>
          <w:numId w:val="0"/>
        </w:numPr>
        <w:ind w:firstLine="360"/>
        <w:rPr>
          <w:rStyle w:val="nfasis"/>
        </w:rPr>
      </w:pPr>
      <w:r w:rsidRPr="005D5945">
        <w:rPr>
          <w:rStyle w:val="nfasis"/>
        </w:rPr>
        <w:lastRenderedPageBreak/>
        <w:t>free()</w:t>
      </w:r>
    </w:p>
    <w:p w14:paraId="4F6EDA95" w14:textId="77777777" w:rsidR="005D5945" w:rsidRDefault="005D5945" w:rsidP="005D5945">
      <w:pPr>
        <w:pStyle w:val="NormalWeb"/>
        <w:ind w:left="360"/>
      </w:pPr>
      <w:r>
        <w:t>Libera espacio de memoria apuntado por el puntero. Si es NULL, la operación no se realiza.</w:t>
      </w:r>
    </w:p>
    <w:p w14:paraId="0E70A2AB" w14:textId="008FC2F5" w:rsidR="005D5945" w:rsidRDefault="005D5945" w:rsidP="005D5945">
      <w:pPr>
        <w:pStyle w:val="NormalWeb"/>
        <w:ind w:left="360"/>
      </w:pPr>
      <w:r>
        <w:t xml:space="preserve">Primero librea la porción de memoria dinámica reservada con </w:t>
      </w:r>
      <w:proofErr w:type="spellStart"/>
      <w:r>
        <w:t>malloc</w:t>
      </w:r>
      <w:proofErr w:type="spellEnd"/>
      <w:r>
        <w:t xml:space="preserve">() y luego inicializa al puntero que apuntaba a esa dirección con NULL (por eso la caca en </w:t>
      </w:r>
      <w:proofErr w:type="spellStart"/>
      <w:r>
        <w:t>ctutor</w:t>
      </w:r>
      <w:proofErr w:type="spellEnd"/>
      <w:r>
        <w:t>).</w:t>
      </w:r>
    </w:p>
    <w:p w14:paraId="121D2A61" w14:textId="77777777" w:rsidR="005D5945" w:rsidRDefault="005D5945" w:rsidP="005D5945">
      <w:pPr>
        <w:jc w:val="center"/>
      </w:pPr>
      <w:r>
        <w:fldChar w:fldCharType="begin"/>
      </w:r>
      <w:r>
        <w:instrText xml:space="preserve"> INCLUDEPICTURE "https://youthful-holly-615.notion.site/image/https%3A%2F%2Fs3-us-west-2.amazonaws.com%2Fsecure.notion-static.com%2Fe83edc0f-19a2-4ce9-93a0-3b861ec6c94b%2FUntitled.png?table=block&amp;id=2b40ed49-ff61-4852-ab5b-b7a42a78bea3&amp;spaceId=a1e55095-a6d7-4703-bbe3-41ed0f6025ee&amp;width=1420&amp;userId=&amp;cache=v2" \* MERGEFORMATINET </w:instrText>
      </w:r>
      <w:r>
        <w:fldChar w:fldCharType="separate"/>
      </w:r>
      <w:r>
        <w:rPr>
          <w:noProof/>
        </w:rPr>
        <w:drawing>
          <wp:inline distT="0" distB="0" distL="0" distR="0" wp14:anchorId="05DD0FF5" wp14:editId="0CB9DD68">
            <wp:extent cx="3051500" cy="9685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4960" cy="969666"/>
                    </a:xfrm>
                    <a:prstGeom prst="rect">
                      <a:avLst/>
                    </a:prstGeom>
                    <a:noFill/>
                    <a:ln>
                      <a:noFill/>
                    </a:ln>
                  </pic:spPr>
                </pic:pic>
              </a:graphicData>
            </a:graphic>
          </wp:inline>
        </w:drawing>
      </w:r>
      <w:r>
        <w:fldChar w:fldCharType="end"/>
      </w:r>
    </w:p>
    <w:p w14:paraId="03EF7DD2" w14:textId="07BFD91B" w:rsidR="005D5945" w:rsidRPr="00E62037" w:rsidRDefault="005D5945" w:rsidP="00701120">
      <w:pPr>
        <w:pStyle w:val="Ttulo3"/>
        <w:numPr>
          <w:ilvl w:val="0"/>
          <w:numId w:val="0"/>
        </w:numPr>
        <w:ind w:firstLine="360"/>
        <w:rPr>
          <w:color w:val="7030A0"/>
          <w:sz w:val="27"/>
          <w:szCs w:val="27"/>
        </w:rPr>
      </w:pPr>
      <w:proofErr w:type="spellStart"/>
      <w:r>
        <w:rPr>
          <w:color w:val="7030A0"/>
        </w:rPr>
        <w:t>c</w:t>
      </w:r>
      <w:r w:rsidRPr="00E62037">
        <w:rPr>
          <w:color w:val="7030A0"/>
        </w:rPr>
        <w:t>alloc</w:t>
      </w:r>
      <w:proofErr w:type="spellEnd"/>
      <w:r w:rsidRPr="00E62037">
        <w:rPr>
          <w:color w:val="7030A0"/>
        </w:rPr>
        <w:t>()</w:t>
      </w:r>
    </w:p>
    <w:p w14:paraId="15BA85B5" w14:textId="77777777" w:rsidR="005D5945" w:rsidRDefault="005D5945" w:rsidP="00701120">
      <w:pPr>
        <w:pStyle w:val="NormalWeb"/>
        <w:ind w:firstLine="360"/>
      </w:pPr>
      <w:r>
        <w:t>Inicializa a todos los punteros a NULL.</w:t>
      </w:r>
    </w:p>
    <w:p w14:paraId="2FA82EDF" w14:textId="77777777" w:rsidR="005D5945" w:rsidRDefault="005D5945" w:rsidP="00701120">
      <w:pPr>
        <w:pStyle w:val="NormalWeb"/>
        <w:ind w:left="360"/>
        <w:rPr>
          <w:lang w:val="en-US"/>
        </w:rPr>
      </w:pPr>
      <w:r w:rsidRPr="00E62037">
        <w:rPr>
          <w:lang w:val="en-US"/>
        </w:rPr>
        <w:t xml:space="preserve">The </w:t>
      </w:r>
      <w:proofErr w:type="spellStart"/>
      <w:r w:rsidRPr="00E62037">
        <w:rPr>
          <w:lang w:val="en-US"/>
        </w:rPr>
        <w:t>calloc</w:t>
      </w:r>
      <w:proofErr w:type="spellEnd"/>
      <w:r w:rsidRPr="00E62037">
        <w:rPr>
          <w:lang w:val="en-US"/>
        </w:rPr>
        <w:t xml:space="preserve">() function allocates memory for an array of </w:t>
      </w:r>
      <w:proofErr w:type="spellStart"/>
      <w:r w:rsidRPr="00E62037">
        <w:rPr>
          <w:lang w:val="en-US"/>
        </w:rPr>
        <w:t>nmemb</w:t>
      </w:r>
      <w:proofErr w:type="spellEnd"/>
      <w:r w:rsidRPr="00E62037">
        <w:rPr>
          <w:lang w:val="en-US"/>
        </w:rPr>
        <w:t xml:space="preserve"> elements of size bytes each and returns a pointer to the allocated memory. </w:t>
      </w:r>
      <w:r w:rsidRPr="001738CC">
        <w:rPr>
          <w:lang w:val="en-US"/>
        </w:rPr>
        <w:t>The memory is set to zero.</w:t>
      </w:r>
    </w:p>
    <w:p w14:paraId="621AEABD" w14:textId="77777777" w:rsidR="005D5945" w:rsidRPr="006C11CB" w:rsidRDefault="005D5945" w:rsidP="005D5945">
      <w:pPr>
        <w:pStyle w:val="Prrafodelista"/>
        <w:rPr>
          <w:lang w:val="en-US"/>
        </w:rPr>
      </w:pPr>
      <w:r w:rsidRPr="006C11CB">
        <w:rPr>
          <w:highlight w:val="darkGray"/>
          <w:lang w:val="en-US"/>
        </w:rPr>
        <w:t>void *</w:t>
      </w:r>
      <w:proofErr w:type="spellStart"/>
      <w:r w:rsidRPr="006C11CB">
        <w:rPr>
          <w:highlight w:val="darkGray"/>
          <w:lang w:val="en-US"/>
        </w:rPr>
        <w:t>calloc</w:t>
      </w:r>
      <w:proofErr w:type="spellEnd"/>
      <w:r w:rsidRPr="006C11CB">
        <w:rPr>
          <w:highlight w:val="darkGray"/>
          <w:lang w:val="en-US"/>
        </w:rPr>
        <w:t>(</w:t>
      </w:r>
      <w:proofErr w:type="spellStart"/>
      <w:r w:rsidRPr="006C11CB">
        <w:rPr>
          <w:highlight w:val="darkGray"/>
          <w:lang w:val="en-US"/>
        </w:rPr>
        <w:t>size_t</w:t>
      </w:r>
      <w:proofErr w:type="spellEnd"/>
      <w:r w:rsidRPr="006C11CB">
        <w:rPr>
          <w:highlight w:val="darkGray"/>
          <w:lang w:val="en-US"/>
        </w:rPr>
        <w:t xml:space="preserve"> </w:t>
      </w:r>
      <w:proofErr w:type="spellStart"/>
      <w:r w:rsidRPr="006C11CB">
        <w:rPr>
          <w:highlight w:val="darkGray"/>
          <w:lang w:val="en-US"/>
        </w:rPr>
        <w:t>nmemb</w:t>
      </w:r>
      <w:proofErr w:type="spellEnd"/>
      <w:r w:rsidRPr="006C11CB">
        <w:rPr>
          <w:highlight w:val="darkGray"/>
          <w:lang w:val="en-US"/>
        </w:rPr>
        <w:t xml:space="preserve">, </w:t>
      </w:r>
      <w:proofErr w:type="spellStart"/>
      <w:r w:rsidRPr="006C11CB">
        <w:rPr>
          <w:highlight w:val="darkGray"/>
          <w:lang w:val="en-US"/>
        </w:rPr>
        <w:t>size_t</w:t>
      </w:r>
      <w:proofErr w:type="spellEnd"/>
      <w:r w:rsidRPr="006C11CB">
        <w:rPr>
          <w:highlight w:val="darkGray"/>
          <w:lang w:val="en-US"/>
        </w:rPr>
        <w:t xml:space="preserve"> </w:t>
      </w:r>
      <w:proofErr w:type="spellStart"/>
      <w:r w:rsidRPr="006C11CB">
        <w:rPr>
          <w:highlight w:val="darkGray"/>
          <w:lang w:val="en-US"/>
        </w:rPr>
        <w:t>sizeof</w:t>
      </w:r>
      <w:proofErr w:type="spellEnd"/>
      <w:r w:rsidRPr="006C11CB">
        <w:rPr>
          <w:highlight w:val="darkGray"/>
          <w:lang w:val="en-US"/>
        </w:rPr>
        <w:t>(</w:t>
      </w:r>
      <w:proofErr w:type="spellStart"/>
      <w:r w:rsidRPr="006C11CB">
        <w:rPr>
          <w:highlight w:val="darkGray"/>
          <w:lang w:val="en-US"/>
        </w:rPr>
        <w:t>tipodedato</w:t>
      </w:r>
      <w:proofErr w:type="spellEnd"/>
      <w:r w:rsidRPr="006C11CB">
        <w:rPr>
          <w:highlight w:val="darkGray"/>
          <w:lang w:val="en-US"/>
        </w:rPr>
        <w:t>); //</w:t>
      </w:r>
      <w:proofErr w:type="spellStart"/>
      <w:r w:rsidRPr="006C11CB">
        <w:rPr>
          <w:highlight w:val="darkGray"/>
          <w:lang w:val="en-US"/>
        </w:rPr>
        <w:t>cantidad</w:t>
      </w:r>
      <w:proofErr w:type="spellEnd"/>
      <w:r w:rsidRPr="006C11CB">
        <w:rPr>
          <w:highlight w:val="darkGray"/>
          <w:lang w:val="en-US"/>
        </w:rPr>
        <w:t xml:space="preserve"> a </w:t>
      </w:r>
      <w:proofErr w:type="spellStart"/>
      <w:r w:rsidRPr="006C11CB">
        <w:rPr>
          <w:highlight w:val="darkGray"/>
          <w:lang w:val="en-US"/>
        </w:rPr>
        <w:t>reservar</w:t>
      </w:r>
      <w:proofErr w:type="spellEnd"/>
    </w:p>
    <w:p w14:paraId="3DAC4AAC" w14:textId="77777777" w:rsidR="005D5945" w:rsidRPr="005D5945" w:rsidRDefault="005D5945" w:rsidP="005D5945">
      <w:pPr>
        <w:pStyle w:val="Ttulo3"/>
        <w:numPr>
          <w:ilvl w:val="0"/>
          <w:numId w:val="0"/>
        </w:numPr>
        <w:ind w:left="1080" w:hanging="360"/>
        <w:rPr>
          <w:lang w:val="en-US"/>
        </w:rPr>
      </w:pPr>
    </w:p>
    <w:p w14:paraId="15B9858C" w14:textId="77777777" w:rsidR="005D5945" w:rsidRPr="006C11CB" w:rsidRDefault="005D5945" w:rsidP="00701120">
      <w:pPr>
        <w:pStyle w:val="Ttulo3"/>
        <w:numPr>
          <w:ilvl w:val="0"/>
          <w:numId w:val="0"/>
        </w:numPr>
        <w:ind w:firstLine="720"/>
        <w:rPr>
          <w:color w:val="7030A0"/>
        </w:rPr>
      </w:pPr>
      <w:proofErr w:type="spellStart"/>
      <w:r w:rsidRPr="006C11CB">
        <w:rPr>
          <w:color w:val="7030A0"/>
        </w:rPr>
        <w:t>realloc</w:t>
      </w:r>
      <w:proofErr w:type="spellEnd"/>
      <w:r w:rsidRPr="006C11CB">
        <w:rPr>
          <w:color w:val="7030A0"/>
        </w:rPr>
        <w:t>()</w:t>
      </w:r>
    </w:p>
    <w:p w14:paraId="09451644" w14:textId="77777777" w:rsidR="005D5945" w:rsidRDefault="005D5945" w:rsidP="00701120">
      <w:pPr>
        <w:pStyle w:val="NormalWeb"/>
        <w:ind w:left="720"/>
      </w:pPr>
      <w:r>
        <w:t xml:space="preserve">La función </w:t>
      </w:r>
      <w:proofErr w:type="spellStart"/>
      <w:r>
        <w:t>realloc</w:t>
      </w:r>
      <w:proofErr w:type="spellEnd"/>
      <w:r>
        <w:t xml:space="preserve">() modifica el tamaño del bloque de memoria </w:t>
      </w:r>
      <w:proofErr w:type="spellStart"/>
      <w:r>
        <w:t>apuntantado</w:t>
      </w:r>
      <w:proofErr w:type="spellEnd"/>
      <w:r>
        <w:t xml:space="preserve"> por el puntero en </w:t>
      </w:r>
      <w:proofErr w:type="spellStart"/>
      <w:r>
        <w:t>size</w:t>
      </w:r>
      <w:proofErr w:type="spellEnd"/>
      <w:r>
        <w:t xml:space="preserve"> bytes. Si el nuevo tamaño del bloque es mayor que el anterior, la memoria añadida no se encuentra inicializada en ningún valor.</w:t>
      </w:r>
    </w:p>
    <w:p w14:paraId="3A73F057" w14:textId="77777777" w:rsidR="005D5945" w:rsidRDefault="005D5945" w:rsidP="00701120">
      <w:pPr>
        <w:pStyle w:val="NormalWeb"/>
        <w:ind w:left="720"/>
      </w:pPr>
      <w:r w:rsidRPr="00962C60">
        <w:rPr>
          <w:rFonts w:ascii="Apple Color Emoji" w:hAnsi="Apple Color Emoji" w:cs="Apple Color Emoji"/>
          <w:highlight w:val="darkGray"/>
        </w:rPr>
        <w:t>⛔</w:t>
      </w:r>
      <w:r w:rsidRPr="00962C60">
        <w:rPr>
          <w:highlight w:val="darkGray"/>
        </w:rPr>
        <w:t xml:space="preserve"> Si falla devuelve NULL → estaría perdiendo la conexión entre mi </w:t>
      </w:r>
      <w:proofErr w:type="spellStart"/>
      <w:r w:rsidRPr="00962C60">
        <w:rPr>
          <w:highlight w:val="darkGray"/>
        </w:rPr>
        <w:t>stack</w:t>
      </w:r>
      <w:proofErr w:type="spellEnd"/>
      <w:r w:rsidRPr="00962C60">
        <w:rPr>
          <w:highlight w:val="darkGray"/>
        </w:rPr>
        <w:t xml:space="preserve"> y el </w:t>
      </w:r>
      <w:proofErr w:type="spellStart"/>
      <w:r w:rsidRPr="00962C60">
        <w:rPr>
          <w:highlight w:val="darkGray"/>
        </w:rPr>
        <w:t>heap</w:t>
      </w:r>
      <w:proofErr w:type="spellEnd"/>
      <w:r w:rsidRPr="00962C60">
        <w:rPr>
          <w:highlight w:val="darkGray"/>
        </w:rPr>
        <w:t>, tengo que usar un auxiliar</w:t>
      </w:r>
    </w:p>
    <w:p w14:paraId="0CD817F2" w14:textId="77777777" w:rsidR="005D5945" w:rsidRPr="0075118A" w:rsidRDefault="005D5945" w:rsidP="00701120">
      <w:pPr>
        <w:pStyle w:val="Ttulo3"/>
        <w:numPr>
          <w:ilvl w:val="0"/>
          <w:numId w:val="0"/>
        </w:numPr>
        <w:ind w:left="720"/>
        <w:rPr>
          <w:color w:val="7030A0"/>
          <w:sz w:val="27"/>
          <w:szCs w:val="27"/>
        </w:rPr>
      </w:pPr>
      <w:r w:rsidRPr="0075118A">
        <w:rPr>
          <w:color w:val="7030A0"/>
        </w:rPr>
        <w:t>Teorema fundamental de la Memoria Dinámica</w:t>
      </w:r>
    </w:p>
    <w:p w14:paraId="591B4653" w14:textId="77777777" w:rsidR="005D5945" w:rsidRDefault="005D5945" w:rsidP="00701120">
      <w:pPr>
        <w:pStyle w:val="NormalWeb"/>
        <w:ind w:left="720"/>
      </w:pPr>
      <w:r>
        <w:t xml:space="preserve">"La memoria dinámica no se conserva! Siempre que se crea se debe destruir". </w:t>
      </w:r>
      <w:r>
        <w:rPr>
          <w:rStyle w:val="Textoennegrita"/>
          <w:rFonts w:eastAsiaTheme="majorEastAsia"/>
        </w:rPr>
        <w:t>La memoria dinámica reservada debe liberarse cuando ya no se necesite</w:t>
      </w:r>
    </w:p>
    <w:p w14:paraId="0665CCD3" w14:textId="77777777" w:rsidR="005D5945" w:rsidRDefault="005D5945" w:rsidP="00701120">
      <w:pPr>
        <w:pStyle w:val="NormalWeb"/>
        <w:ind w:left="720"/>
      </w:pPr>
      <w:r>
        <w:t>Tengo que lograr que siempre ¡ haya la misma cantidad de memoria dinámica reservada entre el inicio y fin: 0 bytes de memoria dinámica.</w:t>
      </w:r>
    </w:p>
    <w:p w14:paraId="5C9B7F13" w14:textId="2192C459" w:rsidR="005D5945" w:rsidRDefault="005D5945" w:rsidP="00701120">
      <w:pPr>
        <w:pStyle w:val="NormalWeb"/>
        <w:ind w:firstLine="360"/>
        <w:rPr>
          <w:rStyle w:val="Textoennegrita"/>
          <w:rFonts w:eastAsiaTheme="majorEastAsia"/>
          <w:color w:val="FF0000"/>
        </w:rPr>
      </w:pPr>
      <w:r w:rsidRPr="0075118A">
        <w:rPr>
          <w:rStyle w:val="Textoennegrita"/>
          <w:rFonts w:eastAsiaTheme="majorEastAsia"/>
          <w:color w:val="FF0000"/>
        </w:rPr>
        <w:t xml:space="preserve">Herramienta: </w:t>
      </w:r>
      <w:proofErr w:type="spellStart"/>
      <w:r w:rsidRPr="0075118A">
        <w:rPr>
          <w:rStyle w:val="Textoennegrita"/>
          <w:rFonts w:eastAsiaTheme="majorEastAsia"/>
          <w:color w:val="FF0000"/>
        </w:rPr>
        <w:t>valgrid</w:t>
      </w:r>
      <w:proofErr w:type="spellEnd"/>
    </w:p>
    <w:p w14:paraId="11215BEF" w14:textId="164EACC3" w:rsidR="005D5945" w:rsidRPr="005D5945" w:rsidRDefault="005D5945" w:rsidP="00701120">
      <w:pPr>
        <w:pStyle w:val="Ttulo2"/>
        <w:rPr>
          <w:rFonts w:eastAsiaTheme="majorEastAsia"/>
        </w:rPr>
      </w:pPr>
      <w:r w:rsidRPr="005D5945">
        <w:rPr>
          <w:rStyle w:val="Textoennegrita"/>
          <w:rFonts w:eastAsiaTheme="majorEastAsia"/>
          <w:b w:val="0"/>
          <w:bCs w:val="0"/>
        </w:rPr>
        <w:t>C AVANZADO</w:t>
      </w:r>
    </w:p>
    <w:p w14:paraId="47D097CC" w14:textId="77777777" w:rsidR="005D5945" w:rsidRPr="004B71DC" w:rsidRDefault="005D5945" w:rsidP="00701120">
      <w:pPr>
        <w:pStyle w:val="Ttulo3"/>
        <w:numPr>
          <w:ilvl w:val="0"/>
          <w:numId w:val="0"/>
        </w:numPr>
        <w:ind w:left="360"/>
        <w:rPr>
          <w:color w:val="7030A0"/>
          <w:sz w:val="27"/>
          <w:szCs w:val="27"/>
        </w:rPr>
      </w:pPr>
      <w:r w:rsidRPr="004B71DC">
        <w:rPr>
          <w:color w:val="7030A0"/>
        </w:rPr>
        <w:t>Punteros a Funciones</w:t>
      </w:r>
    </w:p>
    <w:p w14:paraId="285C3AE3" w14:textId="77777777" w:rsidR="005D5945" w:rsidRDefault="005D5945" w:rsidP="00701120">
      <w:pPr>
        <w:pStyle w:val="NormalWeb"/>
        <w:ind w:left="360"/>
      </w:pPr>
      <w:r>
        <w:t>Un puntero a una función es la dirección de memoria donde reside una determinada función en un programa en C. Estos pueden:</w:t>
      </w:r>
    </w:p>
    <w:p w14:paraId="754BDEC5" w14:textId="77777777" w:rsidR="005D5945" w:rsidRDefault="005D5945" w:rsidP="00326E12">
      <w:pPr>
        <w:numPr>
          <w:ilvl w:val="0"/>
          <w:numId w:val="21"/>
        </w:numPr>
        <w:tabs>
          <w:tab w:val="clear" w:pos="644"/>
          <w:tab w:val="num" w:pos="1004"/>
        </w:tabs>
        <w:spacing w:before="100" w:beforeAutospacing="1" w:after="100" w:afterAutospacing="1"/>
        <w:ind w:left="1004"/>
      </w:pPr>
      <w:r>
        <w:lastRenderedPageBreak/>
        <w:t>Ser elementos de un vector</w:t>
      </w:r>
    </w:p>
    <w:p w14:paraId="7AAE1044" w14:textId="77777777" w:rsidR="005D5945" w:rsidRDefault="005D5945" w:rsidP="00326E12">
      <w:pPr>
        <w:numPr>
          <w:ilvl w:val="0"/>
          <w:numId w:val="21"/>
        </w:numPr>
        <w:tabs>
          <w:tab w:val="clear" w:pos="644"/>
          <w:tab w:val="num" w:pos="1004"/>
        </w:tabs>
        <w:spacing w:before="100" w:beforeAutospacing="1" w:after="100" w:afterAutospacing="1"/>
        <w:ind w:left="1004"/>
      </w:pPr>
      <w:r>
        <w:t>Ser pasados como parámetros a una función</w:t>
      </w:r>
    </w:p>
    <w:p w14:paraId="02B305B4" w14:textId="77777777" w:rsidR="005D5945" w:rsidRDefault="005D5945" w:rsidP="00326E12">
      <w:pPr>
        <w:numPr>
          <w:ilvl w:val="0"/>
          <w:numId w:val="21"/>
        </w:numPr>
        <w:tabs>
          <w:tab w:val="clear" w:pos="644"/>
          <w:tab w:val="num" w:pos="1004"/>
        </w:tabs>
        <w:spacing w:before="100" w:beforeAutospacing="1" w:after="100" w:afterAutospacing="1"/>
        <w:ind w:left="1004"/>
      </w:pPr>
      <w:r>
        <w:t>Ser devueltos por una función</w:t>
      </w:r>
    </w:p>
    <w:p w14:paraId="28EE8DC1" w14:textId="77777777" w:rsidR="005D5945" w:rsidRDefault="005D5945" w:rsidP="00701120">
      <w:pPr>
        <w:pStyle w:val="HTMLconformatoprevio"/>
        <w:ind w:left="644"/>
        <w:rPr>
          <w:rStyle w:val="CdigoHTML"/>
          <w:rFonts w:eastAsiaTheme="majorEastAsia"/>
        </w:rPr>
      </w:pPr>
      <w:r>
        <w:rPr>
          <w:rStyle w:val="CdigoHTML"/>
          <w:rFonts w:eastAsiaTheme="majorEastAsia"/>
        </w:rPr>
        <w:tab/>
      </w:r>
      <w:r>
        <w:rPr>
          <w:rStyle w:val="CdigoHTML"/>
          <w:rFonts w:eastAsiaTheme="majorEastAsia"/>
        </w:rPr>
        <w:tab/>
      </w:r>
      <w:proofErr w:type="spellStart"/>
      <w:r w:rsidRPr="004B71DC">
        <w:rPr>
          <w:rStyle w:val="CdigoHTML"/>
          <w:rFonts w:eastAsiaTheme="majorEastAsia"/>
          <w:highlight w:val="darkGray"/>
        </w:rPr>
        <w:t>void</w:t>
      </w:r>
      <w:proofErr w:type="spellEnd"/>
      <w:r w:rsidRPr="004B71DC">
        <w:rPr>
          <w:rStyle w:val="CdigoHTML"/>
          <w:rFonts w:eastAsiaTheme="majorEastAsia"/>
          <w:highlight w:val="darkGray"/>
        </w:rPr>
        <w:t xml:space="preserve"> (*</w:t>
      </w:r>
      <w:proofErr w:type="spellStart"/>
      <w:r w:rsidRPr="004B71DC">
        <w:rPr>
          <w:rStyle w:val="CdigoHTML"/>
          <w:rFonts w:eastAsiaTheme="majorEastAsia"/>
          <w:highlight w:val="darkGray"/>
        </w:rPr>
        <w:t>mi_funcion</w:t>
      </w:r>
      <w:proofErr w:type="spellEnd"/>
      <w:r w:rsidRPr="004B71DC">
        <w:rPr>
          <w:rStyle w:val="CdigoHTML"/>
          <w:rFonts w:eastAsiaTheme="majorEastAsia"/>
          <w:highlight w:val="darkGray"/>
        </w:rPr>
        <w:t>) (</w:t>
      </w:r>
      <w:proofErr w:type="spellStart"/>
      <w:r w:rsidRPr="004B71DC">
        <w:rPr>
          <w:rStyle w:val="CdigoHTML"/>
          <w:rFonts w:eastAsiaTheme="majorEastAsia"/>
          <w:highlight w:val="darkGray"/>
        </w:rPr>
        <w:t>int,int</w:t>
      </w:r>
      <w:proofErr w:type="spellEnd"/>
      <w:r w:rsidRPr="004B71DC">
        <w:rPr>
          <w:rStyle w:val="CdigoHTML"/>
          <w:rFonts w:eastAsiaTheme="majorEastAsia"/>
          <w:highlight w:val="darkGray"/>
        </w:rPr>
        <w:t>)</w:t>
      </w:r>
    </w:p>
    <w:p w14:paraId="62C0E3E7" w14:textId="77777777" w:rsidR="005D5945" w:rsidRDefault="005D5945" w:rsidP="00701120">
      <w:pPr>
        <w:pStyle w:val="NormalWeb"/>
        <w:ind w:left="360"/>
      </w:pPr>
      <w:r>
        <w:t>EJ:</w:t>
      </w:r>
    </w:p>
    <w:p w14:paraId="1CF40E01" w14:textId="77777777" w:rsidR="005D5945" w:rsidRDefault="005D5945" w:rsidP="005D5945">
      <w:r>
        <w:fldChar w:fldCharType="begin"/>
      </w:r>
      <w:r>
        <w:instrText xml:space="preserve"> INCLUDEPICTURE "https://youthful-holly-615.notion.site/image/https%3A%2F%2Fs3-us-west-2.amazonaws.com%2Fsecure.notion-static.com%2Fc4fd7481-770d-46c6-b269-f8d2472d3c70%2FUntitled.png?table=block&amp;id=cbf8528d-04a6-4cf3-a4c4-c3458857ca0a&amp;spaceId=a1e55095-a6d7-4703-bbe3-41ed0f6025ee&amp;width=1610&amp;userId=&amp;cache=v2" \* MERGEFORMATINET </w:instrText>
      </w:r>
      <w:r>
        <w:fldChar w:fldCharType="separate"/>
      </w:r>
      <w:r>
        <w:rPr>
          <w:noProof/>
        </w:rPr>
        <w:drawing>
          <wp:inline distT="0" distB="0" distL="0" distR="0" wp14:anchorId="516FA97C" wp14:editId="43C5D78F">
            <wp:extent cx="5138141" cy="21265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0025" cy="2131430"/>
                    </a:xfrm>
                    <a:prstGeom prst="rect">
                      <a:avLst/>
                    </a:prstGeom>
                    <a:noFill/>
                    <a:ln>
                      <a:noFill/>
                    </a:ln>
                  </pic:spPr>
                </pic:pic>
              </a:graphicData>
            </a:graphic>
          </wp:inline>
        </w:drawing>
      </w:r>
      <w:r>
        <w:fldChar w:fldCharType="end"/>
      </w:r>
    </w:p>
    <w:p w14:paraId="59CA0438" w14:textId="77777777" w:rsidR="005D5945" w:rsidRPr="00BC21A1" w:rsidRDefault="005D5945" w:rsidP="005D5945">
      <w:pPr>
        <w:spacing w:before="100" w:beforeAutospacing="1" w:after="100" w:afterAutospacing="1"/>
      </w:pPr>
      <w:r w:rsidRPr="00BC21A1">
        <w:t>Los punteros a funciones:</w:t>
      </w:r>
    </w:p>
    <w:p w14:paraId="3610B99A" w14:textId="77777777" w:rsidR="005D5945" w:rsidRPr="00BC21A1" w:rsidRDefault="005D5945" w:rsidP="00326E12">
      <w:pPr>
        <w:numPr>
          <w:ilvl w:val="0"/>
          <w:numId w:val="22"/>
        </w:numPr>
        <w:spacing w:before="100" w:beforeAutospacing="1" w:after="100" w:afterAutospacing="1"/>
      </w:pPr>
      <w:r w:rsidRPr="00BC21A1">
        <w:t>apuntan a código y no a datos, normalmente apuntan a la primera instrucción ejecutable de la función.</w:t>
      </w:r>
    </w:p>
    <w:p w14:paraId="3AAD19F2" w14:textId="77777777" w:rsidR="005D5945" w:rsidRPr="00BC21A1" w:rsidRDefault="005D5945" w:rsidP="00326E12">
      <w:pPr>
        <w:numPr>
          <w:ilvl w:val="0"/>
          <w:numId w:val="22"/>
        </w:numPr>
        <w:spacing w:before="100" w:beforeAutospacing="1" w:after="100" w:afterAutospacing="1"/>
      </w:pPr>
      <w:r w:rsidRPr="00BC21A1">
        <w:t>no se debe reservar-liberar espacio</w:t>
      </w:r>
    </w:p>
    <w:p w14:paraId="1DC919F4" w14:textId="77777777" w:rsidR="005D5945" w:rsidRPr="00BC21A1" w:rsidRDefault="005D5945" w:rsidP="00701120">
      <w:pPr>
        <w:pStyle w:val="Ttulo3"/>
        <w:numPr>
          <w:ilvl w:val="0"/>
          <w:numId w:val="0"/>
        </w:numPr>
        <w:ind w:firstLine="360"/>
        <w:rPr>
          <w:color w:val="7030A0"/>
          <w:sz w:val="27"/>
          <w:szCs w:val="27"/>
        </w:rPr>
      </w:pPr>
      <w:r w:rsidRPr="00BC21A1">
        <w:rPr>
          <w:color w:val="7030A0"/>
        </w:rPr>
        <w:t>Conversión Explícita de Datos: Casteo</w:t>
      </w:r>
    </w:p>
    <w:p w14:paraId="46F57298" w14:textId="77777777" w:rsidR="005D5945" w:rsidRDefault="005D5945" w:rsidP="00701120">
      <w:pPr>
        <w:pStyle w:val="NormalWeb"/>
        <w:ind w:left="360"/>
      </w:pPr>
      <w:r>
        <w:t>Convertir una expresión, que al ser evaluada corresponde a un tipo de dato determinado, como si perteneciera a otro tipo de dato.</w:t>
      </w:r>
    </w:p>
    <w:p w14:paraId="5139F999" w14:textId="77777777" w:rsidR="005D5945" w:rsidRDefault="005D5945" w:rsidP="00701120">
      <w:pPr>
        <w:pStyle w:val="NormalWeb"/>
        <w:ind w:left="360"/>
      </w:pPr>
      <w:r>
        <w:t>El tipo de dato al cual quiere convertirse la expresión va entre paréntesis delante de la expresión convertida.</w:t>
      </w:r>
    </w:p>
    <w:p w14:paraId="38294E41" w14:textId="77777777" w:rsidR="005D5945" w:rsidRDefault="005D5945" w:rsidP="00701120">
      <w:pPr>
        <w:pStyle w:val="NormalWeb"/>
        <w:ind w:left="360"/>
      </w:pPr>
      <w:r>
        <w:t>(HAY EJEMPLO)</w:t>
      </w:r>
    </w:p>
    <w:p w14:paraId="23ABEE21" w14:textId="77777777" w:rsidR="005D5945" w:rsidRDefault="005D5945" w:rsidP="00701120">
      <w:pPr>
        <w:pStyle w:val="Ttulo3"/>
        <w:numPr>
          <w:ilvl w:val="0"/>
          <w:numId w:val="0"/>
        </w:numPr>
        <w:ind w:left="360"/>
        <w:rPr>
          <w:color w:val="7030A0"/>
        </w:rPr>
      </w:pPr>
      <w:r w:rsidRPr="005626D4">
        <w:rPr>
          <w:color w:val="7030A0"/>
        </w:rPr>
        <w:t xml:space="preserve">Puntero Comodín: </w:t>
      </w:r>
      <w:proofErr w:type="spellStart"/>
      <w:r w:rsidRPr="005626D4">
        <w:rPr>
          <w:color w:val="7030A0"/>
        </w:rPr>
        <w:t>void</w:t>
      </w:r>
      <w:proofErr w:type="spellEnd"/>
      <w:r w:rsidRPr="005626D4">
        <w:rPr>
          <w:color w:val="7030A0"/>
        </w:rPr>
        <w:t>*</w:t>
      </w:r>
    </w:p>
    <w:p w14:paraId="15DB2BA7" w14:textId="77777777" w:rsidR="005D5945" w:rsidRPr="005626D4" w:rsidRDefault="005D5945" w:rsidP="00701120">
      <w:pPr>
        <w:spacing w:before="100" w:beforeAutospacing="1" w:after="100" w:afterAutospacing="1"/>
        <w:ind w:left="360"/>
      </w:pPr>
      <w:r w:rsidRPr="005626D4">
        <w:t>A este tipo de puntero se le puede asignar la dirección de cualquier tipo de dato del lenguaje, ya que no está asociado a ningún tipo de dato en especial. Un puntero genérico puede apuntar a cualquier cosa</w:t>
      </w:r>
    </w:p>
    <w:p w14:paraId="142659F9" w14:textId="77777777" w:rsidR="005D5945" w:rsidRPr="005626D4" w:rsidRDefault="005D5945" w:rsidP="00326E12">
      <w:pPr>
        <w:numPr>
          <w:ilvl w:val="0"/>
          <w:numId w:val="23"/>
        </w:numPr>
        <w:tabs>
          <w:tab w:val="clear" w:pos="720"/>
          <w:tab w:val="num" w:pos="1080"/>
        </w:tabs>
        <w:spacing w:before="100" w:beforeAutospacing="1" w:after="100" w:afterAutospacing="1"/>
        <w:ind w:left="1080"/>
      </w:pPr>
      <w:r w:rsidRPr="005626D4">
        <w:t xml:space="preserve">NO puede ser </w:t>
      </w:r>
      <w:proofErr w:type="spellStart"/>
      <w:r w:rsidRPr="005626D4">
        <w:t>desreferenciado</w:t>
      </w:r>
      <w:proofErr w:type="spellEnd"/>
    </w:p>
    <w:p w14:paraId="1E5650B1" w14:textId="77777777" w:rsidR="005D5945" w:rsidRPr="005626D4" w:rsidRDefault="005D5945" w:rsidP="00326E12">
      <w:pPr>
        <w:numPr>
          <w:ilvl w:val="0"/>
          <w:numId w:val="23"/>
        </w:numPr>
        <w:tabs>
          <w:tab w:val="clear" w:pos="720"/>
          <w:tab w:val="num" w:pos="1080"/>
        </w:tabs>
        <w:spacing w:before="100" w:beforeAutospacing="1" w:after="100" w:afterAutospacing="1"/>
        <w:ind w:left="1080"/>
      </w:pPr>
      <w:r w:rsidRPr="005626D4">
        <w:t>NO pueden aplicarse las reglas de aritmética de punteros</w:t>
      </w:r>
    </w:p>
    <w:p w14:paraId="706268B8" w14:textId="77777777" w:rsidR="005D5945" w:rsidRPr="005626D4" w:rsidRDefault="005D5945" w:rsidP="00326E12">
      <w:pPr>
        <w:numPr>
          <w:ilvl w:val="0"/>
          <w:numId w:val="23"/>
        </w:numPr>
        <w:tabs>
          <w:tab w:val="clear" w:pos="720"/>
          <w:tab w:val="num" w:pos="1080"/>
        </w:tabs>
        <w:spacing w:before="100" w:beforeAutospacing="1" w:after="100" w:afterAutospacing="1"/>
        <w:ind w:left="1080"/>
      </w:pPr>
      <w:r w:rsidRPr="005626D4">
        <w:t>Puede ser convertido a cualquier otro tipo de dato sin una conversión explícita</w:t>
      </w:r>
    </w:p>
    <w:p w14:paraId="0A58538F" w14:textId="77777777" w:rsidR="005D5945" w:rsidRPr="005626D4" w:rsidRDefault="005D5945" w:rsidP="005D5945">
      <w:pPr>
        <w:ind w:left="360"/>
        <w:jc w:val="center"/>
      </w:pPr>
      <w:r>
        <w:lastRenderedPageBreak/>
        <w:fldChar w:fldCharType="begin"/>
      </w:r>
      <w:r>
        <w:instrText xml:space="preserve"> INCLUDEPICTURE "https://youthful-holly-615.notion.site/image/https%3A%2F%2Fs3-us-west-2.amazonaws.com%2Fsecure.notion-static.com%2F8d0dfc0c-9ef3-4c5b-acb6-8e3850c2e46a%2FUntitled.png?table=block&amp;id=944c7917-0652-4aad-870f-8f60d4a76b64&amp;spaceId=a1e55095-a6d7-4703-bbe3-41ed0f6025ee&amp;width=540&amp;userId=&amp;cache=v2" \* MERGEFORMATINET </w:instrText>
      </w:r>
      <w:r>
        <w:fldChar w:fldCharType="separate"/>
      </w:r>
      <w:r>
        <w:rPr>
          <w:noProof/>
        </w:rPr>
        <w:drawing>
          <wp:inline distT="0" distB="0" distL="0" distR="0" wp14:anchorId="17EB56CD" wp14:editId="3A6DC5BF">
            <wp:extent cx="2594418" cy="1074934"/>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253" cy="1078595"/>
                    </a:xfrm>
                    <a:prstGeom prst="rect">
                      <a:avLst/>
                    </a:prstGeom>
                    <a:noFill/>
                    <a:ln>
                      <a:noFill/>
                    </a:ln>
                  </pic:spPr>
                </pic:pic>
              </a:graphicData>
            </a:graphic>
          </wp:inline>
        </w:drawing>
      </w:r>
      <w:r>
        <w:fldChar w:fldCharType="end"/>
      </w:r>
    </w:p>
    <w:p w14:paraId="5D68979E" w14:textId="77777777" w:rsidR="005D5945" w:rsidRPr="005626D4" w:rsidRDefault="005D5945" w:rsidP="005D5945">
      <w:pPr>
        <w:pStyle w:val="Ttulo3"/>
        <w:numPr>
          <w:ilvl w:val="0"/>
          <w:numId w:val="0"/>
        </w:numPr>
        <w:ind w:left="1080"/>
        <w:rPr>
          <w:color w:val="7030A0"/>
          <w:sz w:val="27"/>
          <w:szCs w:val="27"/>
        </w:rPr>
      </w:pPr>
    </w:p>
    <w:p w14:paraId="108D8049" w14:textId="77777777" w:rsidR="005D5945" w:rsidRPr="005A6763" w:rsidRDefault="005D5945" w:rsidP="00701120">
      <w:pPr>
        <w:pStyle w:val="Ttulo3"/>
        <w:numPr>
          <w:ilvl w:val="0"/>
          <w:numId w:val="0"/>
        </w:numPr>
        <w:ind w:left="360"/>
        <w:rPr>
          <w:color w:val="7030A0"/>
          <w:sz w:val="27"/>
          <w:szCs w:val="27"/>
        </w:rPr>
      </w:pPr>
      <w:r w:rsidRPr="005A6763">
        <w:rPr>
          <w:color w:val="7030A0"/>
        </w:rPr>
        <w:t>Números hexadecimales</w:t>
      </w:r>
    </w:p>
    <w:p w14:paraId="1F7F3BFA" w14:textId="77777777" w:rsidR="005D5945" w:rsidRDefault="005D5945" w:rsidP="00701120">
      <w:pPr>
        <w:pStyle w:val="NormalWeb"/>
        <w:ind w:left="360"/>
      </w:pPr>
      <w:r>
        <w:t>Dos dígitos son un byte</w:t>
      </w:r>
    </w:p>
    <w:p w14:paraId="6F2C95EC" w14:textId="77777777" w:rsidR="005D5945" w:rsidRDefault="005D5945" w:rsidP="00701120">
      <w:pPr>
        <w:pStyle w:val="Prrafodelista"/>
        <w:ind w:left="1080"/>
      </w:pPr>
      <w:r>
        <w:t xml:space="preserve">0x1234 // significa que esta en lenguaje hexadecimal donde </w:t>
      </w:r>
    </w:p>
    <w:p w14:paraId="1C80701A" w14:textId="77777777" w:rsidR="005D5945" w:rsidRDefault="005D5945" w:rsidP="00701120">
      <w:pPr>
        <w:pStyle w:val="Prrafodelista"/>
        <w:ind w:left="1080"/>
      </w:pPr>
      <w:r>
        <w:t xml:space="preserve">--&gt; 34 es el menos significativo: primer byte </w:t>
      </w:r>
    </w:p>
    <w:p w14:paraId="0659688B" w14:textId="77777777" w:rsidR="005D5945" w:rsidRDefault="005D5945" w:rsidP="00701120">
      <w:pPr>
        <w:pStyle w:val="Prrafodelista"/>
        <w:ind w:left="1080"/>
      </w:pPr>
      <w:r>
        <w:t>--&gt; 12 es el mas significativo: segundo byte</w:t>
      </w:r>
    </w:p>
    <w:p w14:paraId="2F0C60D5" w14:textId="77777777" w:rsidR="005D5945" w:rsidRDefault="005D5945" w:rsidP="00701120">
      <w:pPr>
        <w:pStyle w:val="Prrafodelista"/>
        <w:ind w:left="1080"/>
      </w:pPr>
    </w:p>
    <w:p w14:paraId="08EB9809" w14:textId="77777777" w:rsidR="005D5945" w:rsidRPr="00CA42E2" w:rsidRDefault="005D5945" w:rsidP="00701120">
      <w:pPr>
        <w:pStyle w:val="Ttulo3"/>
        <w:numPr>
          <w:ilvl w:val="0"/>
          <w:numId w:val="0"/>
        </w:numPr>
        <w:ind w:left="360"/>
        <w:rPr>
          <w:color w:val="7030A0"/>
          <w:sz w:val="27"/>
          <w:szCs w:val="27"/>
        </w:rPr>
      </w:pPr>
      <w:r w:rsidRPr="00CA42E2">
        <w:rPr>
          <w:color w:val="7030A0"/>
        </w:rPr>
        <w:t>Vector dinámico</w:t>
      </w:r>
    </w:p>
    <w:p w14:paraId="51343DC7" w14:textId="77777777" w:rsidR="005D5945" w:rsidRDefault="005D5945" w:rsidP="00701120">
      <w:pPr>
        <w:pStyle w:val="NormalWeb"/>
        <w:ind w:left="360"/>
      </w:pPr>
      <w:r w:rsidRPr="00CA42E2">
        <w:t xml:space="preserve">Son como el </w:t>
      </w:r>
      <w:proofErr w:type="spellStart"/>
      <w:r w:rsidRPr="00CA42E2">
        <w:t>string</w:t>
      </w:r>
      <w:proofErr w:type="spellEnd"/>
      <w:r w:rsidRPr="00CA42E2">
        <w:t xml:space="preserve"> pero en lugar de terminar en '\0', terminan en NULL</w:t>
      </w:r>
    </w:p>
    <w:p w14:paraId="5C32D116" w14:textId="77777777" w:rsidR="005D5945" w:rsidRPr="00456CAD" w:rsidRDefault="005D5945" w:rsidP="00701120">
      <w:pPr>
        <w:pStyle w:val="NormalWeb"/>
        <w:ind w:left="360"/>
        <w:rPr>
          <w:u w:val="single"/>
        </w:rPr>
      </w:pPr>
      <w:r w:rsidRPr="00456CAD">
        <w:rPr>
          <w:u w:val="single"/>
        </w:rPr>
        <w:t>Paso 0: creación</w:t>
      </w:r>
    </w:p>
    <w:p w14:paraId="248C1202" w14:textId="77777777" w:rsidR="005D5945" w:rsidRDefault="005D5945" w:rsidP="00701120">
      <w:pPr>
        <w:pStyle w:val="NormalWeb"/>
        <w:ind w:left="360"/>
      </w:pPr>
      <w:proofErr w:type="spellStart"/>
      <w:r>
        <w:t>void</w:t>
      </w:r>
      <w:proofErr w:type="spellEnd"/>
      <w:r>
        <w:t>** vector ——————————&gt; NULL</w:t>
      </w:r>
    </w:p>
    <w:p w14:paraId="2C9BA87A" w14:textId="77777777" w:rsidR="005D5945" w:rsidRPr="00456CAD" w:rsidRDefault="005D5945" w:rsidP="00701120">
      <w:pPr>
        <w:pStyle w:val="NormalWeb"/>
        <w:ind w:left="360"/>
        <w:rPr>
          <w:u w:val="single"/>
        </w:rPr>
      </w:pPr>
      <w:r w:rsidRPr="00456CAD">
        <w:rPr>
          <w:u w:val="single"/>
        </w:rPr>
        <w:t>Paso 1: agregar elemento</w:t>
      </w:r>
    </w:p>
    <w:p w14:paraId="6A9B0A50" w14:textId="77777777" w:rsidR="005D5945" w:rsidRDefault="005D5945" w:rsidP="00701120">
      <w:pPr>
        <w:pStyle w:val="NormalWeb"/>
        <w:ind w:left="360"/>
      </w:pPr>
      <w:r>
        <w:t xml:space="preserve">Lo que agrego son PUNTEROS. </w:t>
      </w:r>
      <w:proofErr w:type="spellStart"/>
      <w:r>
        <w:t>Aca</w:t>
      </w:r>
      <w:proofErr w:type="spellEnd"/>
      <w:r>
        <w:t xml:space="preserve"> aparece el </w:t>
      </w:r>
      <w:proofErr w:type="spellStart"/>
      <w:r>
        <w:t>malloc</w:t>
      </w:r>
      <w:proofErr w:type="spellEnd"/>
      <w:r>
        <w:t>, cambio el tamaño. Si antes no tenia nada y ahora tengo un elemento.</w:t>
      </w:r>
    </w:p>
    <w:p w14:paraId="58E78F87" w14:textId="77777777" w:rsidR="005D5945" w:rsidRDefault="005D5945" w:rsidP="00701120">
      <w:pPr>
        <w:pStyle w:val="NormalWeb"/>
        <w:ind w:left="360"/>
      </w:pPr>
      <w:r>
        <w:t>Le cambio el tamaño a mi vector dinámico y voy agregando cuantos elementos quiera</w:t>
      </w:r>
    </w:p>
    <w:p w14:paraId="467A2089" w14:textId="77777777" w:rsidR="005D5945" w:rsidRDefault="005D5945" w:rsidP="00701120">
      <w:pPr>
        <w:pStyle w:val="NormalWeb"/>
        <w:ind w:left="360"/>
      </w:pPr>
      <w:proofErr w:type="spellStart"/>
      <w:r>
        <w:t>void</w:t>
      </w:r>
      <w:proofErr w:type="spellEnd"/>
      <w:r>
        <w:t>** vector——————————&gt; PUNTERO —————&gt; elemento que agrego el usuario</w:t>
      </w:r>
    </w:p>
    <w:p w14:paraId="563EF039" w14:textId="77777777" w:rsidR="005D5945" w:rsidRDefault="005D5945" w:rsidP="00701120">
      <w:pPr>
        <w:pStyle w:val="HTMLconformatoprevio"/>
        <w:ind w:left="360"/>
        <w:rPr>
          <w:rStyle w:val="CdigoHTML"/>
          <w:rFonts w:eastAsiaTheme="majorEastAsia"/>
        </w:rPr>
      </w:pPr>
      <w:r>
        <w:rPr>
          <w:rStyle w:val="CdigoHTML"/>
          <w:rFonts w:eastAsiaTheme="majorEastAsia"/>
        </w:rPr>
        <w:t xml:space="preserve">           ——————————&gt; PUNTERO —————&gt; NULL</w:t>
      </w:r>
    </w:p>
    <w:p w14:paraId="7AF3109F" w14:textId="6143B1E2" w:rsidR="005D5945" w:rsidRDefault="005D5945" w:rsidP="00701120">
      <w:pPr>
        <w:pStyle w:val="NormalWeb"/>
        <w:ind w:left="360"/>
      </w:pPr>
      <w:r>
        <w:t>Agrego uno mas que me apunte a NULL así se que ahí termina..</w:t>
      </w:r>
    </w:p>
    <w:p w14:paraId="6BF3B8C7" w14:textId="73008B1E" w:rsidR="000F500B" w:rsidRPr="00C630E4" w:rsidRDefault="00065142" w:rsidP="009B0C32">
      <w:pPr>
        <w:pStyle w:val="Ttulo1"/>
        <w:rPr>
          <w:rFonts w:ascii="Times New Roman" w:hAnsi="Times New Roman"/>
          <w:color w:val="auto"/>
          <w:sz w:val="24"/>
          <w:szCs w:val="24"/>
        </w:rPr>
      </w:pPr>
      <w:r>
        <w:t xml:space="preserve">PUNTEROS A </w:t>
      </w:r>
      <w:r w:rsidRPr="00065142">
        <w:rPr>
          <w:rStyle w:val="FechaCar"/>
        </w:rPr>
        <w:t>FUNCIONES</w:t>
      </w:r>
      <w:r>
        <w:t xml:space="preserve"> </w:t>
      </w:r>
    </w:p>
    <w:p w14:paraId="49F74AF5" w14:textId="4B017E65" w:rsidR="000F500B" w:rsidRDefault="004E270C" w:rsidP="004E270C">
      <w:pPr>
        <w:pStyle w:val="Ttulo2"/>
      </w:pPr>
      <w:r>
        <w:t>RECORDEMOS PUNTEROS</w:t>
      </w:r>
    </w:p>
    <w:p w14:paraId="0D5B95AF" w14:textId="77777777" w:rsidR="00667073" w:rsidRDefault="00667073" w:rsidP="00667073">
      <w:pPr>
        <w:pStyle w:val="NormalWeb"/>
        <w:ind w:left="283"/>
      </w:pPr>
      <w:r>
        <w:t>Un puntero es una variable que como dato tiene dónde está localizado algo → puede ser cualquier cosa, por lo que también puede apuntar a una función.</w:t>
      </w:r>
    </w:p>
    <w:p w14:paraId="0D8A21FC" w14:textId="2A630505" w:rsidR="00667073" w:rsidRDefault="00667073" w:rsidP="00667073">
      <w:pPr>
        <w:pStyle w:val="NormalWeb"/>
        <w:ind w:left="283"/>
      </w:pPr>
      <w:r>
        <w:rPr>
          <w:rFonts w:ascii="Apple Color Emoji" w:hAnsi="Apple Color Emoji" w:cs="Apple Color Emoji"/>
        </w:rPr>
        <w:t>⛔</w:t>
      </w:r>
      <w:r>
        <w:t xml:space="preserve"> En C se permite asignar un puntero a una dirección arbitraria → incluso un puntero a una dirección a memoria que no le pertenece al programa</w:t>
      </w:r>
    </w:p>
    <w:p w14:paraId="35763500" w14:textId="77777777" w:rsidR="00667073" w:rsidRDefault="00667073" w:rsidP="00667073">
      <w:pPr>
        <w:pStyle w:val="NormalWeb"/>
        <w:ind w:left="283"/>
      </w:pPr>
      <w:r>
        <w:lastRenderedPageBreak/>
        <w:t xml:space="preserve">Se diferencian dos tipos de punteros, que son </w:t>
      </w:r>
      <w:r>
        <w:rPr>
          <w:rStyle w:val="Textoennegrita"/>
          <w:rFonts w:eastAsiaTheme="majorEastAsia"/>
        </w:rPr>
        <w:t>los punteros a datos y los punteros a funciones</w:t>
      </w:r>
      <w:r>
        <w:t>. Los diferenciamos porque actúan distintos, y no podemos pasar de un puntero a otro</w:t>
      </w:r>
    </w:p>
    <w:p w14:paraId="135AB6FF" w14:textId="77777777" w:rsidR="00667073" w:rsidRDefault="00667073" w:rsidP="00667073">
      <w:pPr>
        <w:ind w:left="283"/>
      </w:pPr>
    </w:p>
    <w:p w14:paraId="30D5539D" w14:textId="33C458D3" w:rsidR="004E270C" w:rsidRDefault="004E270C" w:rsidP="004E270C">
      <w:pPr>
        <w:pStyle w:val="Ttulo2"/>
      </w:pPr>
      <w:r>
        <w:t>DEFINICION</w:t>
      </w:r>
    </w:p>
    <w:p w14:paraId="051FD3D1" w14:textId="77777777" w:rsidR="00D42C6E" w:rsidRDefault="00D42C6E" w:rsidP="00D42C6E">
      <w:pPr>
        <w:pStyle w:val="NormalWeb"/>
        <w:ind w:left="283"/>
      </w:pPr>
      <w:r>
        <w:rPr>
          <w:rStyle w:val="Textoennegrita"/>
          <w:rFonts w:eastAsiaTheme="majorEastAsia"/>
        </w:rPr>
        <w:t>Un puntero a función es una variable que almacena la dirección de memoria de una función.</w:t>
      </w:r>
    </w:p>
    <w:p w14:paraId="310DB219" w14:textId="77777777" w:rsidR="00D42C6E" w:rsidRDefault="00D42C6E" w:rsidP="00D42C6E">
      <w:pPr>
        <w:pStyle w:val="NormalWeb"/>
        <w:ind w:left="283"/>
      </w:pPr>
      <w:r>
        <w:t>Almacena la dirección de memoria de un dato que está en memoria.</w:t>
      </w:r>
    </w:p>
    <w:p w14:paraId="75763342" w14:textId="0CFE4FB5" w:rsidR="00D42C6E" w:rsidRDefault="00D42C6E" w:rsidP="00D42C6E">
      <w:pPr>
        <w:pStyle w:val="NormalWeb"/>
        <w:ind w:left="283"/>
      </w:pPr>
      <w:r>
        <w:t>Ahora, podemos acceder a una función a través de un puntero a ella.</w:t>
      </w:r>
    </w:p>
    <w:p w14:paraId="7CFD0F86" w14:textId="6B9B8AD7" w:rsidR="00311C43" w:rsidRPr="00311C43" w:rsidRDefault="00311C43" w:rsidP="00311C43">
      <w:pPr>
        <w:pStyle w:val="Ttulo3"/>
        <w:rPr>
          <w:b/>
          <w:bCs/>
        </w:rPr>
      </w:pPr>
      <w:r w:rsidRPr="00311C43">
        <w:rPr>
          <w:b/>
          <w:bCs/>
        </w:rPr>
        <w:t>¿Para que las quiero?</w:t>
      </w:r>
    </w:p>
    <w:p w14:paraId="134975C1" w14:textId="77777777" w:rsidR="00311C43" w:rsidRDefault="00311C43" w:rsidP="00311C43">
      <w:pPr>
        <w:pStyle w:val="NormalWeb"/>
        <w:ind w:left="720"/>
      </w:pPr>
      <w:r>
        <w:t xml:space="preserve">Útiles cuando busco que mi código sea lo más genérico y </w:t>
      </w:r>
      <w:proofErr w:type="spellStart"/>
      <w:r>
        <w:t>modularizado</w:t>
      </w:r>
      <w:proofErr w:type="spellEnd"/>
      <w:r>
        <w:t xml:space="preserve"> posible.</w:t>
      </w:r>
    </w:p>
    <w:p w14:paraId="04371A26" w14:textId="492A59B5" w:rsidR="00311C43" w:rsidRDefault="00311C43" w:rsidP="00311C43">
      <w:pPr>
        <w:pStyle w:val="NormalWeb"/>
        <w:ind w:left="720"/>
      </w:pPr>
      <w:r>
        <w:t xml:space="preserve">Tengo un algoritmo, cuya lógica general es siempre la misma pero una parte varía, </w:t>
      </w:r>
      <w:proofErr w:type="spellStart"/>
      <w:r>
        <w:t>aveces</w:t>
      </w:r>
      <w:proofErr w:type="spellEnd"/>
      <w:r>
        <w:t xml:space="preserve"> A y </w:t>
      </w:r>
      <w:proofErr w:type="spellStart"/>
      <w:r>
        <w:t>aveces</w:t>
      </w:r>
      <w:proofErr w:type="spellEnd"/>
      <w:r>
        <w:t xml:space="preserve"> B → abastecer lo que cambia y parametrizarlo (recibirlo por parámetro). Logro aislar lo que cambia.</w:t>
      </w:r>
    </w:p>
    <w:p w14:paraId="30B8578E" w14:textId="3706A655" w:rsidR="00311C43" w:rsidRDefault="00311C43" w:rsidP="00311C43">
      <w:pPr>
        <w:ind w:left="643"/>
      </w:pPr>
      <w:r>
        <w:fldChar w:fldCharType="begin"/>
      </w:r>
      <w:r>
        <w:instrText xml:space="preserve"> INCLUDEPICTURE "https://youthful-holly-615.notion.site/image/https%3A%2F%2Fs3-us-west-2.amazonaws.com%2Fsecure.notion-static.com%2F0c48f512-97dd-4e4a-86d9-198543ac2d5e%2FUntitled.png?table=block&amp;id=0ad160e5-8a8b-4f71-808f-91061fe4278c&amp;spaceId=a1e55095-a6d7-4703-bbe3-41ed0f6025ee&amp;width=1740&amp;userId=&amp;cache=v2" \* MERGEFORMATINET </w:instrText>
      </w:r>
      <w:r>
        <w:fldChar w:fldCharType="separate"/>
      </w:r>
      <w:r>
        <w:rPr>
          <w:noProof/>
        </w:rPr>
        <w:drawing>
          <wp:inline distT="0" distB="0" distL="0" distR="0" wp14:anchorId="3D4C3C76" wp14:editId="706412A1">
            <wp:extent cx="4942436" cy="15862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5161" cy="1587105"/>
                    </a:xfrm>
                    <a:prstGeom prst="rect">
                      <a:avLst/>
                    </a:prstGeom>
                    <a:noFill/>
                    <a:ln>
                      <a:noFill/>
                    </a:ln>
                  </pic:spPr>
                </pic:pic>
              </a:graphicData>
            </a:graphic>
          </wp:inline>
        </w:drawing>
      </w:r>
      <w:r>
        <w:fldChar w:fldCharType="end"/>
      </w:r>
    </w:p>
    <w:p w14:paraId="0A2AEAAC" w14:textId="26917735" w:rsidR="00311C43" w:rsidRDefault="00311C43" w:rsidP="00311C43">
      <w:pPr>
        <w:pStyle w:val="NormalWeb"/>
        <w:ind w:left="720"/>
      </w:pPr>
      <w:r>
        <w:t xml:space="preserve">El tema es que ahora lo que difiere son líneas de código → utilizo </w:t>
      </w:r>
      <w:r>
        <w:rPr>
          <w:rStyle w:val="Textoennegrita"/>
          <w:rFonts w:eastAsiaTheme="majorEastAsia"/>
        </w:rPr>
        <w:t>punteros a función.</w:t>
      </w:r>
      <w:r>
        <w:t xml:space="preserve"> Abstraigo A y B en dos funciones distintas y recibo por parámetro.</w:t>
      </w:r>
    </w:p>
    <w:p w14:paraId="12E41307" w14:textId="33BA7BA8" w:rsidR="00311C43" w:rsidRDefault="00311C43" w:rsidP="00311C43">
      <w:pPr>
        <w:ind w:left="1440"/>
      </w:pPr>
      <w:r>
        <w:fldChar w:fldCharType="begin"/>
      </w:r>
      <w:r>
        <w:instrText xml:space="preserve"> INCLUDEPICTURE "https://youthful-holly-615.notion.site/image/https%3A%2F%2Fs3-us-west-2.amazonaws.com%2Fsecure.notion-static.com%2Ff67fa9cc-6942-4900-b7e6-5e5867656091%2FUntitled.png?table=block&amp;id=1e1b2a5d-2e1a-4f1d-951d-3e5ccea0a6e8&amp;spaceId=a1e55095-a6d7-4703-bbe3-41ed0f6025ee&amp;width=1750&amp;userId=&amp;cache=v2" \* MERGEFORMATINET </w:instrText>
      </w:r>
      <w:r>
        <w:fldChar w:fldCharType="separate"/>
      </w:r>
      <w:r>
        <w:rPr>
          <w:noProof/>
        </w:rPr>
        <w:drawing>
          <wp:inline distT="0" distB="0" distL="0" distR="0" wp14:anchorId="0A7A5A3A" wp14:editId="59F746E1">
            <wp:extent cx="4168239" cy="1181024"/>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1">
                      <a:extLst>
                        <a:ext uri="{28A0092B-C50C-407E-A947-70E740481C1C}">
                          <a14:useLocalDpi xmlns:a14="http://schemas.microsoft.com/office/drawing/2010/main" val="0"/>
                        </a:ext>
                      </a:extLst>
                    </a:blip>
                    <a:srcRect r="22198"/>
                    <a:stretch/>
                  </pic:blipFill>
                  <pic:spPr bwMode="auto">
                    <a:xfrm>
                      <a:off x="0" y="0"/>
                      <a:ext cx="4175436" cy="11830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9FD8F8A" w14:textId="77777777" w:rsidR="00311C43" w:rsidRDefault="00311C43" w:rsidP="007F1B3E">
      <w:pPr>
        <w:pStyle w:val="NormalWeb"/>
        <w:ind w:left="720"/>
      </w:pPr>
      <w:r>
        <w:t>La función pasada por parámetro puede ser A, B o cualquiera que tenga esa firma.</w:t>
      </w:r>
    </w:p>
    <w:p w14:paraId="5F78447F" w14:textId="77777777" w:rsidR="00311C43" w:rsidRDefault="00311C43" w:rsidP="007F1B3E">
      <w:pPr>
        <w:pStyle w:val="NormalWeb"/>
        <w:ind w:left="720"/>
      </w:pPr>
      <w:r>
        <w:t>Ahora tengo una función genérica que recibe por parámetro lo que hubiera sido dos funciones distintas: no duplico código.</w:t>
      </w:r>
    </w:p>
    <w:p w14:paraId="23E8B227" w14:textId="239851A5" w:rsidR="00311C43" w:rsidRPr="007F1B3E" w:rsidRDefault="00311C43" w:rsidP="00311C43">
      <w:pPr>
        <w:pStyle w:val="Ttulo3"/>
        <w:rPr>
          <w:b/>
          <w:bCs/>
        </w:rPr>
      </w:pPr>
      <w:r w:rsidRPr="007F1B3E">
        <w:rPr>
          <w:b/>
          <w:bCs/>
        </w:rPr>
        <w:lastRenderedPageBreak/>
        <w:t>Sintaxis</w:t>
      </w:r>
    </w:p>
    <w:p w14:paraId="310738DE" w14:textId="77777777" w:rsidR="00311C43" w:rsidRDefault="00311C43" w:rsidP="007F1B3E">
      <w:pPr>
        <w:pStyle w:val="NormalWeb"/>
        <w:ind w:left="720"/>
      </w:pPr>
      <w:r>
        <w:t>Para uno tener un puntero a función, debo conocer que tipo de dato devuelve y cuáles parámetros recibe.</w:t>
      </w:r>
    </w:p>
    <w:p w14:paraId="26FB67BB" w14:textId="77777777" w:rsidR="002132BA" w:rsidRPr="002132BA" w:rsidRDefault="002132BA" w:rsidP="002132BA">
      <w:pPr>
        <w:pStyle w:val="Ttulo4"/>
        <w:rPr>
          <w:sz w:val="27"/>
          <w:szCs w:val="27"/>
        </w:rPr>
      </w:pPr>
      <w:r>
        <w:t>Declaración de un puntero a función</w:t>
      </w:r>
    </w:p>
    <w:p w14:paraId="72159AB3" w14:textId="77777777" w:rsidR="002132BA" w:rsidRDefault="002132BA" w:rsidP="002132BA">
      <w:pPr>
        <w:pStyle w:val="HTMLconformatoprevio"/>
        <w:shd w:val="clear" w:color="auto" w:fill="FFE5CA" w:themeFill="accent5" w:themeFillTint="66"/>
        <w:ind w:left="1080"/>
        <w:rPr>
          <w:rStyle w:val="CdigoHTML"/>
          <w:rFonts w:eastAsiaTheme="majorEastAsia"/>
        </w:rPr>
      </w:pPr>
    </w:p>
    <w:p w14:paraId="15C72A68" w14:textId="2959B8DC" w:rsidR="002132BA" w:rsidRDefault="002132BA" w:rsidP="002132BA">
      <w:pPr>
        <w:pStyle w:val="HTMLconformatoprevio"/>
        <w:shd w:val="clear" w:color="auto" w:fill="FFE5CA" w:themeFill="accent5" w:themeFillTint="66"/>
        <w:ind w:left="1080"/>
        <w:rPr>
          <w:rStyle w:val="CdigoHTML"/>
          <w:rFonts w:eastAsiaTheme="majorEastAsia"/>
        </w:rPr>
      </w:pPr>
      <w:proofErr w:type="spellStart"/>
      <w:r>
        <w:rPr>
          <w:rStyle w:val="CdigoHTML"/>
          <w:rFonts w:eastAsiaTheme="majorEastAsia"/>
        </w:rPr>
        <w:t>char</w:t>
      </w:r>
      <w:proofErr w:type="spellEnd"/>
      <w:r>
        <w:rPr>
          <w:rStyle w:val="CdigoHTML"/>
          <w:rFonts w:eastAsiaTheme="majorEastAsia"/>
        </w:rPr>
        <w:t xml:space="preserve"> </w:t>
      </w:r>
      <w:proofErr w:type="spellStart"/>
      <w:r>
        <w:rPr>
          <w:rStyle w:val="CdigoHTML"/>
          <w:rFonts w:eastAsiaTheme="majorEastAsia"/>
        </w:rPr>
        <w:t>obtener_letra</w:t>
      </w:r>
      <w:proofErr w:type="spellEnd"/>
      <w:r>
        <w:rPr>
          <w:rStyle w:val="CdigoHTML"/>
          <w:rFonts w:eastAsiaTheme="majorEastAsia"/>
        </w:rPr>
        <w:t xml:space="preserve"> (</w:t>
      </w:r>
      <w:proofErr w:type="spellStart"/>
      <w:r>
        <w:rPr>
          <w:rStyle w:val="CdigoHTML"/>
          <w:rFonts w:eastAsiaTheme="majorEastAsia"/>
        </w:rPr>
        <w:t>int</w:t>
      </w:r>
      <w:proofErr w:type="spellEnd"/>
      <w:r>
        <w:rPr>
          <w:rStyle w:val="CdigoHTML"/>
          <w:rFonts w:eastAsiaTheme="majorEastAsia"/>
        </w:rPr>
        <w:t xml:space="preserve"> numero, </w:t>
      </w:r>
      <w:proofErr w:type="spellStart"/>
      <w:r>
        <w:rPr>
          <w:rStyle w:val="CdigoHTML"/>
          <w:rFonts w:eastAsiaTheme="majorEastAsia"/>
        </w:rPr>
        <w:t>bool</w:t>
      </w:r>
      <w:proofErr w:type="spellEnd"/>
      <w:r>
        <w:rPr>
          <w:rStyle w:val="CdigoHTML"/>
          <w:rFonts w:eastAsiaTheme="majorEastAsia"/>
        </w:rPr>
        <w:t xml:space="preserve"> chequeo);</w:t>
      </w:r>
    </w:p>
    <w:p w14:paraId="14B29779" w14:textId="77777777" w:rsidR="002132BA" w:rsidRDefault="002132BA" w:rsidP="002132BA">
      <w:pPr>
        <w:pStyle w:val="HTMLconformatoprevio"/>
        <w:shd w:val="clear" w:color="auto" w:fill="FFE5CA" w:themeFill="accent5" w:themeFillTint="66"/>
        <w:ind w:left="1080"/>
        <w:rPr>
          <w:rStyle w:val="CdigoHTML"/>
          <w:rFonts w:eastAsiaTheme="majorEastAsia"/>
        </w:rPr>
      </w:pPr>
    </w:p>
    <w:p w14:paraId="2269BF92" w14:textId="77777777" w:rsidR="002132BA" w:rsidRDefault="002132BA" w:rsidP="002132BA">
      <w:pPr>
        <w:pStyle w:val="HTMLconformatoprevio"/>
        <w:shd w:val="clear" w:color="auto" w:fill="FFE5CA" w:themeFill="accent5" w:themeFillTint="66"/>
        <w:ind w:left="1080"/>
        <w:rPr>
          <w:rStyle w:val="CdigoHTML"/>
          <w:rFonts w:eastAsiaTheme="majorEastAsia"/>
        </w:rPr>
      </w:pPr>
      <w:r>
        <w:rPr>
          <w:rStyle w:val="CdigoHTML"/>
          <w:rFonts w:eastAsiaTheme="majorEastAsia"/>
        </w:rPr>
        <w:t>/*un puntero a esta función es*/</w:t>
      </w:r>
    </w:p>
    <w:p w14:paraId="4DE709DF" w14:textId="77777777" w:rsidR="002132BA" w:rsidRDefault="002132BA" w:rsidP="002132BA">
      <w:pPr>
        <w:pStyle w:val="HTMLconformatoprevio"/>
        <w:shd w:val="clear" w:color="auto" w:fill="FFE5CA" w:themeFill="accent5" w:themeFillTint="66"/>
        <w:ind w:left="1080"/>
        <w:rPr>
          <w:rStyle w:val="CdigoHTML"/>
          <w:rFonts w:eastAsiaTheme="majorEastAsia"/>
        </w:rPr>
      </w:pPr>
    </w:p>
    <w:p w14:paraId="337294F1" w14:textId="77777777" w:rsidR="002132BA" w:rsidRDefault="002132BA" w:rsidP="002132BA">
      <w:pPr>
        <w:pStyle w:val="HTMLconformatoprevio"/>
        <w:shd w:val="clear" w:color="auto" w:fill="FFE5CA" w:themeFill="accent5" w:themeFillTint="66"/>
        <w:ind w:left="1080"/>
        <w:rPr>
          <w:rStyle w:val="CdigoHTML"/>
          <w:rFonts w:eastAsiaTheme="majorEastAsia"/>
        </w:rPr>
      </w:pPr>
      <w:proofErr w:type="spellStart"/>
      <w:r>
        <w:rPr>
          <w:rStyle w:val="CdigoHTML"/>
          <w:rFonts w:eastAsiaTheme="majorEastAsia"/>
        </w:rPr>
        <w:t>char</w:t>
      </w:r>
      <w:proofErr w:type="spellEnd"/>
      <w:r>
        <w:rPr>
          <w:rStyle w:val="CdigoHTML"/>
          <w:rFonts w:eastAsiaTheme="majorEastAsia"/>
        </w:rPr>
        <w:t xml:space="preserve"> (*</w:t>
      </w:r>
      <w:proofErr w:type="spellStart"/>
      <w:r>
        <w:rPr>
          <w:rStyle w:val="CdigoHTML"/>
          <w:rFonts w:eastAsiaTheme="majorEastAsia"/>
        </w:rPr>
        <w:t>puntero_obtener_letra</w:t>
      </w:r>
      <w:proofErr w:type="spellEnd"/>
      <w:r>
        <w:rPr>
          <w:rStyle w:val="CdigoHTML"/>
          <w:rFonts w:eastAsiaTheme="majorEastAsia"/>
        </w:rPr>
        <w:t>)(</w:t>
      </w:r>
      <w:proofErr w:type="spellStart"/>
      <w:r>
        <w:rPr>
          <w:rStyle w:val="CdigoHTML"/>
          <w:rFonts w:eastAsiaTheme="majorEastAsia"/>
        </w:rPr>
        <w:t>int,bool</w:t>
      </w:r>
      <w:proofErr w:type="spellEnd"/>
      <w:r>
        <w:rPr>
          <w:rStyle w:val="CdigoHTML"/>
          <w:rFonts w:eastAsiaTheme="majorEastAsia"/>
        </w:rPr>
        <w:t>);</w:t>
      </w:r>
    </w:p>
    <w:p w14:paraId="4DC8AEBA" w14:textId="77777777" w:rsidR="002132BA" w:rsidRDefault="002132BA" w:rsidP="002132BA">
      <w:pPr>
        <w:pStyle w:val="HTMLconformatoprevio"/>
        <w:shd w:val="clear" w:color="auto" w:fill="FFE5CA" w:themeFill="accent5" w:themeFillTint="66"/>
        <w:ind w:left="1080"/>
        <w:rPr>
          <w:rStyle w:val="CdigoHTML"/>
          <w:rFonts w:eastAsiaTheme="majorEastAsia"/>
        </w:rPr>
      </w:pPr>
      <w:proofErr w:type="spellStart"/>
      <w:r>
        <w:rPr>
          <w:rStyle w:val="CdigoHTML"/>
          <w:rFonts w:eastAsiaTheme="majorEastAsia"/>
        </w:rPr>
        <w:t>puntero_obtener_letra</w:t>
      </w:r>
      <w:proofErr w:type="spellEnd"/>
      <w:r>
        <w:rPr>
          <w:rStyle w:val="CdigoHTML"/>
          <w:rFonts w:eastAsiaTheme="majorEastAsia"/>
        </w:rPr>
        <w:t xml:space="preserve"> = </w:t>
      </w:r>
      <w:proofErr w:type="spellStart"/>
      <w:r>
        <w:rPr>
          <w:rStyle w:val="CdigoHTML"/>
          <w:rFonts w:eastAsiaTheme="majorEastAsia"/>
        </w:rPr>
        <w:t>obtener_letra</w:t>
      </w:r>
      <w:proofErr w:type="spellEnd"/>
      <w:r>
        <w:rPr>
          <w:rStyle w:val="CdigoHTML"/>
          <w:rFonts w:eastAsiaTheme="majorEastAsia"/>
        </w:rPr>
        <w:t xml:space="preserve">; // asignación </w:t>
      </w:r>
    </w:p>
    <w:p w14:paraId="26E3F2DC" w14:textId="3832AEDD" w:rsidR="002132BA" w:rsidRDefault="002132BA" w:rsidP="002132BA">
      <w:pPr>
        <w:pStyle w:val="HTMLconformatoprevio"/>
        <w:shd w:val="clear" w:color="auto" w:fill="FFE5CA" w:themeFill="accent5" w:themeFillTint="66"/>
        <w:ind w:left="1080"/>
        <w:rPr>
          <w:rStyle w:val="CdigoHTML"/>
          <w:rFonts w:eastAsiaTheme="majorEastAsia"/>
        </w:rPr>
      </w:pPr>
      <w:proofErr w:type="spellStart"/>
      <w:r>
        <w:rPr>
          <w:rStyle w:val="CdigoHTML"/>
          <w:rFonts w:eastAsiaTheme="majorEastAsia"/>
        </w:rPr>
        <w:t>char</w:t>
      </w:r>
      <w:proofErr w:type="spellEnd"/>
      <w:r>
        <w:rPr>
          <w:rStyle w:val="CdigoHTML"/>
          <w:rFonts w:eastAsiaTheme="majorEastAsia"/>
        </w:rPr>
        <w:t xml:space="preserve"> (*</w:t>
      </w:r>
      <w:proofErr w:type="spellStart"/>
      <w:r>
        <w:rPr>
          <w:rStyle w:val="CdigoHTML"/>
          <w:rFonts w:eastAsiaTheme="majorEastAsia"/>
        </w:rPr>
        <w:t>puntero_obtener_letra</w:t>
      </w:r>
      <w:proofErr w:type="spellEnd"/>
      <w:r>
        <w:rPr>
          <w:rStyle w:val="CdigoHTML"/>
          <w:rFonts w:eastAsiaTheme="majorEastAsia"/>
        </w:rPr>
        <w:t>)(</w:t>
      </w:r>
      <w:proofErr w:type="spellStart"/>
      <w:r>
        <w:rPr>
          <w:rStyle w:val="CdigoHTML"/>
          <w:rFonts w:eastAsiaTheme="majorEastAsia"/>
        </w:rPr>
        <w:t>int,bool</w:t>
      </w:r>
      <w:proofErr w:type="spellEnd"/>
      <w:r>
        <w:rPr>
          <w:rStyle w:val="CdigoHTML"/>
          <w:rFonts w:eastAsiaTheme="majorEastAsia"/>
        </w:rPr>
        <w:t xml:space="preserve">) = </w:t>
      </w:r>
      <w:proofErr w:type="spellStart"/>
      <w:r>
        <w:rPr>
          <w:rStyle w:val="CdigoHTML"/>
          <w:rFonts w:eastAsiaTheme="majorEastAsia"/>
        </w:rPr>
        <w:t>obtener_letra</w:t>
      </w:r>
      <w:proofErr w:type="spellEnd"/>
      <w:r>
        <w:rPr>
          <w:rStyle w:val="CdigoHTML"/>
          <w:rFonts w:eastAsiaTheme="majorEastAsia"/>
        </w:rPr>
        <w:t xml:space="preserve"> //inicialización</w:t>
      </w:r>
    </w:p>
    <w:p w14:paraId="0B6B2AE8" w14:textId="77777777" w:rsidR="002132BA" w:rsidRDefault="002132BA" w:rsidP="002132BA">
      <w:pPr>
        <w:pStyle w:val="HTMLconformatoprevio"/>
        <w:shd w:val="clear" w:color="auto" w:fill="FFE5CA" w:themeFill="accent5" w:themeFillTint="66"/>
        <w:ind w:left="1080"/>
        <w:rPr>
          <w:rStyle w:val="CdigoHTML"/>
          <w:rFonts w:eastAsiaTheme="majorEastAsia"/>
        </w:rPr>
      </w:pPr>
    </w:p>
    <w:p w14:paraId="11E89ADF" w14:textId="41DCA982" w:rsidR="002132BA" w:rsidRDefault="002132BA" w:rsidP="002132BA">
      <w:pPr>
        <w:pStyle w:val="Ttulo4"/>
      </w:pPr>
      <w:r>
        <w:t>Cómo recibir un puntero a una función por parámetro</w:t>
      </w:r>
    </w:p>
    <w:p w14:paraId="238A124A" w14:textId="4D2B6418" w:rsidR="002132BA" w:rsidRDefault="002132BA" w:rsidP="002132BA">
      <w:pPr>
        <w:pStyle w:val="HTMLconformatoprevio"/>
        <w:ind w:left="1440"/>
        <w:rPr>
          <w:rStyle w:val="CdigoHTML"/>
          <w:rFonts w:eastAsiaTheme="majorEastAsia"/>
          <w:shd w:val="clear" w:color="auto" w:fill="FFE5CA" w:themeFill="accent5" w:themeFillTint="66"/>
        </w:rPr>
      </w:pPr>
      <w:proofErr w:type="spellStart"/>
      <w:r w:rsidRPr="002132BA">
        <w:rPr>
          <w:rStyle w:val="CdigoHTML"/>
          <w:rFonts w:eastAsiaTheme="majorEastAsia"/>
          <w:shd w:val="clear" w:color="auto" w:fill="FFE5CA" w:themeFill="accent5" w:themeFillTint="66"/>
        </w:rPr>
        <w:t>void</w:t>
      </w:r>
      <w:proofErr w:type="spellEnd"/>
      <w:r w:rsidRPr="002132BA">
        <w:rPr>
          <w:rStyle w:val="CdigoHTML"/>
          <w:rFonts w:eastAsiaTheme="majorEastAsia"/>
          <w:shd w:val="clear" w:color="auto" w:fill="FFE5CA" w:themeFill="accent5" w:themeFillTint="66"/>
        </w:rPr>
        <w:t xml:space="preserve"> </w:t>
      </w:r>
      <w:proofErr w:type="spellStart"/>
      <w:r w:rsidRPr="002132BA">
        <w:rPr>
          <w:rStyle w:val="CdigoHTML"/>
          <w:rFonts w:eastAsiaTheme="majorEastAsia"/>
          <w:shd w:val="clear" w:color="auto" w:fill="FFE5CA" w:themeFill="accent5" w:themeFillTint="66"/>
        </w:rPr>
        <w:t>mostrar_letra</w:t>
      </w:r>
      <w:proofErr w:type="spellEnd"/>
      <w:r w:rsidRPr="002132BA">
        <w:rPr>
          <w:rStyle w:val="CdigoHTML"/>
          <w:rFonts w:eastAsiaTheme="majorEastAsia"/>
          <w:shd w:val="clear" w:color="auto" w:fill="FFE5CA" w:themeFill="accent5" w:themeFillTint="66"/>
        </w:rPr>
        <w:t>(</w:t>
      </w:r>
      <w:proofErr w:type="spellStart"/>
      <w:r w:rsidRPr="002132BA">
        <w:rPr>
          <w:rStyle w:val="CdigoHTML"/>
          <w:rFonts w:eastAsiaTheme="majorEastAsia"/>
          <w:shd w:val="clear" w:color="auto" w:fill="FFE5CA" w:themeFill="accent5" w:themeFillTint="66"/>
        </w:rPr>
        <w:t>int</w:t>
      </w:r>
      <w:proofErr w:type="spellEnd"/>
      <w:r w:rsidRPr="002132BA">
        <w:rPr>
          <w:rStyle w:val="CdigoHTML"/>
          <w:rFonts w:eastAsiaTheme="majorEastAsia"/>
          <w:shd w:val="clear" w:color="auto" w:fill="FFE5CA" w:themeFill="accent5" w:themeFillTint="66"/>
        </w:rPr>
        <w:t xml:space="preserve"> repeticiones, </w:t>
      </w:r>
      <w:proofErr w:type="spellStart"/>
      <w:r w:rsidRPr="002132BA">
        <w:rPr>
          <w:rStyle w:val="CdigoHTML"/>
          <w:rFonts w:eastAsiaTheme="majorEastAsia"/>
          <w:shd w:val="clear" w:color="auto" w:fill="FFE5CA" w:themeFill="accent5" w:themeFillTint="66"/>
        </w:rPr>
        <w:t>char</w:t>
      </w:r>
      <w:proofErr w:type="spellEnd"/>
      <w:r>
        <w:rPr>
          <w:rStyle w:val="CdigoHTML"/>
          <w:rFonts w:eastAsiaTheme="majorEastAsia"/>
          <w:shd w:val="clear" w:color="auto" w:fill="FFE5CA" w:themeFill="accent5" w:themeFillTint="66"/>
        </w:rPr>
        <w:t xml:space="preserve"> (</w:t>
      </w:r>
      <w:r w:rsidRPr="002132BA">
        <w:rPr>
          <w:rStyle w:val="CdigoHTML"/>
          <w:rFonts w:eastAsiaTheme="majorEastAsia"/>
          <w:shd w:val="clear" w:color="auto" w:fill="FFE5CA" w:themeFill="accent5" w:themeFillTint="66"/>
        </w:rPr>
        <w:t>*</w:t>
      </w:r>
      <w:proofErr w:type="spellStart"/>
      <w:r w:rsidRPr="002132BA">
        <w:rPr>
          <w:rStyle w:val="CdigoHTML"/>
          <w:rFonts w:eastAsiaTheme="majorEastAsia"/>
          <w:shd w:val="clear" w:color="auto" w:fill="FFE5CA" w:themeFill="accent5" w:themeFillTint="66"/>
        </w:rPr>
        <w:t>puntero_obtener_letra</w:t>
      </w:r>
      <w:proofErr w:type="spellEnd"/>
      <w:r w:rsidRPr="002132BA">
        <w:rPr>
          <w:rStyle w:val="CdigoHTML"/>
          <w:rFonts w:eastAsiaTheme="majorEastAsia"/>
          <w:shd w:val="clear" w:color="auto" w:fill="FFE5CA" w:themeFill="accent5" w:themeFillTint="66"/>
        </w:rPr>
        <w:t>)(</w:t>
      </w:r>
      <w:proofErr w:type="spellStart"/>
      <w:r w:rsidRPr="002132BA">
        <w:rPr>
          <w:rStyle w:val="CdigoHTML"/>
          <w:rFonts w:eastAsiaTheme="majorEastAsia"/>
          <w:shd w:val="clear" w:color="auto" w:fill="FFE5CA" w:themeFill="accent5" w:themeFillTint="66"/>
        </w:rPr>
        <w:t>int,bool</w:t>
      </w:r>
      <w:proofErr w:type="spellEnd"/>
      <w:r w:rsidRPr="002132BA">
        <w:rPr>
          <w:rStyle w:val="CdigoHTML"/>
          <w:rFonts w:eastAsiaTheme="majorEastAsia"/>
          <w:shd w:val="clear" w:color="auto" w:fill="FFE5CA" w:themeFill="accent5" w:themeFillTint="66"/>
        </w:rPr>
        <w:t>) );</w:t>
      </w:r>
    </w:p>
    <w:p w14:paraId="14ABBB9F" w14:textId="77777777" w:rsidR="002132BA" w:rsidRDefault="002132BA" w:rsidP="002132BA">
      <w:pPr>
        <w:pStyle w:val="HTMLconformatoprevio"/>
        <w:ind w:left="1440"/>
        <w:rPr>
          <w:rStyle w:val="CdigoHTML"/>
          <w:rFonts w:eastAsiaTheme="majorEastAsia"/>
        </w:rPr>
      </w:pPr>
    </w:p>
    <w:p w14:paraId="02EC59FB" w14:textId="77777777" w:rsidR="002132BA" w:rsidRDefault="002132BA" w:rsidP="002132BA">
      <w:pPr>
        <w:pStyle w:val="Ttulo4"/>
      </w:pPr>
      <w:r>
        <w:t>Cómo invoca una función si tengo el puntero de la misma</w:t>
      </w:r>
    </w:p>
    <w:p w14:paraId="6B4196FD" w14:textId="62AF883B" w:rsidR="007F1B3E" w:rsidRDefault="007F1B3E" w:rsidP="007F1B3E">
      <w:pPr>
        <w:shd w:val="clear" w:color="auto" w:fill="FFE5CA" w:themeFill="accent5" w:themeFillTint="66"/>
        <w:ind w:left="1440"/>
      </w:pPr>
      <w:proofErr w:type="spellStart"/>
      <w:r>
        <w:t>char</w:t>
      </w:r>
      <w:proofErr w:type="spellEnd"/>
      <w:r>
        <w:t xml:space="preserve"> </w:t>
      </w:r>
      <w:proofErr w:type="spellStart"/>
      <w:r>
        <w:t>mi_letra</w:t>
      </w:r>
      <w:proofErr w:type="spellEnd"/>
      <w:r>
        <w:t xml:space="preserve"> = </w:t>
      </w:r>
      <w:proofErr w:type="spellStart"/>
      <w:r>
        <w:t>puntero_obtener_letra</w:t>
      </w:r>
      <w:proofErr w:type="spellEnd"/>
      <w:r>
        <w:t>(180, true);</w:t>
      </w:r>
    </w:p>
    <w:p w14:paraId="759DF922" w14:textId="77777777" w:rsidR="007F1B3E" w:rsidRDefault="007F1B3E" w:rsidP="007F1B3E">
      <w:pPr>
        <w:shd w:val="clear" w:color="auto" w:fill="FFE5CA" w:themeFill="accent5" w:themeFillTint="66"/>
        <w:ind w:left="1440"/>
      </w:pPr>
    </w:p>
    <w:p w14:paraId="3596F6F5" w14:textId="042F5C72" w:rsidR="00311C43" w:rsidRPr="0042725F" w:rsidRDefault="007F1B3E" w:rsidP="007F1B3E">
      <w:pPr>
        <w:pStyle w:val="Ttulo3"/>
        <w:rPr>
          <w:b/>
          <w:bCs/>
        </w:rPr>
      </w:pPr>
      <w:r w:rsidRPr="0042725F">
        <w:rPr>
          <w:b/>
          <w:bCs/>
        </w:rPr>
        <w:t xml:space="preserve">Vector </w:t>
      </w:r>
      <w:r w:rsidR="0042725F" w:rsidRPr="0042725F">
        <w:rPr>
          <w:b/>
          <w:bCs/>
        </w:rPr>
        <w:t>de punteros a función</w:t>
      </w:r>
    </w:p>
    <w:p w14:paraId="54CBCF9C" w14:textId="77777777" w:rsidR="0042725F" w:rsidRDefault="0042725F" w:rsidP="0042725F">
      <w:pPr>
        <w:pStyle w:val="NormalWeb"/>
        <w:ind w:left="720"/>
      </w:pPr>
      <w:r>
        <w:t>Supongamos que tengo estas dos funciones.</w:t>
      </w:r>
    </w:p>
    <w:p w14:paraId="29E8687E" w14:textId="77777777" w:rsidR="0042725F" w:rsidRDefault="0042725F" w:rsidP="0042725F">
      <w:pPr>
        <w:pStyle w:val="HTMLconformatoprevio"/>
        <w:shd w:val="clear" w:color="auto" w:fill="FFE5CA" w:themeFill="accent5" w:themeFillTint="66"/>
        <w:ind w:left="720"/>
        <w:rPr>
          <w:rStyle w:val="CdigoHTML"/>
          <w:rFonts w:eastAsiaTheme="majorEastAsia"/>
        </w:rPr>
      </w:pPr>
      <w:proofErr w:type="spellStart"/>
      <w:r>
        <w:rPr>
          <w:rStyle w:val="CdigoHTML"/>
          <w:rFonts w:eastAsiaTheme="majorEastAsia"/>
        </w:rPr>
        <w:t>int</w:t>
      </w:r>
      <w:proofErr w:type="spellEnd"/>
      <w:r>
        <w:rPr>
          <w:rStyle w:val="CdigoHTML"/>
          <w:rFonts w:eastAsiaTheme="majorEastAsia"/>
        </w:rPr>
        <w:t>* suma(</w:t>
      </w: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primer_numero</w:t>
      </w:r>
      <w:proofErr w:type="spellEnd"/>
      <w:r>
        <w:rPr>
          <w:rStyle w:val="CdigoHTML"/>
          <w:rFonts w:eastAsiaTheme="majorEastAsia"/>
        </w:rPr>
        <w:t xml:space="preserve">, </w:t>
      </w: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segundo_numero</w:t>
      </w:r>
      <w:proofErr w:type="spellEnd"/>
      <w:r>
        <w:rPr>
          <w:rStyle w:val="CdigoHTML"/>
          <w:rFonts w:eastAsiaTheme="majorEastAsia"/>
        </w:rPr>
        <w:t>);</w:t>
      </w:r>
    </w:p>
    <w:p w14:paraId="53FD74ED" w14:textId="77777777" w:rsidR="0042725F" w:rsidRDefault="0042725F" w:rsidP="0042725F">
      <w:pPr>
        <w:pStyle w:val="HTMLconformatoprevio"/>
        <w:shd w:val="clear" w:color="auto" w:fill="FFE5CA" w:themeFill="accent5" w:themeFillTint="66"/>
        <w:ind w:left="720"/>
        <w:rPr>
          <w:rStyle w:val="CdigoHTML"/>
          <w:rFonts w:eastAsiaTheme="majorEastAsia"/>
        </w:rPr>
      </w:pPr>
      <w:proofErr w:type="spellStart"/>
      <w:r>
        <w:rPr>
          <w:rStyle w:val="CdigoHTML"/>
          <w:rFonts w:eastAsiaTheme="majorEastAsia"/>
        </w:rPr>
        <w:t>int</w:t>
      </w:r>
      <w:proofErr w:type="spellEnd"/>
      <w:r>
        <w:rPr>
          <w:rStyle w:val="CdigoHTML"/>
          <w:rFonts w:eastAsiaTheme="majorEastAsia"/>
        </w:rPr>
        <w:t>* resta(</w:t>
      </w: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primer_numero</w:t>
      </w:r>
      <w:proofErr w:type="spellEnd"/>
      <w:r>
        <w:rPr>
          <w:rStyle w:val="CdigoHTML"/>
          <w:rFonts w:eastAsiaTheme="majorEastAsia"/>
        </w:rPr>
        <w:t xml:space="preserve">, </w:t>
      </w: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segundo_numero</w:t>
      </w:r>
      <w:proofErr w:type="spellEnd"/>
      <w:r>
        <w:rPr>
          <w:rStyle w:val="CdigoHTML"/>
          <w:rFonts w:eastAsiaTheme="majorEastAsia"/>
        </w:rPr>
        <w:t>);</w:t>
      </w:r>
    </w:p>
    <w:p w14:paraId="18F6C5F8" w14:textId="783743AC" w:rsidR="00946792" w:rsidRPr="00946792" w:rsidRDefault="00946792" w:rsidP="00946792">
      <w:pPr>
        <w:pStyle w:val="Ttulo4"/>
        <w:rPr>
          <w:sz w:val="27"/>
          <w:szCs w:val="27"/>
        </w:rPr>
      </w:pPr>
      <w:r>
        <w:t>Cómo declarar un vector de punteros a función</w:t>
      </w:r>
    </w:p>
    <w:p w14:paraId="7B2C0675" w14:textId="77777777" w:rsidR="00946792" w:rsidRDefault="00946792" w:rsidP="00946792">
      <w:pPr>
        <w:pStyle w:val="Ttulo4"/>
        <w:numPr>
          <w:ilvl w:val="0"/>
          <w:numId w:val="0"/>
        </w:numPr>
        <w:ind w:left="1440" w:hanging="360"/>
        <w:rPr>
          <w:sz w:val="27"/>
          <w:szCs w:val="27"/>
        </w:rPr>
      </w:pPr>
    </w:p>
    <w:p w14:paraId="4E157EFA" w14:textId="05AC17DE" w:rsidR="00946792" w:rsidRDefault="00946792" w:rsidP="00946792">
      <w:pPr>
        <w:pStyle w:val="HTMLconformatoprevio"/>
        <w:rPr>
          <w:rStyle w:val="CdigoHTML"/>
          <w:rFonts w:eastAsiaTheme="majorEastAsia"/>
          <w:shd w:val="clear" w:color="auto" w:fill="FFE5CA" w:themeFill="accent5" w:themeFillTint="66"/>
        </w:rPr>
      </w:pPr>
      <w:r>
        <w:rPr>
          <w:rStyle w:val="CdigoHTML"/>
          <w:rFonts w:eastAsiaTheme="majorEastAsia"/>
        </w:rPr>
        <w:tab/>
      </w:r>
      <w:r>
        <w:rPr>
          <w:rStyle w:val="CdigoHTML"/>
          <w:rFonts w:eastAsiaTheme="majorEastAsia"/>
        </w:rPr>
        <w:tab/>
      </w:r>
      <w:proofErr w:type="spellStart"/>
      <w:r w:rsidRPr="00946792">
        <w:rPr>
          <w:rStyle w:val="CdigoHTML"/>
          <w:rFonts w:eastAsiaTheme="majorEastAsia"/>
          <w:shd w:val="clear" w:color="auto" w:fill="FFE5CA" w:themeFill="accent5" w:themeFillTint="66"/>
        </w:rPr>
        <w:t>int</w:t>
      </w:r>
      <w:proofErr w:type="spellEnd"/>
      <w:r w:rsidRPr="00946792">
        <w:rPr>
          <w:rStyle w:val="CdigoHTML"/>
          <w:rFonts w:eastAsiaTheme="majorEastAsia"/>
          <w:shd w:val="clear" w:color="auto" w:fill="FFE5CA" w:themeFill="accent5" w:themeFillTint="66"/>
        </w:rPr>
        <w:t>* (funciones[2](</w:t>
      </w:r>
      <w:proofErr w:type="spellStart"/>
      <w:r w:rsidRPr="00946792">
        <w:rPr>
          <w:rStyle w:val="CdigoHTML"/>
          <w:rFonts w:eastAsiaTheme="majorEastAsia"/>
          <w:shd w:val="clear" w:color="auto" w:fill="FFE5CA" w:themeFill="accent5" w:themeFillTint="66"/>
        </w:rPr>
        <w:t>int</w:t>
      </w:r>
      <w:proofErr w:type="spellEnd"/>
      <w:r w:rsidRPr="00946792">
        <w:rPr>
          <w:rStyle w:val="CdigoHTML"/>
          <w:rFonts w:eastAsiaTheme="majorEastAsia"/>
          <w:shd w:val="clear" w:color="auto" w:fill="FFE5CA" w:themeFill="accent5" w:themeFillTint="66"/>
        </w:rPr>
        <w:t>*,</w:t>
      </w:r>
      <w:proofErr w:type="spellStart"/>
      <w:r w:rsidRPr="00946792">
        <w:rPr>
          <w:rStyle w:val="CdigoHTML"/>
          <w:rFonts w:eastAsiaTheme="majorEastAsia"/>
          <w:shd w:val="clear" w:color="auto" w:fill="FFE5CA" w:themeFill="accent5" w:themeFillTint="66"/>
        </w:rPr>
        <w:t>int</w:t>
      </w:r>
      <w:proofErr w:type="spellEnd"/>
      <w:r w:rsidRPr="00946792">
        <w:rPr>
          <w:rStyle w:val="CdigoHTML"/>
          <w:rFonts w:eastAsiaTheme="majorEastAsia"/>
          <w:shd w:val="clear" w:color="auto" w:fill="FFE5CA" w:themeFill="accent5" w:themeFillTint="66"/>
        </w:rPr>
        <w:t>*) = {suma, resta}</w:t>
      </w:r>
    </w:p>
    <w:p w14:paraId="783789BD" w14:textId="77777777" w:rsidR="00946792" w:rsidRDefault="00946792" w:rsidP="00946792">
      <w:pPr>
        <w:pStyle w:val="HTMLconformatoprevio"/>
        <w:rPr>
          <w:rStyle w:val="CdigoHTML"/>
          <w:rFonts w:eastAsiaTheme="majorEastAsia"/>
        </w:rPr>
      </w:pPr>
    </w:p>
    <w:p w14:paraId="29B52C64" w14:textId="77777777" w:rsidR="00946792" w:rsidRDefault="00946792" w:rsidP="00946792">
      <w:pPr>
        <w:pStyle w:val="Ttulo4"/>
      </w:pPr>
      <w:r>
        <w:t>Cómo invocar una función de un vector de punteros a función</w:t>
      </w:r>
    </w:p>
    <w:p w14:paraId="2674BD90" w14:textId="77777777" w:rsidR="00946792" w:rsidRDefault="00946792" w:rsidP="00946792">
      <w:pPr>
        <w:pStyle w:val="NormalWeb"/>
      </w:pPr>
      <w:r>
        <w:t>Puedo invocarla de dos maneras distintas</w:t>
      </w:r>
    </w:p>
    <w:p w14:paraId="679910DB" w14:textId="77777777" w:rsidR="00946792" w:rsidRDefault="00946792" w:rsidP="00946792">
      <w:pPr>
        <w:pStyle w:val="NormalWeb"/>
      </w:pPr>
      <w:r>
        <w:rPr>
          <w:rStyle w:val="nfasis"/>
          <w:rFonts w:eastAsiaTheme="majorEastAsia"/>
        </w:rPr>
        <w:t>Primera manera</w:t>
      </w:r>
    </w:p>
    <w:p w14:paraId="76288FB3" w14:textId="77777777" w:rsidR="00946792" w:rsidRDefault="00946792" w:rsidP="00946792">
      <w:pPr>
        <w:pStyle w:val="HTMLconformatoprevio"/>
        <w:shd w:val="clear" w:color="auto" w:fill="FFE5CA" w:themeFill="accent5" w:themeFillTint="66"/>
        <w:rPr>
          <w:rStyle w:val="CdigoHTML"/>
          <w:rFonts w:eastAsiaTheme="majorEastAsia"/>
        </w:rPr>
      </w:pPr>
      <w:proofErr w:type="spellStart"/>
      <w:r>
        <w:rPr>
          <w:rStyle w:val="CdigoHTML"/>
          <w:rFonts w:eastAsiaTheme="majorEastAsia"/>
        </w:rPr>
        <w:t>tipo_de_dato</w:t>
      </w:r>
      <w:proofErr w:type="spellEnd"/>
      <w:r>
        <w:rPr>
          <w:rStyle w:val="CdigoHTML"/>
          <w:rFonts w:eastAsiaTheme="majorEastAsia"/>
        </w:rPr>
        <w:t xml:space="preserve"> </w:t>
      </w:r>
      <w:proofErr w:type="spellStart"/>
      <w:r>
        <w:rPr>
          <w:rStyle w:val="CdigoHTML"/>
          <w:rFonts w:eastAsiaTheme="majorEastAsia"/>
        </w:rPr>
        <w:t>mi_variable_resultado</w:t>
      </w:r>
      <w:proofErr w:type="spellEnd"/>
      <w:r>
        <w:rPr>
          <w:rStyle w:val="CdigoHTML"/>
          <w:rFonts w:eastAsiaTheme="majorEastAsia"/>
        </w:rPr>
        <w:t xml:space="preserve"> = </w:t>
      </w:r>
      <w:proofErr w:type="spellStart"/>
      <w:r>
        <w:rPr>
          <w:rStyle w:val="CdigoHTML"/>
          <w:rFonts w:eastAsiaTheme="majorEastAsia"/>
        </w:rPr>
        <w:t>vector_de_funciones</w:t>
      </w:r>
      <w:proofErr w:type="spellEnd"/>
      <w:r>
        <w:rPr>
          <w:rStyle w:val="CdigoHTML"/>
          <w:rFonts w:eastAsiaTheme="majorEastAsia"/>
        </w:rPr>
        <w:t>[</w:t>
      </w:r>
      <w:proofErr w:type="spellStart"/>
      <w:r>
        <w:rPr>
          <w:rStyle w:val="CdigoHTML"/>
          <w:rFonts w:eastAsiaTheme="majorEastAsia"/>
        </w:rPr>
        <w:t>posicion</w:t>
      </w:r>
      <w:proofErr w:type="spellEnd"/>
      <w:r>
        <w:rPr>
          <w:rStyle w:val="CdigoHTML"/>
          <w:rFonts w:eastAsiaTheme="majorEastAsia"/>
        </w:rPr>
        <w:t>]</w:t>
      </w:r>
    </w:p>
    <w:p w14:paraId="0D1DC6AF" w14:textId="77777777" w:rsidR="00946792" w:rsidRDefault="00946792" w:rsidP="00946792">
      <w:pPr>
        <w:pStyle w:val="HTMLconformatoprevio"/>
        <w:shd w:val="clear" w:color="auto" w:fill="FFE5CA" w:themeFill="accent5" w:themeFillTint="66"/>
        <w:rPr>
          <w:rStyle w:val="CdigoHTML"/>
          <w:rFonts w:eastAsiaTheme="majorEastAsia"/>
        </w:rPr>
      </w:pPr>
      <w:r>
        <w:rPr>
          <w:rStyle w:val="CdigoHTML"/>
          <w:rFonts w:eastAsiaTheme="majorEastAsia"/>
        </w:rPr>
        <w:t>(variable1, variable2);</w:t>
      </w:r>
    </w:p>
    <w:p w14:paraId="4A5BD667" w14:textId="77777777" w:rsidR="00946792" w:rsidRDefault="00946792" w:rsidP="00946792">
      <w:pPr>
        <w:pStyle w:val="HTMLconformatoprevio"/>
        <w:shd w:val="clear" w:color="auto" w:fill="FFE5CA" w:themeFill="accent5" w:themeFillTint="66"/>
        <w:rPr>
          <w:rStyle w:val="CdigoHTML"/>
          <w:rFonts w:eastAsiaTheme="majorEastAsia"/>
        </w:rPr>
      </w:pPr>
    </w:p>
    <w:p w14:paraId="403D1B6A" w14:textId="77777777" w:rsidR="00946792" w:rsidRDefault="00946792" w:rsidP="00946792">
      <w:pPr>
        <w:pStyle w:val="HTMLconformatoprevio"/>
        <w:shd w:val="clear" w:color="auto" w:fill="FFE5CA" w:themeFill="accent5" w:themeFillTint="66"/>
        <w:rPr>
          <w:rStyle w:val="CdigoHTML"/>
          <w:rFonts w:eastAsiaTheme="majorEastAsia"/>
        </w:rPr>
      </w:pPr>
      <w:r>
        <w:rPr>
          <w:rStyle w:val="CdigoHTML"/>
          <w:rFonts w:eastAsiaTheme="majorEastAsia"/>
        </w:rPr>
        <w:t>//con el ejemplo anterior sería:</w:t>
      </w:r>
    </w:p>
    <w:p w14:paraId="03517DDD" w14:textId="77777777" w:rsidR="00946792" w:rsidRDefault="00946792" w:rsidP="00946792">
      <w:pPr>
        <w:pStyle w:val="HTMLconformatoprevio"/>
        <w:shd w:val="clear" w:color="auto" w:fill="FFE5CA" w:themeFill="accent5" w:themeFillTint="66"/>
        <w:rPr>
          <w:rStyle w:val="CdigoHTML"/>
          <w:rFonts w:eastAsiaTheme="majorEastAsia"/>
        </w:rPr>
      </w:pP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suma_total</w:t>
      </w:r>
      <w:proofErr w:type="spellEnd"/>
      <w:r>
        <w:rPr>
          <w:rStyle w:val="CdigoHTML"/>
          <w:rFonts w:eastAsiaTheme="majorEastAsia"/>
        </w:rPr>
        <w:t xml:space="preserve"> = funciones[i](valor1, valor2);</w:t>
      </w:r>
    </w:p>
    <w:p w14:paraId="68563E48" w14:textId="77777777" w:rsidR="00946792" w:rsidRDefault="00946792" w:rsidP="00946792">
      <w:pPr>
        <w:pStyle w:val="NormalWeb"/>
      </w:pPr>
      <w:r>
        <w:rPr>
          <w:rStyle w:val="nfasis"/>
          <w:rFonts w:eastAsiaTheme="majorEastAsia"/>
        </w:rPr>
        <w:t>Segunda manera</w:t>
      </w:r>
    </w:p>
    <w:p w14:paraId="5CA160B1" w14:textId="77777777" w:rsidR="00946792" w:rsidRDefault="00946792" w:rsidP="00946792">
      <w:pPr>
        <w:pStyle w:val="NormalWeb"/>
        <w:shd w:val="clear" w:color="auto" w:fill="FFE5CA" w:themeFill="accent5" w:themeFillTint="66"/>
        <w:tabs>
          <w:tab w:val="left" w:pos="3796"/>
        </w:tabs>
        <w:ind w:left="720"/>
      </w:pPr>
      <w:proofErr w:type="spellStart"/>
      <w:r>
        <w:t>tipo_de_dato</w:t>
      </w:r>
      <w:proofErr w:type="spellEnd"/>
      <w:r>
        <w:t xml:space="preserve"> (*</w:t>
      </w:r>
      <w:proofErr w:type="spellStart"/>
      <w:r>
        <w:t>funcion_actual</w:t>
      </w:r>
      <w:proofErr w:type="spellEnd"/>
      <w:r>
        <w:t>)(tipo_de_variable1, tipo_de_variable2) =</w:t>
      </w:r>
    </w:p>
    <w:p w14:paraId="36075D10" w14:textId="77777777" w:rsidR="00946792" w:rsidRDefault="00946792" w:rsidP="00946792">
      <w:pPr>
        <w:pStyle w:val="NormalWeb"/>
        <w:shd w:val="clear" w:color="auto" w:fill="FFE5CA" w:themeFill="accent5" w:themeFillTint="66"/>
        <w:tabs>
          <w:tab w:val="left" w:pos="3796"/>
        </w:tabs>
        <w:ind w:left="720"/>
      </w:pPr>
      <w:proofErr w:type="spellStart"/>
      <w:r>
        <w:t>vector_de_funciones</w:t>
      </w:r>
      <w:proofErr w:type="spellEnd"/>
      <w:r>
        <w:t>[</w:t>
      </w:r>
      <w:proofErr w:type="spellStart"/>
      <w:r>
        <w:t>posicion</w:t>
      </w:r>
      <w:proofErr w:type="spellEnd"/>
      <w:r>
        <w:t>];</w:t>
      </w:r>
    </w:p>
    <w:p w14:paraId="414802D4" w14:textId="77777777" w:rsidR="00946792" w:rsidRDefault="00946792" w:rsidP="00946792">
      <w:pPr>
        <w:pStyle w:val="NormalWeb"/>
        <w:shd w:val="clear" w:color="auto" w:fill="FFE5CA" w:themeFill="accent5" w:themeFillTint="66"/>
        <w:tabs>
          <w:tab w:val="left" w:pos="3796"/>
        </w:tabs>
        <w:ind w:left="720"/>
      </w:pPr>
      <w:proofErr w:type="spellStart"/>
      <w:r>
        <w:t>tipo_de_dato</w:t>
      </w:r>
      <w:proofErr w:type="spellEnd"/>
      <w:r>
        <w:t xml:space="preserve"> </w:t>
      </w:r>
      <w:proofErr w:type="spellStart"/>
      <w:r>
        <w:t>nombre_variable</w:t>
      </w:r>
      <w:proofErr w:type="spellEnd"/>
      <w:r>
        <w:t xml:space="preserve"> = </w:t>
      </w:r>
      <w:proofErr w:type="spellStart"/>
      <w:r>
        <w:t>funcion_actual</w:t>
      </w:r>
      <w:proofErr w:type="spellEnd"/>
      <w:r>
        <w:t>(variable1, variable2)</w:t>
      </w:r>
    </w:p>
    <w:p w14:paraId="152A8A93" w14:textId="58153967" w:rsidR="00946792" w:rsidRPr="00946792" w:rsidRDefault="00946792" w:rsidP="00946792">
      <w:pPr>
        <w:pStyle w:val="NormalWeb"/>
        <w:shd w:val="clear" w:color="auto" w:fill="FFE5CA" w:themeFill="accent5" w:themeFillTint="66"/>
        <w:tabs>
          <w:tab w:val="left" w:pos="3796"/>
        </w:tabs>
        <w:ind w:left="720"/>
        <w:rPr>
          <w:lang w:val="en-US"/>
        </w:rPr>
      </w:pPr>
      <w:r w:rsidRPr="00946792">
        <w:rPr>
          <w:lang w:val="en-US"/>
        </w:rPr>
        <w:lastRenderedPageBreak/>
        <w:t>int* (*</w:t>
      </w:r>
      <w:proofErr w:type="spellStart"/>
      <w:r w:rsidRPr="00946792">
        <w:rPr>
          <w:lang w:val="en-US"/>
        </w:rPr>
        <w:t>funcion_actual</w:t>
      </w:r>
      <w:proofErr w:type="spellEnd"/>
      <w:r w:rsidRPr="00946792">
        <w:rPr>
          <w:lang w:val="en-US"/>
        </w:rPr>
        <w:t xml:space="preserve">)(int*,int*) = </w:t>
      </w:r>
      <w:proofErr w:type="spellStart"/>
      <w:r w:rsidRPr="00946792">
        <w:rPr>
          <w:lang w:val="en-US"/>
        </w:rPr>
        <w:t>funciones</w:t>
      </w:r>
      <w:proofErr w:type="spellEnd"/>
      <w:r w:rsidRPr="00946792">
        <w:rPr>
          <w:lang w:val="en-US"/>
        </w:rPr>
        <w:t>[</w:t>
      </w:r>
      <w:proofErr w:type="spellStart"/>
      <w:r w:rsidRPr="00946792">
        <w:rPr>
          <w:lang w:val="en-US"/>
        </w:rPr>
        <w:t>i</w:t>
      </w:r>
      <w:proofErr w:type="spellEnd"/>
      <w:r w:rsidRPr="00946792">
        <w:rPr>
          <w:lang w:val="en-US"/>
        </w:rPr>
        <w:t>];</w:t>
      </w:r>
    </w:p>
    <w:p w14:paraId="78C05B7A" w14:textId="1C12E4AC" w:rsidR="00311C43" w:rsidRDefault="00946792" w:rsidP="00946792">
      <w:pPr>
        <w:pStyle w:val="NormalWeb"/>
        <w:shd w:val="clear" w:color="auto" w:fill="FFE5CA" w:themeFill="accent5" w:themeFillTint="66"/>
        <w:tabs>
          <w:tab w:val="left" w:pos="3796"/>
        </w:tabs>
        <w:ind w:left="720"/>
      </w:pPr>
      <w:proofErr w:type="spellStart"/>
      <w:r>
        <w:t>int</w:t>
      </w:r>
      <w:proofErr w:type="spellEnd"/>
      <w:r>
        <w:t xml:space="preserve">* </w:t>
      </w:r>
      <w:proofErr w:type="spellStart"/>
      <w:r>
        <w:t>suma_total</w:t>
      </w:r>
      <w:proofErr w:type="spellEnd"/>
      <w:r>
        <w:t xml:space="preserve"> = </w:t>
      </w:r>
      <w:proofErr w:type="spellStart"/>
      <w:r>
        <w:t>funcion_actual</w:t>
      </w:r>
      <w:proofErr w:type="spellEnd"/>
      <w:r>
        <w:t>(valor1,valor2);</w:t>
      </w:r>
    </w:p>
    <w:p w14:paraId="13447B25" w14:textId="77777777" w:rsidR="00D42C6E" w:rsidRDefault="00D42C6E" w:rsidP="00D42C6E">
      <w:pPr>
        <w:pStyle w:val="NormalWeb"/>
        <w:ind w:left="283"/>
      </w:pPr>
    </w:p>
    <w:p w14:paraId="0E905F7C" w14:textId="53ABE0CD" w:rsidR="00667073" w:rsidRDefault="00667073" w:rsidP="00667073">
      <w:pPr>
        <w:ind w:left="283"/>
      </w:pPr>
    </w:p>
    <w:p w14:paraId="03DC00A1" w14:textId="77777777" w:rsidR="00667073" w:rsidRDefault="00667073" w:rsidP="00667073">
      <w:pPr>
        <w:ind w:left="283"/>
      </w:pPr>
    </w:p>
    <w:p w14:paraId="0217CCEC" w14:textId="4534EA3F" w:rsidR="004E270C" w:rsidRDefault="00A209CC" w:rsidP="004E270C">
      <w:pPr>
        <w:pStyle w:val="Ttulo2"/>
      </w:pPr>
      <w:r>
        <w:t>OTRA MANERA DE DEFINIR PUNTEROS A FUNCION</w:t>
      </w:r>
    </w:p>
    <w:p w14:paraId="1FCCAE95" w14:textId="77777777" w:rsidR="00AF1162" w:rsidRDefault="00AF1162" w:rsidP="00AF1162">
      <w:pPr>
        <w:pStyle w:val="NormalWeb"/>
        <w:ind w:left="283"/>
      </w:pPr>
      <w:r>
        <w:t>Tengo la siguiente función a almacenar:</w:t>
      </w:r>
    </w:p>
    <w:p w14:paraId="0A5241CE" w14:textId="77777777" w:rsidR="00AF1162" w:rsidRPr="00AF1162" w:rsidRDefault="00AF1162" w:rsidP="00AF1162">
      <w:pPr>
        <w:pStyle w:val="HTMLconformatoprevio"/>
        <w:shd w:val="clear" w:color="auto" w:fill="FFE5CA" w:themeFill="accent5" w:themeFillTint="66"/>
        <w:ind w:left="283"/>
        <w:rPr>
          <w:rStyle w:val="CdigoHTML"/>
          <w:rFonts w:eastAsiaTheme="majorEastAsia"/>
          <w:lang w:val="en-US"/>
        </w:rPr>
      </w:pPr>
      <w:r w:rsidRPr="00AF1162">
        <w:rPr>
          <w:rStyle w:val="CdigoHTML"/>
          <w:rFonts w:eastAsiaTheme="majorEastAsia"/>
          <w:lang w:val="en-US"/>
        </w:rPr>
        <w:t xml:space="preserve">void </w:t>
      </w:r>
      <w:proofErr w:type="spellStart"/>
      <w:r w:rsidRPr="00AF1162">
        <w:rPr>
          <w:rStyle w:val="CdigoHTML"/>
          <w:rFonts w:eastAsiaTheme="majorEastAsia"/>
          <w:lang w:val="en-US"/>
        </w:rPr>
        <w:t>caminar</w:t>
      </w:r>
      <w:proofErr w:type="spellEnd"/>
      <w:r w:rsidRPr="00AF1162">
        <w:rPr>
          <w:rStyle w:val="CdigoHTML"/>
          <w:rFonts w:eastAsiaTheme="majorEastAsia"/>
          <w:lang w:val="en-US"/>
        </w:rPr>
        <w:t>(int* x, int* y);</w:t>
      </w:r>
    </w:p>
    <w:p w14:paraId="10B32DBE" w14:textId="77777777" w:rsidR="00AF1162" w:rsidRDefault="00AF1162" w:rsidP="00AF1162">
      <w:pPr>
        <w:pStyle w:val="NormalWeb"/>
        <w:ind w:left="283"/>
      </w:pPr>
      <w:r>
        <w:t>Pero la defino de la siguiente manera:</w:t>
      </w:r>
    </w:p>
    <w:p w14:paraId="44EE8473" w14:textId="77777777" w:rsidR="00AF1162" w:rsidRPr="00AF1162" w:rsidRDefault="00AF1162" w:rsidP="00AF1162">
      <w:pPr>
        <w:pStyle w:val="HTMLconformatoprevio"/>
        <w:shd w:val="clear" w:color="auto" w:fill="FFE5CA" w:themeFill="accent5" w:themeFillTint="66"/>
        <w:ind w:left="283"/>
        <w:rPr>
          <w:rStyle w:val="CdigoHTML"/>
          <w:rFonts w:eastAsiaTheme="majorEastAsia"/>
          <w:lang w:val="en-US"/>
        </w:rPr>
      </w:pPr>
      <w:r w:rsidRPr="00AF1162">
        <w:rPr>
          <w:rStyle w:val="CdigoHTML"/>
          <w:rFonts w:eastAsiaTheme="majorEastAsia"/>
          <w:lang w:val="en-US"/>
        </w:rPr>
        <w:t>typedef void (*</w:t>
      </w:r>
      <w:proofErr w:type="spellStart"/>
      <w:r w:rsidRPr="00AF1162">
        <w:rPr>
          <w:rStyle w:val="CdigoHTML"/>
          <w:rFonts w:eastAsiaTheme="majorEastAsia"/>
          <w:lang w:val="en-US"/>
        </w:rPr>
        <w:t>moverse</w:t>
      </w:r>
      <w:proofErr w:type="spellEnd"/>
      <w:r w:rsidRPr="00AF1162">
        <w:rPr>
          <w:rStyle w:val="CdigoHTML"/>
          <w:rFonts w:eastAsiaTheme="majorEastAsia"/>
          <w:lang w:val="en-US"/>
        </w:rPr>
        <w:t>)(int*,int*);</w:t>
      </w:r>
    </w:p>
    <w:p w14:paraId="0D5C12FC" w14:textId="77777777" w:rsidR="00AF1162" w:rsidRDefault="00AF1162" w:rsidP="00AF1162">
      <w:pPr>
        <w:pStyle w:val="NormalWeb"/>
        <w:ind w:left="283"/>
      </w:pPr>
      <w:r>
        <w:t xml:space="preserve">Entonces si la quiero almacenarla en un </w:t>
      </w:r>
      <w:proofErr w:type="spellStart"/>
      <w:r>
        <w:t>struct</w:t>
      </w:r>
      <w:proofErr w:type="spellEnd"/>
      <w:r>
        <w:t xml:space="preserve"> de personaje lo hago de la siguiente forma:</w:t>
      </w:r>
    </w:p>
    <w:p w14:paraId="205113E8" w14:textId="77777777" w:rsidR="00AF1162" w:rsidRPr="00AF1162" w:rsidRDefault="00AF1162" w:rsidP="00AF1162">
      <w:pPr>
        <w:pStyle w:val="HTMLconformatoprevio"/>
        <w:shd w:val="clear" w:color="auto" w:fill="FFE5CA" w:themeFill="accent5" w:themeFillTint="66"/>
        <w:ind w:left="283"/>
        <w:rPr>
          <w:rStyle w:val="CdigoHTML"/>
          <w:rFonts w:eastAsiaTheme="majorEastAsia"/>
          <w:lang w:val="en-US"/>
        </w:rPr>
      </w:pPr>
      <w:r w:rsidRPr="00AF1162">
        <w:rPr>
          <w:rStyle w:val="CdigoHTML"/>
          <w:rFonts w:eastAsiaTheme="majorEastAsia"/>
          <w:lang w:val="en-US"/>
        </w:rPr>
        <w:t xml:space="preserve">typedef struct </w:t>
      </w:r>
      <w:proofErr w:type="spellStart"/>
      <w:r w:rsidRPr="00AF1162">
        <w:rPr>
          <w:rStyle w:val="CdigoHTML"/>
          <w:rFonts w:eastAsiaTheme="majorEastAsia"/>
          <w:lang w:val="en-US"/>
        </w:rPr>
        <w:t>personaje</w:t>
      </w:r>
      <w:proofErr w:type="spellEnd"/>
      <w:r w:rsidRPr="00AF1162">
        <w:rPr>
          <w:rStyle w:val="CdigoHTML"/>
          <w:rFonts w:eastAsiaTheme="majorEastAsia"/>
          <w:lang w:val="en-US"/>
        </w:rPr>
        <w:t>{</w:t>
      </w:r>
    </w:p>
    <w:p w14:paraId="61757442" w14:textId="77777777" w:rsidR="00AF1162" w:rsidRPr="00AF1162" w:rsidRDefault="00AF1162" w:rsidP="00AF1162">
      <w:pPr>
        <w:pStyle w:val="HTMLconformatoprevio"/>
        <w:shd w:val="clear" w:color="auto" w:fill="FFE5CA" w:themeFill="accent5" w:themeFillTint="66"/>
        <w:ind w:left="283"/>
        <w:rPr>
          <w:rStyle w:val="CdigoHTML"/>
          <w:rFonts w:eastAsiaTheme="majorEastAsia"/>
          <w:lang w:val="en-US"/>
        </w:rPr>
      </w:pPr>
      <w:r w:rsidRPr="00AF1162">
        <w:rPr>
          <w:rStyle w:val="CdigoHTML"/>
          <w:rFonts w:eastAsiaTheme="majorEastAsia"/>
          <w:lang w:val="en-US"/>
        </w:rPr>
        <w:tab/>
      </w:r>
      <w:proofErr w:type="spellStart"/>
      <w:r w:rsidRPr="00AF1162">
        <w:rPr>
          <w:rStyle w:val="CdigoHTML"/>
          <w:rFonts w:eastAsiaTheme="majorEastAsia"/>
          <w:lang w:val="en-US"/>
        </w:rPr>
        <w:t>size_t</w:t>
      </w:r>
      <w:proofErr w:type="spellEnd"/>
      <w:r w:rsidRPr="00AF1162">
        <w:rPr>
          <w:rStyle w:val="CdigoHTML"/>
          <w:rFonts w:eastAsiaTheme="majorEastAsia"/>
          <w:lang w:val="en-US"/>
        </w:rPr>
        <w:t xml:space="preserve"> </w:t>
      </w:r>
      <w:proofErr w:type="spellStart"/>
      <w:r w:rsidRPr="00AF1162">
        <w:rPr>
          <w:rStyle w:val="CdigoHTML"/>
          <w:rFonts w:eastAsiaTheme="majorEastAsia"/>
          <w:lang w:val="en-US"/>
        </w:rPr>
        <w:t>edad</w:t>
      </w:r>
      <w:proofErr w:type="spellEnd"/>
      <w:r w:rsidRPr="00AF1162">
        <w:rPr>
          <w:rStyle w:val="CdigoHTML"/>
          <w:rFonts w:eastAsiaTheme="majorEastAsia"/>
          <w:lang w:val="en-US"/>
        </w:rPr>
        <w:t>;</w:t>
      </w:r>
    </w:p>
    <w:p w14:paraId="71FA0507" w14:textId="77777777" w:rsidR="00AF1162" w:rsidRDefault="00AF1162" w:rsidP="00AF1162">
      <w:pPr>
        <w:pStyle w:val="HTMLconformatoprevio"/>
        <w:shd w:val="clear" w:color="auto" w:fill="FFE5CA" w:themeFill="accent5" w:themeFillTint="66"/>
        <w:ind w:left="283"/>
        <w:rPr>
          <w:rStyle w:val="CdigoHTML"/>
          <w:rFonts w:eastAsiaTheme="majorEastAsia"/>
        </w:rPr>
      </w:pPr>
      <w:r w:rsidRPr="00AF1162">
        <w:rPr>
          <w:rStyle w:val="CdigoHTML"/>
          <w:rFonts w:eastAsiaTheme="majorEastAsia"/>
          <w:lang w:val="en-US"/>
        </w:rPr>
        <w:tab/>
      </w:r>
      <w:proofErr w:type="spellStart"/>
      <w:r>
        <w:rPr>
          <w:rStyle w:val="CdigoHTML"/>
          <w:rFonts w:eastAsiaTheme="majorEastAsia"/>
        </w:rPr>
        <w:t>char</w:t>
      </w:r>
      <w:proofErr w:type="spellEnd"/>
      <w:r>
        <w:rPr>
          <w:rStyle w:val="CdigoHTML"/>
          <w:rFonts w:eastAsiaTheme="majorEastAsia"/>
        </w:rPr>
        <w:t>* nombre;</w:t>
      </w:r>
    </w:p>
    <w:p w14:paraId="1F9FE3D1" w14:textId="77777777" w:rsidR="00AF1162" w:rsidRDefault="00AF1162" w:rsidP="00AF1162">
      <w:pPr>
        <w:pStyle w:val="HTMLconformatoprevio"/>
        <w:shd w:val="clear" w:color="auto" w:fill="FFE5CA" w:themeFill="accent5" w:themeFillTint="66"/>
        <w:ind w:left="283"/>
        <w:rPr>
          <w:rStyle w:val="CdigoHTML"/>
          <w:rFonts w:eastAsiaTheme="majorEastAsia"/>
        </w:rPr>
      </w:pPr>
      <w:r>
        <w:rPr>
          <w:rStyle w:val="CdigoHTML"/>
          <w:rFonts w:eastAsiaTheme="majorEastAsia"/>
        </w:rPr>
        <w:tab/>
      </w:r>
      <w:proofErr w:type="spellStart"/>
      <w:r>
        <w:rPr>
          <w:rStyle w:val="CdigoHTML"/>
          <w:rFonts w:eastAsiaTheme="majorEastAsia"/>
        </w:rPr>
        <w:t>int</w:t>
      </w:r>
      <w:proofErr w:type="spellEnd"/>
      <w:r>
        <w:rPr>
          <w:rStyle w:val="CdigoHTML"/>
          <w:rFonts w:eastAsiaTheme="majorEastAsia"/>
        </w:rPr>
        <w:t xml:space="preserve"> x;</w:t>
      </w:r>
    </w:p>
    <w:p w14:paraId="53F38F95" w14:textId="77777777" w:rsidR="00AF1162" w:rsidRDefault="00AF1162" w:rsidP="00AF1162">
      <w:pPr>
        <w:pStyle w:val="HTMLconformatoprevio"/>
        <w:shd w:val="clear" w:color="auto" w:fill="FFE5CA" w:themeFill="accent5" w:themeFillTint="66"/>
        <w:ind w:left="283"/>
        <w:rPr>
          <w:rStyle w:val="CdigoHTML"/>
          <w:rFonts w:eastAsiaTheme="majorEastAsia"/>
        </w:rPr>
      </w:pPr>
      <w:r>
        <w:rPr>
          <w:rStyle w:val="CdigoHTML"/>
          <w:rFonts w:eastAsiaTheme="majorEastAsia"/>
        </w:rPr>
        <w:tab/>
      </w:r>
      <w:proofErr w:type="spellStart"/>
      <w:r>
        <w:rPr>
          <w:rStyle w:val="CdigoHTML"/>
          <w:rFonts w:eastAsiaTheme="majorEastAsia"/>
        </w:rPr>
        <w:t>int</w:t>
      </w:r>
      <w:proofErr w:type="spellEnd"/>
      <w:r>
        <w:rPr>
          <w:rStyle w:val="CdigoHTML"/>
          <w:rFonts w:eastAsiaTheme="majorEastAsia"/>
        </w:rPr>
        <w:t xml:space="preserve"> y;</w:t>
      </w:r>
    </w:p>
    <w:p w14:paraId="41D82BFC" w14:textId="77777777" w:rsidR="00AF1162" w:rsidRDefault="00AF1162" w:rsidP="00AF1162">
      <w:pPr>
        <w:pStyle w:val="HTMLconformatoprevio"/>
        <w:shd w:val="clear" w:color="auto" w:fill="FFE5CA" w:themeFill="accent5" w:themeFillTint="66"/>
        <w:ind w:left="283"/>
        <w:rPr>
          <w:rStyle w:val="CdigoHTML"/>
          <w:rFonts w:eastAsiaTheme="majorEastAsia"/>
        </w:rPr>
      </w:pPr>
      <w:r>
        <w:rPr>
          <w:rStyle w:val="CdigoHTML"/>
          <w:rFonts w:eastAsiaTheme="majorEastAsia"/>
        </w:rPr>
        <w:tab/>
        <w:t>moverse caminar; -&gt; ahora es del tipo moverse</w:t>
      </w:r>
    </w:p>
    <w:p w14:paraId="1D1C28C2" w14:textId="77777777" w:rsidR="00AF1162" w:rsidRDefault="00AF1162" w:rsidP="00AF1162">
      <w:pPr>
        <w:pStyle w:val="HTMLconformatoprevio"/>
        <w:shd w:val="clear" w:color="auto" w:fill="FFE5CA" w:themeFill="accent5" w:themeFillTint="66"/>
        <w:ind w:left="283"/>
        <w:rPr>
          <w:rStyle w:val="CdigoHTML"/>
          <w:rFonts w:eastAsiaTheme="majorEastAsia"/>
        </w:rPr>
      </w:pPr>
      <w:r>
        <w:rPr>
          <w:rStyle w:val="CdigoHTML"/>
          <w:rFonts w:eastAsiaTheme="majorEastAsia"/>
        </w:rPr>
        <w:t xml:space="preserve">} </w:t>
      </w:r>
      <w:proofErr w:type="spellStart"/>
      <w:r>
        <w:rPr>
          <w:rStyle w:val="CdigoHTML"/>
          <w:rFonts w:eastAsiaTheme="majorEastAsia"/>
        </w:rPr>
        <w:t>personaje_t</w:t>
      </w:r>
      <w:proofErr w:type="spellEnd"/>
      <w:r>
        <w:rPr>
          <w:rStyle w:val="CdigoHTML"/>
          <w:rFonts w:eastAsiaTheme="majorEastAsia"/>
        </w:rPr>
        <w:t>;</w:t>
      </w:r>
    </w:p>
    <w:p w14:paraId="5C545585" w14:textId="77777777" w:rsidR="00AF1162" w:rsidRDefault="00AF1162" w:rsidP="00AF1162">
      <w:pPr>
        <w:pStyle w:val="NormalWeb"/>
        <w:ind w:left="283"/>
      </w:pPr>
      <w:r>
        <w:t xml:space="preserve">La función caminar ahora es del tipo moverse. A su vez, moverse es de tipo puntero a una función que recibe dos </w:t>
      </w:r>
      <w:proofErr w:type="spellStart"/>
      <w:r>
        <w:t>int</w:t>
      </w:r>
      <w:proofErr w:type="spellEnd"/>
      <w:r>
        <w:t xml:space="preserve">* y devuelve </w:t>
      </w:r>
      <w:proofErr w:type="spellStart"/>
      <w:r>
        <w:t>void</w:t>
      </w:r>
      <w:proofErr w:type="spellEnd"/>
      <w:r>
        <w:t>.</w:t>
      </w:r>
    </w:p>
    <w:p w14:paraId="2A61AE41" w14:textId="77777777" w:rsidR="00AF1162" w:rsidRDefault="00AF1162" w:rsidP="00AF1162">
      <w:pPr>
        <w:pStyle w:val="NormalWeb"/>
        <w:ind w:left="283"/>
      </w:pPr>
      <w:r>
        <w:t xml:space="preserve">De esta manera, si mi personaje un día decide moverse en auto, esa función que recibiría los mismos parámetros y también devolvería </w:t>
      </w:r>
      <w:proofErr w:type="spellStart"/>
      <w:r>
        <w:t>void</w:t>
      </w:r>
      <w:proofErr w:type="spellEnd"/>
      <w:r>
        <w:t>, podría ser fácilmente reemplazada.</w:t>
      </w:r>
    </w:p>
    <w:p w14:paraId="1A0B4862" w14:textId="3DE494BE" w:rsidR="00D42C6E" w:rsidRDefault="00D42C6E" w:rsidP="00D42C6E">
      <w:pPr>
        <w:ind w:left="283"/>
      </w:pPr>
    </w:p>
    <w:p w14:paraId="052B1F42" w14:textId="77777777" w:rsidR="00D42C6E" w:rsidRDefault="00D42C6E" w:rsidP="00D42C6E">
      <w:pPr>
        <w:ind w:left="283"/>
      </w:pPr>
    </w:p>
    <w:p w14:paraId="63BB6736" w14:textId="0A6C4A76" w:rsidR="00A209CC" w:rsidRDefault="00A209CC" w:rsidP="004E270C">
      <w:pPr>
        <w:pStyle w:val="Ttulo2"/>
      </w:pPr>
      <w:r>
        <w:t>ACLARACION DE SINTAXIS</w:t>
      </w:r>
    </w:p>
    <w:p w14:paraId="7DF8DBF0" w14:textId="77777777" w:rsidR="00300326" w:rsidRDefault="00300326" w:rsidP="00300326">
      <w:pPr>
        <w:pStyle w:val="NormalWeb"/>
        <w:ind w:left="283"/>
      </w:pPr>
      <w:r>
        <w:t>Cuando hablamos de punteros a funciones, no necesitamos utilizar el operador &amp; para acceder a la dirección de memoria de la función. Puedo hacerlo, pero no es necesario</w:t>
      </w:r>
    </w:p>
    <w:p w14:paraId="4F1A82CB" w14:textId="77777777" w:rsidR="00300326" w:rsidRDefault="00300326" w:rsidP="00300326">
      <w:pPr>
        <w:pStyle w:val="HTMLconformatoprevio"/>
        <w:ind w:left="283"/>
        <w:rPr>
          <w:rStyle w:val="CdigoHTML"/>
          <w:rFonts w:eastAsiaTheme="majorEastAsia"/>
        </w:rPr>
      </w:pPr>
      <w:proofErr w:type="spellStart"/>
      <w:r>
        <w:rPr>
          <w:rStyle w:val="CdigoHTML"/>
          <w:rFonts w:eastAsiaTheme="majorEastAsia"/>
        </w:rPr>
        <w:t>char</w:t>
      </w:r>
      <w:proofErr w:type="spellEnd"/>
      <w:r>
        <w:rPr>
          <w:rStyle w:val="CdigoHTML"/>
          <w:rFonts w:eastAsiaTheme="majorEastAsia"/>
        </w:rPr>
        <w:t xml:space="preserve"> (*</w:t>
      </w:r>
      <w:proofErr w:type="spellStart"/>
      <w:r>
        <w:rPr>
          <w:rStyle w:val="CdigoHTML"/>
          <w:rFonts w:eastAsiaTheme="majorEastAsia"/>
        </w:rPr>
        <w:t>puntero_obtener_letra</w:t>
      </w:r>
      <w:proofErr w:type="spellEnd"/>
      <w:r>
        <w:rPr>
          <w:rStyle w:val="CdigoHTML"/>
          <w:rFonts w:eastAsiaTheme="majorEastAsia"/>
        </w:rPr>
        <w:t>)(</w:t>
      </w:r>
      <w:proofErr w:type="spellStart"/>
      <w:r>
        <w:rPr>
          <w:rStyle w:val="CdigoHTML"/>
          <w:rFonts w:eastAsiaTheme="majorEastAsia"/>
        </w:rPr>
        <w:t>int</w:t>
      </w:r>
      <w:proofErr w:type="spellEnd"/>
      <w:r>
        <w:rPr>
          <w:rStyle w:val="CdigoHTML"/>
          <w:rFonts w:eastAsiaTheme="majorEastAsia"/>
        </w:rPr>
        <w:t xml:space="preserve">, </w:t>
      </w:r>
      <w:proofErr w:type="spellStart"/>
      <w:r>
        <w:rPr>
          <w:rStyle w:val="CdigoHTML"/>
          <w:rFonts w:eastAsiaTheme="majorEastAsia"/>
        </w:rPr>
        <w:t>bool</w:t>
      </w:r>
      <w:proofErr w:type="spellEnd"/>
      <w:r>
        <w:rPr>
          <w:rStyle w:val="CdigoHTML"/>
          <w:rFonts w:eastAsiaTheme="majorEastAsia"/>
        </w:rPr>
        <w:t>) = (&amp;)</w:t>
      </w:r>
      <w:proofErr w:type="spellStart"/>
      <w:r>
        <w:rPr>
          <w:rStyle w:val="CdigoHTML"/>
          <w:rFonts w:eastAsiaTheme="majorEastAsia"/>
        </w:rPr>
        <w:t>obtener_letra</w:t>
      </w:r>
      <w:proofErr w:type="spellEnd"/>
      <w:r>
        <w:rPr>
          <w:rStyle w:val="CdigoHTML"/>
          <w:rFonts w:eastAsiaTheme="majorEastAsia"/>
        </w:rPr>
        <w:t>;</w:t>
      </w:r>
    </w:p>
    <w:p w14:paraId="47188248" w14:textId="77777777" w:rsidR="00300326" w:rsidRDefault="00300326" w:rsidP="00300326">
      <w:pPr>
        <w:pStyle w:val="NormalWeb"/>
        <w:ind w:left="283"/>
      </w:pPr>
      <w:r>
        <w:t>Además no existen punteros dobles a funciones, o triples</w:t>
      </w:r>
    </w:p>
    <w:p w14:paraId="124AEA83" w14:textId="77777777" w:rsidR="00300326" w:rsidRDefault="00300326" w:rsidP="00300326">
      <w:pPr>
        <w:pStyle w:val="HTMLconformatoprevio"/>
        <w:ind w:left="283"/>
        <w:rPr>
          <w:rStyle w:val="CdigoHTML"/>
          <w:rFonts w:eastAsiaTheme="majorEastAsia"/>
        </w:rPr>
      </w:pPr>
      <w:proofErr w:type="spellStart"/>
      <w:r>
        <w:rPr>
          <w:rStyle w:val="CdigoHTML"/>
          <w:rFonts w:eastAsiaTheme="majorEastAsia"/>
        </w:rPr>
        <w:t>puntero_obtener_letra</w:t>
      </w:r>
      <w:proofErr w:type="spellEnd"/>
      <w:r>
        <w:rPr>
          <w:rStyle w:val="CdigoHTML"/>
          <w:rFonts w:eastAsiaTheme="majorEastAsia"/>
        </w:rPr>
        <w:t xml:space="preserve"> = </w:t>
      </w:r>
      <w:proofErr w:type="spellStart"/>
      <w:r>
        <w:rPr>
          <w:rStyle w:val="CdigoHTML"/>
          <w:rFonts w:eastAsiaTheme="majorEastAsia"/>
        </w:rPr>
        <w:t>obtener_letra</w:t>
      </w:r>
      <w:proofErr w:type="spellEnd"/>
      <w:r>
        <w:rPr>
          <w:rStyle w:val="CdigoHTML"/>
          <w:rFonts w:eastAsiaTheme="majorEastAsia"/>
        </w:rPr>
        <w:t xml:space="preserve">            Son lo mismo ambos</w:t>
      </w:r>
    </w:p>
    <w:p w14:paraId="5F135BB6" w14:textId="77777777" w:rsidR="00300326" w:rsidRDefault="00300326" w:rsidP="00300326">
      <w:pPr>
        <w:pStyle w:val="HTMLconformatoprevio"/>
        <w:ind w:left="283"/>
        <w:rPr>
          <w:rStyle w:val="CdigoHTML"/>
          <w:rFonts w:eastAsiaTheme="majorEastAsia"/>
        </w:rPr>
      </w:pPr>
      <w:r>
        <w:rPr>
          <w:rStyle w:val="CdigoHTML"/>
          <w:rFonts w:eastAsiaTheme="majorEastAsia"/>
        </w:rPr>
        <w:t>*******</w:t>
      </w:r>
      <w:proofErr w:type="spellStart"/>
      <w:r>
        <w:rPr>
          <w:rStyle w:val="CdigoHTML"/>
          <w:rFonts w:eastAsiaTheme="majorEastAsia"/>
        </w:rPr>
        <w:t>puntero_obtener_letra</w:t>
      </w:r>
      <w:proofErr w:type="spellEnd"/>
      <w:r>
        <w:rPr>
          <w:rStyle w:val="CdigoHTML"/>
          <w:rFonts w:eastAsiaTheme="majorEastAsia"/>
        </w:rPr>
        <w:t xml:space="preserve"> = </w:t>
      </w:r>
      <w:proofErr w:type="spellStart"/>
      <w:r>
        <w:rPr>
          <w:rStyle w:val="CdigoHTML"/>
          <w:rFonts w:eastAsiaTheme="majorEastAsia"/>
        </w:rPr>
        <w:t>obtener_letra</w:t>
      </w:r>
      <w:proofErr w:type="spellEnd"/>
    </w:p>
    <w:p w14:paraId="777159EB" w14:textId="77777777" w:rsidR="00300326" w:rsidRDefault="00300326" w:rsidP="00300326">
      <w:pPr>
        <w:ind w:left="283"/>
      </w:pPr>
    </w:p>
    <w:p w14:paraId="2CA31165" w14:textId="45EE25C8" w:rsidR="00A209CC" w:rsidRDefault="00A209CC" w:rsidP="004E270C">
      <w:pPr>
        <w:pStyle w:val="Ttulo2"/>
      </w:pPr>
      <w:r>
        <w:lastRenderedPageBreak/>
        <w:t>EJEMPLOS SALVADORES</w:t>
      </w:r>
    </w:p>
    <w:p w14:paraId="77AEBBC1" w14:textId="77777777" w:rsidR="00FA0D8E" w:rsidRPr="00FA0D8E" w:rsidRDefault="00FA0D8E" w:rsidP="00FA0D8E">
      <w:pPr>
        <w:pStyle w:val="Ttulo3"/>
        <w:numPr>
          <w:ilvl w:val="0"/>
          <w:numId w:val="0"/>
        </w:numPr>
        <w:ind w:left="1080" w:hanging="360"/>
        <w:rPr>
          <w:sz w:val="27"/>
          <w:szCs w:val="27"/>
          <w:u w:val="single"/>
        </w:rPr>
      </w:pPr>
      <w:r w:rsidRPr="00FA0D8E">
        <w:rPr>
          <w:u w:val="single"/>
        </w:rPr>
        <w:t xml:space="preserve">Peleas de </w:t>
      </w:r>
      <w:proofErr w:type="spellStart"/>
      <w:r w:rsidRPr="00FA0D8E">
        <w:rPr>
          <w:u w:val="single"/>
        </w:rPr>
        <w:t>pokemones</w:t>
      </w:r>
      <w:proofErr w:type="spellEnd"/>
    </w:p>
    <w:p w14:paraId="0565CD75" w14:textId="77777777" w:rsidR="00FA0D8E" w:rsidRDefault="00FA0D8E" w:rsidP="00FA0D8E">
      <w:pPr>
        <w:pStyle w:val="NormalWeb"/>
        <w:ind w:left="360"/>
      </w:pPr>
      <w:r>
        <w:t xml:space="preserve">Estamos programando un torneo de </w:t>
      </w:r>
      <w:proofErr w:type="spellStart"/>
      <w:r>
        <w:t>pokemones</w:t>
      </w:r>
      <w:proofErr w:type="spellEnd"/>
      <w:r>
        <w:t xml:space="preserve">, donde se inscriben </w:t>
      </w:r>
      <w:proofErr w:type="spellStart"/>
      <w:r>
        <w:t>enternadores</w:t>
      </w:r>
      <w:proofErr w:type="spellEnd"/>
      <w:r>
        <w:t xml:space="preserve"> y hacen competir a sus </w:t>
      </w:r>
      <w:proofErr w:type="spellStart"/>
      <w:r>
        <w:t>pokemones</w:t>
      </w:r>
      <w:proofErr w:type="spellEnd"/>
      <w:r>
        <w:t xml:space="preserve"> con diferentes funciones de pelea. Tenemos varias funciones que hacen pelear a dos </w:t>
      </w:r>
      <w:proofErr w:type="spellStart"/>
      <w:r>
        <w:t>pokemones</w:t>
      </w:r>
      <w:proofErr w:type="spellEnd"/>
      <w:r>
        <w:t>, éstas son algunas:</w:t>
      </w:r>
    </w:p>
    <w:p w14:paraId="4D4C539D" w14:textId="6F60275F" w:rsidR="00FA0D8E" w:rsidRDefault="00FA0D8E" w:rsidP="00FA0D8E">
      <w:pPr>
        <w:shd w:val="clear" w:color="auto" w:fill="FFE5CA" w:themeFill="accent5" w:themeFillTint="66"/>
        <w:ind w:left="360"/>
        <w:rPr>
          <w:lang w:val="en-US"/>
        </w:rPr>
      </w:pPr>
      <w:proofErr w:type="spellStart"/>
      <w:r w:rsidRPr="00FA0D8E">
        <w:rPr>
          <w:rStyle w:val="notion-enable-hover"/>
          <w:lang w:val="en-US"/>
        </w:rPr>
        <w:t>pokemont_t</w:t>
      </w:r>
      <w:proofErr w:type="spellEnd"/>
      <w:r w:rsidRPr="00FA0D8E">
        <w:rPr>
          <w:lang w:val="en-US"/>
        </w:rPr>
        <w:t xml:space="preserve"> </w:t>
      </w:r>
      <w:proofErr w:type="spellStart"/>
      <w:r w:rsidRPr="00FA0D8E">
        <w:rPr>
          <w:lang w:val="en-US"/>
        </w:rPr>
        <w:t>el_mas_fuerte</w:t>
      </w:r>
      <w:proofErr w:type="spellEnd"/>
      <w:r w:rsidRPr="00FA0D8E">
        <w:rPr>
          <w:lang w:val="en-US"/>
        </w:rPr>
        <w:t>(</w:t>
      </w:r>
      <w:proofErr w:type="spellStart"/>
      <w:r w:rsidRPr="00FA0D8E">
        <w:rPr>
          <w:rStyle w:val="notion-enable-hover"/>
          <w:lang w:val="en-US"/>
        </w:rPr>
        <w:t>pokemon_t</w:t>
      </w:r>
      <w:proofErr w:type="spellEnd"/>
      <w:r w:rsidRPr="00FA0D8E">
        <w:rPr>
          <w:lang w:val="en-US"/>
        </w:rPr>
        <w:t xml:space="preserve"> poke1, </w:t>
      </w:r>
      <w:proofErr w:type="spellStart"/>
      <w:r w:rsidRPr="00FA0D8E">
        <w:rPr>
          <w:rStyle w:val="notion-enable-hover"/>
          <w:lang w:val="en-US"/>
        </w:rPr>
        <w:t>pokemon_t</w:t>
      </w:r>
      <w:proofErr w:type="spellEnd"/>
      <w:r w:rsidRPr="00FA0D8E">
        <w:rPr>
          <w:lang w:val="en-US"/>
        </w:rPr>
        <w:t xml:space="preserve"> poke2); </w:t>
      </w:r>
      <w:proofErr w:type="spellStart"/>
      <w:r w:rsidRPr="00FA0D8E">
        <w:rPr>
          <w:rStyle w:val="notion-enable-hover"/>
          <w:lang w:val="en-US"/>
        </w:rPr>
        <w:t>pokemont_t</w:t>
      </w:r>
      <w:proofErr w:type="spellEnd"/>
      <w:r w:rsidRPr="00FA0D8E">
        <w:rPr>
          <w:lang w:val="en-US"/>
        </w:rPr>
        <w:t xml:space="preserve"> </w:t>
      </w:r>
      <w:proofErr w:type="spellStart"/>
      <w:r w:rsidRPr="00FA0D8E">
        <w:rPr>
          <w:lang w:val="en-US"/>
        </w:rPr>
        <w:t>el_mas_inteligente</w:t>
      </w:r>
      <w:proofErr w:type="spellEnd"/>
      <w:r w:rsidRPr="00FA0D8E">
        <w:rPr>
          <w:lang w:val="en-US"/>
        </w:rPr>
        <w:t>(</w:t>
      </w:r>
      <w:proofErr w:type="spellStart"/>
      <w:r w:rsidRPr="00FA0D8E">
        <w:rPr>
          <w:rStyle w:val="notion-enable-hover"/>
          <w:lang w:val="en-US"/>
        </w:rPr>
        <w:t>pokemon_t</w:t>
      </w:r>
      <w:proofErr w:type="spellEnd"/>
      <w:r w:rsidRPr="00FA0D8E">
        <w:rPr>
          <w:lang w:val="en-US"/>
        </w:rPr>
        <w:t xml:space="preserve"> poke1, </w:t>
      </w:r>
      <w:proofErr w:type="spellStart"/>
      <w:r w:rsidRPr="00FA0D8E">
        <w:rPr>
          <w:rStyle w:val="notion-enable-hover"/>
          <w:lang w:val="en-US"/>
        </w:rPr>
        <w:t>pokemon_t</w:t>
      </w:r>
      <w:proofErr w:type="spellEnd"/>
      <w:r w:rsidRPr="00FA0D8E">
        <w:rPr>
          <w:lang w:val="en-US"/>
        </w:rPr>
        <w:t xml:space="preserve"> poke2); </w:t>
      </w:r>
      <w:proofErr w:type="spellStart"/>
      <w:r w:rsidRPr="00FA0D8E">
        <w:rPr>
          <w:rStyle w:val="notion-enable-hover"/>
          <w:lang w:val="en-US"/>
        </w:rPr>
        <w:t>pokemont_t</w:t>
      </w:r>
      <w:proofErr w:type="spellEnd"/>
      <w:r w:rsidRPr="00FA0D8E">
        <w:rPr>
          <w:lang w:val="en-US"/>
        </w:rPr>
        <w:t xml:space="preserve"> </w:t>
      </w:r>
      <w:proofErr w:type="spellStart"/>
      <w:r w:rsidRPr="00FA0D8E">
        <w:rPr>
          <w:lang w:val="en-US"/>
        </w:rPr>
        <w:t>el_mas_rapido</w:t>
      </w:r>
      <w:proofErr w:type="spellEnd"/>
      <w:r w:rsidRPr="00FA0D8E">
        <w:rPr>
          <w:lang w:val="en-US"/>
        </w:rPr>
        <w:t>(</w:t>
      </w:r>
      <w:proofErr w:type="spellStart"/>
      <w:r w:rsidRPr="00FA0D8E">
        <w:rPr>
          <w:rStyle w:val="notion-enable-hover"/>
          <w:lang w:val="en-US"/>
        </w:rPr>
        <w:t>pokemon_t</w:t>
      </w:r>
      <w:proofErr w:type="spellEnd"/>
      <w:r w:rsidRPr="00FA0D8E">
        <w:rPr>
          <w:lang w:val="en-US"/>
        </w:rPr>
        <w:t xml:space="preserve"> poke1, </w:t>
      </w:r>
      <w:proofErr w:type="spellStart"/>
      <w:r w:rsidRPr="00FA0D8E">
        <w:rPr>
          <w:rStyle w:val="notion-enable-hover"/>
          <w:lang w:val="en-US"/>
        </w:rPr>
        <w:t>pokemon_t</w:t>
      </w:r>
      <w:proofErr w:type="spellEnd"/>
      <w:r w:rsidRPr="00FA0D8E">
        <w:rPr>
          <w:lang w:val="en-US"/>
        </w:rPr>
        <w:t xml:space="preserve"> poke2);</w:t>
      </w:r>
    </w:p>
    <w:p w14:paraId="56D36B16" w14:textId="07C00356" w:rsidR="00FA0D8E" w:rsidRDefault="00FA0D8E" w:rsidP="00FA0D8E">
      <w:pPr>
        <w:ind w:left="360"/>
        <w:rPr>
          <w:lang w:val="en-US"/>
        </w:rPr>
      </w:pPr>
    </w:p>
    <w:p w14:paraId="15D60675" w14:textId="77777777" w:rsidR="00FA0D8E" w:rsidRDefault="00FA0D8E" w:rsidP="00FA0D8E">
      <w:pPr>
        <w:pStyle w:val="NormalWeb"/>
        <w:ind w:left="360"/>
      </w:pPr>
      <w:r>
        <w:t xml:space="preserve">Tienen una estructura muy similar: todas reciben dos </w:t>
      </w:r>
      <w:proofErr w:type="spellStart"/>
      <w:r>
        <w:t>pokemones</w:t>
      </w:r>
      <w:proofErr w:type="spellEnd"/>
      <w:r>
        <w:t xml:space="preserve"> y devuelven un </w:t>
      </w:r>
      <w:proofErr w:type="spellStart"/>
      <w:r>
        <w:t>pokemón</w:t>
      </w:r>
      <w:proofErr w:type="spellEnd"/>
      <w:r>
        <w:t>. Cada una tiene su lógica implementada pero de afuera se parecen.</w:t>
      </w:r>
    </w:p>
    <w:p w14:paraId="4EC27C69" w14:textId="77777777" w:rsidR="00FA0D8E" w:rsidRDefault="00FA0D8E" w:rsidP="00FA0D8E">
      <w:pPr>
        <w:pStyle w:val="NormalWeb"/>
        <w:ind w:left="360"/>
      </w:pPr>
      <w:r>
        <w:t>Además de conocer su firma, conozco su implementación (la programe yo). En el torneo invocamos el tipo de pelea que queremos usar en ese momento.</w:t>
      </w:r>
    </w:p>
    <w:p w14:paraId="162BB40B" w14:textId="77777777" w:rsidR="00FA0D8E" w:rsidRDefault="00FA0D8E" w:rsidP="00FA0D8E">
      <w:pPr>
        <w:pStyle w:val="NormalWeb"/>
        <w:ind w:left="360"/>
      </w:pPr>
      <w:r>
        <w:t xml:space="preserve">Pero hay un problema, el usuario solamente puede usar las que nosotros programamos. Si quiere más tipos de pelea entre los </w:t>
      </w:r>
      <w:proofErr w:type="spellStart"/>
      <w:r>
        <w:t>pokemones</w:t>
      </w:r>
      <w:proofErr w:type="spellEnd"/>
      <w:r>
        <w:t xml:space="preserve">, tiene que llamarnos a nosotros para que las agreguemos al .c y al .h… </w:t>
      </w:r>
      <w:proofErr w:type="spellStart"/>
      <w:r>
        <w:t>mmmm</w:t>
      </w:r>
      <w:proofErr w:type="spellEnd"/>
      <w:r>
        <w:t>…</w:t>
      </w:r>
    </w:p>
    <w:p w14:paraId="25A6D30E" w14:textId="77777777" w:rsidR="00FA0D8E" w:rsidRPr="00FA0D8E" w:rsidRDefault="00FA0D8E" w:rsidP="00FA0D8E">
      <w:pPr>
        <w:shd w:val="clear" w:color="auto" w:fill="FFE5CA" w:themeFill="accent5" w:themeFillTint="66"/>
        <w:ind w:left="360"/>
        <w:rPr>
          <w:rStyle w:val="CdigoHTML"/>
          <w:rFonts w:eastAsiaTheme="majorEastAsia"/>
          <w:lang w:val="en-US"/>
        </w:rPr>
      </w:pPr>
      <w:proofErr w:type="spellStart"/>
      <w:r w:rsidRPr="00FA0D8E">
        <w:rPr>
          <w:rStyle w:val="CdigoHTML"/>
          <w:rFonts w:eastAsiaTheme="majorEastAsia"/>
          <w:lang w:val="en-US"/>
        </w:rPr>
        <w:t>pokemon_t</w:t>
      </w:r>
      <w:proofErr w:type="spellEnd"/>
      <w:r w:rsidRPr="00FA0D8E">
        <w:rPr>
          <w:rStyle w:val="CdigoHTML"/>
          <w:rFonts w:eastAsiaTheme="majorEastAsia"/>
          <w:lang w:val="en-US"/>
        </w:rPr>
        <w:t xml:space="preserve"> </w:t>
      </w:r>
      <w:proofErr w:type="spellStart"/>
      <w:r w:rsidRPr="00FA0D8E">
        <w:rPr>
          <w:rStyle w:val="CdigoHTML"/>
          <w:rFonts w:eastAsiaTheme="majorEastAsia"/>
          <w:lang w:val="en-US"/>
        </w:rPr>
        <w:t>pelea_entre_pokemones</w:t>
      </w:r>
      <w:proofErr w:type="spellEnd"/>
      <w:r w:rsidRPr="00FA0D8E">
        <w:rPr>
          <w:rStyle w:val="CdigoHTML"/>
          <w:rFonts w:eastAsiaTheme="majorEastAsia"/>
          <w:lang w:val="en-US"/>
        </w:rPr>
        <w:t>(</w:t>
      </w:r>
      <w:proofErr w:type="spellStart"/>
      <w:r w:rsidRPr="00FA0D8E">
        <w:rPr>
          <w:rStyle w:val="CdigoHTML"/>
          <w:rFonts w:eastAsiaTheme="majorEastAsia"/>
          <w:lang w:val="en-US"/>
        </w:rPr>
        <w:t>pokemon_t</w:t>
      </w:r>
      <w:proofErr w:type="spellEnd"/>
      <w:r w:rsidRPr="00FA0D8E">
        <w:rPr>
          <w:rStyle w:val="CdigoHTML"/>
          <w:rFonts w:eastAsiaTheme="majorEastAsia"/>
          <w:lang w:val="en-US"/>
        </w:rPr>
        <w:t xml:space="preserve"> poke1, </w:t>
      </w:r>
      <w:proofErr w:type="spellStart"/>
      <w:r w:rsidRPr="00FA0D8E">
        <w:rPr>
          <w:rStyle w:val="CdigoHTML"/>
          <w:rFonts w:eastAsiaTheme="majorEastAsia"/>
          <w:lang w:val="en-US"/>
        </w:rPr>
        <w:t>pokemon_t</w:t>
      </w:r>
      <w:proofErr w:type="spellEnd"/>
      <w:r w:rsidRPr="00FA0D8E">
        <w:rPr>
          <w:rStyle w:val="CdigoHTML"/>
          <w:rFonts w:eastAsiaTheme="majorEastAsia"/>
          <w:lang w:val="en-US"/>
        </w:rPr>
        <w:t xml:space="preserve"> poke2,</w:t>
      </w:r>
    </w:p>
    <w:p w14:paraId="0BFB7763" w14:textId="77777777" w:rsidR="00FA0D8E" w:rsidRPr="00FA0D8E" w:rsidRDefault="00FA0D8E" w:rsidP="00FA0D8E">
      <w:pPr>
        <w:shd w:val="clear" w:color="auto" w:fill="FFE5CA" w:themeFill="accent5" w:themeFillTint="66"/>
        <w:ind w:left="360"/>
        <w:rPr>
          <w:rStyle w:val="CdigoHTML"/>
          <w:rFonts w:eastAsiaTheme="majorEastAsia"/>
          <w:lang w:val="en-US"/>
        </w:rPr>
      </w:pPr>
      <w:proofErr w:type="spellStart"/>
      <w:r w:rsidRPr="00FA0D8E">
        <w:rPr>
          <w:rStyle w:val="CdigoHTML"/>
          <w:rFonts w:eastAsiaTheme="majorEastAsia"/>
          <w:lang w:val="en-US"/>
        </w:rPr>
        <w:t>pokemon_t</w:t>
      </w:r>
      <w:proofErr w:type="spellEnd"/>
      <w:r w:rsidRPr="00FA0D8E">
        <w:rPr>
          <w:rStyle w:val="CdigoHTML"/>
          <w:rFonts w:eastAsiaTheme="majorEastAsia"/>
          <w:lang w:val="en-US"/>
        </w:rPr>
        <w:t xml:space="preserve"> (*</w:t>
      </w:r>
      <w:proofErr w:type="spellStart"/>
      <w:r w:rsidRPr="00FA0D8E">
        <w:rPr>
          <w:rStyle w:val="CdigoHTML"/>
          <w:rFonts w:eastAsiaTheme="majorEastAsia"/>
          <w:lang w:val="en-US"/>
        </w:rPr>
        <w:t>funcion</w:t>
      </w:r>
      <w:proofErr w:type="spellEnd"/>
      <w:r w:rsidRPr="00FA0D8E">
        <w:rPr>
          <w:rStyle w:val="CdigoHTML"/>
          <w:rFonts w:eastAsiaTheme="majorEastAsia"/>
          <w:lang w:val="en-US"/>
        </w:rPr>
        <w:t>)(</w:t>
      </w:r>
      <w:proofErr w:type="spellStart"/>
      <w:r w:rsidRPr="00FA0D8E">
        <w:rPr>
          <w:rStyle w:val="CdigoHTML"/>
          <w:rFonts w:eastAsiaTheme="majorEastAsia"/>
          <w:lang w:val="en-US"/>
        </w:rPr>
        <w:t>pokemon_t</w:t>
      </w:r>
      <w:proofErr w:type="spellEnd"/>
      <w:r w:rsidRPr="00FA0D8E">
        <w:rPr>
          <w:rStyle w:val="CdigoHTML"/>
          <w:rFonts w:eastAsiaTheme="majorEastAsia"/>
          <w:lang w:val="en-US"/>
        </w:rPr>
        <w:t xml:space="preserve">, </w:t>
      </w:r>
      <w:proofErr w:type="spellStart"/>
      <w:r w:rsidRPr="00FA0D8E">
        <w:rPr>
          <w:rStyle w:val="CdigoHTML"/>
          <w:rFonts w:eastAsiaTheme="majorEastAsia"/>
          <w:lang w:val="en-US"/>
        </w:rPr>
        <w:t>pokemon_t</w:t>
      </w:r>
      <w:proofErr w:type="spellEnd"/>
      <w:r w:rsidRPr="00FA0D8E">
        <w:rPr>
          <w:rStyle w:val="CdigoHTML"/>
          <w:rFonts w:eastAsiaTheme="majorEastAsia"/>
          <w:lang w:val="en-US"/>
        </w:rPr>
        <w:t>)) {</w:t>
      </w:r>
    </w:p>
    <w:p w14:paraId="491FC663" w14:textId="77777777" w:rsidR="00FA0D8E" w:rsidRPr="00FA0D8E" w:rsidRDefault="00FA0D8E" w:rsidP="00FA0D8E">
      <w:pPr>
        <w:shd w:val="clear" w:color="auto" w:fill="FFE5CA" w:themeFill="accent5" w:themeFillTint="66"/>
        <w:ind w:left="360"/>
        <w:rPr>
          <w:rStyle w:val="CdigoHTML"/>
          <w:rFonts w:eastAsiaTheme="majorEastAsia"/>
          <w:lang w:val="en-US"/>
        </w:rPr>
      </w:pPr>
      <w:r w:rsidRPr="00FA0D8E">
        <w:rPr>
          <w:rStyle w:val="CdigoHTML"/>
          <w:rFonts w:eastAsiaTheme="majorEastAsia"/>
          <w:lang w:val="en-US"/>
        </w:rPr>
        <w:tab/>
      </w:r>
      <w:r w:rsidRPr="00FA0D8E">
        <w:rPr>
          <w:rStyle w:val="CdigoHTML"/>
          <w:rFonts w:eastAsiaTheme="majorEastAsia"/>
          <w:lang w:val="en-US"/>
        </w:rPr>
        <w:tab/>
      </w:r>
      <w:r w:rsidRPr="00FA0D8E">
        <w:rPr>
          <w:rStyle w:val="CdigoHTML"/>
          <w:rFonts w:eastAsiaTheme="majorEastAsia"/>
          <w:lang w:val="en-US"/>
        </w:rPr>
        <w:tab/>
      </w:r>
    </w:p>
    <w:p w14:paraId="630AB15C" w14:textId="302FD9EB" w:rsidR="00FA0D8E" w:rsidRDefault="00FA0D8E" w:rsidP="00FA0D8E">
      <w:pPr>
        <w:shd w:val="clear" w:color="auto" w:fill="FFE5CA" w:themeFill="accent5" w:themeFillTint="66"/>
        <w:ind w:left="360" w:firstLine="360"/>
        <w:rPr>
          <w:rStyle w:val="CdigoHTML"/>
          <w:rFonts w:eastAsiaTheme="majorEastAsia"/>
        </w:rPr>
      </w:pPr>
      <w:proofErr w:type="spellStart"/>
      <w:r>
        <w:rPr>
          <w:rStyle w:val="CdigoHTML"/>
          <w:rFonts w:eastAsiaTheme="majorEastAsia"/>
        </w:rPr>
        <w:t>if</w:t>
      </w:r>
      <w:proofErr w:type="spellEnd"/>
      <w:r>
        <w:rPr>
          <w:rStyle w:val="CdigoHTML"/>
          <w:rFonts w:eastAsiaTheme="majorEastAsia"/>
        </w:rPr>
        <w:t xml:space="preserve"> (!poke1 || !poke2) </w:t>
      </w:r>
      <w:proofErr w:type="spellStart"/>
      <w:r>
        <w:rPr>
          <w:rStyle w:val="CdigoHTML"/>
          <w:rFonts w:eastAsiaTheme="majorEastAsia"/>
        </w:rPr>
        <w:t>return</w:t>
      </w:r>
      <w:proofErr w:type="spellEnd"/>
      <w:r>
        <w:rPr>
          <w:rStyle w:val="CdigoHTML"/>
          <w:rFonts w:eastAsiaTheme="majorEastAsia"/>
        </w:rPr>
        <w:t xml:space="preserve"> NULL; //no podemos hacer competir a dos</w:t>
      </w:r>
    </w:p>
    <w:p w14:paraId="2C42F7C1" w14:textId="249E10CF" w:rsidR="00FA0D8E" w:rsidRDefault="00FA0D8E" w:rsidP="00FA0D8E">
      <w:pPr>
        <w:shd w:val="clear" w:color="auto" w:fill="FFE5CA" w:themeFill="accent5" w:themeFillTint="66"/>
        <w:ind w:left="360"/>
        <w:rPr>
          <w:rStyle w:val="CdigoHTML"/>
          <w:rFonts w:eastAsiaTheme="majorEastAsia"/>
        </w:rPr>
      </w:pPr>
      <w:r>
        <w:rPr>
          <w:rStyle w:val="CdigoHTML"/>
          <w:rFonts w:eastAsiaTheme="majorEastAsia"/>
        </w:rPr>
        <w:tab/>
      </w:r>
      <w:r>
        <w:rPr>
          <w:rStyle w:val="CdigoHTML"/>
          <w:rFonts w:eastAsiaTheme="majorEastAsia"/>
        </w:rPr>
        <w:tab/>
      </w:r>
      <w:r>
        <w:rPr>
          <w:rStyle w:val="CdigoHTML"/>
          <w:rFonts w:eastAsiaTheme="majorEastAsia"/>
        </w:rPr>
        <w:tab/>
        <w:t>//</w:t>
      </w:r>
      <w:proofErr w:type="spellStart"/>
      <w:r>
        <w:rPr>
          <w:rStyle w:val="CdigoHTML"/>
          <w:rFonts w:eastAsiaTheme="majorEastAsia"/>
        </w:rPr>
        <w:t>pokemones</w:t>
      </w:r>
      <w:proofErr w:type="spellEnd"/>
      <w:r>
        <w:rPr>
          <w:rStyle w:val="CdigoHTML"/>
          <w:rFonts w:eastAsiaTheme="majorEastAsia"/>
        </w:rPr>
        <w:t xml:space="preserve"> cuando al menos uno de ellos en NULL</w:t>
      </w:r>
    </w:p>
    <w:p w14:paraId="20277F15" w14:textId="77777777" w:rsidR="00FA0D8E" w:rsidRDefault="00FA0D8E" w:rsidP="00FA0D8E">
      <w:pPr>
        <w:shd w:val="clear" w:color="auto" w:fill="FFE5CA" w:themeFill="accent5" w:themeFillTint="66"/>
        <w:ind w:left="360"/>
        <w:rPr>
          <w:rStyle w:val="CdigoHTML"/>
          <w:rFonts w:eastAsiaTheme="majorEastAsia"/>
        </w:rPr>
      </w:pPr>
      <w:r>
        <w:rPr>
          <w:rStyle w:val="CdigoHTML"/>
          <w:rFonts w:eastAsiaTheme="majorEastAsia"/>
        </w:rPr>
        <w:tab/>
      </w:r>
      <w:r>
        <w:rPr>
          <w:rStyle w:val="CdigoHTML"/>
          <w:rFonts w:eastAsiaTheme="majorEastAsia"/>
        </w:rPr>
        <w:tab/>
      </w:r>
      <w:r>
        <w:rPr>
          <w:rStyle w:val="CdigoHTML"/>
          <w:rFonts w:eastAsiaTheme="majorEastAsia"/>
        </w:rPr>
        <w:tab/>
      </w:r>
    </w:p>
    <w:p w14:paraId="2643058C" w14:textId="5BEF47BD" w:rsidR="00FA0D8E" w:rsidRDefault="00FA0D8E" w:rsidP="00FA0D8E">
      <w:pPr>
        <w:shd w:val="clear" w:color="auto" w:fill="FFE5CA" w:themeFill="accent5" w:themeFillTint="66"/>
        <w:ind w:left="360" w:firstLine="360"/>
        <w:rPr>
          <w:rStyle w:val="CdigoHTML"/>
          <w:rFonts w:eastAsiaTheme="majorEastAsia"/>
        </w:rPr>
      </w:pPr>
      <w:proofErr w:type="spellStart"/>
      <w:r>
        <w:rPr>
          <w:rStyle w:val="CdigoHTML"/>
          <w:rFonts w:eastAsiaTheme="majorEastAsia"/>
        </w:rPr>
        <w:t>if</w:t>
      </w:r>
      <w:proofErr w:type="spellEnd"/>
      <w:r>
        <w:rPr>
          <w:rStyle w:val="CdigoHTML"/>
          <w:rFonts w:eastAsiaTheme="majorEastAsia"/>
        </w:rPr>
        <w:t xml:space="preserve"> (!</w:t>
      </w:r>
      <w:proofErr w:type="spellStart"/>
      <w:r>
        <w:rPr>
          <w:rStyle w:val="CdigoHTML"/>
          <w:rFonts w:eastAsiaTheme="majorEastAsia"/>
        </w:rPr>
        <w:t>funcion</w:t>
      </w:r>
      <w:proofErr w:type="spellEnd"/>
      <w:r>
        <w:rPr>
          <w:rStyle w:val="CdigoHTML"/>
          <w:rFonts w:eastAsiaTheme="majorEastAsia"/>
        </w:rPr>
        <w:t xml:space="preserve">) </w:t>
      </w:r>
      <w:proofErr w:type="spellStart"/>
      <w:r>
        <w:rPr>
          <w:rStyle w:val="CdigoHTML"/>
          <w:rFonts w:eastAsiaTheme="majorEastAsia"/>
        </w:rPr>
        <w:t>return</w:t>
      </w:r>
      <w:proofErr w:type="spellEnd"/>
      <w:r>
        <w:rPr>
          <w:rStyle w:val="CdigoHTML"/>
          <w:rFonts w:eastAsiaTheme="majorEastAsia"/>
        </w:rPr>
        <w:t xml:space="preserve"> NULL; //no puedo invocar una función nula</w:t>
      </w:r>
    </w:p>
    <w:p w14:paraId="7438992F" w14:textId="328CBCE6" w:rsidR="00FA0D8E" w:rsidRPr="00FA0D8E" w:rsidRDefault="00FA0D8E" w:rsidP="00FA0D8E">
      <w:pPr>
        <w:shd w:val="clear" w:color="auto" w:fill="FFE5CA" w:themeFill="accent5" w:themeFillTint="66"/>
        <w:ind w:left="360" w:firstLine="360"/>
        <w:rPr>
          <w:rStyle w:val="CdigoHTML"/>
          <w:rFonts w:eastAsiaTheme="majorEastAsia"/>
          <w:lang w:val="en-US"/>
        </w:rPr>
      </w:pPr>
      <w:proofErr w:type="spellStart"/>
      <w:r w:rsidRPr="00FA0D8E">
        <w:rPr>
          <w:rStyle w:val="CdigoHTML"/>
          <w:rFonts w:eastAsiaTheme="majorEastAsia"/>
          <w:lang w:val="en-US"/>
        </w:rPr>
        <w:t>pokemont_t</w:t>
      </w:r>
      <w:proofErr w:type="spellEnd"/>
      <w:r w:rsidRPr="00FA0D8E">
        <w:rPr>
          <w:rStyle w:val="CdigoHTML"/>
          <w:rFonts w:eastAsiaTheme="majorEastAsia"/>
          <w:lang w:val="en-US"/>
        </w:rPr>
        <w:t xml:space="preserve"> </w:t>
      </w:r>
      <w:proofErr w:type="spellStart"/>
      <w:r w:rsidRPr="00FA0D8E">
        <w:rPr>
          <w:rStyle w:val="CdigoHTML"/>
          <w:rFonts w:eastAsiaTheme="majorEastAsia"/>
          <w:lang w:val="en-US"/>
        </w:rPr>
        <w:t>poke_ganador</w:t>
      </w:r>
      <w:proofErr w:type="spellEnd"/>
      <w:r w:rsidRPr="00FA0D8E">
        <w:rPr>
          <w:rStyle w:val="CdigoHTML"/>
          <w:rFonts w:eastAsiaTheme="majorEastAsia"/>
          <w:lang w:val="en-US"/>
        </w:rPr>
        <w:t xml:space="preserve"> = </w:t>
      </w:r>
      <w:proofErr w:type="spellStart"/>
      <w:r w:rsidRPr="00FA0D8E">
        <w:rPr>
          <w:rStyle w:val="CdigoHTML"/>
          <w:rFonts w:eastAsiaTheme="majorEastAsia"/>
          <w:lang w:val="en-US"/>
        </w:rPr>
        <w:t>funcion</w:t>
      </w:r>
      <w:proofErr w:type="spellEnd"/>
      <w:r w:rsidRPr="00FA0D8E">
        <w:rPr>
          <w:rStyle w:val="CdigoHTML"/>
          <w:rFonts w:eastAsiaTheme="majorEastAsia"/>
          <w:lang w:val="en-US"/>
        </w:rPr>
        <w:t>(poke1, poke2);</w:t>
      </w:r>
    </w:p>
    <w:p w14:paraId="3A598B4C" w14:textId="77777777" w:rsidR="00FA0D8E" w:rsidRDefault="00FA0D8E" w:rsidP="00FA0D8E">
      <w:pPr>
        <w:shd w:val="clear" w:color="auto" w:fill="FFE5CA" w:themeFill="accent5" w:themeFillTint="66"/>
        <w:ind w:left="360"/>
        <w:rPr>
          <w:rStyle w:val="CdigoHTML"/>
          <w:rFonts w:eastAsiaTheme="majorEastAsia"/>
        </w:rPr>
      </w:pPr>
      <w:r w:rsidRPr="00FA0D8E">
        <w:rPr>
          <w:rStyle w:val="CdigoHTML"/>
          <w:rFonts w:eastAsiaTheme="majorEastAsia"/>
          <w:lang w:val="en-US"/>
        </w:rPr>
        <w:tab/>
      </w:r>
      <w:r w:rsidRPr="00FA0D8E">
        <w:rPr>
          <w:rStyle w:val="CdigoHTML"/>
          <w:rFonts w:eastAsiaTheme="majorEastAsia"/>
          <w:lang w:val="en-US"/>
        </w:rPr>
        <w:tab/>
      </w:r>
      <w:r w:rsidRPr="00FA0D8E">
        <w:rPr>
          <w:rStyle w:val="CdigoHTML"/>
          <w:rFonts w:eastAsiaTheme="majorEastAsia"/>
          <w:lang w:val="en-US"/>
        </w:rPr>
        <w:tab/>
      </w:r>
      <w:r w:rsidRPr="00FA0D8E">
        <w:rPr>
          <w:rStyle w:val="CdigoHTML"/>
          <w:rFonts w:eastAsiaTheme="majorEastAsia"/>
          <w:lang w:val="en-US"/>
        </w:rPr>
        <w:tab/>
      </w:r>
      <w:r>
        <w:rPr>
          <w:rStyle w:val="CdigoHTML"/>
          <w:rFonts w:eastAsiaTheme="majorEastAsia"/>
        </w:rPr>
        <w:t>&lt;…&gt;</w:t>
      </w:r>
    </w:p>
    <w:p w14:paraId="1841B9C1" w14:textId="77777777" w:rsidR="00FA0D8E" w:rsidRDefault="00FA0D8E" w:rsidP="00FA0D8E">
      <w:pPr>
        <w:shd w:val="clear" w:color="auto" w:fill="FFE5CA" w:themeFill="accent5" w:themeFillTint="66"/>
        <w:ind w:left="360"/>
        <w:rPr>
          <w:rStyle w:val="CdigoHTML"/>
          <w:rFonts w:eastAsiaTheme="majorEastAsia"/>
        </w:rPr>
      </w:pPr>
      <w:r>
        <w:rPr>
          <w:rStyle w:val="CdigoHTML"/>
          <w:rFonts w:eastAsiaTheme="majorEastAsia"/>
        </w:rPr>
        <w:t>}</w:t>
      </w:r>
    </w:p>
    <w:p w14:paraId="6C4CB3A3" w14:textId="02872647" w:rsidR="00FA0D8E" w:rsidRPr="004C606A" w:rsidRDefault="00FA0D8E" w:rsidP="00FA0D8E">
      <w:pPr>
        <w:ind w:left="360"/>
      </w:pPr>
    </w:p>
    <w:p w14:paraId="5C2C51C5" w14:textId="3777CFD1" w:rsidR="00FA0D8E" w:rsidRPr="00300326" w:rsidRDefault="00300326" w:rsidP="00300326">
      <w:pPr>
        <w:pStyle w:val="NormalWeb"/>
        <w:ind w:left="360"/>
      </w:pPr>
      <w:r>
        <w:t xml:space="preserve">De esta manera, recibo una función de pelea por parámetro y la invoco con los </w:t>
      </w:r>
      <w:proofErr w:type="spellStart"/>
      <w:r>
        <w:t>pokemones</w:t>
      </w:r>
      <w:proofErr w:type="spellEnd"/>
      <w:r>
        <w:t xml:space="preserve">. Recibo el </w:t>
      </w:r>
      <w:proofErr w:type="spellStart"/>
      <w:r>
        <w:t>pokemon</w:t>
      </w:r>
      <w:proofErr w:type="spellEnd"/>
      <w:r>
        <w:t xml:space="preserve"> ganador y efectúo con éste cualquier operación necesaria. Esta función que se recibe por parámetro puede ser una de las que yo programé y agregué a mi .c, o podría ser una programada por el usuario que yo no conozco, pero que el usuario necesita.</w:t>
      </w:r>
    </w:p>
    <w:p w14:paraId="0A31A4E7" w14:textId="3941CBD3" w:rsidR="00AD6C24" w:rsidRDefault="000C54DD" w:rsidP="004F7BE2">
      <w:pPr>
        <w:pStyle w:val="Ttulo1"/>
      </w:pPr>
      <w:r>
        <w:t>Analisis de algoritmos</w:t>
      </w:r>
    </w:p>
    <w:p w14:paraId="2C352C1B" w14:textId="22A60687" w:rsidR="004F7BE2" w:rsidRDefault="00414C66" w:rsidP="005B3455">
      <w:pPr>
        <w:pStyle w:val="Ttulo2"/>
      </w:pPr>
      <w:r>
        <w:t>INTRODUCCION</w:t>
      </w:r>
    </w:p>
    <w:p w14:paraId="077D9679" w14:textId="77777777" w:rsidR="00825245" w:rsidRPr="00825245" w:rsidRDefault="00825245" w:rsidP="00825245">
      <w:pPr>
        <w:spacing w:before="100" w:beforeAutospacing="1" w:after="100" w:afterAutospacing="1"/>
        <w:ind w:left="283"/>
      </w:pPr>
      <w:r w:rsidRPr="00825245">
        <w:t xml:space="preserve">Una vez analizado un problema y diseñado el algoritmo, es necesario poder determinar cuantos </w:t>
      </w:r>
      <w:r w:rsidRPr="00825245">
        <w:rPr>
          <w:b/>
          <w:bCs/>
        </w:rPr>
        <w:t>recursos computacionales</w:t>
      </w:r>
      <w:r w:rsidRPr="00825245">
        <w:t xml:space="preserve"> consume → </w:t>
      </w:r>
      <w:r w:rsidRPr="00825245">
        <w:rPr>
          <w:b/>
          <w:bCs/>
        </w:rPr>
        <w:t>tiempo</w:t>
      </w:r>
      <w:r w:rsidRPr="00825245">
        <w:t xml:space="preserve"> o </w:t>
      </w:r>
      <w:r w:rsidRPr="00825245">
        <w:rPr>
          <w:b/>
          <w:bCs/>
        </w:rPr>
        <w:t>espacio.</w:t>
      </w:r>
    </w:p>
    <w:p w14:paraId="78024F3C" w14:textId="77777777" w:rsidR="00825245" w:rsidRPr="00825245" w:rsidRDefault="00825245" w:rsidP="00326E12">
      <w:pPr>
        <w:numPr>
          <w:ilvl w:val="0"/>
          <w:numId w:val="47"/>
        </w:numPr>
        <w:tabs>
          <w:tab w:val="clear" w:pos="720"/>
          <w:tab w:val="num" w:pos="1003"/>
        </w:tabs>
        <w:spacing w:before="100" w:beforeAutospacing="1" w:after="100" w:afterAutospacing="1"/>
        <w:ind w:left="1003"/>
      </w:pPr>
      <w:r w:rsidRPr="00825245">
        <w:t>Dependiendo que quiero, voy a priorizar una mejor utilización de los recursos. ¿Dónde quiero obtener una mayor eficacia?</w:t>
      </w:r>
    </w:p>
    <w:p w14:paraId="0BA6A23E" w14:textId="77777777" w:rsidR="00825245" w:rsidRPr="00825245" w:rsidRDefault="00825245" w:rsidP="00825245">
      <w:pPr>
        <w:spacing w:before="100" w:beforeAutospacing="1" w:after="100" w:afterAutospacing="1"/>
        <w:ind w:left="1003"/>
      </w:pPr>
      <w:r w:rsidRPr="00825245">
        <w:lastRenderedPageBreak/>
        <w:t>Utilización de la memoria</w:t>
      </w:r>
    </w:p>
    <w:p w14:paraId="12AAD84D" w14:textId="77777777" w:rsidR="00825245" w:rsidRPr="00825245" w:rsidRDefault="00825245" w:rsidP="00825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03"/>
        <w:rPr>
          <w:rFonts w:ascii="Courier New" w:hAnsi="Courier New" w:cs="Courier New"/>
          <w:sz w:val="20"/>
          <w:szCs w:val="20"/>
        </w:rPr>
      </w:pPr>
      <w:r w:rsidRPr="00825245">
        <w:rPr>
          <w:rFonts w:ascii="Courier New" w:hAnsi="Courier New" w:cs="Courier New"/>
          <w:sz w:val="20"/>
          <w:szCs w:val="20"/>
        </w:rPr>
        <w:t xml:space="preserve">     "          el ancho de banda de las comunicaciones</w:t>
      </w:r>
    </w:p>
    <w:p w14:paraId="3F38C928" w14:textId="77777777" w:rsidR="00825245" w:rsidRPr="00825245" w:rsidRDefault="00825245" w:rsidP="00825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03"/>
        <w:rPr>
          <w:rFonts w:ascii="Courier New" w:hAnsi="Courier New" w:cs="Courier New"/>
          <w:sz w:val="20"/>
          <w:szCs w:val="20"/>
        </w:rPr>
      </w:pPr>
    </w:p>
    <w:p w14:paraId="0089CC71" w14:textId="77777777" w:rsidR="00825245" w:rsidRPr="00825245" w:rsidRDefault="00825245" w:rsidP="00825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03"/>
        <w:rPr>
          <w:rFonts w:ascii="Courier New" w:hAnsi="Courier New" w:cs="Courier New"/>
          <w:sz w:val="20"/>
          <w:szCs w:val="20"/>
        </w:rPr>
      </w:pPr>
      <w:r w:rsidRPr="00825245">
        <w:rPr>
          <w:rFonts w:ascii="Courier New" w:hAnsi="Courier New" w:cs="Courier New"/>
          <w:sz w:val="20"/>
          <w:szCs w:val="20"/>
        </w:rPr>
        <w:t xml:space="preserve">     "          del hardware</w:t>
      </w:r>
    </w:p>
    <w:p w14:paraId="4174B469" w14:textId="77777777" w:rsidR="00825245" w:rsidRPr="00825245" w:rsidRDefault="00825245" w:rsidP="00825245">
      <w:pPr>
        <w:spacing w:before="100" w:beforeAutospacing="1" w:after="100" w:afterAutospacing="1"/>
        <w:ind w:left="1003"/>
      </w:pPr>
      <w:r w:rsidRPr="00825245">
        <w:t>El tiempo de cómputo</w:t>
      </w:r>
    </w:p>
    <w:p w14:paraId="353A042D" w14:textId="1489B69D" w:rsidR="00825245" w:rsidRDefault="00825245" w:rsidP="00676D99">
      <w:pPr>
        <w:spacing w:before="100" w:beforeAutospacing="1" w:after="100" w:afterAutospacing="1"/>
        <w:ind w:left="720"/>
      </w:pPr>
      <w:r w:rsidRPr="00825245">
        <w:t>Al no haber una sola de resolver los problemas → tengo que poder determinar cual es mejor algoritmo para ser utilizado en un determinado problema</w:t>
      </w:r>
    </w:p>
    <w:p w14:paraId="2877A4AA" w14:textId="77777777" w:rsidR="00CC11B6" w:rsidRPr="00CC11B6" w:rsidRDefault="00CC11B6" w:rsidP="00676D99">
      <w:pPr>
        <w:pStyle w:val="Ttulo3"/>
        <w:numPr>
          <w:ilvl w:val="0"/>
          <w:numId w:val="0"/>
        </w:numPr>
        <w:ind w:left="437"/>
        <w:rPr>
          <w:b/>
          <w:bCs/>
          <w:sz w:val="27"/>
          <w:szCs w:val="27"/>
          <w:u w:val="single"/>
        </w:rPr>
      </w:pPr>
      <w:r w:rsidRPr="00CC11B6">
        <w:rPr>
          <w:b/>
          <w:bCs/>
          <w:u w:val="single"/>
        </w:rPr>
        <w:t>¿Porque estudian algoritmos?</w:t>
      </w:r>
    </w:p>
    <w:p w14:paraId="10F4DBD6" w14:textId="77777777" w:rsidR="00CC11B6" w:rsidRDefault="00CC11B6" w:rsidP="00676D99">
      <w:pPr>
        <w:pStyle w:val="NormalWeb"/>
        <w:ind w:left="437"/>
      </w:pPr>
      <w:r>
        <w:t>Se quiere saber cuanto tardará una implementación de un determinado algoritmo que se ejecuta en una determinada computadora y cuanto espacio va a ocupar.</w:t>
      </w:r>
    </w:p>
    <w:p w14:paraId="1CA25E8F" w14:textId="77777777" w:rsidR="00CC11B6" w:rsidRDefault="00CC11B6" w:rsidP="00676D99">
      <w:pPr>
        <w:pStyle w:val="NormalWeb"/>
        <w:ind w:left="437"/>
      </w:pPr>
      <w:r>
        <w:t>Busca encontrar un modelo matemático para comparar los algoritmos → abstraer lo que importa y ver su comportamiento y complejidad</w:t>
      </w:r>
    </w:p>
    <w:p w14:paraId="1C12682C" w14:textId="55B19563" w:rsidR="00CC11B6" w:rsidRDefault="00CC11B6" w:rsidP="00676D99">
      <w:pPr>
        <w:pStyle w:val="NormalWeb"/>
        <w:ind w:left="437"/>
      </w:pPr>
      <w:r>
        <w:rPr>
          <w:rFonts w:ascii="Apple Color Emoji" w:hAnsi="Apple Color Emoji" w:cs="Apple Color Emoji"/>
        </w:rPr>
        <w:t>⚠️</w:t>
      </w:r>
      <w:r>
        <w:t xml:space="preserve"> </w:t>
      </w:r>
      <w:r>
        <w:rPr>
          <w:rStyle w:val="Textoennegrita"/>
          <w:rFonts w:eastAsiaTheme="majorEastAsia"/>
        </w:rPr>
        <w:t>No mido el tiempo de ejecución</w:t>
      </w:r>
      <w:r>
        <w:t xml:space="preserve"> ya que este depende del tamaño del problema. Mido de forma comparativa. Por ejemplo, cuando ordeno un vector, mientras mayor sea mi vector, mayor será mi problema</w:t>
      </w:r>
    </w:p>
    <w:p w14:paraId="5655244F" w14:textId="77777777" w:rsidR="00825245" w:rsidRDefault="00825245" w:rsidP="00CC11B6"/>
    <w:p w14:paraId="554301A9" w14:textId="5D54BC9C" w:rsidR="00414C66" w:rsidRDefault="00414C66" w:rsidP="005B3455">
      <w:pPr>
        <w:pStyle w:val="Ttulo2"/>
      </w:pPr>
      <w:r>
        <w:t>NOTACION BIG-O</w:t>
      </w:r>
    </w:p>
    <w:p w14:paraId="24C5C041" w14:textId="77777777" w:rsidR="008E15FC" w:rsidRPr="008E15FC" w:rsidRDefault="008E15FC" w:rsidP="008E15FC">
      <w:pPr>
        <w:spacing w:before="100" w:beforeAutospacing="1" w:after="100" w:afterAutospacing="1"/>
        <w:ind w:left="283"/>
      </w:pPr>
      <w:r w:rsidRPr="008E15FC">
        <w:t>Es una notación matemática que describe el comportamiento de una función en el límite: cuando el argumento tiende hacia un valor particular o infinito.</w:t>
      </w:r>
    </w:p>
    <w:p w14:paraId="516D3ECD" w14:textId="77777777" w:rsidR="008E15FC" w:rsidRPr="008E15FC" w:rsidRDefault="008E15FC" w:rsidP="008E15FC">
      <w:pPr>
        <w:spacing w:before="100" w:beforeAutospacing="1" w:after="100" w:afterAutospacing="1"/>
        <w:ind w:left="283"/>
      </w:pPr>
      <w:r w:rsidRPr="008E15FC">
        <w:t xml:space="preserve">Big O describe específicamente el </w:t>
      </w:r>
      <w:r w:rsidRPr="008E15FC">
        <w:rPr>
          <w:b/>
          <w:bCs/>
        </w:rPr>
        <w:t>peor de los casos</w:t>
      </w:r>
      <w:r w:rsidRPr="008E15FC">
        <w:t xml:space="preserve"> y puede usarse para describir el tiempo de ejecución requerido o el espacio usado.</w:t>
      </w:r>
    </w:p>
    <w:p w14:paraId="670F195C" w14:textId="0461E266" w:rsidR="008E15FC" w:rsidRPr="008E15FC" w:rsidRDefault="008E15FC" w:rsidP="00326E12">
      <w:pPr>
        <w:numPr>
          <w:ilvl w:val="0"/>
          <w:numId w:val="48"/>
        </w:numPr>
        <w:spacing w:before="100" w:beforeAutospacing="1" w:after="100" w:afterAutospacing="1"/>
      </w:pPr>
      <w:proofErr w:type="spellStart"/>
      <w:r w:rsidRPr="008E15FC">
        <w:t>Tmin</w:t>
      </w:r>
      <w:proofErr w:type="spellEnd"/>
      <w:r w:rsidRPr="008E15FC">
        <w:t xml:space="preserve"> (N) es el mejor de los casos (tiempo mínimo de ejecución)</w:t>
      </w:r>
    </w:p>
    <w:p w14:paraId="494CC4EC" w14:textId="3A3711BC" w:rsidR="008E15FC" w:rsidRPr="008E15FC" w:rsidRDefault="008E15FC" w:rsidP="00326E12">
      <w:pPr>
        <w:numPr>
          <w:ilvl w:val="0"/>
          <w:numId w:val="48"/>
        </w:numPr>
        <w:spacing w:before="100" w:beforeAutospacing="1" w:after="100" w:afterAutospacing="1"/>
      </w:pPr>
      <w:proofErr w:type="spellStart"/>
      <w:r w:rsidRPr="008E15FC">
        <w:t>Tmax</w:t>
      </w:r>
      <w:proofErr w:type="spellEnd"/>
      <w:r w:rsidRPr="008E15FC">
        <w:t>(N) es el peor de los casos (tiempo máximo de ejecución)</w:t>
      </w:r>
    </w:p>
    <w:p w14:paraId="212B7E28" w14:textId="77777777" w:rsidR="008E15FC" w:rsidRPr="008E15FC" w:rsidRDefault="008E15FC" w:rsidP="008E15FC">
      <w:pPr>
        <w:spacing w:before="100" w:beforeAutospacing="1" w:after="100" w:afterAutospacing="1"/>
        <w:ind w:firstLine="360"/>
      </w:pPr>
      <w:r w:rsidRPr="008E15FC">
        <w:t xml:space="preserve">Caracteriza a las funciones según su </w:t>
      </w:r>
      <w:r w:rsidRPr="008E15FC">
        <w:rPr>
          <w:b/>
          <w:bCs/>
          <w:i/>
          <w:iCs/>
        </w:rPr>
        <w:t>tasa de crecimiento: orden de la función.</w:t>
      </w:r>
    </w:p>
    <w:p w14:paraId="1C939801" w14:textId="77777777" w:rsidR="008E15FC" w:rsidRPr="008E15FC" w:rsidRDefault="008E15FC" w:rsidP="00326E12">
      <w:pPr>
        <w:numPr>
          <w:ilvl w:val="0"/>
          <w:numId w:val="49"/>
        </w:numPr>
        <w:spacing w:before="100" w:beforeAutospacing="1" w:after="100" w:afterAutospacing="1"/>
      </w:pPr>
      <w:r w:rsidRPr="008E15FC">
        <w:t>Ejemplo</w:t>
      </w:r>
    </w:p>
    <w:p w14:paraId="653B1F2D" w14:textId="01C8983F" w:rsidR="008E15FC" w:rsidRPr="008E15FC" w:rsidRDefault="008E15FC" w:rsidP="008E15FC">
      <w:pPr>
        <w:spacing w:before="100" w:beforeAutospacing="1" w:after="100" w:afterAutospacing="1"/>
        <w:ind w:left="720"/>
      </w:pPr>
      <w:r w:rsidRPr="008E15FC">
        <w:t xml:space="preserve">Si un tiempo de ejecución es O(f(n)) entonces para un </w:t>
      </w:r>
      <w:r w:rsidRPr="008E15FC">
        <w:rPr>
          <w:i/>
          <w:iCs/>
        </w:rPr>
        <w:t>n</w:t>
      </w:r>
      <w:r w:rsidRPr="008E15FC">
        <w:t xml:space="preserve"> lo suficientemente grande, el tiempo de ejecución es como mucho </w:t>
      </w:r>
      <w:proofErr w:type="spellStart"/>
      <w:r w:rsidRPr="008E15FC">
        <w:t>k.O</w:t>
      </w:r>
      <w:proofErr w:type="spellEnd"/>
      <w:r w:rsidRPr="008E15FC">
        <w:t xml:space="preserve">(f(n)) para alguna constante </w:t>
      </w:r>
      <w:r w:rsidRPr="008E15FC">
        <w:rPr>
          <w:i/>
          <w:iCs/>
        </w:rPr>
        <w:t>k</w:t>
      </w:r>
      <w:r w:rsidRPr="008E15FC">
        <w:t xml:space="preserve"> dad</w:t>
      </w:r>
      <w:r>
        <w:t>a.</w:t>
      </w:r>
    </w:p>
    <w:p w14:paraId="0B3C158B" w14:textId="1B133D48" w:rsidR="008E15FC" w:rsidRDefault="008E15FC" w:rsidP="008E15FC">
      <w:pPr>
        <w:ind w:firstLine="283"/>
      </w:pPr>
      <w:r>
        <w:t xml:space="preserve">Sea </w:t>
      </w:r>
      <w:r>
        <w:rPr>
          <w:rStyle w:val="notion-text-equation-token"/>
        </w:rPr>
        <w:t xml:space="preserve">T(x) </w:t>
      </w:r>
      <w:r>
        <w:t>el tiempo de ejecución en función del Tamaño del problema.</w:t>
      </w:r>
    </w:p>
    <w:p w14:paraId="4C22A715" w14:textId="6870A5BF" w:rsidR="008E15FC" w:rsidRDefault="008E15FC" w:rsidP="008E15FC">
      <w:pPr>
        <w:ind w:firstLine="283"/>
      </w:pPr>
    </w:p>
    <w:p w14:paraId="7D372604" w14:textId="47BA6974" w:rsidR="00C302E8" w:rsidRDefault="00AC12B7" w:rsidP="003A5FCC">
      <w:pPr>
        <w:pStyle w:val="Ttulo3"/>
      </w:pPr>
      <w:r>
        <w:t>Big-O</w:t>
      </w:r>
    </w:p>
    <w:p w14:paraId="2CE8825F" w14:textId="77777777" w:rsidR="00C302E8" w:rsidRDefault="00C302E8" w:rsidP="00C302E8">
      <w:pPr>
        <w:pStyle w:val="NormalWeb"/>
        <w:ind w:firstLine="720"/>
      </w:pPr>
      <w:r>
        <w:t xml:space="preserve">Se dice que la tasa de crecimiento de un algoritmo es </w:t>
      </w:r>
      <w:proofErr w:type="spellStart"/>
      <w:r>
        <w:t>big</w:t>
      </w:r>
      <w:proofErr w:type="spellEnd"/>
      <w:r>
        <w:t>-O:</w:t>
      </w:r>
    </w:p>
    <w:p w14:paraId="6EDE379F" w14:textId="2214E44E" w:rsidR="00C302E8" w:rsidRDefault="000729D2" w:rsidP="00C84BF1">
      <w:pPr>
        <w:pStyle w:val="NormalWeb"/>
        <w:ind w:left="720"/>
      </w:pPr>
      <w:r>
        <w:rPr>
          <w:noProof/>
        </w:rPr>
        <w:lastRenderedPageBreak/>
        <w:drawing>
          <wp:inline distT="0" distB="0" distL="0" distR="0" wp14:anchorId="556EC7B0" wp14:editId="3588EB0E">
            <wp:extent cx="5034915" cy="5632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22">
                      <a:extLst>
                        <a:ext uri="{28A0092B-C50C-407E-A947-70E740481C1C}">
                          <a14:useLocalDpi xmlns:a14="http://schemas.microsoft.com/office/drawing/2010/main" val="0"/>
                        </a:ext>
                      </a:extLst>
                    </a:blip>
                    <a:stretch>
                      <a:fillRect/>
                    </a:stretch>
                  </pic:blipFill>
                  <pic:spPr>
                    <a:xfrm>
                      <a:off x="0" y="0"/>
                      <a:ext cx="5035827" cy="563347"/>
                    </a:xfrm>
                    <a:prstGeom prst="rect">
                      <a:avLst/>
                    </a:prstGeom>
                  </pic:spPr>
                </pic:pic>
              </a:graphicData>
            </a:graphic>
          </wp:inline>
        </w:drawing>
      </w:r>
    </w:p>
    <w:p w14:paraId="1215959F" w14:textId="58C95990" w:rsidR="00C302E8" w:rsidRDefault="00C302E8" w:rsidP="00E16B21">
      <w:pPr>
        <w:pStyle w:val="NormalWeb"/>
        <w:ind w:left="720"/>
      </w:pPr>
      <w:r>
        <w:rPr>
          <w:rStyle w:val="Textoennegrita"/>
          <w:rFonts w:eastAsiaTheme="majorEastAsia"/>
        </w:rPr>
        <w:t>La tasa de crecimiento de T(N) es menor o igual a f(N).</w:t>
      </w:r>
      <w:r>
        <w:t xml:space="preserve"> Está acotada por arriba: "no crece más que esto" (nunca va a tardar más)</w:t>
      </w:r>
    </w:p>
    <w:p w14:paraId="5B68DD52" w14:textId="10B2EE52" w:rsidR="00E16B21" w:rsidRDefault="00E16B21" w:rsidP="00E16B21">
      <w:pPr>
        <w:ind w:left="1080"/>
      </w:pPr>
      <w:r>
        <w:fldChar w:fldCharType="begin"/>
      </w:r>
      <w:r>
        <w:instrText xml:space="preserve"> INCLUDEPICTURE "https://youthful-holly-615.notion.site/image/https%3A%2F%2Fs3-us-west-2.amazonaws.com%2Fsecure.notion-static.com%2Fbd18198a-96d8-4424-b96e-8e8e6b0ef0b6%2FUntitled.png?table=block&amp;id=3ff4ec84-42d7-450b-942d-dc8c05d50cc7&amp;spaceId=a1e55095-a6d7-4703-bbe3-41ed0f6025ee&amp;width=870&amp;userId=&amp;cache=v2" \* MERGEFORMATINET </w:instrText>
      </w:r>
      <w:r>
        <w:fldChar w:fldCharType="separate"/>
      </w:r>
      <w:r>
        <w:rPr>
          <w:noProof/>
        </w:rPr>
        <w:drawing>
          <wp:inline distT="0" distB="0" distL="0" distR="0" wp14:anchorId="403DC2F3" wp14:editId="2D402407">
            <wp:extent cx="4064462" cy="2410690"/>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2144" cy="2415246"/>
                    </a:xfrm>
                    <a:prstGeom prst="rect">
                      <a:avLst/>
                    </a:prstGeom>
                    <a:noFill/>
                    <a:ln>
                      <a:noFill/>
                    </a:ln>
                  </pic:spPr>
                </pic:pic>
              </a:graphicData>
            </a:graphic>
          </wp:inline>
        </w:drawing>
      </w:r>
      <w:r>
        <w:fldChar w:fldCharType="end"/>
      </w:r>
    </w:p>
    <w:p w14:paraId="3B6D8818" w14:textId="77777777" w:rsidR="00E16B21" w:rsidRDefault="00E16B21" w:rsidP="00E16B21">
      <w:pPr>
        <w:ind w:left="1080"/>
      </w:pPr>
    </w:p>
    <w:p w14:paraId="556C66AC" w14:textId="77777777" w:rsidR="00C302E8" w:rsidRDefault="00C302E8" w:rsidP="00C302E8">
      <w:pPr>
        <w:ind w:left="720"/>
      </w:pPr>
    </w:p>
    <w:p w14:paraId="122EDB98" w14:textId="2877EBAA" w:rsidR="00AC12B7" w:rsidRDefault="00AC12B7" w:rsidP="003A5FCC">
      <w:pPr>
        <w:pStyle w:val="Ttulo3"/>
      </w:pPr>
      <w:r>
        <w:t>Big-Omega</w:t>
      </w:r>
    </w:p>
    <w:p w14:paraId="55183794" w14:textId="77777777" w:rsidR="000F297C" w:rsidRDefault="000F297C" w:rsidP="000F297C">
      <w:pPr>
        <w:pStyle w:val="NormalWeb"/>
        <w:ind w:firstLine="720"/>
      </w:pPr>
      <w:r>
        <w:t xml:space="preserve">Se dice que la tasa de crecimiento de un algoritmo es </w:t>
      </w:r>
      <w:proofErr w:type="spellStart"/>
      <w:r>
        <w:t>big</w:t>
      </w:r>
      <w:proofErr w:type="spellEnd"/>
      <w:r>
        <w:t>-Omega:</w:t>
      </w:r>
    </w:p>
    <w:p w14:paraId="1B98AA0F" w14:textId="60AE3A52" w:rsidR="000F297C" w:rsidRDefault="000729D2" w:rsidP="000F297C">
      <w:pPr>
        <w:ind w:left="720"/>
      </w:pPr>
      <w:r>
        <w:rPr>
          <w:noProof/>
        </w:rPr>
        <w:drawing>
          <wp:inline distT="0" distB="0" distL="0" distR="0" wp14:anchorId="44FB90D0" wp14:editId="216BC65F">
            <wp:extent cx="5035137" cy="60896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5970" cy="609066"/>
                    </a:xfrm>
                    <a:prstGeom prst="rect">
                      <a:avLst/>
                    </a:prstGeom>
                  </pic:spPr>
                </pic:pic>
              </a:graphicData>
            </a:graphic>
          </wp:inline>
        </w:drawing>
      </w:r>
    </w:p>
    <w:p w14:paraId="17004B83" w14:textId="015D8D67" w:rsidR="0083261F" w:rsidRDefault="0083261F" w:rsidP="000F297C">
      <w:pPr>
        <w:ind w:left="720"/>
      </w:pPr>
    </w:p>
    <w:p w14:paraId="1583F75A" w14:textId="2C4861CE" w:rsidR="00A0087B" w:rsidRPr="00A0087B" w:rsidRDefault="00A0087B" w:rsidP="00A0087B">
      <w:pPr>
        <w:spacing w:before="100" w:beforeAutospacing="1" w:after="100" w:afterAutospacing="1"/>
        <w:ind w:left="720"/>
      </w:pPr>
      <w:r w:rsidRPr="00A0087B">
        <w:rPr>
          <w:b/>
          <w:bCs/>
        </w:rPr>
        <w:t>La tasa de crecimiento de T(N) es mayor o igual a f(N).</w:t>
      </w:r>
      <w:r w:rsidRPr="00A0087B">
        <w:t xml:space="preserve"> Está acotada por abajo. El algoritmo toma </w:t>
      </w:r>
      <w:r w:rsidRPr="00A0087B">
        <w:rPr>
          <w:i/>
          <w:iCs/>
        </w:rPr>
        <w:t>por lo menos</w:t>
      </w:r>
      <w:r w:rsidRPr="00A0087B">
        <w:t xml:space="preserve"> una cierta cantidad de tiempo en ejecutarse</w:t>
      </w:r>
    </w:p>
    <w:p w14:paraId="54E2F9E2" w14:textId="3897D46F" w:rsidR="00A0087B" w:rsidRDefault="00A0087B" w:rsidP="00A0087B">
      <w:pPr>
        <w:ind w:left="1080"/>
      </w:pPr>
      <w:r>
        <w:fldChar w:fldCharType="begin"/>
      </w:r>
      <w:r>
        <w:instrText xml:space="preserve"> INCLUDEPICTURE "https://youthful-holly-615.notion.site/image/https%3A%2F%2Fs3-us-west-2.amazonaws.com%2Fsecure.notion-static.com%2F2ef36b88-b640-4ab1-ad56-045751a64c34%2FUntitled.png?table=block&amp;id=1938aa95-8870-4507-b76f-6c989eb6ef61&amp;spaceId=a1e55095-a6d7-4703-bbe3-41ed0f6025ee&amp;width=820&amp;userId=&amp;cache=v2" \* MERGEFORMATINET </w:instrText>
      </w:r>
      <w:r>
        <w:fldChar w:fldCharType="separate"/>
      </w:r>
      <w:r>
        <w:rPr>
          <w:noProof/>
        </w:rPr>
        <w:drawing>
          <wp:inline distT="0" distB="0" distL="0" distR="0" wp14:anchorId="5E574445" wp14:editId="1C2E55A1">
            <wp:extent cx="3711581" cy="180504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0005" cy="1809146"/>
                    </a:xfrm>
                    <a:prstGeom prst="rect">
                      <a:avLst/>
                    </a:prstGeom>
                    <a:noFill/>
                    <a:ln>
                      <a:noFill/>
                    </a:ln>
                  </pic:spPr>
                </pic:pic>
              </a:graphicData>
            </a:graphic>
          </wp:inline>
        </w:drawing>
      </w:r>
      <w:r>
        <w:fldChar w:fldCharType="end"/>
      </w:r>
    </w:p>
    <w:p w14:paraId="33BD8316" w14:textId="77777777" w:rsidR="00A0087B" w:rsidRDefault="00A0087B" w:rsidP="00A0087B">
      <w:pPr>
        <w:ind w:left="1080"/>
      </w:pPr>
    </w:p>
    <w:p w14:paraId="7D064D5B" w14:textId="77777777" w:rsidR="0083261F" w:rsidRDefault="0083261F" w:rsidP="000F297C">
      <w:pPr>
        <w:ind w:left="720"/>
      </w:pPr>
    </w:p>
    <w:p w14:paraId="1D05DB2C" w14:textId="003FC455" w:rsidR="00AC12B7" w:rsidRDefault="004616F1" w:rsidP="00AC12B7">
      <w:pPr>
        <w:pStyle w:val="Ttulo3"/>
      </w:pPr>
      <w:r>
        <w:t xml:space="preserve">Propiedades de la </w:t>
      </w:r>
      <w:r w:rsidR="00A0087B">
        <w:t>notación</w:t>
      </w:r>
    </w:p>
    <w:p w14:paraId="60C80686" w14:textId="77777777" w:rsidR="00A0087B" w:rsidRDefault="00A0087B" w:rsidP="00A0087B">
      <w:pPr>
        <w:pStyle w:val="NormalWeb"/>
        <w:ind w:firstLine="720"/>
      </w:pPr>
      <w:r>
        <w:lastRenderedPageBreak/>
        <w:t>Símbolos de la notación:</w:t>
      </w:r>
    </w:p>
    <w:p w14:paraId="55C6698C" w14:textId="1D3CF9AD" w:rsidR="00A0087B" w:rsidRDefault="00A0087B" w:rsidP="00A0087B">
      <w:pPr>
        <w:ind w:left="1440"/>
      </w:pPr>
      <w:r>
        <w:fldChar w:fldCharType="begin"/>
      </w:r>
      <w:r>
        <w:instrText xml:space="preserve"> INCLUDEPICTURE "https://youthful-holly-615.notion.site/image/https%3A%2F%2Fs3-us-west-2.amazonaws.com%2Fsecure.notion-static.com%2F683964be-39bf-4ae4-9983-dedcce1ed0bf%2FUntitled.png?table=block&amp;id=1e432adb-e382-49d9-aaaf-371f0225b7a2&amp;spaceId=a1e55095-a6d7-4703-bbe3-41ed0f6025ee&amp;width=670&amp;userId=&amp;cache=v2" \* MERGEFORMATINET </w:instrText>
      </w:r>
      <w:r>
        <w:fldChar w:fldCharType="separate"/>
      </w:r>
      <w:r>
        <w:rPr>
          <w:noProof/>
        </w:rPr>
        <w:drawing>
          <wp:inline distT="0" distB="0" distL="0" distR="0" wp14:anchorId="766D2F8F" wp14:editId="773A9397">
            <wp:extent cx="3278578" cy="3004631"/>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3155" cy="3008826"/>
                    </a:xfrm>
                    <a:prstGeom prst="rect">
                      <a:avLst/>
                    </a:prstGeom>
                    <a:noFill/>
                    <a:ln>
                      <a:noFill/>
                    </a:ln>
                  </pic:spPr>
                </pic:pic>
              </a:graphicData>
            </a:graphic>
          </wp:inline>
        </w:drawing>
      </w:r>
      <w:r>
        <w:fldChar w:fldCharType="end"/>
      </w:r>
    </w:p>
    <w:p w14:paraId="1D8E5109" w14:textId="77777777" w:rsidR="00F748CD" w:rsidRDefault="00F748CD" w:rsidP="00F748CD">
      <w:pPr>
        <w:pStyle w:val="Ttulo3"/>
        <w:rPr>
          <w:sz w:val="27"/>
          <w:szCs w:val="27"/>
        </w:rPr>
      </w:pPr>
      <w:r>
        <w:t>Propiedades importantes</w:t>
      </w:r>
    </w:p>
    <w:p w14:paraId="47431207" w14:textId="191A3079" w:rsidR="00A0087B" w:rsidRDefault="00F748CD" w:rsidP="00F748CD">
      <w:pPr>
        <w:pStyle w:val="NormalWeb"/>
        <w:ind w:firstLine="283"/>
      </w:pPr>
      <w:r>
        <w:rPr>
          <w:rFonts w:ascii="Apple Color Emoji" w:hAnsi="Apple Color Emoji" w:cs="Apple Color Emoji"/>
        </w:rPr>
        <w:t>🚨</w:t>
      </w:r>
      <w:r>
        <w:t xml:space="preserve"> Siempre se desprecian las constantes y funciones de menor orden</w:t>
      </w:r>
    </w:p>
    <w:p w14:paraId="1CC24356" w14:textId="59874610" w:rsidR="00F748CD" w:rsidRDefault="00F748CD" w:rsidP="00F748CD">
      <w:pPr>
        <w:pStyle w:val="NormalWeb"/>
        <w:ind w:firstLine="283"/>
      </w:pPr>
      <w:r>
        <w:rPr>
          <w:noProof/>
        </w:rPr>
        <w:drawing>
          <wp:inline distT="0" distB="0" distL="0" distR="0" wp14:anchorId="1D766F63" wp14:editId="6C2EC6A3">
            <wp:extent cx="5274945" cy="2879725"/>
            <wp:effectExtent l="0" t="0" r="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2879725"/>
                    </a:xfrm>
                    <a:prstGeom prst="rect">
                      <a:avLst/>
                    </a:prstGeom>
                  </pic:spPr>
                </pic:pic>
              </a:graphicData>
            </a:graphic>
          </wp:inline>
        </w:drawing>
      </w:r>
    </w:p>
    <w:p w14:paraId="3597AE8D" w14:textId="19974C3A" w:rsidR="00F748CD" w:rsidRDefault="00D379D8" w:rsidP="00F748CD">
      <w:pPr>
        <w:pStyle w:val="NormalWeb"/>
        <w:ind w:firstLine="283"/>
      </w:pPr>
      <w:r>
        <w:t>Valores:</w:t>
      </w:r>
    </w:p>
    <w:p w14:paraId="6AE20A41" w14:textId="6815BBBB" w:rsidR="00D379D8" w:rsidRDefault="00D379D8" w:rsidP="00D379D8">
      <w:r>
        <w:lastRenderedPageBreak/>
        <w:fldChar w:fldCharType="begin"/>
      </w:r>
      <w:r>
        <w:instrText xml:space="preserve"> INCLUDEPICTURE "https://youthful-holly-615.notion.site/image/https%3A%2F%2Fs3-us-west-2.amazonaws.com%2Fsecure.notion-static.com%2F1a8786e0-36dd-4ad3-b1c4-fd2b32b625df%2FUntitled.png?table=block&amp;id=9e6453a6-25e1-434c-ab0e-05f9dabe4741&amp;spaceId=a1e55095-a6d7-4703-bbe3-41ed0f6025ee&amp;width=1450&amp;userId=&amp;cache=v2" \* MERGEFORMATINET </w:instrText>
      </w:r>
      <w:r>
        <w:fldChar w:fldCharType="separate"/>
      </w:r>
      <w:r>
        <w:rPr>
          <w:noProof/>
        </w:rPr>
        <w:drawing>
          <wp:inline distT="0" distB="0" distL="0" distR="0" wp14:anchorId="10821EBE" wp14:editId="07D095F6">
            <wp:extent cx="5274945" cy="46361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4636135"/>
                    </a:xfrm>
                    <a:prstGeom prst="rect">
                      <a:avLst/>
                    </a:prstGeom>
                    <a:noFill/>
                    <a:ln>
                      <a:noFill/>
                    </a:ln>
                  </pic:spPr>
                </pic:pic>
              </a:graphicData>
            </a:graphic>
          </wp:inline>
        </w:drawing>
      </w:r>
      <w:r>
        <w:fldChar w:fldCharType="end"/>
      </w:r>
    </w:p>
    <w:p w14:paraId="5C54039E" w14:textId="1CAFDA30" w:rsidR="00D379D8" w:rsidRDefault="00D379D8" w:rsidP="00407689">
      <w:pPr>
        <w:pStyle w:val="NormalWeb"/>
        <w:ind w:left="283"/>
        <w:rPr>
          <w:color w:val="7030A0"/>
        </w:rPr>
      </w:pPr>
      <w:r w:rsidRPr="001844D1">
        <w:rPr>
          <w:color w:val="7030A0"/>
        </w:rPr>
        <w:t>Complejidad</w:t>
      </w:r>
      <w:r w:rsidR="001844D1" w:rsidRPr="001844D1">
        <w:rPr>
          <w:color w:val="7030A0"/>
        </w:rPr>
        <w:t xml:space="preserve"> constante O(1)</w:t>
      </w:r>
      <w:r w:rsidR="001844D1">
        <w:rPr>
          <w:color w:val="7030A0"/>
        </w:rPr>
        <w:t>:</w:t>
      </w:r>
      <w:r w:rsidR="00407689">
        <w:rPr>
          <w:noProof/>
          <w:color w:val="7030A0"/>
        </w:rPr>
        <w:drawing>
          <wp:inline distT="0" distB="0" distL="0" distR="0" wp14:anchorId="12B1FD4C" wp14:editId="162175C6">
            <wp:extent cx="5274945" cy="1397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29">
                      <a:extLst>
                        <a:ext uri="{28A0092B-C50C-407E-A947-70E740481C1C}">
                          <a14:useLocalDpi xmlns:a14="http://schemas.microsoft.com/office/drawing/2010/main" val="0"/>
                        </a:ext>
                      </a:extLst>
                    </a:blip>
                    <a:stretch>
                      <a:fillRect/>
                    </a:stretch>
                  </pic:blipFill>
                  <pic:spPr>
                    <a:xfrm>
                      <a:off x="0" y="0"/>
                      <a:ext cx="5274945" cy="1397635"/>
                    </a:xfrm>
                    <a:prstGeom prst="rect">
                      <a:avLst/>
                    </a:prstGeom>
                  </pic:spPr>
                </pic:pic>
              </a:graphicData>
            </a:graphic>
          </wp:inline>
        </w:drawing>
      </w:r>
    </w:p>
    <w:p w14:paraId="21523230" w14:textId="51C77F41" w:rsidR="00407689" w:rsidRPr="005655FC" w:rsidRDefault="00407689" w:rsidP="005655FC">
      <w:pPr>
        <w:pStyle w:val="NormalWeb"/>
        <w:ind w:left="283"/>
      </w:pPr>
      <w:r>
        <w:t>Esta función se ejecuta en tiempo O(1) (o "tiempo constante") en relación con su entrada. El arreglo de entrada podría ser 1 elemento o 1,000 elementos, pero esta función solo requeriría un paso.</w:t>
      </w:r>
    </w:p>
    <w:p w14:paraId="6617D38D" w14:textId="77777777" w:rsidR="005655FC" w:rsidRDefault="001844D1" w:rsidP="005655FC">
      <w:pPr>
        <w:pStyle w:val="NormalWeb"/>
        <w:ind w:left="283"/>
        <w:rPr>
          <w:color w:val="7030A0"/>
        </w:rPr>
      </w:pPr>
      <w:r>
        <w:rPr>
          <w:color w:val="7030A0"/>
        </w:rPr>
        <w:t xml:space="preserve">Complejidad logarítmica </w:t>
      </w:r>
      <w:r w:rsidR="00B72223">
        <w:rPr>
          <w:color w:val="7030A0"/>
        </w:rPr>
        <w:t>O(log</w:t>
      </w:r>
      <w:r w:rsidR="005655FC">
        <w:rPr>
          <w:color w:val="7030A0"/>
        </w:rPr>
        <w:t xml:space="preserve"> </w:t>
      </w:r>
      <w:r w:rsidR="00B72223">
        <w:rPr>
          <w:color w:val="7030A0"/>
        </w:rPr>
        <w:t xml:space="preserve">n): </w:t>
      </w:r>
    </w:p>
    <w:p w14:paraId="5ACA1538" w14:textId="4CD01739" w:rsidR="001844D1" w:rsidRDefault="005655FC" w:rsidP="005655FC">
      <w:pPr>
        <w:pStyle w:val="NormalWeb"/>
        <w:ind w:left="720"/>
        <w:rPr>
          <w:color w:val="7030A0"/>
        </w:rPr>
      </w:pPr>
      <w:r>
        <w:rPr>
          <w:noProof/>
          <w:color w:val="7030A0"/>
        </w:rPr>
        <w:lastRenderedPageBreak/>
        <w:drawing>
          <wp:inline distT="0" distB="0" distL="0" distR="0" wp14:anchorId="0B8FE3F7" wp14:editId="7E864908">
            <wp:extent cx="4170127" cy="1663633"/>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6579" cy="1670196"/>
                    </a:xfrm>
                    <a:prstGeom prst="rect">
                      <a:avLst/>
                    </a:prstGeom>
                  </pic:spPr>
                </pic:pic>
              </a:graphicData>
            </a:graphic>
          </wp:inline>
        </w:drawing>
      </w:r>
    </w:p>
    <w:p w14:paraId="1707B2E8" w14:textId="624F5410" w:rsidR="005655FC" w:rsidRPr="005655FC" w:rsidRDefault="005655FC" w:rsidP="005655FC">
      <w:pPr>
        <w:pStyle w:val="NormalWeb"/>
        <w:ind w:left="283"/>
      </w:pPr>
      <w:r>
        <w:t>Por regla general se asocia con algoritmos que "trocean" el problema para abordarlo.</w:t>
      </w:r>
    </w:p>
    <w:p w14:paraId="2F100AD5" w14:textId="706E7586" w:rsidR="00B72223" w:rsidRDefault="00B72223" w:rsidP="005118DC">
      <w:pPr>
        <w:pStyle w:val="NormalWeb"/>
        <w:ind w:left="283"/>
        <w:rPr>
          <w:color w:val="7030A0"/>
        </w:rPr>
      </w:pPr>
      <w:r>
        <w:rPr>
          <w:color w:val="7030A0"/>
        </w:rPr>
        <w:t>Complejidad lineal O(n):</w:t>
      </w:r>
      <w:r w:rsidR="005118DC">
        <w:rPr>
          <w:noProof/>
          <w:color w:val="7030A0"/>
        </w:rPr>
        <w:drawing>
          <wp:inline distT="0" distB="0" distL="0" distR="0" wp14:anchorId="39583CA1" wp14:editId="3DC9592A">
            <wp:extent cx="5274945" cy="127444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31">
                      <a:extLst>
                        <a:ext uri="{28A0092B-C50C-407E-A947-70E740481C1C}">
                          <a14:useLocalDpi xmlns:a14="http://schemas.microsoft.com/office/drawing/2010/main" val="0"/>
                        </a:ext>
                      </a:extLst>
                    </a:blip>
                    <a:stretch>
                      <a:fillRect/>
                    </a:stretch>
                  </pic:blipFill>
                  <pic:spPr>
                    <a:xfrm>
                      <a:off x="0" y="0"/>
                      <a:ext cx="5274945" cy="1274445"/>
                    </a:xfrm>
                    <a:prstGeom prst="rect">
                      <a:avLst/>
                    </a:prstGeom>
                  </pic:spPr>
                </pic:pic>
              </a:graphicData>
            </a:graphic>
          </wp:inline>
        </w:drawing>
      </w:r>
    </w:p>
    <w:p w14:paraId="10A068F2" w14:textId="3EC394AC" w:rsidR="00F96AAF" w:rsidRDefault="005118DC" w:rsidP="005118DC">
      <w:pPr>
        <w:spacing w:before="100" w:beforeAutospacing="1" w:after="100" w:afterAutospacing="1"/>
        <w:ind w:left="283"/>
      </w:pPr>
      <w:r w:rsidRPr="005118DC">
        <w:t xml:space="preserve">Esta función se ejecuta en tiempo $O (n)$ (o "tiempo lineal"), donde $n$ es el número de elementos del arreglo. Si la matriz tiene 10 elementos, tenemos que imprimir 10 veces. Si tiene 1000 elementos, tenemos que imprimir 1000 veces. </w:t>
      </w:r>
      <w:r w:rsidRPr="005118DC">
        <w:rPr>
          <w:i/>
          <w:iCs/>
        </w:rPr>
        <w:t xml:space="preserve">Ejemplo </w:t>
      </w:r>
      <w:proofErr w:type="spellStart"/>
      <w:r w:rsidRPr="005118DC">
        <w:rPr>
          <w:i/>
          <w:iCs/>
        </w:rPr>
        <w:t>busqueda</w:t>
      </w:r>
      <w:proofErr w:type="spellEnd"/>
      <w:r w:rsidRPr="005118DC">
        <w:rPr>
          <w:i/>
          <w:iCs/>
        </w:rPr>
        <w:t xml:space="preserve"> lineal</w:t>
      </w:r>
      <w:r>
        <w:rPr>
          <w:i/>
          <w:iCs/>
        </w:rPr>
        <w:t>.</w:t>
      </w:r>
    </w:p>
    <w:p w14:paraId="19215067" w14:textId="09F608FD" w:rsidR="00B72223" w:rsidRDefault="00F61410" w:rsidP="00F748CD">
      <w:pPr>
        <w:pStyle w:val="NormalWeb"/>
        <w:ind w:firstLine="283"/>
        <w:rPr>
          <w:color w:val="7030A0"/>
        </w:rPr>
      </w:pPr>
      <w:r>
        <w:rPr>
          <w:color w:val="7030A0"/>
        </w:rPr>
        <w:t>Complejidad cuadrática</w:t>
      </w:r>
      <w:r w:rsidR="005118DC">
        <w:rPr>
          <w:color w:val="7030A0"/>
        </w:rPr>
        <w:t xml:space="preserve"> </w:t>
      </w:r>
      <w:r>
        <w:rPr>
          <w:color w:val="7030A0"/>
        </w:rPr>
        <w:t>O(n^2):</w:t>
      </w:r>
    </w:p>
    <w:p w14:paraId="5AB57D46" w14:textId="77777777" w:rsidR="00F96AAF" w:rsidRDefault="00F96AAF" w:rsidP="00F96AAF">
      <w:pPr>
        <w:ind w:left="283"/>
      </w:pPr>
      <w:r>
        <w:t xml:space="preserve">Es cuando necesito iterar </w:t>
      </w:r>
      <w:r>
        <w:rPr>
          <w:rStyle w:val="notion-text-equation-token"/>
        </w:rPr>
        <w:t>n</w:t>
      </w:r>
      <w:r>
        <w:t xml:space="preserve"> veces por cada uno de los </w:t>
      </w:r>
      <w:r>
        <w:rPr>
          <w:rStyle w:val="notion-text-equation-token"/>
        </w:rPr>
        <w:t>n</w:t>
      </w:r>
      <w:r>
        <w:t xml:space="preserve"> elementos. Se incrementa al mismo ritmo que </w:t>
      </w:r>
      <w:r>
        <w:rPr>
          <w:rStyle w:val="notion-text-equation-token"/>
        </w:rPr>
        <w:t>n²</w:t>
      </w:r>
      <w:r>
        <w:t>.</w:t>
      </w:r>
      <w:r>
        <w:rPr>
          <w:rStyle w:val="notion-enable-hover"/>
          <w:rFonts w:eastAsiaTheme="majorEastAsia"/>
          <w:i/>
          <w:iCs/>
        </w:rPr>
        <w:t xml:space="preserve"> </w:t>
      </w:r>
    </w:p>
    <w:p w14:paraId="09641F59" w14:textId="77777777" w:rsidR="00F96AAF" w:rsidRDefault="00F96AAF" w:rsidP="00F748CD">
      <w:pPr>
        <w:pStyle w:val="NormalWeb"/>
        <w:ind w:firstLine="283"/>
        <w:rPr>
          <w:color w:val="7030A0"/>
        </w:rPr>
      </w:pPr>
    </w:p>
    <w:p w14:paraId="4737F69E" w14:textId="40CD234C" w:rsidR="006F7045" w:rsidRDefault="006F7045" w:rsidP="006F7045">
      <w:r>
        <w:tab/>
      </w:r>
      <w:r w:rsidR="00F96AAF">
        <w:rPr>
          <w:noProof/>
        </w:rPr>
        <w:drawing>
          <wp:inline distT="0" distB="0" distL="0" distR="0" wp14:anchorId="18CFF952" wp14:editId="7174D7C6">
            <wp:extent cx="4394922" cy="2193492"/>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32">
                      <a:extLst>
                        <a:ext uri="{28A0092B-C50C-407E-A947-70E740481C1C}">
                          <a14:useLocalDpi xmlns:a14="http://schemas.microsoft.com/office/drawing/2010/main" val="0"/>
                        </a:ext>
                      </a:extLst>
                    </a:blip>
                    <a:stretch>
                      <a:fillRect/>
                    </a:stretch>
                  </pic:blipFill>
                  <pic:spPr>
                    <a:xfrm>
                      <a:off x="0" y="0"/>
                      <a:ext cx="4402693" cy="2197370"/>
                    </a:xfrm>
                    <a:prstGeom prst="rect">
                      <a:avLst/>
                    </a:prstGeom>
                  </pic:spPr>
                </pic:pic>
              </a:graphicData>
            </a:graphic>
          </wp:inline>
        </w:drawing>
      </w:r>
    </w:p>
    <w:p w14:paraId="789E6760" w14:textId="75E0D04C" w:rsidR="006F7045" w:rsidRPr="006F7045" w:rsidRDefault="006A68D0" w:rsidP="006F7045">
      <w:pPr>
        <w:pStyle w:val="NormalWeb"/>
        <w:ind w:left="283"/>
        <w:rPr>
          <w:color w:val="7030A0"/>
        </w:rPr>
      </w:pPr>
      <w:r>
        <w:rPr>
          <w:color w:val="7030A0"/>
        </w:rPr>
        <w:t>Complejidad factorial O(n!):</w:t>
      </w:r>
      <w:r w:rsidR="006F7045">
        <w:rPr>
          <w:color w:val="7030A0"/>
        </w:rPr>
        <w:t xml:space="preserve">  </w:t>
      </w:r>
      <w:r w:rsidR="006F7045">
        <w:t xml:space="preserve">Un algoritmo que siga esta complejidad es un algoritmo totalmente fallido. Una explosión combinatoria se dispara de tal manera </w:t>
      </w:r>
      <w:r w:rsidR="006F7045">
        <w:lastRenderedPageBreak/>
        <w:t>que cuando el conjunto crece un poco, lo normal es que se considere computacionalmente inviable.</w:t>
      </w:r>
    </w:p>
    <w:p w14:paraId="4D289DDD" w14:textId="579BD231" w:rsidR="006F7045" w:rsidRDefault="006F7045" w:rsidP="006F7045"/>
    <w:p w14:paraId="7A292FC2" w14:textId="21521270" w:rsidR="00F748CD" w:rsidRDefault="006F7045" w:rsidP="005655FC">
      <w:r>
        <w:tab/>
      </w:r>
      <w:r w:rsidR="005655FC">
        <w:fldChar w:fldCharType="begin"/>
      </w:r>
      <w:r w:rsidR="005655FC">
        <w:instrText xml:space="preserve"> INCLUDEPICTURE "https://youthful-holly-615.notion.site/image/https%3A%2F%2Fs3-us-west-2.amazonaws.com%2Fsecure.notion-static.com%2Fc613a475-ab15-4d8f-8742-7edb57c9b16d%2FUntitled.png?table=block&amp;id=e2acf92d-a593-400c-ac26-211b8315d28e&amp;spaceId=a1e55095-a6d7-4703-bbe3-41ed0f6025ee&amp;width=1060&amp;userId=&amp;cache=v2" \* MERGEFORMATINET </w:instrText>
      </w:r>
      <w:r w:rsidR="005655FC">
        <w:fldChar w:fldCharType="separate"/>
      </w:r>
      <w:r w:rsidR="005655FC">
        <w:rPr>
          <w:noProof/>
        </w:rPr>
        <w:drawing>
          <wp:inline distT="0" distB="0" distL="0" distR="0" wp14:anchorId="55A04FA8" wp14:editId="684C5D4A">
            <wp:extent cx="4226969" cy="2636322"/>
            <wp:effectExtent l="0" t="0" r="254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2360" cy="2639685"/>
                    </a:xfrm>
                    <a:prstGeom prst="rect">
                      <a:avLst/>
                    </a:prstGeom>
                    <a:noFill/>
                    <a:ln>
                      <a:noFill/>
                    </a:ln>
                  </pic:spPr>
                </pic:pic>
              </a:graphicData>
            </a:graphic>
          </wp:inline>
        </w:drawing>
      </w:r>
      <w:r w:rsidR="005655FC">
        <w:fldChar w:fldCharType="end"/>
      </w:r>
    </w:p>
    <w:p w14:paraId="16D48E4E" w14:textId="77777777" w:rsidR="00676D99" w:rsidRDefault="00676D99" w:rsidP="00A0087B">
      <w:pPr>
        <w:ind w:left="643"/>
      </w:pPr>
    </w:p>
    <w:p w14:paraId="7F8B6B73" w14:textId="77777777" w:rsidR="00825245" w:rsidRDefault="00825245" w:rsidP="00825245">
      <w:pPr>
        <w:ind w:left="283"/>
      </w:pPr>
    </w:p>
    <w:p w14:paraId="6193CE21" w14:textId="3A913379" w:rsidR="00414C66" w:rsidRDefault="00414C66" w:rsidP="005B3455">
      <w:pPr>
        <w:pStyle w:val="Ttulo2"/>
      </w:pPr>
      <w:r>
        <w:t>CALCULAR EL TIEMPO</w:t>
      </w:r>
    </w:p>
    <w:p w14:paraId="6F708D95" w14:textId="649A08DC" w:rsidR="00825245" w:rsidRDefault="00825245" w:rsidP="005655FC">
      <w:pPr>
        <w:ind w:left="643"/>
      </w:pPr>
    </w:p>
    <w:p w14:paraId="323ABAA3" w14:textId="3CF694AE" w:rsidR="00106F00" w:rsidRDefault="00106F00" w:rsidP="00106F00">
      <w:pPr>
        <w:ind w:left="283"/>
        <w:rPr>
          <w:rStyle w:val="notion-enable-hover"/>
          <w:i/>
          <w:iCs/>
        </w:rPr>
      </w:pPr>
      <w:r>
        <w:t xml:space="preserve">Para calcular el tiempo se deben determinar todas las instrucciones que se ejecutaron y multiplicarlas por el tiempo de ejecución de una instrucción: </w:t>
      </w:r>
      <w:r>
        <w:rPr>
          <w:rStyle w:val="notion-enable-hover"/>
          <w:i/>
          <w:iCs/>
        </w:rPr>
        <w:t xml:space="preserve">analizar el algoritmo contabilizando las instrucciones. </w:t>
      </w:r>
    </w:p>
    <w:p w14:paraId="5AB2ACED" w14:textId="13A0F883" w:rsidR="00106F00" w:rsidRDefault="00106F00" w:rsidP="00106F00">
      <w:pPr>
        <w:ind w:left="283"/>
        <w:rPr>
          <w:rStyle w:val="notion-enable-hover"/>
          <w:i/>
          <w:iCs/>
        </w:rPr>
      </w:pPr>
    </w:p>
    <w:p w14:paraId="7D626D58" w14:textId="77777777" w:rsidR="00BB6697" w:rsidRDefault="00BB6697" w:rsidP="00BB6697">
      <w:pPr>
        <w:pStyle w:val="Ttulo2"/>
        <w:numPr>
          <w:ilvl w:val="0"/>
          <w:numId w:val="0"/>
        </w:numPr>
        <w:ind w:left="283"/>
        <w:rPr>
          <w:sz w:val="36"/>
          <w:szCs w:val="36"/>
        </w:rPr>
      </w:pPr>
      <w:r>
        <w:t>Reglas</w:t>
      </w:r>
    </w:p>
    <w:p w14:paraId="4409B59D" w14:textId="77777777" w:rsidR="00BB6697" w:rsidRDefault="00BB6697" w:rsidP="00BB6697">
      <w:pPr>
        <w:pStyle w:val="Ttulo3"/>
      </w:pPr>
      <w:r>
        <w:t>1. Iteraciones</w:t>
      </w:r>
    </w:p>
    <w:p w14:paraId="4389308F" w14:textId="77777777" w:rsidR="00BB6697" w:rsidRDefault="00BB6697" w:rsidP="00BB6697">
      <w:pPr>
        <w:pStyle w:val="NormalWeb"/>
        <w:ind w:left="720"/>
      </w:pPr>
      <w:r>
        <w:t>El tiempo de ejecución de 1 iteración es como máximo el tiempo de ejecución de las instrucciones dentro de la iteración por el número de iteraciones.</w:t>
      </w:r>
    </w:p>
    <w:p w14:paraId="0118C6B4" w14:textId="6B1307B6" w:rsidR="00BB6697" w:rsidRDefault="00BB6697" w:rsidP="00BB6697">
      <w:pPr>
        <w:pStyle w:val="NormalWeb"/>
        <w:ind w:left="720"/>
      </w:pPr>
      <w:r>
        <w:t>O(k*n)=k(O(n))=O(n) donde k es el Nº de instrucciones.</w:t>
      </w:r>
    </w:p>
    <w:p w14:paraId="2E8B9852" w14:textId="77777777" w:rsidR="00BB6697" w:rsidRDefault="00BB6697" w:rsidP="00BB6697">
      <w:pPr>
        <w:pStyle w:val="Ttulo3"/>
      </w:pPr>
      <w:r>
        <w:t>2. Iteraciones Anidadas</w:t>
      </w:r>
    </w:p>
    <w:p w14:paraId="3C5F4CB8" w14:textId="77777777" w:rsidR="00BB6697" w:rsidRDefault="00BB6697" w:rsidP="00BB6697">
      <w:pPr>
        <w:pStyle w:val="NormalWeb"/>
        <w:ind w:left="720"/>
      </w:pPr>
      <w:r>
        <w:t>Se analizan de dentro hacia afuera. El tiempo total es el tiempo de ejecución de la instrucción multiplicado por la cantidad de iteraciones de cada iteración.</w:t>
      </w:r>
    </w:p>
    <w:p w14:paraId="2F0F0666" w14:textId="3E71A8EC" w:rsidR="00BB6697" w:rsidRDefault="00BB6697" w:rsidP="00BB6697">
      <w:pPr>
        <w:pStyle w:val="NormalWeb"/>
        <w:ind w:left="720"/>
      </w:pPr>
      <w:r>
        <w:t>O(k*n)</w:t>
      </w:r>
      <w:r>
        <w:rPr>
          <w:rStyle w:val="nfasis"/>
          <w:rFonts w:eastAsiaTheme="majorEastAsia"/>
        </w:rPr>
        <w:t>O(</w:t>
      </w:r>
      <w:proofErr w:type="spellStart"/>
      <w:r>
        <w:rPr>
          <w:rStyle w:val="nfasis"/>
          <w:rFonts w:eastAsiaTheme="majorEastAsia"/>
        </w:rPr>
        <w:t>c</w:t>
      </w:r>
      <w:r>
        <w:t>n</w:t>
      </w:r>
      <w:proofErr w:type="spellEnd"/>
      <w:r>
        <w:t>)=k(O(n))*c(O(n))=(</w:t>
      </w:r>
      <w:proofErr w:type="spellStart"/>
      <w:r>
        <w:t>c+k</w:t>
      </w:r>
      <w:proofErr w:type="spellEnd"/>
      <w:r>
        <w:t>)O(n²)=O(n²)</w:t>
      </w:r>
    </w:p>
    <w:p w14:paraId="6E75473A" w14:textId="77777777" w:rsidR="00BB6697" w:rsidRDefault="00BB6697" w:rsidP="00BB6697">
      <w:pPr>
        <w:pStyle w:val="Ttulo3"/>
      </w:pPr>
      <w:r>
        <w:t>3. Instrucciones Consecutivas</w:t>
      </w:r>
    </w:p>
    <w:p w14:paraId="243A638C" w14:textId="77777777" w:rsidR="00BB6697" w:rsidRDefault="00BB6697" w:rsidP="00BB6697">
      <w:pPr>
        <w:pStyle w:val="NormalWeb"/>
        <w:ind w:left="720"/>
      </w:pPr>
      <w:r>
        <w:t>El tiempo de ejecución es el máximo entre ambas instrucciones.</w:t>
      </w:r>
    </w:p>
    <w:p w14:paraId="6F09C5DA"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 xml:space="preserve">for (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=0;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&lt; n ;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 // O(n)</w:t>
      </w:r>
    </w:p>
    <w:p w14:paraId="64F82DC9"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ab/>
      </w:r>
      <w:r w:rsidRPr="00BB6697">
        <w:rPr>
          <w:rStyle w:val="CdigoHTML"/>
          <w:rFonts w:eastAsiaTheme="majorEastAsia"/>
          <w:lang w:val="en-US"/>
        </w:rPr>
        <w:tab/>
        <w:t>w ++;</w:t>
      </w:r>
    </w:p>
    <w:p w14:paraId="20015FF3"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 xml:space="preserve">for (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=0;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&lt; n ; </w:t>
      </w:r>
      <w:proofErr w:type="spellStart"/>
      <w:r w:rsidRPr="00BB6697">
        <w:rPr>
          <w:rStyle w:val="CdigoHTML"/>
          <w:rFonts w:eastAsiaTheme="majorEastAsia"/>
          <w:lang w:val="en-US"/>
        </w:rPr>
        <w:t>i</w:t>
      </w:r>
      <w:proofErr w:type="spellEnd"/>
      <w:r w:rsidRPr="00BB6697">
        <w:rPr>
          <w:rStyle w:val="CdigoHTML"/>
          <w:rFonts w:eastAsiaTheme="majorEastAsia"/>
          <w:lang w:val="en-US"/>
        </w:rPr>
        <w:t xml:space="preserve"> ++)     //O(n²) --&gt; </w:t>
      </w:r>
      <w:proofErr w:type="spellStart"/>
      <w:r w:rsidRPr="00BB6697">
        <w:rPr>
          <w:rStyle w:val="CdigoHTML"/>
          <w:rFonts w:eastAsiaTheme="majorEastAsia"/>
          <w:lang w:val="en-US"/>
        </w:rPr>
        <w:t>máximo</w:t>
      </w:r>
      <w:proofErr w:type="spellEnd"/>
    </w:p>
    <w:p w14:paraId="6FCA9E47" w14:textId="77777777" w:rsidR="00BB6697" w:rsidRDefault="00BB6697" w:rsidP="00BB6697">
      <w:pPr>
        <w:pStyle w:val="HTMLconformatoprevio"/>
        <w:shd w:val="clear" w:color="auto" w:fill="FFE5CA" w:themeFill="accent5" w:themeFillTint="66"/>
        <w:ind w:left="720"/>
        <w:rPr>
          <w:rStyle w:val="CdigoHTML"/>
          <w:rFonts w:eastAsiaTheme="majorEastAsia"/>
        </w:rPr>
      </w:pPr>
      <w:r w:rsidRPr="00BB6697">
        <w:rPr>
          <w:rStyle w:val="CdigoHTML"/>
          <w:rFonts w:eastAsiaTheme="majorEastAsia"/>
          <w:lang w:val="en-US"/>
        </w:rPr>
        <w:tab/>
      </w:r>
      <w:r w:rsidRPr="00BB6697">
        <w:rPr>
          <w:rStyle w:val="CdigoHTML"/>
          <w:rFonts w:eastAsiaTheme="majorEastAsia"/>
          <w:lang w:val="en-US"/>
        </w:rPr>
        <w:tab/>
      </w:r>
      <w:proofErr w:type="spellStart"/>
      <w:r>
        <w:rPr>
          <w:rStyle w:val="CdigoHTML"/>
          <w:rFonts w:eastAsiaTheme="majorEastAsia"/>
        </w:rPr>
        <w:t>for</w:t>
      </w:r>
      <w:proofErr w:type="spellEnd"/>
      <w:r>
        <w:rPr>
          <w:rStyle w:val="CdigoHTML"/>
          <w:rFonts w:eastAsiaTheme="majorEastAsia"/>
        </w:rPr>
        <w:t xml:space="preserve"> ( j =0; j &lt; n ; j ++)</w:t>
      </w:r>
    </w:p>
    <w:p w14:paraId="4B27020D" w14:textId="77777777" w:rsidR="00BB6697" w:rsidRDefault="00BB6697" w:rsidP="00BB6697">
      <w:pPr>
        <w:pStyle w:val="HTMLconformatoprevio"/>
        <w:shd w:val="clear" w:color="auto" w:fill="FFE5CA" w:themeFill="accent5" w:themeFillTint="66"/>
        <w:ind w:left="720"/>
        <w:rPr>
          <w:rStyle w:val="CdigoHTML"/>
          <w:rFonts w:eastAsiaTheme="majorEastAsia"/>
        </w:rPr>
      </w:pPr>
      <w:r>
        <w:rPr>
          <w:rStyle w:val="CdigoHTML"/>
          <w:rFonts w:eastAsiaTheme="majorEastAsia"/>
        </w:rPr>
        <w:tab/>
      </w:r>
      <w:r>
        <w:rPr>
          <w:rStyle w:val="CdigoHTML"/>
          <w:rFonts w:eastAsiaTheme="majorEastAsia"/>
        </w:rPr>
        <w:tab/>
      </w:r>
      <w:r>
        <w:rPr>
          <w:rStyle w:val="CdigoHTML"/>
          <w:rFonts w:eastAsiaTheme="majorEastAsia"/>
        </w:rPr>
        <w:tab/>
      </w:r>
      <w:r>
        <w:rPr>
          <w:rStyle w:val="CdigoHTML"/>
          <w:rFonts w:eastAsiaTheme="majorEastAsia"/>
        </w:rPr>
        <w:tab/>
        <w:t>k ++;</w:t>
      </w:r>
    </w:p>
    <w:p w14:paraId="32869B18" w14:textId="77777777" w:rsidR="00BB6697" w:rsidRDefault="00BB6697" w:rsidP="00BB6697">
      <w:pPr>
        <w:pStyle w:val="HTMLconformatoprevio"/>
        <w:rPr>
          <w:rStyle w:val="CdigoHTML"/>
          <w:rFonts w:eastAsiaTheme="majorEastAsia"/>
        </w:rPr>
      </w:pPr>
    </w:p>
    <w:p w14:paraId="70F8B08C" w14:textId="77777777" w:rsidR="00BB6697" w:rsidRDefault="00BB6697" w:rsidP="00BB6697">
      <w:pPr>
        <w:pStyle w:val="Ttulo2"/>
        <w:numPr>
          <w:ilvl w:val="0"/>
          <w:numId w:val="0"/>
        </w:numPr>
        <w:ind w:left="720"/>
      </w:pPr>
      <w:r>
        <w:t>Relaciones de Recurrencia</w:t>
      </w:r>
    </w:p>
    <w:p w14:paraId="0F99D9FB" w14:textId="77777777" w:rsidR="00BB6697" w:rsidRDefault="00BB6697" w:rsidP="00BB6697">
      <w:pPr>
        <w:pStyle w:val="NormalWeb"/>
        <w:ind w:left="720"/>
      </w:pPr>
      <w:r>
        <w:t>Expresar mis funciones en una conocida → lo uso para los algoritmos recursivos</w:t>
      </w:r>
    </w:p>
    <w:p w14:paraId="1C4C340C" w14:textId="269C3CB2" w:rsidR="00BB6697" w:rsidRDefault="00BB6697" w:rsidP="00BB6697">
      <w:pPr>
        <w:pStyle w:val="NormalWeb"/>
        <w:ind w:left="720"/>
      </w:pPr>
      <w:r>
        <w:t>Caso del factorial: no es directo. Pero yo se que se va a llamar a si mismo n veces (voy desde n hasta 0, restando de a 1). Puedo decir que la complejidad es O(n)</w:t>
      </w:r>
    </w:p>
    <w:p w14:paraId="32757D3D" w14:textId="77777777" w:rsidR="00BB6697" w:rsidRDefault="00BB6697" w:rsidP="00BB6697">
      <w:pPr>
        <w:pStyle w:val="HTMLconformatoprevio"/>
        <w:shd w:val="clear" w:color="auto" w:fill="FFE5CA" w:themeFill="accent5" w:themeFillTint="66"/>
        <w:ind w:left="720"/>
        <w:rPr>
          <w:rStyle w:val="CdigoHTML"/>
          <w:rFonts w:eastAsiaTheme="majorEastAsia"/>
        </w:rPr>
      </w:pPr>
      <w:proofErr w:type="spellStart"/>
      <w:r>
        <w:rPr>
          <w:rStyle w:val="CdigoHTML"/>
          <w:rFonts w:eastAsiaTheme="majorEastAsia"/>
        </w:rPr>
        <w:t>long</w:t>
      </w:r>
      <w:proofErr w:type="spellEnd"/>
      <w:r>
        <w:rPr>
          <w:rStyle w:val="CdigoHTML"/>
          <w:rFonts w:eastAsiaTheme="majorEastAsia"/>
        </w:rPr>
        <w:t xml:space="preserve"> factorial ( </w:t>
      </w:r>
      <w:proofErr w:type="spellStart"/>
      <w:r>
        <w:rPr>
          <w:rStyle w:val="CdigoHTML"/>
          <w:rFonts w:eastAsiaTheme="majorEastAsia"/>
        </w:rPr>
        <w:t>int</w:t>
      </w:r>
      <w:proofErr w:type="spellEnd"/>
      <w:r>
        <w:rPr>
          <w:rStyle w:val="CdigoHTML"/>
          <w:rFonts w:eastAsiaTheme="majorEastAsia"/>
        </w:rPr>
        <w:t xml:space="preserve"> n ) {</w:t>
      </w:r>
    </w:p>
    <w:p w14:paraId="60524E92"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Pr>
          <w:rStyle w:val="CdigoHTML"/>
          <w:rFonts w:eastAsiaTheme="majorEastAsia"/>
        </w:rPr>
        <w:tab/>
      </w:r>
      <w:r>
        <w:rPr>
          <w:rStyle w:val="CdigoHTML"/>
          <w:rFonts w:eastAsiaTheme="majorEastAsia"/>
        </w:rPr>
        <w:tab/>
      </w:r>
      <w:r w:rsidRPr="00BB6697">
        <w:rPr>
          <w:rStyle w:val="CdigoHTML"/>
          <w:rFonts w:eastAsiaTheme="majorEastAsia"/>
          <w:lang w:val="en-US"/>
        </w:rPr>
        <w:t>if ( n == 0 )</w:t>
      </w:r>
    </w:p>
    <w:p w14:paraId="509D26D5"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ab/>
      </w:r>
      <w:r w:rsidRPr="00BB6697">
        <w:rPr>
          <w:rStyle w:val="CdigoHTML"/>
          <w:rFonts w:eastAsiaTheme="majorEastAsia"/>
          <w:lang w:val="en-US"/>
        </w:rPr>
        <w:tab/>
      </w:r>
      <w:r w:rsidRPr="00BB6697">
        <w:rPr>
          <w:rStyle w:val="CdigoHTML"/>
          <w:rFonts w:eastAsiaTheme="majorEastAsia"/>
          <w:lang w:val="en-US"/>
        </w:rPr>
        <w:tab/>
      </w:r>
      <w:r w:rsidRPr="00BB6697">
        <w:rPr>
          <w:rStyle w:val="CdigoHTML"/>
          <w:rFonts w:eastAsiaTheme="majorEastAsia"/>
          <w:lang w:val="en-US"/>
        </w:rPr>
        <w:tab/>
        <w:t>return 1;</w:t>
      </w:r>
    </w:p>
    <w:p w14:paraId="37E79385"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ab/>
      </w:r>
      <w:r w:rsidRPr="00BB6697">
        <w:rPr>
          <w:rStyle w:val="CdigoHTML"/>
          <w:rFonts w:eastAsiaTheme="majorEastAsia"/>
          <w:lang w:val="en-US"/>
        </w:rPr>
        <w:tab/>
        <w:t>else</w:t>
      </w:r>
    </w:p>
    <w:p w14:paraId="4A131C7F" w14:textId="77777777" w:rsidR="00BB6697" w:rsidRPr="00BB6697" w:rsidRDefault="00BB6697" w:rsidP="00BB6697">
      <w:pPr>
        <w:pStyle w:val="HTMLconformatoprevio"/>
        <w:shd w:val="clear" w:color="auto" w:fill="FFE5CA" w:themeFill="accent5" w:themeFillTint="66"/>
        <w:ind w:left="720"/>
        <w:rPr>
          <w:rStyle w:val="CdigoHTML"/>
          <w:rFonts w:eastAsiaTheme="majorEastAsia"/>
          <w:lang w:val="en-US"/>
        </w:rPr>
      </w:pPr>
      <w:r w:rsidRPr="00BB6697">
        <w:rPr>
          <w:rStyle w:val="CdigoHTML"/>
          <w:rFonts w:eastAsiaTheme="majorEastAsia"/>
          <w:lang w:val="en-US"/>
        </w:rPr>
        <w:tab/>
      </w:r>
      <w:r w:rsidRPr="00BB6697">
        <w:rPr>
          <w:rStyle w:val="CdigoHTML"/>
          <w:rFonts w:eastAsiaTheme="majorEastAsia"/>
          <w:lang w:val="en-US"/>
        </w:rPr>
        <w:tab/>
      </w:r>
      <w:r w:rsidRPr="00BB6697">
        <w:rPr>
          <w:rStyle w:val="CdigoHTML"/>
          <w:rFonts w:eastAsiaTheme="majorEastAsia"/>
          <w:lang w:val="en-US"/>
        </w:rPr>
        <w:tab/>
      </w:r>
      <w:r w:rsidRPr="00BB6697">
        <w:rPr>
          <w:rStyle w:val="CdigoHTML"/>
          <w:rFonts w:eastAsiaTheme="majorEastAsia"/>
          <w:lang w:val="en-US"/>
        </w:rPr>
        <w:tab/>
        <w:t xml:space="preserve">factorial = n * factorial (n -1) ;  //n*(n-1)*(n-2)....*2*1 -&gt;n </w:t>
      </w:r>
      <w:proofErr w:type="spellStart"/>
      <w:r w:rsidRPr="00BB6697">
        <w:rPr>
          <w:rStyle w:val="CdigoHTML"/>
          <w:rFonts w:eastAsiaTheme="majorEastAsia"/>
          <w:lang w:val="en-US"/>
        </w:rPr>
        <w:t>veces</w:t>
      </w:r>
      <w:proofErr w:type="spellEnd"/>
    </w:p>
    <w:p w14:paraId="5A392367" w14:textId="77777777" w:rsidR="00BB6697" w:rsidRDefault="00BB6697" w:rsidP="00BB6697">
      <w:pPr>
        <w:pStyle w:val="HTMLconformatoprevio"/>
        <w:shd w:val="clear" w:color="auto" w:fill="FFE5CA" w:themeFill="accent5" w:themeFillTint="66"/>
        <w:ind w:left="720"/>
        <w:rPr>
          <w:rStyle w:val="CdigoHTML"/>
          <w:rFonts w:eastAsiaTheme="majorEastAsia"/>
        </w:rPr>
      </w:pPr>
      <w:r>
        <w:rPr>
          <w:rStyle w:val="CdigoHTML"/>
          <w:rFonts w:eastAsiaTheme="majorEastAsia"/>
        </w:rPr>
        <w:t>}</w:t>
      </w:r>
    </w:p>
    <w:p w14:paraId="0452C647" w14:textId="4823ED19" w:rsidR="005655FC" w:rsidRDefault="00BB6697" w:rsidP="00FC4D98">
      <w:pPr>
        <w:pStyle w:val="NormalWeb"/>
        <w:ind w:left="720"/>
      </w:pPr>
      <w:r>
        <w:t xml:space="preserve">Ecuaciones de recurrencia las busco plantear como me dice el "teorema maestro" (chan </w:t>
      </w:r>
      <w:proofErr w:type="spellStart"/>
      <w:r>
        <w:t>chan</w:t>
      </w:r>
      <w:proofErr w:type="spellEnd"/>
      <w:r>
        <w:t xml:space="preserve"> </w:t>
      </w:r>
      <w:proofErr w:type="spellStart"/>
      <w:r>
        <w:t>CHHannnn</w:t>
      </w:r>
      <w:proofErr w:type="spellEnd"/>
      <w:r>
        <w:t>)</w:t>
      </w:r>
    </w:p>
    <w:p w14:paraId="255971B9" w14:textId="77777777" w:rsidR="005655FC" w:rsidRDefault="005655FC" w:rsidP="005655FC">
      <w:pPr>
        <w:ind w:left="643"/>
      </w:pPr>
    </w:p>
    <w:p w14:paraId="79E3C218" w14:textId="5D900369" w:rsidR="00414C66" w:rsidRDefault="00414C66" w:rsidP="005B3455">
      <w:pPr>
        <w:pStyle w:val="Ttulo2"/>
      </w:pPr>
      <w:r>
        <w:t>TEOREMA MAESTRO</w:t>
      </w:r>
    </w:p>
    <w:p w14:paraId="78DFBE37" w14:textId="36300D26" w:rsidR="00825245" w:rsidRDefault="00825245" w:rsidP="00825245">
      <w:pPr>
        <w:ind w:left="283"/>
      </w:pPr>
    </w:p>
    <w:p w14:paraId="0758EAF8" w14:textId="77777777" w:rsidR="006345A9" w:rsidRDefault="006345A9" w:rsidP="006345A9">
      <w:pPr>
        <w:pStyle w:val="NormalWeb"/>
        <w:ind w:left="283"/>
      </w:pPr>
      <w:r>
        <w:t xml:space="preserve">Es una forma de resolver ecuaciones de </w:t>
      </w:r>
      <w:proofErr w:type="spellStart"/>
      <w:r>
        <w:t>recurencia</w:t>
      </w:r>
      <w:proofErr w:type="spellEnd"/>
      <w:r>
        <w:t xml:space="preserve"> de la forma:</w:t>
      </w:r>
    </w:p>
    <w:p w14:paraId="793AE423" w14:textId="7B4D3F6A" w:rsidR="006345A9" w:rsidRDefault="006345A9" w:rsidP="006345A9">
      <w:pPr>
        <w:pStyle w:val="NormalWeb"/>
        <w:ind w:left="283"/>
      </w:pPr>
      <w:r>
        <w:rPr>
          <w:rStyle w:val="Textoennegrita"/>
          <w:rFonts w:eastAsiaTheme="majorEastAsia"/>
        </w:rPr>
        <w:t>T(n)=</w:t>
      </w:r>
      <w:proofErr w:type="spellStart"/>
      <w:r>
        <w:rPr>
          <w:rStyle w:val="Textoennegrita"/>
          <w:rFonts w:eastAsiaTheme="majorEastAsia"/>
        </w:rPr>
        <w:t>aT</w:t>
      </w:r>
      <w:proofErr w:type="spellEnd"/>
      <w:r>
        <w:rPr>
          <w:rStyle w:val="Textoennegrita"/>
          <w:rFonts w:eastAsiaTheme="majorEastAsia"/>
        </w:rPr>
        <w:t>(n/b)+f(n) Donde a≥ 1 y b&gt;1, f(n) es positiva</w:t>
      </w:r>
    </w:p>
    <w:p w14:paraId="634F0DD2" w14:textId="77777777" w:rsidR="006345A9" w:rsidRDefault="006345A9" w:rsidP="006345A9">
      <w:pPr>
        <w:pStyle w:val="NormalWeb"/>
        <w:ind w:left="283"/>
      </w:pPr>
      <w:r>
        <w:t>Consideraciones</w:t>
      </w:r>
    </w:p>
    <w:p w14:paraId="6AD21BE9" w14:textId="77777777" w:rsidR="006345A9" w:rsidRDefault="006345A9" w:rsidP="00326E12">
      <w:pPr>
        <w:numPr>
          <w:ilvl w:val="0"/>
          <w:numId w:val="50"/>
        </w:numPr>
        <w:tabs>
          <w:tab w:val="clear" w:pos="720"/>
          <w:tab w:val="num" w:pos="1003"/>
        </w:tabs>
        <w:spacing w:before="100" w:beforeAutospacing="1" w:after="100" w:afterAutospacing="1"/>
        <w:ind w:left="1003"/>
      </w:pPr>
      <w:r>
        <w:t xml:space="preserve">Describe tiempos de ejecución de algoritmos que dividen un problema de tamaño n en </w:t>
      </w:r>
      <w:proofErr w:type="spellStart"/>
      <w:r>
        <w:t>subproblemas</w:t>
      </w:r>
      <w:proofErr w:type="spellEnd"/>
      <w:r>
        <w:t xml:space="preserve"> de tamaño n/b. </w:t>
      </w:r>
      <w:r>
        <w:rPr>
          <w:rStyle w:val="Textoennegrita"/>
          <w:rFonts w:eastAsiaTheme="majorEastAsia"/>
        </w:rPr>
        <w:t>"Divide y conquistas"</w:t>
      </w:r>
      <w:r>
        <w:t xml:space="preserve"> </w:t>
      </w:r>
    </w:p>
    <w:p w14:paraId="1985A5B2" w14:textId="77777777" w:rsidR="006345A9" w:rsidRDefault="006345A9" w:rsidP="00326E12">
      <w:pPr>
        <w:numPr>
          <w:ilvl w:val="1"/>
          <w:numId w:val="50"/>
        </w:numPr>
        <w:tabs>
          <w:tab w:val="clear" w:pos="1440"/>
          <w:tab w:val="num" w:pos="1723"/>
        </w:tabs>
        <w:spacing w:before="100" w:beforeAutospacing="1" w:after="100" w:afterAutospacing="1"/>
        <w:ind w:left="1723"/>
      </w:pPr>
      <w:r>
        <w:t>Me quedo con fracciones de mi problema hasta llegar a una fácil de resolver. A cada fracción le aplico el mismo algoritmo!</w:t>
      </w:r>
    </w:p>
    <w:p w14:paraId="37324E71" w14:textId="77777777" w:rsidR="006345A9" w:rsidRDefault="006345A9" w:rsidP="00326E12">
      <w:pPr>
        <w:numPr>
          <w:ilvl w:val="0"/>
          <w:numId w:val="50"/>
        </w:numPr>
        <w:tabs>
          <w:tab w:val="clear" w:pos="720"/>
          <w:tab w:val="num" w:pos="1003"/>
        </w:tabs>
        <w:spacing w:before="100" w:beforeAutospacing="1" w:after="100" w:afterAutospacing="1"/>
        <w:ind w:left="1003"/>
      </w:pPr>
      <w:r>
        <w:t xml:space="preserve">Cada </w:t>
      </w:r>
      <w:proofErr w:type="spellStart"/>
      <w:r>
        <w:t>subproblema</w:t>
      </w:r>
      <w:proofErr w:type="spellEnd"/>
      <w:r>
        <w:t xml:space="preserve"> es resuelto en un tiempo $T(n/b)$</w:t>
      </w:r>
    </w:p>
    <w:p w14:paraId="1FF82868" w14:textId="77777777" w:rsidR="006345A9" w:rsidRDefault="006345A9" w:rsidP="00326E12">
      <w:pPr>
        <w:numPr>
          <w:ilvl w:val="0"/>
          <w:numId w:val="50"/>
        </w:numPr>
        <w:tabs>
          <w:tab w:val="clear" w:pos="720"/>
          <w:tab w:val="num" w:pos="1003"/>
        </w:tabs>
        <w:spacing w:before="100" w:beforeAutospacing="1" w:after="100" w:afterAutospacing="1"/>
        <w:ind w:left="1003"/>
      </w:pPr>
      <w:r>
        <w:t>La función $f(n)$ abarca el costo de dividir el problema y combinarlo</w:t>
      </w:r>
    </w:p>
    <w:p w14:paraId="0E32F214" w14:textId="77777777" w:rsidR="006345A9" w:rsidRDefault="006345A9" w:rsidP="006345A9">
      <w:pPr>
        <w:pStyle w:val="NormalWeb"/>
        <w:ind w:left="283"/>
      </w:pPr>
      <w:r>
        <w:t>Información</w:t>
      </w:r>
    </w:p>
    <w:p w14:paraId="537DAA01" w14:textId="1558F482" w:rsidR="006345A9" w:rsidRDefault="006345A9" w:rsidP="00326E12">
      <w:pPr>
        <w:numPr>
          <w:ilvl w:val="0"/>
          <w:numId w:val="51"/>
        </w:numPr>
        <w:tabs>
          <w:tab w:val="clear" w:pos="720"/>
          <w:tab w:val="num" w:pos="1003"/>
        </w:tabs>
        <w:spacing w:before="100" w:beforeAutospacing="1" w:after="100" w:afterAutospacing="1"/>
        <w:ind w:left="1003"/>
      </w:pPr>
      <w:r>
        <w:t xml:space="preserve">n: </w:t>
      </w:r>
      <w:r>
        <w:rPr>
          <w:rStyle w:val="Textoennegrita"/>
          <w:rFonts w:eastAsiaTheme="majorEastAsia"/>
          <w:i/>
          <w:iCs/>
        </w:rPr>
        <w:t>tamaño</w:t>
      </w:r>
      <w:r>
        <w:t xml:space="preserve"> del problema</w:t>
      </w:r>
    </w:p>
    <w:p w14:paraId="16EFBFCF" w14:textId="36B97FCC" w:rsidR="006345A9" w:rsidRDefault="006345A9" w:rsidP="00326E12">
      <w:pPr>
        <w:numPr>
          <w:ilvl w:val="0"/>
          <w:numId w:val="51"/>
        </w:numPr>
        <w:tabs>
          <w:tab w:val="clear" w:pos="720"/>
          <w:tab w:val="num" w:pos="1003"/>
        </w:tabs>
        <w:spacing w:before="100" w:beforeAutospacing="1" w:after="100" w:afterAutospacing="1"/>
        <w:ind w:left="1003"/>
      </w:pPr>
      <w:r>
        <w:t xml:space="preserve">a: </w:t>
      </w:r>
      <w:r>
        <w:rPr>
          <w:rStyle w:val="Textoennegrita"/>
          <w:rFonts w:eastAsiaTheme="majorEastAsia"/>
          <w:i/>
          <w:iCs/>
        </w:rPr>
        <w:t>cantidad de llamadas recursivas</w:t>
      </w:r>
      <w:r>
        <w:t xml:space="preserve"> que realiza el algoritmo (en la búsqueda binaria llamo 2 veces, pero SE EJECUTA SOLO 1, ya que voy para un lado o para el otro)</w:t>
      </w:r>
    </w:p>
    <w:p w14:paraId="069E1AB4" w14:textId="16B3F84A" w:rsidR="006345A9" w:rsidRDefault="006345A9" w:rsidP="00326E12">
      <w:pPr>
        <w:numPr>
          <w:ilvl w:val="0"/>
          <w:numId w:val="51"/>
        </w:numPr>
        <w:tabs>
          <w:tab w:val="clear" w:pos="720"/>
          <w:tab w:val="num" w:pos="1003"/>
        </w:tabs>
        <w:spacing w:before="100" w:beforeAutospacing="1" w:after="100" w:afterAutospacing="1"/>
        <w:ind w:left="1003"/>
      </w:pPr>
      <w:r>
        <w:t xml:space="preserve">b: en </w:t>
      </w:r>
      <w:r>
        <w:rPr>
          <w:rStyle w:val="Textoennegrita"/>
          <w:rFonts w:eastAsiaTheme="majorEastAsia"/>
          <w:i/>
          <w:iCs/>
        </w:rPr>
        <w:t>cuantas partes se divide el problema</w:t>
      </w:r>
      <w:r>
        <w:t xml:space="preserve"> con cada llamada recursiva</w:t>
      </w:r>
    </w:p>
    <w:p w14:paraId="7A732F33" w14:textId="28B9F18E" w:rsidR="006345A9" w:rsidRDefault="006345A9" w:rsidP="00326E12">
      <w:pPr>
        <w:numPr>
          <w:ilvl w:val="0"/>
          <w:numId w:val="51"/>
        </w:numPr>
        <w:tabs>
          <w:tab w:val="clear" w:pos="720"/>
          <w:tab w:val="num" w:pos="1003"/>
        </w:tabs>
        <w:spacing w:before="100" w:beforeAutospacing="1" w:after="100" w:afterAutospacing="1"/>
        <w:ind w:left="1003"/>
      </w:pPr>
      <w:r>
        <w:t>f(n): es el costo en tiempo de lo que cuesta dividir y combinar, es decir, t</w:t>
      </w:r>
      <w:r>
        <w:rPr>
          <w:rStyle w:val="Textoennegrita"/>
          <w:rFonts w:eastAsiaTheme="majorEastAsia"/>
          <w:i/>
          <w:iCs/>
        </w:rPr>
        <w:t>odo lo que se realiza fuera de las llamadas recursivas</w:t>
      </w:r>
      <w:r>
        <w:t>. Siempre se compara con n^{\</w:t>
      </w:r>
      <w:proofErr w:type="spellStart"/>
      <w:r>
        <w:t>log_ba</w:t>
      </w:r>
      <w:proofErr w:type="spellEnd"/>
      <w:r>
        <w:t>}.</w:t>
      </w:r>
    </w:p>
    <w:p w14:paraId="2FE6A021" w14:textId="77777777" w:rsidR="006345A9" w:rsidRDefault="006345A9" w:rsidP="006345A9">
      <w:pPr>
        <w:pStyle w:val="Ttulo2"/>
        <w:numPr>
          <w:ilvl w:val="0"/>
          <w:numId w:val="0"/>
        </w:numPr>
        <w:ind w:left="283"/>
      </w:pPr>
      <w:r>
        <w:t>Resolución</w:t>
      </w:r>
    </w:p>
    <w:p w14:paraId="3D99DB58" w14:textId="2393DF78" w:rsidR="006345A9" w:rsidRDefault="006345A9" w:rsidP="006345A9">
      <w:pPr>
        <w:pStyle w:val="NormalWeb"/>
      </w:pPr>
      <w:r>
        <w:lastRenderedPageBreak/>
        <w:t>Para resolver la ecuación tengo que calcular la complejidad de la parte recursiva del algoritmo, n^{\</w:t>
      </w:r>
      <w:proofErr w:type="spellStart"/>
      <w:r>
        <w:t>log_ba</w:t>
      </w:r>
      <w:proofErr w:type="spellEnd"/>
      <w:r>
        <w:t>}, y compararla con la parte no recursiva de la siguiente manera:</w:t>
      </w:r>
    </w:p>
    <w:p w14:paraId="52809223" w14:textId="7163210B" w:rsidR="006345A9" w:rsidRDefault="006345A9" w:rsidP="006345A9">
      <w:r>
        <w:fldChar w:fldCharType="begin"/>
      </w:r>
      <w:r>
        <w:instrText xml:space="preserve"> INCLUDEPICTURE "https://s3-us-west-2.amazonaws.com/secure.notion-static.com/9dcfc5b6-999d-4f36-84de-bbc0256000a3/Untitled.png" \* MERGEFORMATINET </w:instrText>
      </w:r>
      <w:r>
        <w:fldChar w:fldCharType="separate"/>
      </w:r>
      <w:r>
        <w:rPr>
          <w:noProof/>
        </w:rPr>
        <mc:AlternateContent>
          <mc:Choice Requires="wps">
            <w:drawing>
              <wp:inline distT="0" distB="0" distL="0" distR="0" wp14:anchorId="168F0253" wp14:editId="7368DE7F">
                <wp:extent cx="308610" cy="308610"/>
                <wp:effectExtent l="0" t="0" r="0" b="0"/>
                <wp:docPr id="94" name="Rectángulo 9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E6AA74" id="Rectángulo 94" o:spid="_x0000_s1026" alt="Untitle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r w:rsidRPr="006345A9">
        <w:t xml:space="preserve"> </w:t>
      </w:r>
      <w:r>
        <w:fldChar w:fldCharType="begin"/>
      </w:r>
      <w:r>
        <w:instrText xml:space="preserve"> INCLUDEPICTURE "https://youthful-holly-615.notion.site/image/https%3A%2F%2Fs3-us-west-2.amazonaws.com%2Fsecure.notion-static.com%2F9dcfc5b6-999d-4f36-84de-bbc0256000a3%2FUntitled.png?table=block&amp;id=314b733e-6818-44cb-90aa-f5108a1eedd5&amp;spaceId=a1e55095-a6d7-4703-bbe3-41ed0f6025ee&amp;width=2000&amp;userId=&amp;cache=v2" \* MERGEFORMATINET </w:instrText>
      </w:r>
      <w:r>
        <w:fldChar w:fldCharType="separate"/>
      </w:r>
      <w:r>
        <w:rPr>
          <w:noProof/>
        </w:rPr>
        <w:drawing>
          <wp:inline distT="0" distB="0" distL="0" distR="0" wp14:anchorId="24EBCBF3" wp14:editId="353354BE">
            <wp:extent cx="5274945" cy="60261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945" cy="602615"/>
                    </a:xfrm>
                    <a:prstGeom prst="rect">
                      <a:avLst/>
                    </a:prstGeom>
                    <a:noFill/>
                    <a:ln>
                      <a:noFill/>
                    </a:ln>
                  </pic:spPr>
                </pic:pic>
              </a:graphicData>
            </a:graphic>
          </wp:inline>
        </w:drawing>
      </w:r>
      <w:r>
        <w:fldChar w:fldCharType="end"/>
      </w:r>
    </w:p>
    <w:p w14:paraId="29733A62" w14:textId="77777777" w:rsidR="006345A9" w:rsidRDefault="006345A9" w:rsidP="006345A9">
      <w:pPr>
        <w:pStyle w:val="Ttulo3"/>
        <w:numPr>
          <w:ilvl w:val="0"/>
          <w:numId w:val="0"/>
        </w:numPr>
      </w:pPr>
      <w:r>
        <w:t>Ejemplo</w:t>
      </w:r>
    </w:p>
    <w:p w14:paraId="44938A22" w14:textId="77777777" w:rsidR="006345A9" w:rsidRDefault="006345A9" w:rsidP="006345A9">
      <w:pPr>
        <w:pStyle w:val="NormalWeb"/>
      </w:pPr>
      <w:r>
        <w:t>Por ejemplo, sea el tiempo de ejecución de un algoritmo dado:</w:t>
      </w:r>
    </w:p>
    <w:p w14:paraId="6B270D98" w14:textId="71049FC1" w:rsidR="006345A9" w:rsidRDefault="006345A9" w:rsidP="006345A9">
      <w:pPr>
        <w:pStyle w:val="HTMLconformatoprevio"/>
        <w:shd w:val="clear" w:color="auto" w:fill="FFE5CA" w:themeFill="accent5" w:themeFillTint="66"/>
        <w:rPr>
          <w:rStyle w:val="CdigoHTML"/>
          <w:rFonts w:eastAsiaTheme="majorEastAsia"/>
        </w:rPr>
      </w:pPr>
      <w:r>
        <w:rPr>
          <w:rStyle w:val="CdigoHTML"/>
          <w:rFonts w:eastAsiaTheme="majorEastAsia"/>
        </w:rPr>
        <w:t xml:space="preserve">                   T (n) = 9T (n/3) + n</w:t>
      </w:r>
    </w:p>
    <w:p w14:paraId="544178DA" w14:textId="6405F319" w:rsidR="006345A9" w:rsidRDefault="006345A9" w:rsidP="00326E12">
      <w:pPr>
        <w:pStyle w:val="NormalWeb"/>
        <w:numPr>
          <w:ilvl w:val="0"/>
          <w:numId w:val="52"/>
        </w:numPr>
      </w:pPr>
      <w:r>
        <w:t>Identifico los valores de a=9, b=3 y  f(n)=n</w:t>
      </w:r>
    </w:p>
    <w:p w14:paraId="6EC62E1E" w14:textId="3C0E26D9" w:rsidR="006345A9" w:rsidRDefault="006345A9" w:rsidP="00326E12">
      <w:pPr>
        <w:pStyle w:val="NormalWeb"/>
        <w:numPr>
          <w:ilvl w:val="0"/>
          <w:numId w:val="52"/>
        </w:numPr>
      </w:pPr>
      <w:r>
        <w:t xml:space="preserve">Ahora se calcula n^ </w:t>
      </w:r>
      <w:proofErr w:type="spellStart"/>
      <w:r>
        <w:t>log_ba</w:t>
      </w:r>
      <w:proofErr w:type="spellEnd"/>
      <w:r>
        <w:t>= n^log_39=n²</w:t>
      </w:r>
    </w:p>
    <w:p w14:paraId="6C752D0A" w14:textId="6EDCF661" w:rsidR="006345A9" w:rsidRDefault="006345A9" w:rsidP="00326E12">
      <w:pPr>
        <w:pStyle w:val="NormalWeb"/>
        <w:numPr>
          <w:ilvl w:val="0"/>
          <w:numId w:val="52"/>
        </w:numPr>
      </w:pPr>
      <w:r>
        <w:t>Ahora miro la tabla n&lt;</w:t>
      </w:r>
      <w:r w:rsidR="00F31805">
        <w:t xml:space="preserve"> </w:t>
      </w:r>
      <w:r>
        <w:t>n² →T(n)=O(n²)</w:t>
      </w:r>
    </w:p>
    <w:p w14:paraId="485BB72B" w14:textId="2042C929" w:rsidR="00F64427" w:rsidRDefault="00306B89" w:rsidP="000C54DD">
      <w:pPr>
        <w:pStyle w:val="Ttulo1"/>
      </w:pPr>
      <w:r>
        <w:t>Recursividad + backtracking</w:t>
      </w:r>
    </w:p>
    <w:p w14:paraId="1FEA5E14" w14:textId="57D984C1" w:rsidR="00C36910" w:rsidRDefault="00A74879" w:rsidP="0081173A">
      <w:pPr>
        <w:pStyle w:val="Ttulo2"/>
        <w:ind w:left="720"/>
      </w:pPr>
      <w:r>
        <w:t>Definición</w:t>
      </w:r>
    </w:p>
    <w:p w14:paraId="7B322EDE" w14:textId="7BC1E57E" w:rsidR="00C36910" w:rsidRDefault="00C36910" w:rsidP="00C36910">
      <w:r w:rsidRPr="00C36910">
        <w:t>La recursividad es una característica de ciertos problemas los cuales son resolubles mediante una nueva instancia del mismo problema.</w:t>
      </w:r>
    </w:p>
    <w:p w14:paraId="588E0783" w14:textId="493EE1C1" w:rsidR="00CE03C6" w:rsidRPr="00C36910" w:rsidRDefault="00CE03C6" w:rsidP="004419AE">
      <w:pPr>
        <w:ind w:left="360"/>
      </w:pPr>
      <w:r w:rsidRPr="00CE03C6">
        <w:t>Una función es recursiva si en el cuerpo de la función hay una llamada a sí misma. Se contiene a si mismo en una versión más pequeña</w:t>
      </w:r>
      <w:r>
        <w:t>.</w:t>
      </w:r>
    </w:p>
    <w:p w14:paraId="60FDDFBC" w14:textId="77777777" w:rsidR="00C36910" w:rsidRPr="00C36910" w:rsidRDefault="00C36910" w:rsidP="00C36910"/>
    <w:p w14:paraId="44553C39" w14:textId="0C677BEA" w:rsidR="00A74879" w:rsidRDefault="004554D3" w:rsidP="00A74879">
      <w:pPr>
        <w:pStyle w:val="Ttulo2"/>
      </w:pPr>
      <w:r>
        <w:t>Recursividad Directa</w:t>
      </w:r>
    </w:p>
    <w:p w14:paraId="42DADA37" w14:textId="77777777" w:rsidR="00C353ED" w:rsidRDefault="00C353ED" w:rsidP="00C353ED">
      <w:pPr>
        <w:pStyle w:val="NormalWeb"/>
        <w:ind w:left="360"/>
      </w:pPr>
      <w:r>
        <w:t>Llamar a la función dentro de su ámbito. Se utiliza el stack de ejecución → parte del programa donde se mantiene la información sobre la cual la función está siendo ejecutada (sus variables y parámetros).</w:t>
      </w:r>
    </w:p>
    <w:p w14:paraId="1AB1A3D6" w14:textId="16EAA579" w:rsidR="00C353ED" w:rsidRDefault="00C353ED" w:rsidP="00C353ED">
      <w:pPr>
        <w:pStyle w:val="NormalWeb"/>
        <w:ind w:left="360"/>
      </w:pPr>
      <w:r>
        <w:t>Se llama a si misma tantas veces sea necesario o lo permita la condición de corte.</w:t>
      </w:r>
    </w:p>
    <w:p w14:paraId="7A3C787B" w14:textId="77777777" w:rsidR="00C353ED" w:rsidRPr="00C353ED" w:rsidRDefault="00C353ED" w:rsidP="00C353ED">
      <w:pPr>
        <w:spacing w:before="100" w:beforeAutospacing="1" w:after="100" w:afterAutospacing="1"/>
        <w:ind w:left="360"/>
      </w:pPr>
      <w:r w:rsidRPr="00C353ED">
        <w:t>Condiciones de una función recursiva:</w:t>
      </w:r>
    </w:p>
    <w:p w14:paraId="7CE6FF9D" w14:textId="77777777" w:rsidR="00C353ED" w:rsidRPr="00C353ED" w:rsidRDefault="00C353ED" w:rsidP="00326E12">
      <w:pPr>
        <w:numPr>
          <w:ilvl w:val="0"/>
          <w:numId w:val="5"/>
        </w:numPr>
        <w:spacing w:before="100" w:beforeAutospacing="1" w:after="100" w:afterAutospacing="1"/>
      </w:pPr>
      <w:r w:rsidRPr="00C353ED">
        <w:t>Posee condición de corte</w:t>
      </w:r>
    </w:p>
    <w:p w14:paraId="44E930D5" w14:textId="4FC28961" w:rsidR="00C353ED" w:rsidRDefault="00C353ED" w:rsidP="00326E12">
      <w:pPr>
        <w:numPr>
          <w:ilvl w:val="0"/>
          <w:numId w:val="5"/>
        </w:numPr>
        <w:spacing w:before="100" w:beforeAutospacing="1" w:after="100" w:afterAutospacing="1"/>
      </w:pPr>
      <w:r w:rsidRPr="00C353ED">
        <w:t>Posee una llamada recursiva (se llama a si misma)</w:t>
      </w:r>
    </w:p>
    <w:p w14:paraId="1430522B" w14:textId="11234B0F" w:rsidR="00865BA3" w:rsidRPr="00865BA3" w:rsidRDefault="00865BA3" w:rsidP="00865BA3">
      <w:pPr>
        <w:ind w:left="360"/>
      </w:pPr>
      <w:r w:rsidRPr="00865BA3">
        <w:fldChar w:fldCharType="begin"/>
      </w:r>
      <w:r w:rsidRPr="00865BA3">
        <w:instrText xml:space="preserve"> INCLUDEPICTURE "https://youthful-holly-615.notion.site/image/https%3A%2F%2Fs3-us-west-2.amazonaws.com%2Fsecure.notion-static.com%2F96602a23-4fdd-4f78-989d-e005f6d9826f%2FUntitled.png?table=block&amp;id=40df96ad-905c-486c-b1ee-d5ca64464c42&amp;spaceId=a1e55095-a6d7-4703-bbe3-41ed0f6025ee&amp;width=1350&amp;userId=&amp;cache=v2" \* MERGEFORMATINET </w:instrText>
      </w:r>
      <w:r w:rsidRPr="00865BA3">
        <w:fldChar w:fldCharType="separate"/>
      </w:r>
      <w:r w:rsidRPr="00865BA3">
        <w:rPr>
          <w:noProof/>
        </w:rPr>
        <w:drawing>
          <wp:inline distT="0" distB="0" distL="0" distR="0" wp14:anchorId="46DC803C" wp14:editId="409AE3D5">
            <wp:extent cx="5274945" cy="1206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945" cy="1206500"/>
                    </a:xfrm>
                    <a:prstGeom prst="rect">
                      <a:avLst/>
                    </a:prstGeom>
                    <a:noFill/>
                    <a:ln>
                      <a:noFill/>
                    </a:ln>
                  </pic:spPr>
                </pic:pic>
              </a:graphicData>
            </a:graphic>
          </wp:inline>
        </w:drawing>
      </w:r>
      <w:r w:rsidRPr="00865BA3">
        <w:fldChar w:fldCharType="end"/>
      </w:r>
    </w:p>
    <w:p w14:paraId="687C0A23" w14:textId="216047D7" w:rsidR="00A72D46" w:rsidRPr="00A72D46" w:rsidRDefault="00A72D46" w:rsidP="00A72D46">
      <w:pPr>
        <w:jc w:val="center"/>
      </w:pPr>
      <w:r w:rsidRPr="00A72D46">
        <w:lastRenderedPageBreak/>
        <w:fldChar w:fldCharType="begin"/>
      </w:r>
      <w:r w:rsidRPr="00A72D46">
        <w:instrText xml:space="preserve"> INCLUDEPICTURE "https://youthful-holly-615.notion.site/image/https%3A%2F%2Fs3-us-west-2.amazonaws.com%2Fsecure.notion-static.com%2F15e62614-d0a8-4b68-a634-fd478a875631%2FUntitled.png?table=block&amp;id=4b3ace5c-76aa-499b-bf25-ec1938c4beaa&amp;spaceId=a1e55095-a6d7-4703-bbe3-41ed0f6025ee&amp;width=1640&amp;userId=&amp;cache=v2" \* MERGEFORMATINET </w:instrText>
      </w:r>
      <w:r w:rsidRPr="00A72D46">
        <w:fldChar w:fldCharType="separate"/>
      </w:r>
      <w:r w:rsidRPr="00A72D46">
        <w:rPr>
          <w:noProof/>
        </w:rPr>
        <w:drawing>
          <wp:inline distT="0" distB="0" distL="0" distR="0" wp14:anchorId="030EC3D9" wp14:editId="628FABFE">
            <wp:extent cx="2124248" cy="1238813"/>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2567" cy="1243664"/>
                    </a:xfrm>
                    <a:prstGeom prst="rect">
                      <a:avLst/>
                    </a:prstGeom>
                    <a:noFill/>
                    <a:ln>
                      <a:noFill/>
                    </a:ln>
                  </pic:spPr>
                </pic:pic>
              </a:graphicData>
            </a:graphic>
          </wp:inline>
        </w:drawing>
      </w:r>
      <w:r w:rsidRPr="00A72D46">
        <w:fldChar w:fldCharType="end"/>
      </w:r>
    </w:p>
    <w:p w14:paraId="1D05CEC1" w14:textId="77777777" w:rsidR="00A72D46" w:rsidRPr="00A72D46" w:rsidRDefault="00A72D46" w:rsidP="00A72D46">
      <w:pPr>
        <w:spacing w:before="100" w:beforeAutospacing="1" w:after="100" w:afterAutospacing="1"/>
        <w:ind w:left="360"/>
      </w:pPr>
      <w:r w:rsidRPr="00A72D46">
        <w:t>El ámbito de una función es una porción de memoria que se crea cuando la función es llamada y se destruye cuando la función termina su ejecución. En el stack se almacenan:</w:t>
      </w:r>
    </w:p>
    <w:p w14:paraId="02D97405" w14:textId="77777777" w:rsidR="00A72D46" w:rsidRPr="00A72D46" w:rsidRDefault="00A72D46" w:rsidP="00326E12">
      <w:pPr>
        <w:numPr>
          <w:ilvl w:val="0"/>
          <w:numId w:val="6"/>
        </w:numPr>
        <w:spacing w:before="100" w:beforeAutospacing="1" w:after="100" w:afterAutospacing="1"/>
      </w:pPr>
      <w:r w:rsidRPr="00A72D46">
        <w:t>Argumentos pasados a la función</w:t>
      </w:r>
    </w:p>
    <w:p w14:paraId="79096877" w14:textId="22C6BC47" w:rsidR="004419AE" w:rsidRDefault="00A72D46" w:rsidP="00326E12">
      <w:pPr>
        <w:numPr>
          <w:ilvl w:val="0"/>
          <w:numId w:val="6"/>
        </w:numPr>
        <w:spacing w:before="100" w:beforeAutospacing="1" w:after="100" w:afterAutospacing="1"/>
      </w:pPr>
      <w:r w:rsidRPr="00A72D46">
        <w:t>Variables locales declaradas en la función.</w:t>
      </w:r>
    </w:p>
    <w:p w14:paraId="3D31C3B7" w14:textId="77777777" w:rsidR="00A72D46" w:rsidRPr="00A72D46" w:rsidRDefault="00A72D46" w:rsidP="00A72D46">
      <w:pPr>
        <w:spacing w:before="100" w:beforeAutospacing="1" w:after="100" w:afterAutospacing="1"/>
        <w:ind w:left="360"/>
      </w:pPr>
    </w:p>
    <w:p w14:paraId="0212F7CA" w14:textId="392E07BE" w:rsidR="004554D3" w:rsidRDefault="004554D3" w:rsidP="00A74879">
      <w:pPr>
        <w:pStyle w:val="Ttulo2"/>
      </w:pPr>
      <w:r>
        <w:t>Recursividad Indirecta</w:t>
      </w:r>
    </w:p>
    <w:p w14:paraId="78798DC6" w14:textId="77777777" w:rsidR="00171BBD" w:rsidRPr="00171BBD" w:rsidRDefault="00171BBD" w:rsidP="00171BBD">
      <w:pPr>
        <w:ind w:left="360"/>
      </w:pPr>
      <w:r w:rsidRPr="00171BBD">
        <w:t>Se invoca indirectamente a través de otra función. Una función f llama a una función g, la función g llama a la función f y así ....</w:t>
      </w:r>
    </w:p>
    <w:p w14:paraId="35EBC9B5" w14:textId="67957A0A" w:rsidR="00A72D46" w:rsidRDefault="00A72D46" w:rsidP="00A72D46"/>
    <w:p w14:paraId="756C6412" w14:textId="1FFC5C5C" w:rsidR="00516AFE" w:rsidRPr="00516AFE" w:rsidRDefault="00516AFE" w:rsidP="00516AFE">
      <w:pPr>
        <w:jc w:val="center"/>
      </w:pPr>
      <w:r w:rsidRPr="00516AFE">
        <w:fldChar w:fldCharType="begin"/>
      </w:r>
      <w:r w:rsidRPr="00516AFE">
        <w:instrText xml:space="preserve"> INCLUDEPICTURE "https://youthful-holly-615.notion.site/image/https%3A%2F%2Fs3-us-west-2.amazonaws.com%2Fsecure.notion-static.com%2F133cf0d7-2019-4155-a2e9-c0f176efd2e5%2FUntitled.png?table=block&amp;id=8952739d-2c0d-4231-89f3-828b9f7bd804&amp;spaceId=a1e55095-a6d7-4703-bbe3-41ed0f6025ee&amp;width=770&amp;userId=&amp;cache=v2" \* MERGEFORMATINET </w:instrText>
      </w:r>
      <w:r w:rsidRPr="00516AFE">
        <w:fldChar w:fldCharType="separate"/>
      </w:r>
      <w:r w:rsidRPr="00516AFE">
        <w:rPr>
          <w:noProof/>
        </w:rPr>
        <w:drawing>
          <wp:inline distT="0" distB="0" distL="0" distR="0" wp14:anchorId="715F7084" wp14:editId="7F9CDCA3">
            <wp:extent cx="2780376" cy="1455702"/>
            <wp:effectExtent l="0" t="0" r="127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9208" cy="1460326"/>
                    </a:xfrm>
                    <a:prstGeom prst="rect">
                      <a:avLst/>
                    </a:prstGeom>
                    <a:noFill/>
                    <a:ln>
                      <a:noFill/>
                    </a:ln>
                  </pic:spPr>
                </pic:pic>
              </a:graphicData>
            </a:graphic>
          </wp:inline>
        </w:drawing>
      </w:r>
      <w:r w:rsidRPr="00516AFE">
        <w:fldChar w:fldCharType="end"/>
      </w:r>
    </w:p>
    <w:p w14:paraId="2A3052ED" w14:textId="77777777" w:rsidR="00516AFE" w:rsidRDefault="00516AFE" w:rsidP="00A72D46"/>
    <w:p w14:paraId="3785EE22" w14:textId="31443E28" w:rsidR="00516AFE" w:rsidRDefault="00395F7D" w:rsidP="00516AFE">
      <w:pPr>
        <w:pStyle w:val="Ttulo2"/>
      </w:pPr>
      <w:r>
        <w:t>Recursividad de Cola</w:t>
      </w:r>
    </w:p>
    <w:p w14:paraId="28580C6A" w14:textId="77777777" w:rsidR="00CC539E" w:rsidRDefault="00CC539E" w:rsidP="00CC539E">
      <w:r>
        <w:t>Técnica para optimizar la recursividad eliminando las constantes llamadas recursivas.</w:t>
      </w:r>
    </w:p>
    <w:p w14:paraId="54E10850" w14:textId="77777777" w:rsidR="00CC539E" w:rsidRDefault="00CC539E" w:rsidP="00CC539E">
      <w:r>
        <w:rPr>
          <w:rStyle w:val="Textoennegrita"/>
          <w:rFonts w:eastAsiaTheme="majorEastAsia"/>
        </w:rPr>
        <w:t xml:space="preserve">Tail </w:t>
      </w:r>
      <w:proofErr w:type="spellStart"/>
      <w:r>
        <w:rPr>
          <w:rStyle w:val="Textoennegrita"/>
          <w:rFonts w:eastAsiaTheme="majorEastAsia"/>
        </w:rPr>
        <w:t>recursion</w:t>
      </w:r>
      <w:proofErr w:type="spellEnd"/>
      <w:r>
        <w:t xml:space="preserve"> se da cuando la llamada recursiva es la última instrucción de la función. Se evita la sobrecarga de cada llamada a la función y se evita el gasto de memoria de pila: </w:t>
      </w:r>
      <w:r>
        <w:rPr>
          <w:rStyle w:val="Textoennegrita"/>
          <w:rFonts w:eastAsiaTheme="majorEastAsia"/>
        </w:rPr>
        <w:t xml:space="preserve">evitar el </w:t>
      </w:r>
      <w:proofErr w:type="spellStart"/>
      <w:r>
        <w:rPr>
          <w:rStyle w:val="Textoennegrita"/>
          <w:rFonts w:eastAsiaTheme="majorEastAsia"/>
        </w:rPr>
        <w:t>stack</w:t>
      </w:r>
      <w:proofErr w:type="spellEnd"/>
      <w:r>
        <w:rPr>
          <w:rStyle w:val="Textoennegrita"/>
          <w:rFonts w:eastAsiaTheme="majorEastAsia"/>
        </w:rPr>
        <w:t xml:space="preserve"> </w:t>
      </w:r>
      <w:proofErr w:type="spellStart"/>
      <w:r>
        <w:rPr>
          <w:rStyle w:val="Textoennegrita"/>
          <w:rFonts w:eastAsiaTheme="majorEastAsia"/>
        </w:rPr>
        <w:t>overflow</w:t>
      </w:r>
      <w:proofErr w:type="spellEnd"/>
      <w:r>
        <w:t xml:space="preserve"> (los compiladores realizan esta optimización).</w:t>
      </w:r>
    </w:p>
    <w:p w14:paraId="5808BBAE" w14:textId="77777777" w:rsidR="00CC539E" w:rsidRDefault="00CC539E" w:rsidP="00CC539E">
      <w:r>
        <w:t>En cada llamado se pasa por parámetro el subtotal del cálculo que se está resolviendo</w:t>
      </w:r>
    </w:p>
    <w:p w14:paraId="1AA4AF40" w14:textId="7A84C773" w:rsidR="00125DA5" w:rsidRPr="00125DA5" w:rsidRDefault="00125DA5" w:rsidP="00125DA5">
      <w:r w:rsidRPr="00125DA5">
        <w:fldChar w:fldCharType="begin"/>
      </w:r>
      <w:r w:rsidRPr="00125DA5">
        <w:instrText xml:space="preserve"> INCLUDEPICTURE "https://youthful-holly-615.notion.site/image/https%3A%2F%2Fs3-us-west-2.amazonaws.com%2Fsecure.notion-static.com%2F0742f609-7c93-44a0-823e-3bc808dd032d%2FUntitled.png?table=block&amp;id=51aaf169-606d-41c3-ab9b-e95d03c3a01f&amp;spaceId=a1e55095-a6d7-4703-bbe3-41ed0f6025ee&amp;width=1380&amp;userId=&amp;cache=v2" \* MERGEFORMATINET </w:instrText>
      </w:r>
      <w:r w:rsidRPr="00125DA5">
        <w:fldChar w:fldCharType="separate"/>
      </w:r>
      <w:r w:rsidRPr="00125DA5">
        <w:rPr>
          <w:noProof/>
        </w:rPr>
        <w:drawing>
          <wp:inline distT="0" distB="0" distL="0" distR="0" wp14:anchorId="5E5C6BE9" wp14:editId="45E197AE">
            <wp:extent cx="5274945" cy="19894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945" cy="1989455"/>
                    </a:xfrm>
                    <a:prstGeom prst="rect">
                      <a:avLst/>
                    </a:prstGeom>
                    <a:noFill/>
                    <a:ln>
                      <a:noFill/>
                    </a:ln>
                  </pic:spPr>
                </pic:pic>
              </a:graphicData>
            </a:graphic>
          </wp:inline>
        </w:drawing>
      </w:r>
      <w:r w:rsidRPr="00125DA5">
        <w:fldChar w:fldCharType="end"/>
      </w:r>
    </w:p>
    <w:p w14:paraId="04B1CF05" w14:textId="77777777" w:rsidR="00125DA5" w:rsidRPr="00125DA5" w:rsidRDefault="00125DA5" w:rsidP="00125DA5">
      <w:r w:rsidRPr="00125DA5">
        <w:lastRenderedPageBreak/>
        <w:t>Podemos calcular sin esperar una llamada a una función recursiva para que nos devuelva un valor. En el ejemplo,el valor de n y parcial es independiente del número de llamadas recursivas.</w:t>
      </w:r>
    </w:p>
    <w:p w14:paraId="12208D18" w14:textId="77777777" w:rsidR="001738CF" w:rsidRPr="001738CF" w:rsidRDefault="001738CF" w:rsidP="001738CF">
      <w:r w:rsidRPr="001738CF">
        <w:t>Una función recursiva normal se puede convertir a tail recursive usando en la función original un parámetro adicional para ir guardando el resultado de tal manera que la llamada recursiva no tenga una operación pendiente.</w:t>
      </w:r>
    </w:p>
    <w:p w14:paraId="5E32857D" w14:textId="0E16F374" w:rsidR="001738CF" w:rsidRPr="001738CF" w:rsidRDefault="009349DE" w:rsidP="001738CF">
      <w:r w:rsidRPr="001738CF">
        <w:t>Consideraciones</w:t>
      </w:r>
      <w:r w:rsidR="001738CF" w:rsidRPr="001738CF">
        <w:t>:</w:t>
      </w:r>
    </w:p>
    <w:p w14:paraId="53380126" w14:textId="77777777" w:rsidR="001738CF" w:rsidRPr="001738CF" w:rsidRDefault="001738CF" w:rsidP="001738CF">
      <w:r w:rsidRPr="001738CF">
        <w:t>Una llamada es tail recursive (recursiva por cola) si no tiene que hacer nada más después de la llamada de retorno.</w:t>
      </w:r>
    </w:p>
    <w:p w14:paraId="2690E87F" w14:textId="77777777" w:rsidR="001738CF" w:rsidRPr="001738CF" w:rsidRDefault="001738CF" w:rsidP="001738CF">
      <w:r w:rsidRPr="001738CF">
        <w:t>La llamada recursiva es la última instrucción en la función.</w:t>
      </w:r>
    </w:p>
    <w:p w14:paraId="203413E0" w14:textId="15CB9340" w:rsidR="001738CF" w:rsidRDefault="001738CF" w:rsidP="001738CF">
      <w:r w:rsidRPr="001738CF">
        <w:t>La cantidad de información que debe ser almacenada durante el cálculo es independiente del número de llamadas recursivas.</w:t>
      </w:r>
    </w:p>
    <w:p w14:paraId="3DDCBF23" w14:textId="77777777" w:rsidR="00586424" w:rsidRPr="001738CF" w:rsidRDefault="00586424" w:rsidP="001738CF"/>
    <w:p w14:paraId="22114858" w14:textId="41D6EEA6" w:rsidR="00516AFE" w:rsidRDefault="00D974AE" w:rsidP="00B14846">
      <w:pPr>
        <w:pStyle w:val="Ttulo2"/>
      </w:pPr>
      <w:r>
        <w:t>DIVIDE Y CONQUISTA</w:t>
      </w:r>
    </w:p>
    <w:p w14:paraId="0A5D14C9" w14:textId="77777777" w:rsidR="00C569D9" w:rsidRPr="00C569D9" w:rsidRDefault="00C569D9" w:rsidP="00C569D9">
      <w:r w:rsidRPr="00C569D9">
        <w:t>En el caso de los algoritmos, es una metodología para diseñarlos.</w:t>
      </w:r>
    </w:p>
    <w:p w14:paraId="2FF328B4" w14:textId="77777777" w:rsidR="00C569D9" w:rsidRPr="00C569D9" w:rsidRDefault="00C569D9" w:rsidP="00C569D9">
      <w:r w:rsidRPr="00C569D9">
        <w:rPr>
          <w:b/>
          <w:bCs/>
        </w:rPr>
        <w:t>Dividir:</w:t>
      </w:r>
      <w:r w:rsidRPr="00C569D9">
        <w:t xml:space="preserve"> el problema en un número de </w:t>
      </w:r>
      <w:proofErr w:type="spellStart"/>
      <w:r w:rsidRPr="00C569D9">
        <w:t>subproblemas</w:t>
      </w:r>
      <w:proofErr w:type="spellEnd"/>
      <w:r w:rsidRPr="00C569D9">
        <w:t xml:space="preserve"> que sean instancias menores del mismo problema.</w:t>
      </w:r>
    </w:p>
    <w:p w14:paraId="1E6D5862" w14:textId="77777777" w:rsidR="00C569D9" w:rsidRPr="00C569D9" w:rsidRDefault="00C569D9" w:rsidP="00C569D9">
      <w:r w:rsidRPr="00C569D9">
        <w:rPr>
          <w:b/>
          <w:bCs/>
        </w:rPr>
        <w:t>Conquistar:</w:t>
      </w:r>
      <w:r w:rsidRPr="00C569D9">
        <w:t xml:space="preserve"> los </w:t>
      </w:r>
      <w:proofErr w:type="spellStart"/>
      <w:r w:rsidRPr="00C569D9">
        <w:t>subproblemas</w:t>
      </w:r>
      <w:proofErr w:type="spellEnd"/>
      <w:r w:rsidRPr="00C569D9">
        <w:t xml:space="preserve"> para que sean resueltos recursivamente, si el tamaño del </w:t>
      </w:r>
      <w:proofErr w:type="spellStart"/>
      <w:r w:rsidRPr="00C569D9">
        <w:t>subproblema</w:t>
      </w:r>
      <w:proofErr w:type="spellEnd"/>
      <w:r w:rsidRPr="00C569D9">
        <w:t xml:space="preserve"> es lo suficientemente pequeño la solución es simple. Como el tamaño de los </w:t>
      </w:r>
      <w:proofErr w:type="spellStart"/>
      <w:r w:rsidRPr="00C569D9">
        <w:t>subproblemas</w:t>
      </w:r>
      <w:proofErr w:type="spellEnd"/>
      <w:r w:rsidRPr="00C569D9">
        <w:t xml:space="preserve"> es estrictamente menor que el tamaño original → existencia caso base</w:t>
      </w:r>
    </w:p>
    <w:p w14:paraId="63E47D05" w14:textId="08508ED9" w:rsidR="00C569D9" w:rsidRDefault="00C569D9" w:rsidP="00C569D9">
      <w:r w:rsidRPr="00C569D9">
        <w:rPr>
          <w:b/>
          <w:bCs/>
        </w:rPr>
        <w:t>Combinar:</w:t>
      </w:r>
      <w:r w:rsidRPr="00C569D9">
        <w:t xml:space="preserve"> las soluciones obtenidas de cada </w:t>
      </w:r>
      <w:proofErr w:type="spellStart"/>
      <w:r w:rsidRPr="00C569D9">
        <w:t>subproblema</w:t>
      </w:r>
      <w:proofErr w:type="spellEnd"/>
      <w:r w:rsidRPr="00C569D9">
        <w:t xml:space="preserve"> en la solución del problema original.</w:t>
      </w:r>
    </w:p>
    <w:p w14:paraId="557D21D2" w14:textId="77777777" w:rsidR="00C569D9" w:rsidRPr="00C569D9" w:rsidRDefault="00C569D9" w:rsidP="00C569D9">
      <w:pPr>
        <w:ind w:left="360"/>
      </w:pPr>
      <w:r w:rsidRPr="00C569D9">
        <w:t xml:space="preserve">La solución de cada </w:t>
      </w:r>
      <w:proofErr w:type="spellStart"/>
      <w:r w:rsidRPr="00C569D9">
        <w:t>subproblema</w:t>
      </w:r>
      <w:proofErr w:type="spellEnd"/>
      <w:r w:rsidRPr="00C569D9">
        <w:t xml:space="preserve"> debe ser independiente.</w:t>
      </w:r>
    </w:p>
    <w:p w14:paraId="1584D02F" w14:textId="59C36C6B" w:rsidR="00C569D9" w:rsidRDefault="00C569D9" w:rsidP="00C569D9"/>
    <w:p w14:paraId="0CBE23C6" w14:textId="2E211E25" w:rsidR="006E2C47" w:rsidRPr="006E2C47" w:rsidRDefault="006E2C47" w:rsidP="006E2C47">
      <w:r w:rsidRPr="006E2C47">
        <w:fldChar w:fldCharType="begin"/>
      </w:r>
      <w:r w:rsidRPr="006E2C47">
        <w:instrText xml:space="preserve"> INCLUDEPICTURE "https://youthful-holly-615.notion.site/image/https%3A%2F%2Fs3-us-west-2.amazonaws.com%2Fsecure.notion-static.com%2Fb9d8189b-f491-44e7-90bc-a9f6a1f521f3%2FUntitled.png?table=block&amp;id=5dd2d833-9dcf-4bc1-b92f-013405a3f829&amp;spaceId=a1e55095-a6d7-4703-bbe3-41ed0f6025ee&amp;width=1010&amp;userId=&amp;cache=v2" \* MERGEFORMATINET </w:instrText>
      </w:r>
      <w:r w:rsidRPr="006E2C47">
        <w:fldChar w:fldCharType="separate"/>
      </w:r>
      <w:r w:rsidRPr="006E2C47">
        <w:rPr>
          <w:noProof/>
        </w:rPr>
        <w:drawing>
          <wp:inline distT="0" distB="0" distL="0" distR="0" wp14:anchorId="7B83DCE4" wp14:editId="386FA531">
            <wp:extent cx="5274945" cy="32683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945" cy="3268345"/>
                    </a:xfrm>
                    <a:prstGeom prst="rect">
                      <a:avLst/>
                    </a:prstGeom>
                    <a:noFill/>
                    <a:ln>
                      <a:noFill/>
                    </a:ln>
                  </pic:spPr>
                </pic:pic>
              </a:graphicData>
            </a:graphic>
          </wp:inline>
        </w:drawing>
      </w:r>
      <w:r w:rsidRPr="006E2C47">
        <w:fldChar w:fldCharType="end"/>
      </w:r>
    </w:p>
    <w:p w14:paraId="39232109" w14:textId="77777777" w:rsidR="006E2C47" w:rsidRPr="00C569D9" w:rsidRDefault="006E2C47" w:rsidP="00C569D9"/>
    <w:p w14:paraId="6D8E1E3C" w14:textId="77777777" w:rsidR="00D974AE" w:rsidRPr="00CC539E" w:rsidRDefault="00D974AE" w:rsidP="00D974AE">
      <w:pPr>
        <w:pStyle w:val="Ttulo3"/>
        <w:numPr>
          <w:ilvl w:val="0"/>
          <w:numId w:val="0"/>
        </w:numPr>
        <w:ind w:left="720"/>
      </w:pPr>
    </w:p>
    <w:p w14:paraId="240EA023" w14:textId="478E4702" w:rsidR="00395F7D" w:rsidRDefault="00512B2F" w:rsidP="00A74879">
      <w:pPr>
        <w:pStyle w:val="Ttulo2"/>
      </w:pPr>
      <w:r>
        <w:t xml:space="preserve">Backtracking </w:t>
      </w:r>
    </w:p>
    <w:p w14:paraId="3B7CCFFF" w14:textId="5E76672D" w:rsidR="006249DC" w:rsidRPr="006249DC" w:rsidRDefault="00CA0847" w:rsidP="006249DC">
      <w:r w:rsidRPr="00D25990">
        <w:rPr>
          <w:noProof/>
        </w:rPr>
        <w:lastRenderedPageBreak/>
        <w:drawing>
          <wp:anchor distT="0" distB="0" distL="114300" distR="114300" simplePos="0" relativeHeight="251659264" behindDoc="0" locked="0" layoutInCell="1" allowOverlap="1" wp14:anchorId="104492AB" wp14:editId="0133FDE0">
            <wp:simplePos x="0" y="0"/>
            <wp:positionH relativeFrom="column">
              <wp:posOffset>3385457</wp:posOffset>
            </wp:positionH>
            <wp:positionV relativeFrom="paragraph">
              <wp:posOffset>1203325</wp:posOffset>
            </wp:positionV>
            <wp:extent cx="1884680" cy="117641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0451" cy="1180012"/>
                    </a:xfrm>
                    <a:prstGeom prst="rect">
                      <a:avLst/>
                    </a:prstGeom>
                    <a:noFill/>
                    <a:ln>
                      <a:noFill/>
                    </a:ln>
                  </pic:spPr>
                </pic:pic>
              </a:graphicData>
            </a:graphic>
            <wp14:sizeRelH relativeFrom="page">
              <wp14:pctWidth>0</wp14:pctWidth>
            </wp14:sizeRelH>
            <wp14:sizeRelV relativeFrom="page">
              <wp14:pctHeight>0</wp14:pctHeight>
            </wp14:sizeRelV>
          </wp:anchor>
        </w:drawing>
      </w:r>
      <w:r w:rsidR="006249DC" w:rsidRPr="006249DC">
        <w:t xml:space="preserve">Un algoritmo de retroceso o </w:t>
      </w:r>
      <w:proofErr w:type="spellStart"/>
      <w:r w:rsidR="006249DC" w:rsidRPr="006249DC">
        <w:t>backtracking</w:t>
      </w:r>
      <w:proofErr w:type="spellEnd"/>
      <w:r w:rsidR="006249DC" w:rsidRPr="006249DC">
        <w:t xml:space="preserve"> es un algoritmo de resolución de problemas que utiliza un enfoque de fuerza bruta para encontrar el resultado deseado. El enfoque de la fuerza bruta </w:t>
      </w:r>
      <w:r w:rsidR="006249DC" w:rsidRPr="006249DC">
        <w:rPr>
          <w:b/>
          <w:bCs/>
        </w:rPr>
        <w:t>prueba todas las soluciones posibles</w:t>
      </w:r>
      <w:r w:rsidR="006249DC" w:rsidRPr="006249DC">
        <w:t xml:space="preserve"> y elige las mejores/deseadas. El término retroceso sugiere que </w:t>
      </w:r>
      <w:r w:rsidR="006249DC" w:rsidRPr="006249DC">
        <w:rPr>
          <w:b/>
          <w:bCs/>
        </w:rPr>
        <w:t>si la solución actual no es adecuada, retroceda y pruebe otras soluciones</w:t>
      </w:r>
      <w:r w:rsidR="006249DC" w:rsidRPr="006249DC">
        <w:t xml:space="preserve">. Por lo tanto, en este enfoque se utiliza la </w:t>
      </w:r>
      <w:r w:rsidR="006249DC" w:rsidRPr="006249DC">
        <w:rPr>
          <w:i/>
          <w:iCs/>
        </w:rPr>
        <w:t>recursividad</w:t>
      </w:r>
      <w:r w:rsidR="006249DC" w:rsidRPr="006249DC">
        <w:t>.</w:t>
      </w:r>
    </w:p>
    <w:p w14:paraId="42E12251" w14:textId="7BC2D7EF" w:rsidR="00D25990" w:rsidRDefault="000E0F6B" w:rsidP="00D25990">
      <w:r w:rsidRPr="000E0F6B">
        <w:t>Un árbol de estado espacial es un árbol que representa todos los estados posibles (solución o no solución) del problema desde la raíz como estado inicial hasta la hoja como estado terminal.</w:t>
      </w:r>
      <w:r w:rsidR="00D25990">
        <w:t xml:space="preserve"> </w:t>
      </w:r>
    </w:p>
    <w:p w14:paraId="4F36E02B" w14:textId="0DC99C91" w:rsidR="00771F01" w:rsidRPr="00771F01" w:rsidRDefault="00771F01" w:rsidP="00771F01">
      <w:pPr>
        <w:jc w:val="center"/>
      </w:pPr>
    </w:p>
    <w:p w14:paraId="7CE2E774" w14:textId="77777777" w:rsidR="00771F01" w:rsidRDefault="00771F01" w:rsidP="00D25990"/>
    <w:p w14:paraId="7AEA1FFE" w14:textId="331C6CD7" w:rsidR="00CA0847" w:rsidRDefault="00CA0847" w:rsidP="00D25990"/>
    <w:p w14:paraId="1C2C8A74" w14:textId="326103C1" w:rsidR="00771F01" w:rsidRPr="00771F01" w:rsidRDefault="00771F01" w:rsidP="00771F01">
      <w:r w:rsidRPr="00771F01">
        <w:rPr>
          <w:noProof/>
        </w:rPr>
        <w:drawing>
          <wp:anchor distT="0" distB="0" distL="114300" distR="114300" simplePos="0" relativeHeight="251661312" behindDoc="0" locked="0" layoutInCell="1" allowOverlap="1" wp14:anchorId="0AE71CE2" wp14:editId="2C324A86">
            <wp:simplePos x="0" y="0"/>
            <wp:positionH relativeFrom="column">
              <wp:posOffset>2833642</wp:posOffset>
            </wp:positionH>
            <wp:positionV relativeFrom="paragraph">
              <wp:posOffset>877570</wp:posOffset>
            </wp:positionV>
            <wp:extent cx="2125345" cy="28079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5345" cy="280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1F01">
        <w:rPr>
          <w:noProof/>
        </w:rPr>
        <w:drawing>
          <wp:anchor distT="0" distB="0" distL="114300" distR="114300" simplePos="0" relativeHeight="251660288" behindDoc="0" locked="0" layoutInCell="1" allowOverlap="1" wp14:anchorId="592FDC8A" wp14:editId="66EB8415">
            <wp:simplePos x="0" y="0"/>
            <wp:positionH relativeFrom="column">
              <wp:posOffset>206465</wp:posOffset>
            </wp:positionH>
            <wp:positionV relativeFrom="paragraph">
              <wp:posOffset>977991</wp:posOffset>
            </wp:positionV>
            <wp:extent cx="2336800" cy="137795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6800"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A0847" w:rsidRPr="00CA0847">
        <w:t>Por ejemplo: deseamos encontrar todas las formas posibles de colocar 2 chicos (B1 y B2) y 1 chica (G) en 3 bancos, pero la niña no debe estar en el banco del medio. Hay un total de 3! = 6 posibilidades. Intentamos todas las posibilidades y obtenemos las posibles soluciones que son:</w:t>
      </w:r>
      <w:r>
        <w:t xml:space="preserve"> </w:t>
      </w:r>
      <w:r w:rsidRPr="00771F01">
        <w:fldChar w:fldCharType="begin"/>
      </w:r>
      <w:r w:rsidRPr="00771F01">
        <w:instrText xml:space="preserve"> INCLUDEPICTURE "https://youthful-holly-615.notion.site/image/https%3A%2F%2Fs3-us-west-2.amazonaws.com%2Fsecure.notion-static.com%2F1cd630cf-6b64-4b8b-a087-3e418c9771fa%2FUntitled.png?table=block&amp;id=2bf20498-31b0-4f0e-ba66-8862fd482cc6&amp;spaceId=a1e55095-a6d7-4703-bbe3-41ed0f6025ee&amp;width=1640&amp;userId=&amp;cache=v2" \* MERGEFORMATINET </w:instrText>
      </w:r>
      <w:r w:rsidR="00E803AE">
        <w:fldChar w:fldCharType="separate"/>
      </w:r>
      <w:r w:rsidRPr="00771F01">
        <w:fldChar w:fldCharType="end"/>
      </w:r>
    </w:p>
    <w:p w14:paraId="333B6B73" w14:textId="7842B685" w:rsidR="00CA0847" w:rsidRPr="00CA0847" w:rsidRDefault="00771F01" w:rsidP="00CA0847">
      <w:r w:rsidRPr="00771F01">
        <w:fldChar w:fldCharType="begin"/>
      </w:r>
      <w:r w:rsidRPr="00771F01">
        <w:instrText xml:space="preserve"> INCLUDEPICTURE "https://youthful-holly-615.notion.site/image/https%3A%2F%2Fs3-us-west-2.amazonaws.com%2Fsecure.notion-static.com%2F2eb4170f-ba57-430d-9e75-c8e0b71f38e2%2FUntitled.png?table=block&amp;id=40f13e07-ac76-4723-8508-09fd7861b65c&amp;spaceId=a1e55095-a6d7-4703-bbe3-41ed0f6025ee&amp;width=480&amp;userId=&amp;cache=v2" \* MERGEFORMATINET </w:instrText>
      </w:r>
      <w:r w:rsidR="00E803AE">
        <w:fldChar w:fldCharType="separate"/>
      </w:r>
      <w:r w:rsidRPr="00771F01">
        <w:fldChar w:fldCharType="end"/>
      </w:r>
    </w:p>
    <w:p w14:paraId="31BB7700" w14:textId="7C5AAD87" w:rsidR="00D25990" w:rsidRPr="00D25990" w:rsidRDefault="00D25990" w:rsidP="00771F01">
      <w:pPr>
        <w:jc w:val="right"/>
      </w:pPr>
      <w:r w:rsidRPr="00D25990">
        <w:fldChar w:fldCharType="begin"/>
      </w:r>
      <w:r w:rsidRPr="00D25990">
        <w:instrText xml:space="preserve"> INCLUDEPICTURE "https://youthful-holly-615.notion.site/image/https%3A%2F%2Fs3-us-west-2.amazonaws.com%2Fsecure.notion-static.com%2F3b7bc53c-b255-4273-9a88-192ef452e151%2FUntitled.png?table=block&amp;id=6c79d72f-9fcc-499a-8f10-dce31a712dc7&amp;spaceId=a1e55095-a6d7-4703-bbe3-41ed0f6025ee&amp;width=670&amp;userId=&amp;cache=v2" \* MERGEFORMATINET </w:instrText>
      </w:r>
      <w:r w:rsidR="00E803AE">
        <w:fldChar w:fldCharType="separate"/>
      </w:r>
      <w:r w:rsidRPr="00D25990">
        <w:fldChar w:fldCharType="end"/>
      </w:r>
    </w:p>
    <w:p w14:paraId="319287A2" w14:textId="7FD0FC69" w:rsidR="000E0F6B" w:rsidRPr="000E0F6B" w:rsidRDefault="000E0F6B" w:rsidP="000E0F6B"/>
    <w:p w14:paraId="38470233" w14:textId="4ED9CB45" w:rsidR="006E2C47" w:rsidRDefault="006E2C47" w:rsidP="006E2C47"/>
    <w:p w14:paraId="1457ECD6" w14:textId="0C258E42" w:rsidR="00771F01" w:rsidRDefault="00771F01" w:rsidP="006E2C47"/>
    <w:p w14:paraId="17CF3C84" w14:textId="324A55A8" w:rsidR="00771F01" w:rsidRPr="004F7BE2" w:rsidRDefault="00E42C45" w:rsidP="004F7BE2">
      <w:r w:rsidRPr="00E42C45">
        <w:t>El árbol a la izquierda muestra las posibles soluciones.</w:t>
      </w:r>
    </w:p>
    <w:p w14:paraId="0B7DC210" w14:textId="2847A1AA" w:rsidR="00306B89" w:rsidRDefault="005052E4" w:rsidP="000C54DD">
      <w:pPr>
        <w:pStyle w:val="Ttulo1"/>
      </w:pPr>
      <w:r>
        <w:t>tda</w:t>
      </w:r>
    </w:p>
    <w:p w14:paraId="6C0FE689" w14:textId="604F6909" w:rsidR="00736D09" w:rsidRDefault="00A012D3" w:rsidP="00736D09">
      <w:pPr>
        <w:pStyle w:val="Ttulo2"/>
      </w:pPr>
      <w:r>
        <w:t>Introducción</w:t>
      </w:r>
    </w:p>
    <w:p w14:paraId="26B60C88" w14:textId="599B37C9" w:rsidR="00736D09" w:rsidRDefault="00736D09" w:rsidP="00736D09">
      <w:r>
        <w:t xml:space="preserve">La abstracción es un proceso por el cual se </w:t>
      </w:r>
      <w:r w:rsidR="00EB39F9">
        <w:t>separa a un problema o cosa de la complejidad que no es relevante para la solución de un problema.</w:t>
      </w:r>
    </w:p>
    <w:p w14:paraId="2CB907F7" w14:textId="77777777" w:rsidR="00B410B0" w:rsidRDefault="00BE7896" w:rsidP="00B410B0">
      <w:r>
        <w:t xml:space="preserve">Es un mecanismo que permite la expresión de los detalles relevantes y la </w:t>
      </w:r>
      <w:r w:rsidR="00523001">
        <w:t>supresión</w:t>
      </w:r>
      <w:r>
        <w:t xml:space="preserve"> </w:t>
      </w:r>
      <w:r w:rsidR="00B410B0">
        <w:t>de los irrelevantes.</w:t>
      </w:r>
    </w:p>
    <w:p w14:paraId="5D8A1FE9" w14:textId="40EFCDFB" w:rsidR="00B410B0" w:rsidRDefault="00B410B0" w:rsidP="00326E12">
      <w:pPr>
        <w:pStyle w:val="Prrafodelista"/>
        <w:numPr>
          <w:ilvl w:val="2"/>
          <w:numId w:val="2"/>
        </w:numPr>
      </w:pPr>
      <w:r>
        <w:t>La abstracción</w:t>
      </w:r>
    </w:p>
    <w:p w14:paraId="43F5D44A" w14:textId="77777777" w:rsidR="00BF0C12" w:rsidRPr="00BF0C12" w:rsidRDefault="00BF0C12" w:rsidP="0036136F">
      <w:pPr>
        <w:ind w:left="360"/>
      </w:pPr>
      <w:r w:rsidRPr="00BF0C12">
        <w:t>Definición: separar aisladamente en la mente las características de un objeto o un hecho, dejando de prestar atención al mundo sensible para enfocarse solo en el pensamiento.</w:t>
      </w:r>
    </w:p>
    <w:p w14:paraId="4ABDED1A" w14:textId="0B815288" w:rsidR="00BF0C12" w:rsidRPr="00BF0C12" w:rsidRDefault="0036136F" w:rsidP="00BF0C12">
      <w:pPr>
        <w:ind w:left="360" w:firstLine="360"/>
      </w:pPr>
      <w:r>
        <w:t>NO ES EL PORQUE ES EL PARA QUE.</w:t>
      </w:r>
    </w:p>
    <w:p w14:paraId="74774B14" w14:textId="7B47CFE5" w:rsidR="00B410B0" w:rsidRDefault="00E66689" w:rsidP="00326E12">
      <w:pPr>
        <w:pStyle w:val="Prrafodelista"/>
        <w:numPr>
          <w:ilvl w:val="2"/>
          <w:numId w:val="2"/>
        </w:numPr>
      </w:pPr>
      <w:r>
        <w:t>Los tipos de datos</w:t>
      </w:r>
    </w:p>
    <w:p w14:paraId="3DC0DDB5" w14:textId="77777777" w:rsidR="00C970E4" w:rsidRPr="00C970E4" w:rsidRDefault="00C970E4" w:rsidP="00C970E4">
      <w:pPr>
        <w:ind w:left="360"/>
      </w:pPr>
      <w:r w:rsidRPr="00C970E4">
        <w:t>Un tipo de dato esta definido por:</w:t>
      </w:r>
    </w:p>
    <w:p w14:paraId="2B0647D7" w14:textId="7B7936C2" w:rsidR="00C970E4" w:rsidRDefault="00C970E4" w:rsidP="00C970E4">
      <w:pPr>
        <w:ind w:left="720"/>
      </w:pPr>
      <w:r w:rsidRPr="00C970E4">
        <w:t>El conjunto de todos los valores posibles que una variable de ese tipo puede tomar.</w:t>
      </w:r>
    </w:p>
    <w:p w14:paraId="3C00E064" w14:textId="77777777" w:rsidR="00C970E4" w:rsidRPr="00C970E4" w:rsidRDefault="00C970E4" w:rsidP="00C970E4">
      <w:pPr>
        <w:ind w:left="360"/>
      </w:pPr>
      <w:r w:rsidRPr="00C970E4">
        <w:lastRenderedPageBreak/>
        <w:t>Las operaciones que las variables de ese tipo de dato pueden utilizar.</w:t>
      </w:r>
    </w:p>
    <w:p w14:paraId="08AD331A" w14:textId="778E1D98" w:rsidR="00C970E4" w:rsidRDefault="00C970E4" w:rsidP="00C970E4">
      <w:pPr>
        <w:ind w:left="720"/>
        <w:rPr>
          <w:i/>
          <w:iCs/>
        </w:rPr>
      </w:pPr>
      <w:r w:rsidRPr="00C970E4">
        <w:t xml:space="preserve">Un tipo de dato es primitivo cuando no se especifica información extra para definir una variable de este tipo o sobre las operaciones que pueden hacerse sobre las variables. Por ejemplo: </w:t>
      </w:r>
      <w:proofErr w:type="spellStart"/>
      <w:r w:rsidRPr="00C970E4">
        <w:rPr>
          <w:i/>
          <w:iCs/>
        </w:rPr>
        <w:t>int</w:t>
      </w:r>
      <w:proofErr w:type="spellEnd"/>
    </w:p>
    <w:p w14:paraId="0CFF6FA4" w14:textId="0D2FA4E8" w:rsidR="0036136F" w:rsidRPr="00656068" w:rsidRDefault="00C970E4" w:rsidP="00656068">
      <w:pPr>
        <w:ind w:left="360"/>
      </w:pPr>
      <w:r>
        <w:tab/>
      </w:r>
      <w:r w:rsidR="00656068" w:rsidRPr="00656068">
        <w:fldChar w:fldCharType="begin"/>
      </w:r>
      <w:r w:rsidR="00656068" w:rsidRPr="00656068">
        <w:instrText xml:space="preserve"> INCLUDEPICTURE "https://youthful-holly-615.notion.site/image/https%3A%2F%2Fs3-us-west-2.amazonaws.com%2Fsecure.notion-static.com%2Facfcf6f2-c202-451d-9ddb-7de14850aa7c%2FUntitled.png?table=block&amp;id=bce97267-0eba-4945-ba60-13a2f38ae37b&amp;spaceId=a1e55095-a6d7-4703-bbe3-41ed0f6025ee&amp;width=1640&amp;userId=&amp;cache=v2" \* MERGEFORMATINET </w:instrText>
      </w:r>
      <w:r w:rsidR="00656068" w:rsidRPr="00656068">
        <w:fldChar w:fldCharType="separate"/>
      </w:r>
      <w:r w:rsidR="00656068" w:rsidRPr="00656068">
        <w:rPr>
          <w:noProof/>
        </w:rPr>
        <w:drawing>
          <wp:inline distT="0" distB="0" distL="0" distR="0" wp14:anchorId="4F1E1644" wp14:editId="22BB3E66">
            <wp:extent cx="4320988" cy="101639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2692" cy="1026207"/>
                    </a:xfrm>
                    <a:prstGeom prst="rect">
                      <a:avLst/>
                    </a:prstGeom>
                    <a:noFill/>
                    <a:ln>
                      <a:noFill/>
                    </a:ln>
                  </pic:spPr>
                </pic:pic>
              </a:graphicData>
            </a:graphic>
          </wp:inline>
        </w:drawing>
      </w:r>
      <w:r w:rsidR="00656068" w:rsidRPr="00656068">
        <w:fldChar w:fldCharType="end"/>
      </w:r>
    </w:p>
    <w:p w14:paraId="2AAD1871" w14:textId="3D679AFE" w:rsidR="00E66689" w:rsidRDefault="00E66689" w:rsidP="00326E12">
      <w:pPr>
        <w:pStyle w:val="Prrafodelista"/>
        <w:numPr>
          <w:ilvl w:val="2"/>
          <w:numId w:val="2"/>
        </w:numPr>
      </w:pPr>
      <w:r>
        <w:t>Definición:</w:t>
      </w:r>
      <w:r w:rsidR="00EE76C9">
        <w:t xml:space="preserve"> </w:t>
      </w:r>
    </w:p>
    <w:p w14:paraId="459B3452" w14:textId="48A5A989" w:rsidR="00EE76C9" w:rsidRDefault="00EE76C9" w:rsidP="00EE76C9">
      <w:pPr>
        <w:ind w:left="720"/>
      </w:pPr>
      <w:r w:rsidRPr="00EE76C9">
        <w:t>Un TDA define una clase de objetos abstractos los cuales están completamente caracterizados por las operaciones que pueden realizarse sobre esos objetos. Puede ser definido describiendo las operaciones características para ese tipo.</w:t>
      </w:r>
    </w:p>
    <w:p w14:paraId="4AB1EA6C" w14:textId="77777777" w:rsidR="00EE76C9" w:rsidRPr="00EE76C9" w:rsidRDefault="00EE76C9" w:rsidP="000D298E">
      <w:pPr>
        <w:ind w:left="360"/>
      </w:pPr>
    </w:p>
    <w:p w14:paraId="1C5A4E2F" w14:textId="797A4145" w:rsidR="009246FD" w:rsidRDefault="00A012D3" w:rsidP="009246FD">
      <w:pPr>
        <w:pStyle w:val="Ttulo2"/>
      </w:pPr>
      <w:r>
        <w:t>Un que y mil comos</w:t>
      </w:r>
    </w:p>
    <w:p w14:paraId="5064F0AA" w14:textId="77777777" w:rsidR="00424B9D" w:rsidRPr="00424B9D" w:rsidRDefault="00424B9D" w:rsidP="00326E12">
      <w:pPr>
        <w:numPr>
          <w:ilvl w:val="0"/>
          <w:numId w:val="4"/>
        </w:numPr>
        <w:spacing w:before="100" w:beforeAutospacing="1" w:after="100" w:afterAutospacing="1"/>
      </w:pPr>
      <w:r w:rsidRPr="00424B9D">
        <w:t xml:space="preserve">El qué: concepto de funcionalidad </w:t>
      </w:r>
      <w:r w:rsidRPr="00424B9D">
        <w:rPr>
          <w:i/>
          <w:iCs/>
        </w:rPr>
        <w:t>¿qué hace esto?</w:t>
      </w:r>
      <w:r w:rsidRPr="00424B9D">
        <w:t xml:space="preserve"> </w:t>
      </w:r>
      <w:r w:rsidRPr="00424B9D">
        <w:rPr>
          <w:b/>
          <w:bCs/>
        </w:rPr>
        <w:t>FUNCIONALIDAD</w:t>
      </w:r>
      <w:r w:rsidRPr="00424B9D">
        <w:t xml:space="preserve"> </w:t>
      </w:r>
    </w:p>
    <w:p w14:paraId="4B7190DC" w14:textId="77777777" w:rsidR="00424B9D" w:rsidRPr="00424B9D" w:rsidRDefault="00424B9D" w:rsidP="00326E12">
      <w:pPr>
        <w:numPr>
          <w:ilvl w:val="1"/>
          <w:numId w:val="4"/>
        </w:numPr>
        <w:spacing w:before="100" w:beforeAutospacing="1" w:after="100" w:afterAutospacing="1"/>
      </w:pPr>
      <w:r w:rsidRPr="00424B9D">
        <w:t>La visión del usuario, que haga lo que dice que hace</w:t>
      </w:r>
    </w:p>
    <w:p w14:paraId="5ECF1F5D" w14:textId="77777777" w:rsidR="00424B9D" w:rsidRPr="00424B9D" w:rsidRDefault="00424B9D" w:rsidP="00326E12">
      <w:pPr>
        <w:numPr>
          <w:ilvl w:val="0"/>
          <w:numId w:val="4"/>
        </w:numPr>
        <w:spacing w:before="100" w:beforeAutospacing="1" w:after="100" w:afterAutospacing="1"/>
      </w:pPr>
      <w:r w:rsidRPr="00424B9D">
        <w:t xml:space="preserve">El como: forma en que algo esta diseñado o implementado. La estructura interna o a la forma en la cual la funcionalidad de algo es llevada a cabo </w:t>
      </w:r>
      <w:r w:rsidRPr="00424B9D">
        <w:rPr>
          <w:i/>
          <w:iCs/>
        </w:rPr>
        <w:t>¿cómo lo hago?</w:t>
      </w:r>
      <w:r w:rsidRPr="00424B9D">
        <w:t xml:space="preserve"> </w:t>
      </w:r>
      <w:r w:rsidRPr="00424B9D">
        <w:rPr>
          <w:b/>
          <w:bCs/>
        </w:rPr>
        <w:t>DISEÑO E IMPLEMENTACIÓN</w:t>
      </w:r>
      <w:r w:rsidRPr="00424B9D">
        <w:t xml:space="preserve"> </w:t>
      </w:r>
    </w:p>
    <w:p w14:paraId="4AF30BA6" w14:textId="3A5FF257" w:rsidR="00424B9D" w:rsidRDefault="00424B9D" w:rsidP="00326E12">
      <w:pPr>
        <w:numPr>
          <w:ilvl w:val="1"/>
          <w:numId w:val="4"/>
        </w:numPr>
        <w:spacing w:before="100" w:beforeAutospacing="1" w:after="100" w:afterAutospacing="1"/>
      </w:pPr>
      <w:r w:rsidRPr="00424B9D">
        <w:t>Visión del implementador → basarse en la forma que se diseña e implementa el tda</w:t>
      </w:r>
      <w:r w:rsidR="00D54990">
        <w:t>.</w:t>
      </w:r>
    </w:p>
    <w:p w14:paraId="2857101C" w14:textId="4BE2D98F" w:rsidR="002711C3" w:rsidRPr="002711C3" w:rsidRDefault="002711C3" w:rsidP="002711C3">
      <w:pPr>
        <w:ind w:left="360"/>
      </w:pPr>
      <w:r w:rsidRPr="002711C3">
        <w:fldChar w:fldCharType="begin"/>
      </w:r>
      <w:r w:rsidRPr="002711C3">
        <w:instrText xml:space="preserve"> INCLUDEPICTURE "https://youthful-holly-615.notion.site/image/https%3A%2F%2Fs3-us-west-2.amazonaws.com%2Fsecure.notion-static.com%2Fc8e8acbc-2e18-499e-aebb-71c8654897cd%2FUntitled.png?table=block&amp;id=7b5be2ed-e86e-4ee2-b382-6083f3b910a3&amp;spaceId=a1e55095-a6d7-4703-bbe3-41ed0f6025ee&amp;width=1640&amp;userId=&amp;cache=v2" \* MERGEFORMATINET </w:instrText>
      </w:r>
      <w:r w:rsidRPr="002711C3">
        <w:fldChar w:fldCharType="separate"/>
      </w:r>
      <w:r w:rsidRPr="002711C3">
        <w:rPr>
          <w:noProof/>
        </w:rPr>
        <w:drawing>
          <wp:inline distT="0" distB="0" distL="0" distR="0" wp14:anchorId="1008454B" wp14:editId="02B5D958">
            <wp:extent cx="4831976" cy="271177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1233" cy="2722577"/>
                    </a:xfrm>
                    <a:prstGeom prst="rect">
                      <a:avLst/>
                    </a:prstGeom>
                    <a:noFill/>
                    <a:ln>
                      <a:noFill/>
                    </a:ln>
                  </pic:spPr>
                </pic:pic>
              </a:graphicData>
            </a:graphic>
          </wp:inline>
        </w:drawing>
      </w:r>
      <w:r w:rsidRPr="002711C3">
        <w:fldChar w:fldCharType="end"/>
      </w:r>
    </w:p>
    <w:p w14:paraId="2B587675" w14:textId="77777777" w:rsidR="002711C3" w:rsidRDefault="002711C3" w:rsidP="002711C3"/>
    <w:p w14:paraId="295D7D77" w14:textId="169348B1" w:rsidR="002711C3" w:rsidRPr="002711C3" w:rsidRDefault="002711C3" w:rsidP="002711C3">
      <w:r w:rsidRPr="002711C3">
        <w:t xml:space="preserve">Ambas partes (usuario e implementador) deben </w:t>
      </w:r>
      <w:r w:rsidRPr="002711C3">
        <w:rPr>
          <w:b/>
          <w:bCs/>
        </w:rPr>
        <w:t>cumplir el contrato</w:t>
      </w:r>
      <w:r w:rsidRPr="002711C3">
        <w:t>, el mismo está implícitamente aceptado en el archivo de cabecera (</w:t>
      </w:r>
      <w:proofErr w:type="spellStart"/>
      <w:r w:rsidRPr="002711C3">
        <w:t>tda.h</w:t>
      </w:r>
      <w:proofErr w:type="spellEnd"/>
      <w:r w:rsidRPr="002711C3">
        <w:t xml:space="preserve">) del </w:t>
      </w:r>
      <w:proofErr w:type="spellStart"/>
      <w:r w:rsidRPr="002711C3">
        <w:t>tda</w:t>
      </w:r>
      <w:proofErr w:type="spellEnd"/>
      <w:r w:rsidRPr="002711C3">
        <w:t>. Una vez el tda esta implementado, puede ser usado por terceras partes →únicamente proporciono al usuario del tda el archivo de cabecera y el archivo objeto (no le importa al usuario como lo hice).</w:t>
      </w:r>
    </w:p>
    <w:p w14:paraId="07CB32B7" w14:textId="068E31AA" w:rsidR="008A30FF" w:rsidRPr="008A30FF" w:rsidRDefault="008A30FF" w:rsidP="008A30FF">
      <w:r w:rsidRPr="008A30FF">
        <w:lastRenderedPageBreak/>
        <w:fldChar w:fldCharType="begin"/>
      </w:r>
      <w:r w:rsidRPr="008A30FF">
        <w:instrText xml:space="preserve"> INCLUDEPICTURE "https://youthful-holly-615.notion.site/image/https%3A%2F%2Fs3-us-west-2.amazonaws.com%2Fsecure.notion-static.com%2F2386b499-5def-449d-a06e-cb93ed8ff182%2FUntitled.png?table=block&amp;id=c47410fe-6bb4-4164-8f97-2bc8d12c6b61&amp;spaceId=a1e55095-a6d7-4703-bbe3-41ed0f6025ee&amp;width=1270&amp;userId=&amp;cache=v2" \* MERGEFORMATINET </w:instrText>
      </w:r>
      <w:r w:rsidRPr="008A30FF">
        <w:fldChar w:fldCharType="separate"/>
      </w:r>
      <w:r w:rsidRPr="008A30FF">
        <w:rPr>
          <w:noProof/>
        </w:rPr>
        <w:drawing>
          <wp:inline distT="0" distB="0" distL="0" distR="0" wp14:anchorId="7AFE45DD" wp14:editId="0A7A07E9">
            <wp:extent cx="5274945" cy="25552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945" cy="2555240"/>
                    </a:xfrm>
                    <a:prstGeom prst="rect">
                      <a:avLst/>
                    </a:prstGeom>
                    <a:noFill/>
                    <a:ln>
                      <a:noFill/>
                    </a:ln>
                  </pic:spPr>
                </pic:pic>
              </a:graphicData>
            </a:graphic>
          </wp:inline>
        </w:drawing>
      </w:r>
      <w:r w:rsidRPr="008A30FF">
        <w:fldChar w:fldCharType="end"/>
      </w:r>
    </w:p>
    <w:p w14:paraId="664A1DDF" w14:textId="452225E8" w:rsidR="008A30FF" w:rsidRPr="008A30FF" w:rsidRDefault="008A30FF" w:rsidP="008A30FF">
      <w:pPr>
        <w:jc w:val="center"/>
      </w:pPr>
      <w:r w:rsidRPr="008A30FF">
        <w:fldChar w:fldCharType="begin"/>
      </w:r>
      <w:r w:rsidRPr="008A30FF">
        <w:instrText xml:space="preserve"> INCLUDEPICTURE "https://youthful-holly-615.notion.site/image/https%3A%2F%2Fs3-us-west-2.amazonaws.com%2Fsecure.notion-static.com%2F36ec29eb-9b89-4357-a10b-142dece7b0be%2FUntitled.png?table=block&amp;id=327f6e0b-8ea9-4408-88a6-fad4a0731429&amp;spaceId=a1e55095-a6d7-4703-bbe3-41ed0f6025ee&amp;width=780&amp;userId=&amp;cache=v2" \* MERGEFORMATINET </w:instrText>
      </w:r>
      <w:r w:rsidRPr="008A30FF">
        <w:fldChar w:fldCharType="separate"/>
      </w:r>
      <w:r w:rsidRPr="008A30FF">
        <w:rPr>
          <w:noProof/>
        </w:rPr>
        <w:drawing>
          <wp:inline distT="0" distB="0" distL="0" distR="0" wp14:anchorId="35C51F2F" wp14:editId="2620AC0F">
            <wp:extent cx="2501153" cy="2239237"/>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9014" cy="2246274"/>
                    </a:xfrm>
                    <a:prstGeom prst="rect">
                      <a:avLst/>
                    </a:prstGeom>
                    <a:noFill/>
                    <a:ln>
                      <a:noFill/>
                    </a:ln>
                  </pic:spPr>
                </pic:pic>
              </a:graphicData>
            </a:graphic>
          </wp:inline>
        </w:drawing>
      </w:r>
      <w:r w:rsidRPr="008A30FF">
        <w:fldChar w:fldCharType="end"/>
      </w:r>
    </w:p>
    <w:p w14:paraId="0DE0BAB7" w14:textId="77777777" w:rsidR="00D54990" w:rsidRPr="00424B9D" w:rsidRDefault="00D54990" w:rsidP="00D54990">
      <w:pPr>
        <w:spacing w:before="100" w:beforeAutospacing="1" w:after="100" w:afterAutospacing="1"/>
        <w:ind w:left="720"/>
      </w:pPr>
    </w:p>
    <w:p w14:paraId="0492236B" w14:textId="77777777" w:rsidR="00AD19AC" w:rsidRPr="00AD19AC" w:rsidRDefault="00AD19AC" w:rsidP="00AD19AC">
      <w:pPr>
        <w:ind w:left="360"/>
      </w:pPr>
      <w:r w:rsidRPr="00AD19AC">
        <w:t xml:space="preserve">Existe un contrato tácito entre el implementador del tda y sus usuarios. El implementador debe garantizar que la funcionalidad expuesta en el archivo de cabecera se cumpla. La utilización de </w:t>
      </w:r>
      <w:r w:rsidRPr="00AD19AC">
        <w:rPr>
          <w:b/>
          <w:bCs/>
        </w:rPr>
        <w:t xml:space="preserve">Pre-Post </w:t>
      </w:r>
      <w:r w:rsidRPr="00AD19AC">
        <w:t xml:space="preserve">condiciones es </w:t>
      </w:r>
      <w:r w:rsidRPr="00AD19AC">
        <w:rPr>
          <w:b/>
          <w:bCs/>
        </w:rPr>
        <w:t xml:space="preserve">fundamental </w:t>
      </w:r>
      <w:r w:rsidRPr="00AD19AC">
        <w:t>para este fin.</w:t>
      </w:r>
    </w:p>
    <w:p w14:paraId="4E340A5E" w14:textId="1613E514" w:rsidR="00AD19AC" w:rsidRPr="00AD19AC" w:rsidRDefault="00AD19AC" w:rsidP="00AD19AC">
      <w:pPr>
        <w:ind w:left="720"/>
      </w:pPr>
      <w:r w:rsidRPr="00AD19AC">
        <w:fldChar w:fldCharType="begin"/>
      </w:r>
      <w:r w:rsidRPr="00AD19AC">
        <w:instrText xml:space="preserve"> INCLUDEPICTURE "https://youthful-holly-615.notion.site/image/https%3A%2F%2Fs3-us-west-2.amazonaws.com%2Fsecure.notion-static.com%2F60577ebc-870f-4bf0-b4a4-95f0268f4e39%2FUntitled.png?table=block&amp;id=e0371e33-b21f-4d3c-9812-5d8ebbd3a263&amp;spaceId=a1e55095-a6d7-4703-bbe3-41ed0f6025ee&amp;width=1460&amp;userId=&amp;cache=v2" \* MERGEFORMATINET </w:instrText>
      </w:r>
      <w:r w:rsidRPr="00AD19AC">
        <w:fldChar w:fldCharType="separate"/>
      </w:r>
      <w:r w:rsidRPr="00AD19AC">
        <w:rPr>
          <w:noProof/>
        </w:rPr>
        <w:drawing>
          <wp:inline distT="0" distB="0" distL="0" distR="0" wp14:anchorId="11B4552B" wp14:editId="34A5EA46">
            <wp:extent cx="4396403" cy="2181001"/>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7335" cy="2186424"/>
                    </a:xfrm>
                    <a:prstGeom prst="rect">
                      <a:avLst/>
                    </a:prstGeom>
                    <a:noFill/>
                    <a:ln>
                      <a:noFill/>
                    </a:ln>
                  </pic:spPr>
                </pic:pic>
              </a:graphicData>
            </a:graphic>
          </wp:inline>
        </w:drawing>
      </w:r>
      <w:r w:rsidRPr="00AD19AC">
        <w:fldChar w:fldCharType="end"/>
      </w:r>
    </w:p>
    <w:p w14:paraId="6226EEDF" w14:textId="77777777" w:rsidR="00424B9D" w:rsidRDefault="00424B9D" w:rsidP="00424B9D">
      <w:pPr>
        <w:pStyle w:val="Ttulo2"/>
        <w:numPr>
          <w:ilvl w:val="0"/>
          <w:numId w:val="0"/>
        </w:numPr>
        <w:ind w:left="720"/>
      </w:pPr>
    </w:p>
    <w:p w14:paraId="120309A7" w14:textId="7F38B319" w:rsidR="006D5D61" w:rsidRDefault="00A012D3" w:rsidP="006D5D61">
      <w:pPr>
        <w:pStyle w:val="Ttulo2"/>
      </w:pPr>
      <w:r>
        <w:t>Ventajas</w:t>
      </w:r>
    </w:p>
    <w:p w14:paraId="3D3BCE01" w14:textId="07DA2B0C" w:rsidR="006D5D61" w:rsidRDefault="006D5D61" w:rsidP="00326E12">
      <w:pPr>
        <w:pStyle w:val="Ttulo4"/>
        <w:numPr>
          <w:ilvl w:val="2"/>
          <w:numId w:val="2"/>
        </w:numPr>
      </w:pPr>
      <w:r w:rsidRPr="00AD19AC">
        <w:rPr>
          <w:u w:val="single"/>
        </w:rPr>
        <w:lastRenderedPageBreak/>
        <w:t>Abstracción</w:t>
      </w:r>
      <w:r w:rsidR="00AD19AC">
        <w:t xml:space="preserve">: </w:t>
      </w:r>
      <w:r w:rsidR="000D6DB9">
        <w:t>La abstracción permite simplificar la realidad mediante el despojo de complejidad que no es propio del problema que estamos resolviendo.</w:t>
      </w:r>
    </w:p>
    <w:p w14:paraId="7BA25B30" w14:textId="26B779D3" w:rsidR="006D5D61" w:rsidRDefault="00DF339A" w:rsidP="00326E12">
      <w:pPr>
        <w:pStyle w:val="Ttulo4"/>
        <w:numPr>
          <w:ilvl w:val="2"/>
          <w:numId w:val="2"/>
        </w:numPr>
      </w:pPr>
      <w:r w:rsidRPr="00AD19AC">
        <w:rPr>
          <w:u w:val="single"/>
        </w:rPr>
        <w:t>Encapsulamiento</w:t>
      </w:r>
      <w:r w:rsidR="00AD19AC">
        <w:t>:</w:t>
      </w:r>
      <w:r w:rsidR="000D6DB9">
        <w:t xml:space="preserve"> </w:t>
      </w:r>
      <w:r w:rsidR="000D6DB9" w:rsidRPr="000D6DB9">
        <w:t>Un TDA debe exponer la menor cantidad posible de información del como esta implementado, haciendo que el usuario se base en las funciones que él mismo entiende. El implementador debe ocultar la mayor cantidad de detalles sobre la implementación y diseño del mismo</w:t>
      </w:r>
      <w:r w:rsidR="000D6DB9">
        <w:t>.</w:t>
      </w:r>
    </w:p>
    <w:p w14:paraId="73DF17A6" w14:textId="6105B8CE" w:rsidR="00DF339A" w:rsidRDefault="00E86A81" w:rsidP="00326E12">
      <w:pPr>
        <w:pStyle w:val="Ttulo4"/>
        <w:numPr>
          <w:ilvl w:val="2"/>
          <w:numId w:val="2"/>
        </w:numPr>
      </w:pPr>
      <w:r w:rsidRPr="00AD19AC">
        <w:rPr>
          <w:u w:val="single"/>
        </w:rPr>
        <w:t>Localización del cambio</w:t>
      </w:r>
      <w:r w:rsidR="00AD19AC">
        <w:t>:</w:t>
      </w:r>
      <w:r w:rsidR="000A5556" w:rsidRPr="000A5556">
        <w:t xml:space="preserve"> Cuando existen errores dentro de un programa, es más fácil detectarlo, pues la utilización de los </w:t>
      </w:r>
      <w:proofErr w:type="spellStart"/>
      <w:r w:rsidR="000A5556" w:rsidRPr="000A5556">
        <w:t>TDAs</w:t>
      </w:r>
      <w:proofErr w:type="spellEnd"/>
      <w:r w:rsidR="000A5556" w:rsidRPr="000A5556">
        <w:t xml:space="preserve"> fuerza la </w:t>
      </w:r>
      <w:proofErr w:type="spellStart"/>
      <w:r w:rsidR="000A5556" w:rsidRPr="000A5556">
        <w:t>modularización</w:t>
      </w:r>
      <w:proofErr w:type="spellEnd"/>
      <w:r w:rsidR="000A5556" w:rsidRPr="000A5556">
        <w:t>.</w:t>
      </w:r>
    </w:p>
    <w:p w14:paraId="30E58136" w14:textId="77777777" w:rsidR="000D6DB9" w:rsidRDefault="000D6DB9" w:rsidP="000D6DB9">
      <w:pPr>
        <w:pStyle w:val="Ttulo4"/>
        <w:numPr>
          <w:ilvl w:val="0"/>
          <w:numId w:val="0"/>
        </w:numPr>
        <w:ind w:left="1440" w:hanging="360"/>
      </w:pPr>
    </w:p>
    <w:p w14:paraId="089E74E0" w14:textId="1EF7881E" w:rsidR="00A012D3" w:rsidRDefault="00A012D3" w:rsidP="009246FD">
      <w:pPr>
        <w:pStyle w:val="Ttulo2"/>
      </w:pPr>
      <w:r>
        <w:t>Proceso de desarrollo de software</w:t>
      </w:r>
    </w:p>
    <w:p w14:paraId="58EC4CAD" w14:textId="43FA5522" w:rsidR="0072087C" w:rsidRDefault="002735A5" w:rsidP="0072087C">
      <w:r w:rsidRPr="00FC2294">
        <w:rPr>
          <w:noProof/>
        </w:rPr>
        <w:drawing>
          <wp:anchor distT="0" distB="0" distL="114300" distR="114300" simplePos="0" relativeHeight="251658240" behindDoc="0" locked="0" layoutInCell="1" allowOverlap="1" wp14:anchorId="6AAAD390" wp14:editId="6B1134E4">
            <wp:simplePos x="0" y="0"/>
            <wp:positionH relativeFrom="column">
              <wp:posOffset>3796328</wp:posOffset>
            </wp:positionH>
            <wp:positionV relativeFrom="paragraph">
              <wp:posOffset>0</wp:posOffset>
            </wp:positionV>
            <wp:extent cx="1478915" cy="146431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8915" cy="146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87C">
        <w:t>Los programas y las bibliotecas que se construyen en lenguaje C forman parte del concepto de Software.</w:t>
      </w:r>
      <w:r w:rsidR="00FC2294" w:rsidRPr="00FC2294">
        <w:t xml:space="preserve"> </w:t>
      </w:r>
      <w:r w:rsidR="00FC2294" w:rsidRPr="00FC2294">
        <w:fldChar w:fldCharType="begin"/>
      </w:r>
      <w:r w:rsidR="00FC2294" w:rsidRPr="00FC2294">
        <w:instrText xml:space="preserve"> INCLUDEPICTURE "https://youthful-holly-615.notion.site/image/https%3A%2F%2Fs3-us-west-2.amazonaws.com%2Fsecure.notion-static.com%2Fdfdf2328-3242-4a1d-b40b-0bb4dcfa315d%2FUntitled.png?table=block&amp;id=f3d36f10-00d8-4294-ad3e-6abd961fd50d&amp;spaceId=a1e55095-a6d7-4703-bbe3-41ed0f6025ee&amp;width=570&amp;userId=&amp;cache=v2" \* MERGEFORMATINET </w:instrText>
      </w:r>
      <w:r w:rsidR="00E803AE">
        <w:fldChar w:fldCharType="separate"/>
      </w:r>
      <w:r w:rsidR="00FC2294" w:rsidRPr="00FC2294">
        <w:fldChar w:fldCharType="end"/>
      </w:r>
    </w:p>
    <w:p w14:paraId="7C465DAA" w14:textId="35EAADCE" w:rsidR="0072087C" w:rsidRDefault="0072087C" w:rsidP="0072087C">
      <w:r>
        <w:rPr>
          <w:rStyle w:val="nfasis"/>
          <w:rFonts w:eastAsiaTheme="majorEastAsia"/>
        </w:rPr>
        <w:t xml:space="preserve">El software se </w:t>
      </w:r>
      <w:r>
        <w:rPr>
          <w:rStyle w:val="Textoennegrita"/>
          <w:rFonts w:eastAsiaTheme="majorEastAsia"/>
          <w:i/>
          <w:iCs/>
        </w:rPr>
        <w:t>desarrolla</w:t>
      </w:r>
      <w:r>
        <w:t>. Incluye a un conjunto de etapas, muy parecidas a las utilizadas para la resolución de problemas computacionales.</w:t>
      </w:r>
    </w:p>
    <w:p w14:paraId="3939185F" w14:textId="71ED53F4" w:rsidR="00FC2294" w:rsidRPr="00FC2294" w:rsidRDefault="00FC2294" w:rsidP="00FC2294"/>
    <w:p w14:paraId="071A8CCF" w14:textId="75A0E518" w:rsidR="00FC2294" w:rsidRDefault="00FC2294" w:rsidP="0072087C"/>
    <w:p w14:paraId="5470D3E6" w14:textId="77777777" w:rsidR="002735A5" w:rsidRPr="002735A5" w:rsidRDefault="002735A5" w:rsidP="002735A5">
      <w:pPr>
        <w:spacing w:before="100" w:beforeAutospacing="1" w:after="100" w:afterAutospacing="1"/>
      </w:pPr>
      <w:r w:rsidRPr="002735A5">
        <w:t>El conjunto debe comprender las siguientes tareas:</w:t>
      </w:r>
    </w:p>
    <w:p w14:paraId="077DF241" w14:textId="77777777" w:rsidR="002735A5" w:rsidRPr="002735A5" w:rsidRDefault="002735A5" w:rsidP="00326E12">
      <w:pPr>
        <w:numPr>
          <w:ilvl w:val="0"/>
          <w:numId w:val="3"/>
        </w:numPr>
        <w:spacing w:before="100" w:beforeAutospacing="1" w:after="100" w:afterAutospacing="1"/>
      </w:pPr>
      <w:r w:rsidRPr="002735A5">
        <w:rPr>
          <w:b/>
          <w:bCs/>
        </w:rPr>
        <w:t>Análisis:</w:t>
      </w:r>
      <w:r w:rsidRPr="002735A5">
        <w:t xml:space="preserve"> se pone foco en la comprensión del problema, determinar cuales son aquellas cosas que se requieren para la resolución del mismo. ¿</w:t>
      </w:r>
      <w:r w:rsidRPr="002735A5">
        <w:rPr>
          <w:b/>
          <w:bCs/>
        </w:rPr>
        <w:t>Qué</w:t>
      </w:r>
      <w:r w:rsidRPr="002735A5">
        <w:t xml:space="preserve"> es lo que hay que hacer?</w:t>
      </w:r>
    </w:p>
    <w:p w14:paraId="05C356F9" w14:textId="77777777" w:rsidR="002735A5" w:rsidRPr="002735A5" w:rsidRDefault="002735A5" w:rsidP="00326E12">
      <w:pPr>
        <w:numPr>
          <w:ilvl w:val="0"/>
          <w:numId w:val="3"/>
        </w:numPr>
        <w:spacing w:before="100" w:beforeAutospacing="1" w:after="100" w:afterAutospacing="1"/>
      </w:pPr>
      <w:r w:rsidRPr="002735A5">
        <w:rPr>
          <w:b/>
          <w:bCs/>
        </w:rPr>
        <w:t>Diseño:</w:t>
      </w:r>
      <w:r w:rsidRPr="002735A5">
        <w:t xml:space="preserve"> crear una solución teniendo en cuenta múltiples aspectos del software. Pone en interés el </w:t>
      </w:r>
      <w:r w:rsidRPr="002735A5">
        <w:rPr>
          <w:b/>
          <w:bCs/>
        </w:rPr>
        <w:t>Cómo</w:t>
      </w:r>
      <w:r w:rsidRPr="002735A5">
        <w:t>. Relacionado con el problema, el usuario y la solución.</w:t>
      </w:r>
    </w:p>
    <w:p w14:paraId="31EC3A24" w14:textId="77777777" w:rsidR="002735A5" w:rsidRPr="002735A5" w:rsidRDefault="002735A5" w:rsidP="00326E12">
      <w:pPr>
        <w:numPr>
          <w:ilvl w:val="0"/>
          <w:numId w:val="3"/>
        </w:numPr>
        <w:spacing w:before="100" w:beforeAutospacing="1" w:after="100" w:afterAutospacing="1"/>
      </w:pPr>
      <w:r w:rsidRPr="002735A5">
        <w:rPr>
          <w:b/>
          <w:bCs/>
        </w:rPr>
        <w:t>Implementación:</w:t>
      </w:r>
      <w:r w:rsidRPr="002735A5">
        <w:t xml:space="preserve"> se desarrolla el software en base al análisis y diseño realizado.</w:t>
      </w:r>
    </w:p>
    <w:p w14:paraId="4E7F4CF2" w14:textId="77777777" w:rsidR="002735A5" w:rsidRPr="002735A5" w:rsidRDefault="002735A5" w:rsidP="00326E12">
      <w:pPr>
        <w:numPr>
          <w:ilvl w:val="0"/>
          <w:numId w:val="3"/>
        </w:numPr>
        <w:spacing w:before="100" w:beforeAutospacing="1" w:after="100" w:afterAutospacing="1"/>
      </w:pPr>
      <w:r w:rsidRPr="002735A5">
        <w:rPr>
          <w:b/>
          <w:bCs/>
        </w:rPr>
        <w:t>Pruebas:</w:t>
      </w:r>
      <w:r w:rsidRPr="002735A5">
        <w:t xml:space="preserve"> prueba del sistema y la integración (pruebas de funcionalidad, integración de sistemas, de aceptación del usuario) para garantizar que el código esté limpio y se cumplan los objetivos comerciales de la solución. La v</w:t>
      </w:r>
      <w:r w:rsidRPr="002735A5">
        <w:rPr>
          <w:b/>
          <w:bCs/>
        </w:rPr>
        <w:t>erificación y validación constituyen una parte vital</w:t>
      </w:r>
      <w:r w:rsidRPr="002735A5">
        <w:t xml:space="preserve"> para garantizar que la aplicación / solución se complete con éxito.</w:t>
      </w:r>
    </w:p>
    <w:p w14:paraId="04B7BFE7" w14:textId="77777777" w:rsidR="002735A5" w:rsidRPr="002735A5" w:rsidRDefault="002735A5" w:rsidP="00326E12">
      <w:pPr>
        <w:numPr>
          <w:ilvl w:val="0"/>
          <w:numId w:val="3"/>
        </w:numPr>
        <w:spacing w:before="100" w:beforeAutospacing="1" w:after="100" w:afterAutospacing="1"/>
      </w:pPr>
      <w:r w:rsidRPr="002735A5">
        <w:rPr>
          <w:b/>
          <w:bCs/>
        </w:rPr>
        <w:t>Instalación:</w:t>
      </w:r>
      <w:r w:rsidRPr="002735A5">
        <w:t xml:space="preserve"> Esta es una etapa en la que tiene lugar la instalación real de la solución diseñada.</w:t>
      </w:r>
    </w:p>
    <w:p w14:paraId="3881D191" w14:textId="22607B43" w:rsidR="002735A5" w:rsidRPr="002735A5" w:rsidRDefault="002735A5" w:rsidP="00326E12">
      <w:pPr>
        <w:numPr>
          <w:ilvl w:val="0"/>
          <w:numId w:val="3"/>
        </w:numPr>
        <w:spacing w:before="100" w:beforeAutospacing="1" w:after="100" w:afterAutospacing="1"/>
      </w:pPr>
      <w:r w:rsidRPr="002735A5">
        <w:rPr>
          <w:b/>
          <w:bCs/>
        </w:rPr>
        <w:t>Mantenimiento:</w:t>
      </w:r>
      <w:r w:rsidRPr="002735A5">
        <w:t xml:space="preserve"> como el software es producto que una vez acabado sigue siendo susceptible al cambio →arreglas. mejoras o reparación.</w:t>
      </w:r>
    </w:p>
    <w:p w14:paraId="750B33DA" w14:textId="6D090813" w:rsidR="0027106C" w:rsidRDefault="005052E4" w:rsidP="00892EE0">
      <w:pPr>
        <w:pStyle w:val="Ttulo1"/>
      </w:pPr>
      <w:r>
        <w:t>testing</w:t>
      </w:r>
    </w:p>
    <w:p w14:paraId="0E87ACA7" w14:textId="075E9342" w:rsidR="00892EE0" w:rsidRDefault="004A7A19" w:rsidP="00892EE0">
      <w:pPr>
        <w:pStyle w:val="Ttulo2"/>
      </w:pPr>
      <w:r>
        <w:t>Definición</w:t>
      </w:r>
    </w:p>
    <w:p w14:paraId="2A1DC51A" w14:textId="77777777" w:rsidR="004A7A19" w:rsidRPr="004A7A19" w:rsidRDefault="004A7A19" w:rsidP="004A7A19">
      <w:pPr>
        <w:ind w:left="360"/>
      </w:pPr>
      <w:r w:rsidRPr="004A7A19">
        <w:t>Test: “Un procedimiento destinado a determinar la calidad, rendimiento o confiabilidad de algo, especialmente antes que sea llevado al uso masivo”</w:t>
      </w:r>
    </w:p>
    <w:p w14:paraId="5C1AA7EA" w14:textId="0E436A5F" w:rsidR="004A7A19" w:rsidRDefault="004A7A19" w:rsidP="004A7A19">
      <w:pPr>
        <w:pStyle w:val="NormalWeb"/>
        <w:ind w:left="360"/>
      </w:pPr>
      <w:r>
        <w:t xml:space="preserve">Las pruebas de software pueden definirse como el </w:t>
      </w:r>
      <w:r>
        <w:rPr>
          <w:rStyle w:val="Textoennegrita"/>
          <w:rFonts w:eastAsiaTheme="majorEastAsia"/>
        </w:rPr>
        <w:t>proceso de verificación y validación</w:t>
      </w:r>
      <w:r>
        <w:t xml:space="preserve"> de que un software o una aplicación está libre de errores.</w:t>
      </w:r>
    </w:p>
    <w:p w14:paraId="0D755461" w14:textId="5368B55A" w:rsidR="004A7A19" w:rsidRPr="004A7A19" w:rsidRDefault="004A7A19" w:rsidP="004A7A19">
      <w:pPr>
        <w:ind w:left="360"/>
      </w:pPr>
      <w:r w:rsidRPr="004A7A19">
        <w:lastRenderedPageBreak/>
        <w:t>El proceso de prueba de software tiene como objetivo no solo encontrar fallas en el software existente, sino también encontrar medidas para mejorar el software en términos de eficiencia, precisión y usabilidad. Su objetivo principal es medir la especificación, la funcionalidad y el rendimiento de un programa o aplicación de software.</w:t>
      </w:r>
    </w:p>
    <w:p w14:paraId="1B19D142" w14:textId="439589E1" w:rsidR="004A7A19" w:rsidRPr="004A7A19" w:rsidRDefault="00342D82" w:rsidP="00342D82">
      <w:pPr>
        <w:pStyle w:val="NormalWeb"/>
        <w:ind w:left="360"/>
      </w:pPr>
      <w:r w:rsidRPr="004A7A19">
        <w:fldChar w:fldCharType="begin"/>
      </w:r>
      <w:r w:rsidRPr="004A7A19">
        <w:instrText xml:space="preserve"> INCLUDEPICTURE "https://youthful-holly-615.notion.site/image/https%3A%2F%2Fs3-us-west-2.amazonaws.com%2Fsecure.notion-static.com%2Fb99b3056-f21e-4d7d-b556-15b3c71a30b1%2FUntitled.png?table=block&amp;id=85a1e9e4-9348-40d9-abeb-f6e7097712de&amp;spaceId=a1e55095-a6d7-4703-bbe3-41ed0f6025ee&amp;width=1290&amp;userId=&amp;cache=v2" \* MERGEFORMATINET </w:instrText>
      </w:r>
      <w:r w:rsidRPr="004A7A19">
        <w:fldChar w:fldCharType="separate"/>
      </w:r>
      <w:r w:rsidRPr="004A7A19">
        <w:rPr>
          <w:noProof/>
        </w:rPr>
        <w:drawing>
          <wp:inline distT="0" distB="0" distL="0" distR="0" wp14:anchorId="5AD74F4F" wp14:editId="110A69FC">
            <wp:extent cx="4811807" cy="19843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7678" cy="1986796"/>
                    </a:xfrm>
                    <a:prstGeom prst="rect">
                      <a:avLst/>
                    </a:prstGeom>
                    <a:noFill/>
                    <a:ln>
                      <a:noFill/>
                    </a:ln>
                  </pic:spPr>
                </pic:pic>
              </a:graphicData>
            </a:graphic>
          </wp:inline>
        </w:drawing>
      </w:r>
      <w:r w:rsidRPr="004A7A19">
        <w:fldChar w:fldCharType="end"/>
      </w:r>
    </w:p>
    <w:p w14:paraId="464B11FF" w14:textId="77777777" w:rsidR="004A7A19" w:rsidRPr="004A7A19" w:rsidRDefault="004A7A19" w:rsidP="004A7A19">
      <w:pPr>
        <w:spacing w:before="100" w:beforeAutospacing="1" w:after="100" w:afterAutospacing="1"/>
        <w:ind w:firstLine="360"/>
        <w:rPr>
          <w:u w:val="single"/>
        </w:rPr>
      </w:pPr>
      <w:r w:rsidRPr="004A7A19">
        <w:rPr>
          <w:u w:val="single"/>
        </w:rPr>
        <w:t>Importancia del testing</w:t>
      </w:r>
    </w:p>
    <w:p w14:paraId="48FE2E1D" w14:textId="77777777" w:rsidR="004A7A19" w:rsidRPr="004A7A19" w:rsidRDefault="004A7A19" w:rsidP="00326E12">
      <w:pPr>
        <w:numPr>
          <w:ilvl w:val="0"/>
          <w:numId w:val="24"/>
        </w:numPr>
        <w:spacing w:before="100" w:beforeAutospacing="1" w:after="100" w:afterAutospacing="1"/>
      </w:pPr>
      <w:r w:rsidRPr="004A7A19">
        <w:t>Software está en todo</w:t>
      </w:r>
    </w:p>
    <w:p w14:paraId="5A3BFD81" w14:textId="77777777" w:rsidR="004A7A19" w:rsidRPr="004A7A19" w:rsidRDefault="004A7A19" w:rsidP="00326E12">
      <w:pPr>
        <w:numPr>
          <w:ilvl w:val="0"/>
          <w:numId w:val="24"/>
        </w:numPr>
        <w:spacing w:before="100" w:beforeAutospacing="1" w:after="100" w:afterAutospacing="1"/>
      </w:pPr>
      <w:r w:rsidRPr="004A7A19">
        <w:t xml:space="preserve">Software es algo que está en constante cambio: </w:t>
      </w:r>
    </w:p>
    <w:p w14:paraId="4A791814" w14:textId="77777777" w:rsidR="004A7A19" w:rsidRPr="004A7A19" w:rsidRDefault="004A7A19" w:rsidP="00326E12">
      <w:pPr>
        <w:numPr>
          <w:ilvl w:val="1"/>
          <w:numId w:val="25"/>
        </w:numPr>
        <w:spacing w:before="100" w:beforeAutospacing="1" w:after="100" w:afterAutospacing="1"/>
      </w:pPr>
      <w:r w:rsidRPr="004A7A19">
        <w:t>Clientes piden más</w:t>
      </w:r>
    </w:p>
    <w:p w14:paraId="229D856B" w14:textId="77777777" w:rsidR="004A7A19" w:rsidRPr="004A7A19" w:rsidRDefault="004A7A19" w:rsidP="00326E12">
      <w:pPr>
        <w:numPr>
          <w:ilvl w:val="1"/>
          <w:numId w:val="25"/>
        </w:numPr>
        <w:spacing w:before="100" w:beforeAutospacing="1" w:after="100" w:afterAutospacing="1"/>
      </w:pPr>
      <w:r w:rsidRPr="004A7A19">
        <w:t>Necesidad de adaptarse a cambios del entorno</w:t>
      </w:r>
    </w:p>
    <w:p w14:paraId="10141EA9" w14:textId="77777777" w:rsidR="004A7A19" w:rsidRPr="004A7A19" w:rsidRDefault="004A7A19" w:rsidP="00326E12">
      <w:pPr>
        <w:numPr>
          <w:ilvl w:val="1"/>
          <w:numId w:val="25"/>
        </w:numPr>
        <w:spacing w:before="100" w:beforeAutospacing="1" w:after="100" w:afterAutospacing="1"/>
      </w:pPr>
      <w:r w:rsidRPr="004A7A19">
        <w:t>Necesidad de solucionar bugs</w:t>
      </w:r>
    </w:p>
    <w:p w14:paraId="4B548791" w14:textId="0B94888A" w:rsidR="004A7A19" w:rsidRDefault="00342D82" w:rsidP="00342D82">
      <w:pPr>
        <w:pStyle w:val="Ttulo3"/>
        <w:numPr>
          <w:ilvl w:val="0"/>
          <w:numId w:val="0"/>
        </w:numPr>
        <w:ind w:left="643" w:hanging="360"/>
        <w:rPr>
          <w:u w:val="single"/>
        </w:rPr>
      </w:pPr>
      <w:r w:rsidRPr="00342D82">
        <w:rPr>
          <w:u w:val="single"/>
        </w:rPr>
        <w:t>Beneficios</w:t>
      </w:r>
      <w:r>
        <w:rPr>
          <w:u w:val="single"/>
        </w:rPr>
        <w:t xml:space="preserve"> (a largo plazo)</w:t>
      </w:r>
    </w:p>
    <w:p w14:paraId="2D0D3CED" w14:textId="77777777" w:rsidR="00342D82" w:rsidRPr="00342D82" w:rsidRDefault="00342D82" w:rsidP="00326E12">
      <w:pPr>
        <w:numPr>
          <w:ilvl w:val="0"/>
          <w:numId w:val="26"/>
        </w:numPr>
        <w:spacing w:before="100" w:beforeAutospacing="1" w:after="100" w:afterAutospacing="1"/>
      </w:pPr>
      <w:r w:rsidRPr="00342D82">
        <w:t xml:space="preserve">Verificación de funcionalidad </w:t>
      </w:r>
    </w:p>
    <w:p w14:paraId="6FE71E3F" w14:textId="77777777" w:rsidR="00342D82" w:rsidRPr="00342D82" w:rsidRDefault="00342D82" w:rsidP="00326E12">
      <w:pPr>
        <w:numPr>
          <w:ilvl w:val="1"/>
          <w:numId w:val="26"/>
        </w:numPr>
        <w:spacing w:before="100" w:beforeAutospacing="1" w:after="100" w:afterAutospacing="1"/>
      </w:pPr>
      <w:r w:rsidRPr="00342D82">
        <w:t>Identificación de bugs</w:t>
      </w:r>
    </w:p>
    <w:p w14:paraId="1080420A" w14:textId="77777777" w:rsidR="00342D82" w:rsidRPr="00342D82" w:rsidRDefault="00342D82" w:rsidP="00326E12">
      <w:pPr>
        <w:numPr>
          <w:ilvl w:val="1"/>
          <w:numId w:val="26"/>
        </w:numPr>
        <w:spacing w:before="100" w:beforeAutospacing="1" w:after="100" w:afterAutospacing="1"/>
      </w:pPr>
      <w:r w:rsidRPr="00342D82">
        <w:t>Comunicación entre módulos</w:t>
      </w:r>
    </w:p>
    <w:p w14:paraId="23722385" w14:textId="77777777" w:rsidR="00342D82" w:rsidRPr="00342D82" w:rsidRDefault="00342D82" w:rsidP="00326E12">
      <w:pPr>
        <w:numPr>
          <w:ilvl w:val="0"/>
          <w:numId w:val="26"/>
        </w:numPr>
        <w:spacing w:before="100" w:beforeAutospacing="1" w:after="100" w:afterAutospacing="1"/>
      </w:pPr>
      <w:r w:rsidRPr="00342D82">
        <w:t>Red de seguridad ante cambios</w:t>
      </w:r>
    </w:p>
    <w:p w14:paraId="6CC96D65" w14:textId="77777777" w:rsidR="00342D82" w:rsidRPr="00342D82" w:rsidRDefault="00342D82" w:rsidP="00326E12">
      <w:pPr>
        <w:numPr>
          <w:ilvl w:val="0"/>
          <w:numId w:val="26"/>
        </w:numPr>
        <w:spacing w:before="100" w:beforeAutospacing="1" w:after="100" w:afterAutospacing="1"/>
      </w:pPr>
      <w:r w:rsidRPr="00342D82">
        <w:t>Cuando tengo un error →fácil de encontrar</w:t>
      </w:r>
    </w:p>
    <w:p w14:paraId="5C46D200" w14:textId="23F328DC" w:rsidR="00342D82" w:rsidRPr="00342D82" w:rsidRDefault="00342D82" w:rsidP="00342D82">
      <w:pPr>
        <w:pStyle w:val="Ttulo3"/>
        <w:numPr>
          <w:ilvl w:val="0"/>
          <w:numId w:val="0"/>
        </w:numPr>
        <w:ind w:left="643" w:hanging="360"/>
        <w:rPr>
          <w:u w:val="single"/>
        </w:rPr>
      </w:pPr>
    </w:p>
    <w:p w14:paraId="4273581D" w14:textId="10E0DEE8" w:rsidR="00342D82" w:rsidRPr="00342D82" w:rsidRDefault="00342D82" w:rsidP="00342D82">
      <w:pPr>
        <w:pStyle w:val="Ttulo3"/>
        <w:numPr>
          <w:ilvl w:val="0"/>
          <w:numId w:val="0"/>
        </w:numPr>
        <w:ind w:left="643" w:hanging="360"/>
        <w:rPr>
          <w:u w:val="single"/>
        </w:rPr>
      </w:pPr>
      <w:r>
        <w:rPr>
          <w:u w:val="single"/>
        </w:rPr>
        <w:t>Desventajas de su ausencia</w:t>
      </w:r>
    </w:p>
    <w:p w14:paraId="1AFE98B0" w14:textId="77777777" w:rsidR="00342D82" w:rsidRPr="00342D82" w:rsidRDefault="00342D82" w:rsidP="00326E12">
      <w:pPr>
        <w:numPr>
          <w:ilvl w:val="0"/>
          <w:numId w:val="27"/>
        </w:numPr>
        <w:spacing w:before="100" w:beforeAutospacing="1" w:after="100" w:afterAutospacing="1"/>
      </w:pPr>
      <w:r w:rsidRPr="00342D82">
        <w:t xml:space="preserve">Aumento en el costo de mantenimiento </w:t>
      </w:r>
    </w:p>
    <w:p w14:paraId="3434639E" w14:textId="77777777" w:rsidR="00342D82" w:rsidRPr="00342D82" w:rsidRDefault="00342D82" w:rsidP="00326E12">
      <w:pPr>
        <w:numPr>
          <w:ilvl w:val="1"/>
          <w:numId w:val="27"/>
        </w:numPr>
        <w:spacing w:before="100" w:beforeAutospacing="1" w:after="100" w:afterAutospacing="1"/>
      </w:pPr>
      <w:r w:rsidRPr="00342D82">
        <w:t>Costo corrección de bugs</w:t>
      </w:r>
    </w:p>
    <w:p w14:paraId="58DE6968" w14:textId="77777777" w:rsidR="00342D82" w:rsidRPr="00342D82" w:rsidRDefault="00342D82" w:rsidP="00326E12">
      <w:pPr>
        <w:numPr>
          <w:ilvl w:val="1"/>
          <w:numId w:val="27"/>
        </w:numPr>
        <w:spacing w:before="100" w:beforeAutospacing="1" w:after="100" w:afterAutospacing="1"/>
      </w:pPr>
      <w:r w:rsidRPr="00342D82">
        <w:t>Costo agregar nuevas funcionalidades</w:t>
      </w:r>
    </w:p>
    <w:p w14:paraId="52440FAF" w14:textId="77777777" w:rsidR="004A7A19" w:rsidRPr="004A7A19" w:rsidRDefault="004A7A19" w:rsidP="004A7A19"/>
    <w:p w14:paraId="1E3A0912" w14:textId="23B05FB0" w:rsidR="00342D82" w:rsidRDefault="004A7A19" w:rsidP="00342D82">
      <w:pPr>
        <w:pStyle w:val="Ttulo2"/>
      </w:pPr>
      <w:r>
        <w:t>Tipos de pruebas de software</w:t>
      </w:r>
    </w:p>
    <w:p w14:paraId="08A3F720" w14:textId="5E49E558" w:rsidR="00342D82" w:rsidRPr="00342D82" w:rsidRDefault="00342D82" w:rsidP="00342D82">
      <w:pPr>
        <w:spacing w:before="100" w:beforeAutospacing="1" w:after="100" w:afterAutospacing="1"/>
        <w:ind w:firstLine="283"/>
      </w:pPr>
      <w:r w:rsidRPr="00342D82">
        <w:t xml:space="preserve">Las pruebas de </w:t>
      </w:r>
      <w:r w:rsidR="0025508E" w:rsidRPr="00342D82">
        <w:t>software</w:t>
      </w:r>
      <w:r w:rsidRPr="00342D82">
        <w:t xml:space="preserve"> se pueden clasificar en:</w:t>
      </w:r>
    </w:p>
    <w:p w14:paraId="5F3D5DBD" w14:textId="783915E1" w:rsidR="0025508E" w:rsidRPr="0025508E" w:rsidRDefault="00342D82" w:rsidP="00326E12">
      <w:pPr>
        <w:numPr>
          <w:ilvl w:val="0"/>
          <w:numId w:val="28"/>
        </w:numPr>
        <w:spacing w:before="100" w:beforeAutospacing="1" w:after="100" w:afterAutospacing="1"/>
      </w:pPr>
      <w:r w:rsidRPr="00342D82">
        <w:rPr>
          <w:b/>
          <w:bCs/>
        </w:rPr>
        <w:t>Prueba manual:</w:t>
      </w:r>
      <w:r w:rsidRPr="00342D82">
        <w:t xml:space="preserve"> probar el software manualmente. El evaluador </w:t>
      </w:r>
      <w:r w:rsidRPr="00342D82">
        <w:rPr>
          <w:i/>
          <w:iCs/>
        </w:rPr>
        <w:t>asume el rol de usuario final</w:t>
      </w:r>
      <w:r w:rsidRPr="00342D82">
        <w:t xml:space="preserve"> y prueba el software para identificar cualquier comportamiento o error inesperado.</w:t>
      </w:r>
    </w:p>
    <w:p w14:paraId="7B40A64A" w14:textId="267ADC85" w:rsidR="0025508E" w:rsidRDefault="0025508E" w:rsidP="00326E12">
      <w:pPr>
        <w:numPr>
          <w:ilvl w:val="1"/>
          <w:numId w:val="28"/>
        </w:numPr>
        <w:spacing w:before="100" w:beforeAutospacing="1" w:after="100" w:afterAutospacing="1"/>
      </w:pPr>
      <w:r w:rsidRPr="0025508E">
        <w:rPr>
          <w:b/>
          <w:bCs/>
          <w:u w:val="single"/>
        </w:rPr>
        <w:lastRenderedPageBreak/>
        <w:t>Pruebas unitarias:</w:t>
      </w:r>
      <w:r>
        <w:t xml:space="preserve"> </w:t>
      </w:r>
      <w:r w:rsidRPr="0025508E">
        <w:t>se pone a prueba una única función o una pequeña funcionalidad. Sin pequeños indicadores del funcionamiento del código.</w:t>
      </w:r>
    </w:p>
    <w:p w14:paraId="4F257B07" w14:textId="646649CB" w:rsidR="0025508E" w:rsidRDefault="0025508E" w:rsidP="00326E12">
      <w:pPr>
        <w:numPr>
          <w:ilvl w:val="1"/>
          <w:numId w:val="28"/>
        </w:numPr>
        <w:spacing w:before="100" w:beforeAutospacing="1" w:after="100" w:afterAutospacing="1"/>
      </w:pPr>
      <w:r w:rsidRPr="0025508E">
        <w:rPr>
          <w:b/>
          <w:bCs/>
          <w:u w:val="single"/>
        </w:rPr>
        <w:t>Pruebas de integración:</w:t>
      </w:r>
      <w:r>
        <w:t xml:space="preserve"> </w:t>
      </w:r>
      <w:r w:rsidRPr="0025508E">
        <w:t>se pone a prueba la interacción entre varios módulos. Indican como se comporta la aplicación en conjunto → exponer fallas en la interacción entre las unidades.</w:t>
      </w:r>
    </w:p>
    <w:p w14:paraId="675117F3" w14:textId="5D9C40DA" w:rsidR="0025508E" w:rsidRDefault="0025508E" w:rsidP="00326E12">
      <w:pPr>
        <w:numPr>
          <w:ilvl w:val="1"/>
          <w:numId w:val="28"/>
        </w:numPr>
        <w:spacing w:before="100" w:beforeAutospacing="1" w:after="100" w:afterAutospacing="1"/>
      </w:pPr>
      <w:r w:rsidRPr="0025508E">
        <w:rPr>
          <w:b/>
          <w:bCs/>
          <w:u w:val="single"/>
        </w:rPr>
        <w:t>Prueba del sistema:</w:t>
      </w:r>
      <w:r>
        <w:t xml:space="preserve"> </w:t>
      </w:r>
      <w:r w:rsidRPr="0025508E">
        <w:t>un nivel del proceso de prueba de software en el que se prueba un sistema/software completo e integrado. El propósito de esta prueba es evaluar el cumplimiento del sistema con los requisitos especificados.</w:t>
      </w:r>
    </w:p>
    <w:p w14:paraId="42F35CDB" w14:textId="1B0CCE7C" w:rsidR="0025508E" w:rsidRDefault="0025508E" w:rsidP="00326E12">
      <w:pPr>
        <w:numPr>
          <w:ilvl w:val="1"/>
          <w:numId w:val="28"/>
        </w:numPr>
        <w:spacing w:before="100" w:beforeAutospacing="1" w:after="100" w:afterAutospacing="1"/>
      </w:pPr>
      <w:r w:rsidRPr="0025508E">
        <w:rPr>
          <w:b/>
          <w:bCs/>
          <w:u w:val="single"/>
        </w:rPr>
        <w:t>Prueba de aceptación:</w:t>
      </w:r>
      <w:r>
        <w:t xml:space="preserve"> </w:t>
      </w:r>
      <w:r w:rsidRPr="0025508E">
        <w:t>nivel del proceso de prueba de software en el que se prueba la aceptabilidad de un sistema. El propósito de esta prueba es evaluar el cumplimiento del sistema con los requisitos comerciales y evaluar si es aceptable para la entrega.</w:t>
      </w:r>
    </w:p>
    <w:p w14:paraId="40539DAE" w14:textId="4A8F3CAC" w:rsidR="00342D82" w:rsidRPr="00B14846" w:rsidRDefault="0025508E" w:rsidP="00326E12">
      <w:pPr>
        <w:numPr>
          <w:ilvl w:val="0"/>
          <w:numId w:val="28"/>
        </w:numPr>
        <w:spacing w:before="100" w:beforeAutospacing="1" w:after="100" w:afterAutospacing="1"/>
      </w:pPr>
      <w:r w:rsidRPr="00B14846">
        <w:rPr>
          <w:b/>
          <w:bCs/>
        </w:rPr>
        <w:t>Pruebas de automatización:</w:t>
      </w:r>
      <w:r>
        <w:t xml:space="preserve"> </w:t>
      </w:r>
      <w:r w:rsidRPr="0025508E">
        <w:t>las pruebas se escriben en código para que se ejecuten de forma automática.  Se usa otro software para probar el producto. Se utilizan para probar la aplicación desde el punto de vista de la carga, el rendimiento y el estrés. Aumenta la cobertura de la prueba, mejora la precisión y ahorra tiempo y dinero en comparación con las pruebas manuales.</w:t>
      </w:r>
    </w:p>
    <w:p w14:paraId="32E8BBE3" w14:textId="2BFE5334" w:rsidR="004A7A19" w:rsidRDefault="004A7A19" w:rsidP="00892EE0">
      <w:pPr>
        <w:pStyle w:val="Ttulo2"/>
      </w:pPr>
      <w:r>
        <w:t>Técnicas de pruebas de software</w:t>
      </w:r>
    </w:p>
    <w:p w14:paraId="2802F76D" w14:textId="77777777" w:rsidR="0025508E" w:rsidRPr="0025508E" w:rsidRDefault="0025508E" w:rsidP="0025508E">
      <w:pPr>
        <w:spacing w:before="100" w:beforeAutospacing="1" w:after="100" w:afterAutospacing="1"/>
        <w:ind w:firstLine="283"/>
      </w:pPr>
      <w:r w:rsidRPr="0025508E">
        <w:t>Las técnicas de software se pueden clasificar principalmente en dos categorías:</w:t>
      </w:r>
    </w:p>
    <w:p w14:paraId="14DACAF8" w14:textId="77777777" w:rsidR="0025508E" w:rsidRPr="0025508E" w:rsidRDefault="0025508E" w:rsidP="00326E12">
      <w:pPr>
        <w:numPr>
          <w:ilvl w:val="0"/>
          <w:numId w:val="29"/>
        </w:numPr>
        <w:spacing w:before="100" w:beforeAutospacing="1" w:after="100" w:afterAutospacing="1"/>
      </w:pPr>
      <w:r w:rsidRPr="0025508E">
        <w:rPr>
          <w:b/>
          <w:bCs/>
        </w:rPr>
        <w:t>Prueba de caja negra:</w:t>
      </w:r>
      <w:r w:rsidRPr="0025508E">
        <w:t xml:space="preserve"> la técnica de prueba en la que el evaluador no tiene acceso al código fuente del software y se realiza en la interfaz del software </w:t>
      </w:r>
      <w:r w:rsidRPr="0025508E">
        <w:rPr>
          <w:i/>
          <w:iCs/>
        </w:rPr>
        <w:t>sin preocuparse por la estructura lógica interna del software</w:t>
      </w:r>
      <w:r w:rsidRPr="0025508E">
        <w:t xml:space="preserve"> se conoce como prueba de caja negra.</w:t>
      </w:r>
    </w:p>
    <w:p w14:paraId="28A952AE" w14:textId="77777777" w:rsidR="0025508E" w:rsidRPr="0025508E" w:rsidRDefault="0025508E" w:rsidP="00326E12">
      <w:pPr>
        <w:numPr>
          <w:ilvl w:val="0"/>
          <w:numId w:val="29"/>
        </w:numPr>
        <w:spacing w:before="100" w:beforeAutospacing="1" w:after="100" w:afterAutospacing="1"/>
      </w:pPr>
      <w:r w:rsidRPr="0025508E">
        <w:rPr>
          <w:b/>
          <w:bCs/>
        </w:rPr>
        <w:t>Prueba de caja blanca:</w:t>
      </w:r>
      <w:r w:rsidRPr="0025508E">
        <w:t xml:space="preserve"> la técnica de prueba en la que el probador es consciente del funcionamiento interno del producto, </w:t>
      </w:r>
      <w:r w:rsidRPr="0025508E">
        <w:rPr>
          <w:i/>
          <w:iCs/>
        </w:rPr>
        <w:t>tiene acceso a su código fuente</w:t>
      </w:r>
      <w:r w:rsidRPr="0025508E">
        <w:t xml:space="preserve"> y se realiza asegurándose de que todas las operaciones internas se realizan de acuerdo con las especificaciones se conoce como prueba de caja blanca.</w:t>
      </w:r>
    </w:p>
    <w:p w14:paraId="56CAB7DF" w14:textId="77777777" w:rsidR="0025508E" w:rsidRPr="0025508E" w:rsidRDefault="0025508E" w:rsidP="0025508E"/>
    <w:p w14:paraId="69FA7851" w14:textId="617F6D28" w:rsidR="004A7A19" w:rsidRDefault="004A7A19" w:rsidP="00892EE0">
      <w:pPr>
        <w:pStyle w:val="Ttulo2"/>
      </w:pPr>
      <w:r>
        <w:t>Estructura</w:t>
      </w:r>
    </w:p>
    <w:p w14:paraId="44EA701D" w14:textId="77777777" w:rsidR="0025508E" w:rsidRPr="0025508E" w:rsidRDefault="0025508E" w:rsidP="0025508E">
      <w:pPr>
        <w:spacing w:before="100" w:beforeAutospacing="1" w:after="100" w:afterAutospacing="1"/>
        <w:ind w:left="283"/>
      </w:pPr>
      <w:r w:rsidRPr="0025508E">
        <w:t>Mientras hago cada función, hago un test de la misma a la par → ahí voy viendo como va fallando mi función y si cumple los casos borde.</w:t>
      </w:r>
    </w:p>
    <w:p w14:paraId="70DBF1A8" w14:textId="77777777" w:rsidR="0025508E" w:rsidRPr="0025508E" w:rsidRDefault="0025508E" w:rsidP="0025508E">
      <w:pPr>
        <w:spacing w:before="100" w:beforeAutospacing="1" w:after="100" w:afterAutospacing="1"/>
        <w:ind w:left="283"/>
      </w:pPr>
      <w:r w:rsidRPr="0025508E">
        <w:t xml:space="preserve">Priorizo la legibilidad del código → que las pruebas las entienda y no estar </w:t>
      </w:r>
      <w:proofErr w:type="spellStart"/>
      <w:r w:rsidRPr="0025508E">
        <w:t>modularizando</w:t>
      </w:r>
      <w:proofErr w:type="spellEnd"/>
      <w:r w:rsidRPr="0025508E">
        <w:t xml:space="preserve"> todo (pruebas fáciles de entender)</w:t>
      </w:r>
    </w:p>
    <w:p w14:paraId="40D2B42A" w14:textId="77777777" w:rsidR="0025508E" w:rsidRPr="0025508E" w:rsidRDefault="0025508E" w:rsidP="00326E12">
      <w:pPr>
        <w:numPr>
          <w:ilvl w:val="0"/>
          <w:numId w:val="30"/>
        </w:numPr>
        <w:tabs>
          <w:tab w:val="clear" w:pos="720"/>
          <w:tab w:val="num" w:pos="1003"/>
        </w:tabs>
        <w:spacing w:before="100" w:beforeAutospacing="1" w:after="100" w:afterAutospacing="1"/>
        <w:ind w:left="1003"/>
      </w:pPr>
      <w:r w:rsidRPr="0025508E">
        <w:rPr>
          <w:b/>
          <w:bCs/>
        </w:rPr>
        <w:t>Inicialización:</w:t>
      </w:r>
      <w:r w:rsidRPr="0025508E">
        <w:t xml:space="preserve"> creo lo que necesito</w:t>
      </w:r>
    </w:p>
    <w:p w14:paraId="6E568C17" w14:textId="77777777" w:rsidR="0025508E" w:rsidRPr="0025508E" w:rsidRDefault="0025508E" w:rsidP="00326E12">
      <w:pPr>
        <w:numPr>
          <w:ilvl w:val="0"/>
          <w:numId w:val="30"/>
        </w:numPr>
        <w:tabs>
          <w:tab w:val="clear" w:pos="720"/>
          <w:tab w:val="num" w:pos="1003"/>
        </w:tabs>
        <w:spacing w:before="100" w:beforeAutospacing="1" w:after="100" w:afterAutospacing="1"/>
        <w:ind w:left="1003"/>
      </w:pPr>
      <w:r w:rsidRPr="0025508E">
        <w:rPr>
          <w:b/>
          <w:bCs/>
        </w:rPr>
        <w:t>Afirmación:</w:t>
      </w:r>
      <w:r w:rsidRPr="0025508E">
        <w:t xml:space="preserve"> 1 o más afirmaciones que me permiten conocer el funcionamiento</w:t>
      </w:r>
    </w:p>
    <w:p w14:paraId="09495096" w14:textId="7371C5A5" w:rsidR="0025508E" w:rsidRPr="0025508E" w:rsidRDefault="0025508E" w:rsidP="00326E12">
      <w:pPr>
        <w:numPr>
          <w:ilvl w:val="0"/>
          <w:numId w:val="30"/>
        </w:numPr>
        <w:tabs>
          <w:tab w:val="clear" w:pos="720"/>
          <w:tab w:val="num" w:pos="1003"/>
        </w:tabs>
        <w:spacing w:before="100" w:beforeAutospacing="1" w:after="100" w:afterAutospacing="1"/>
        <w:ind w:left="1003"/>
      </w:pPr>
      <w:r w:rsidRPr="0025508E">
        <w:rPr>
          <w:b/>
          <w:bCs/>
        </w:rPr>
        <w:t>Destrucción</w:t>
      </w:r>
    </w:p>
    <w:p w14:paraId="708B90FD" w14:textId="3120C9F5" w:rsidR="0025508E" w:rsidRPr="00B14846" w:rsidRDefault="0025508E" w:rsidP="00B14846">
      <w:pPr>
        <w:ind w:left="360"/>
      </w:pPr>
      <w:r w:rsidRPr="0025508E">
        <w:lastRenderedPageBreak/>
        <w:fldChar w:fldCharType="begin"/>
      </w:r>
      <w:r w:rsidRPr="0025508E">
        <w:instrText xml:space="preserve"> INCLUDEPICTURE "https://youthful-holly-615.notion.site/image/https%3A%2F%2Fs3-us-west-2.amazonaws.com%2Fsecure.notion-static.com%2F912934b6-ae6e-4d80-a7c2-2b9372f28744%2FUntitled.png?table=block&amp;id=3baafc92-d42c-436b-81d9-068867b3cdcc&amp;spaceId=a1e55095-a6d7-4703-bbe3-41ed0f6025ee&amp;width=1290&amp;userId=&amp;cache=v2" \* MERGEFORMATINET </w:instrText>
      </w:r>
      <w:r w:rsidRPr="0025508E">
        <w:fldChar w:fldCharType="separate"/>
      </w:r>
      <w:r w:rsidRPr="0025508E">
        <w:rPr>
          <w:noProof/>
        </w:rPr>
        <w:drawing>
          <wp:inline distT="0" distB="0" distL="0" distR="0" wp14:anchorId="3530C3E9" wp14:editId="7A07E2F7">
            <wp:extent cx="5274945" cy="2135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2135505"/>
                    </a:xfrm>
                    <a:prstGeom prst="rect">
                      <a:avLst/>
                    </a:prstGeom>
                    <a:noFill/>
                    <a:ln>
                      <a:noFill/>
                    </a:ln>
                  </pic:spPr>
                </pic:pic>
              </a:graphicData>
            </a:graphic>
          </wp:inline>
        </w:drawing>
      </w:r>
      <w:r w:rsidRPr="0025508E">
        <w:fldChar w:fldCharType="end"/>
      </w:r>
    </w:p>
    <w:p w14:paraId="76BCE52E" w14:textId="08D7D560" w:rsidR="005052E4" w:rsidRDefault="005052E4" w:rsidP="000C54DD">
      <w:pPr>
        <w:pStyle w:val="Ttulo1"/>
      </w:pPr>
      <w:r>
        <w:t>tdas</w:t>
      </w:r>
    </w:p>
    <w:p w14:paraId="0BA96D46" w14:textId="2894C5A8" w:rsidR="00FE491D" w:rsidRDefault="00370845" w:rsidP="00FE491D">
      <w:pPr>
        <w:pStyle w:val="Ttulo2"/>
      </w:pPr>
      <w:r>
        <w:t>INTRODUCCION</w:t>
      </w:r>
    </w:p>
    <w:p w14:paraId="3B4079F9" w14:textId="77777777" w:rsidR="00AD293D" w:rsidRPr="00AD293D" w:rsidRDefault="00AD293D" w:rsidP="00AD293D">
      <w:pPr>
        <w:spacing w:before="100" w:beforeAutospacing="1" w:after="100" w:afterAutospacing="1"/>
        <w:ind w:left="283"/>
      </w:pPr>
      <w:r w:rsidRPr="00AD293D">
        <w:t>La abstracción permite que a partir de la combinación de ciertas herramientas primitivas que ofrecen los lenguajes de programación, crear nuevos tipos de datos:</w:t>
      </w:r>
    </w:p>
    <w:p w14:paraId="33941EC6" w14:textId="77777777" w:rsidR="00AD293D" w:rsidRPr="00AD293D" w:rsidRDefault="00AD293D" w:rsidP="00326E12">
      <w:pPr>
        <w:numPr>
          <w:ilvl w:val="0"/>
          <w:numId w:val="53"/>
        </w:numPr>
        <w:tabs>
          <w:tab w:val="clear" w:pos="720"/>
          <w:tab w:val="num" w:pos="1003"/>
        </w:tabs>
        <w:spacing w:before="100" w:beforeAutospacing="1" w:after="100" w:afterAutospacing="1"/>
        <w:ind w:left="1003"/>
      </w:pPr>
      <w:r w:rsidRPr="00AD293D">
        <w:t>Tipos primitivos: numéricos, caracteres, booleanos.</w:t>
      </w:r>
    </w:p>
    <w:p w14:paraId="546D5930" w14:textId="77777777" w:rsidR="00AD293D" w:rsidRPr="00AD293D" w:rsidRDefault="00AD293D" w:rsidP="00326E12">
      <w:pPr>
        <w:numPr>
          <w:ilvl w:val="0"/>
          <w:numId w:val="53"/>
        </w:numPr>
        <w:tabs>
          <w:tab w:val="clear" w:pos="720"/>
          <w:tab w:val="num" w:pos="1003"/>
        </w:tabs>
        <w:spacing w:before="100" w:beforeAutospacing="1" w:after="100" w:afterAutospacing="1"/>
        <w:ind w:left="1003"/>
      </w:pPr>
      <w:r w:rsidRPr="00AD293D">
        <w:t>Funciones: permiten generar y encapsular nuevas acciones o funcionalidades sobre los datos.</w:t>
      </w:r>
    </w:p>
    <w:p w14:paraId="02035651" w14:textId="77777777" w:rsidR="00AD293D" w:rsidRPr="00AD293D" w:rsidRDefault="00AD293D" w:rsidP="00326E12">
      <w:pPr>
        <w:numPr>
          <w:ilvl w:val="0"/>
          <w:numId w:val="53"/>
        </w:numPr>
        <w:tabs>
          <w:tab w:val="clear" w:pos="720"/>
          <w:tab w:val="num" w:pos="1003"/>
        </w:tabs>
        <w:spacing w:before="100" w:beforeAutospacing="1" w:after="100" w:afterAutospacing="1"/>
        <w:ind w:left="1003"/>
      </w:pPr>
      <w:r w:rsidRPr="00AD293D">
        <w:t>Bibliotecas: agrupan conceptualmente acciones y datos para generar nuevos tipos de datos.</w:t>
      </w:r>
    </w:p>
    <w:p w14:paraId="551306AA" w14:textId="77777777" w:rsidR="00AD293D" w:rsidRPr="00AD293D" w:rsidRDefault="00AD293D" w:rsidP="00326E12">
      <w:pPr>
        <w:numPr>
          <w:ilvl w:val="0"/>
          <w:numId w:val="53"/>
        </w:numPr>
        <w:tabs>
          <w:tab w:val="clear" w:pos="720"/>
          <w:tab w:val="num" w:pos="1003"/>
        </w:tabs>
        <w:spacing w:before="100" w:beforeAutospacing="1" w:after="100" w:afterAutospacing="1"/>
        <w:ind w:left="1003"/>
      </w:pPr>
      <w:r w:rsidRPr="00AD293D">
        <w:t>Caja negra: técnica que permite centrarse en ¿Qué? realiza cierta función y no en el ¿Cómo?.</w:t>
      </w:r>
    </w:p>
    <w:p w14:paraId="6E6F8A88" w14:textId="7370D5A0" w:rsidR="00FE491D" w:rsidRDefault="00AD293D" w:rsidP="00AD293D">
      <w:pPr>
        <w:spacing w:before="100" w:beforeAutospacing="1" w:after="100" w:afterAutospacing="1"/>
        <w:ind w:left="283"/>
      </w:pPr>
      <w:r w:rsidRPr="00AD293D">
        <w:t>Para cada tda ¡no existe una única implementación!</w:t>
      </w:r>
    </w:p>
    <w:p w14:paraId="0C540866" w14:textId="4AC06272" w:rsidR="00370845" w:rsidRDefault="00370845" w:rsidP="00370845">
      <w:pPr>
        <w:pStyle w:val="Ttulo2"/>
      </w:pPr>
      <w:r>
        <w:t>TDA NODO ENLAZADO</w:t>
      </w:r>
    </w:p>
    <w:p w14:paraId="0677C9A8" w14:textId="7697CC83" w:rsidR="00AD293D" w:rsidRDefault="00AD293D" w:rsidP="00AD293D">
      <w:pPr>
        <w:ind w:firstLine="283"/>
      </w:pPr>
      <w:r>
        <w:t>Abstrae la idea de un contenedor →puede conocer a quien le sucede o antecede.</w:t>
      </w:r>
    </w:p>
    <w:p w14:paraId="11937CFF" w14:textId="045784C4" w:rsidR="00B62C6C" w:rsidRDefault="00AD293D" w:rsidP="00F000FB">
      <w:pPr>
        <w:jc w:val="center"/>
      </w:pPr>
      <w:r>
        <w:fldChar w:fldCharType="begin"/>
      </w:r>
      <w:r>
        <w:instrText xml:space="preserve"> INCLUDEPICTURE "https://youthful-holly-615.notion.site/image/https%3A%2F%2Fs3-us-west-2.amazonaws.com%2Fsecure.notion-static.com%2F31ebf392-8c04-4fea-8362-bc40f7af8eca%2FUntitled.png?table=block&amp;id=c5a08efa-e218-4886-9d6f-75a00fca98a1&amp;spaceId=a1e55095-a6d7-4703-bbe3-41ed0f6025ee&amp;width=560&amp;userId=&amp;cache=v2" \* MERGEFORMATINET </w:instrText>
      </w:r>
      <w:r>
        <w:fldChar w:fldCharType="separate"/>
      </w:r>
      <w:r>
        <w:rPr>
          <w:noProof/>
        </w:rPr>
        <w:drawing>
          <wp:inline distT="0" distB="0" distL="0" distR="0" wp14:anchorId="4A72F85C" wp14:editId="31C686D7">
            <wp:extent cx="2873829" cy="630006"/>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9469" cy="631242"/>
                    </a:xfrm>
                    <a:prstGeom prst="rect">
                      <a:avLst/>
                    </a:prstGeom>
                    <a:noFill/>
                    <a:ln>
                      <a:noFill/>
                    </a:ln>
                  </pic:spPr>
                </pic:pic>
              </a:graphicData>
            </a:graphic>
          </wp:inline>
        </w:drawing>
      </w:r>
      <w:r>
        <w:fldChar w:fldCharType="end"/>
      </w:r>
    </w:p>
    <w:p w14:paraId="4D384FBB" w14:textId="77777777" w:rsidR="00F000FB" w:rsidRDefault="00F000FB" w:rsidP="00AD293D"/>
    <w:p w14:paraId="42957AD0" w14:textId="0707B900" w:rsidR="00B62C6C" w:rsidRDefault="00B62C6C" w:rsidP="00F000FB">
      <w:pPr>
        <w:jc w:val="center"/>
      </w:pPr>
      <w:r>
        <w:rPr>
          <w:noProof/>
        </w:rPr>
        <w:drawing>
          <wp:inline distT="0" distB="0" distL="0" distR="0" wp14:anchorId="4E50EF12" wp14:editId="4C378D0A">
            <wp:extent cx="2882900" cy="14224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52">
                      <a:extLst>
                        <a:ext uri="{28A0092B-C50C-407E-A947-70E740481C1C}">
                          <a14:useLocalDpi xmlns:a14="http://schemas.microsoft.com/office/drawing/2010/main" val="0"/>
                        </a:ext>
                      </a:extLst>
                    </a:blip>
                    <a:stretch>
                      <a:fillRect/>
                    </a:stretch>
                  </pic:blipFill>
                  <pic:spPr>
                    <a:xfrm>
                      <a:off x="0" y="0"/>
                      <a:ext cx="2882900" cy="1422400"/>
                    </a:xfrm>
                    <a:prstGeom prst="rect">
                      <a:avLst/>
                    </a:prstGeom>
                  </pic:spPr>
                </pic:pic>
              </a:graphicData>
            </a:graphic>
          </wp:inline>
        </w:drawing>
      </w:r>
    </w:p>
    <w:p w14:paraId="2CE7A957" w14:textId="77777777" w:rsidR="00B62C6C" w:rsidRDefault="00B62C6C" w:rsidP="00AD293D"/>
    <w:p w14:paraId="60954EBB" w14:textId="77777777" w:rsidR="00F000FB" w:rsidRDefault="00AD293D" w:rsidP="00F000FB">
      <w:pPr>
        <w:jc w:val="center"/>
      </w:pPr>
      <w:r>
        <w:fldChar w:fldCharType="begin"/>
      </w:r>
      <w:r>
        <w:instrText xml:space="preserve"> INCLUDEPICTURE "https://youthful-holly-615.notion.site/image/https%3A%2F%2Fs3-us-west-2.amazonaws.com%2Fsecure.notion-static.com%2F19b10ea3-082b-4343-8de4-a3a60c333f74%2FUntitled.png?table=block&amp;id=9809d937-f02a-4365-af0d-e64ee624e4df&amp;spaceId=a1e55095-a6d7-4703-bbe3-41ed0f6025ee&amp;width=1430&amp;userId=&amp;cache=v2" \* MERGEFORMATINET </w:instrText>
      </w:r>
      <w:r>
        <w:fldChar w:fldCharType="separate"/>
      </w:r>
      <w:r>
        <w:rPr>
          <w:noProof/>
        </w:rPr>
        <w:drawing>
          <wp:inline distT="0" distB="0" distL="0" distR="0" wp14:anchorId="2053940C" wp14:editId="411CE9D9">
            <wp:extent cx="4631377" cy="599342"/>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4580" cy="601051"/>
                    </a:xfrm>
                    <a:prstGeom prst="rect">
                      <a:avLst/>
                    </a:prstGeom>
                    <a:noFill/>
                    <a:ln>
                      <a:noFill/>
                    </a:ln>
                  </pic:spPr>
                </pic:pic>
              </a:graphicData>
            </a:graphic>
          </wp:inline>
        </w:drawing>
      </w:r>
      <w:r>
        <w:fldChar w:fldCharType="end"/>
      </w:r>
    </w:p>
    <w:p w14:paraId="518D8B0D" w14:textId="59C539F5" w:rsidR="00AD293D" w:rsidRDefault="00F000FB" w:rsidP="00F000FB">
      <w:pPr>
        <w:jc w:val="center"/>
      </w:pPr>
      <w:r>
        <w:rPr>
          <w:noProof/>
        </w:rPr>
        <w:lastRenderedPageBreak/>
        <w:drawing>
          <wp:inline distT="0" distB="0" distL="0" distR="0" wp14:anchorId="6D7C01E6" wp14:editId="4640A0C7">
            <wp:extent cx="2844800" cy="15367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54">
                      <a:extLst>
                        <a:ext uri="{28A0092B-C50C-407E-A947-70E740481C1C}">
                          <a14:useLocalDpi xmlns:a14="http://schemas.microsoft.com/office/drawing/2010/main" val="0"/>
                        </a:ext>
                      </a:extLst>
                    </a:blip>
                    <a:stretch>
                      <a:fillRect/>
                    </a:stretch>
                  </pic:blipFill>
                  <pic:spPr>
                    <a:xfrm>
                      <a:off x="0" y="0"/>
                      <a:ext cx="2844800" cy="1536700"/>
                    </a:xfrm>
                    <a:prstGeom prst="rect">
                      <a:avLst/>
                    </a:prstGeom>
                  </pic:spPr>
                </pic:pic>
              </a:graphicData>
            </a:graphic>
          </wp:inline>
        </w:drawing>
      </w:r>
    </w:p>
    <w:p w14:paraId="5F633B49" w14:textId="77777777" w:rsidR="00AD293D" w:rsidRDefault="00AD293D" w:rsidP="00AD293D">
      <w:pPr>
        <w:ind w:left="643"/>
      </w:pPr>
    </w:p>
    <w:p w14:paraId="511F3465" w14:textId="7E4D5CEB" w:rsidR="00370845" w:rsidRDefault="00370845" w:rsidP="00370845">
      <w:pPr>
        <w:pStyle w:val="Ttulo2"/>
      </w:pPr>
      <w:r>
        <w:t>TDA PILA</w:t>
      </w:r>
    </w:p>
    <w:p w14:paraId="7587730F" w14:textId="6237FE9D" w:rsidR="00315CEB" w:rsidRDefault="00315CEB" w:rsidP="00315CEB">
      <w:pPr>
        <w:pStyle w:val="NormalWeb"/>
        <w:ind w:left="283"/>
      </w:pPr>
      <w:r>
        <w:t>Una pila es una colección ordenada de elementos que pueden insertarse y eliminarse por un extremo," denominado tope.</w:t>
      </w:r>
    </w:p>
    <w:p w14:paraId="6855F8A3" w14:textId="7BF43EF1" w:rsidR="00315CEB" w:rsidRDefault="00315CEB" w:rsidP="00315CEB">
      <w:pPr>
        <w:pStyle w:val="NormalWeb"/>
        <w:ind w:left="283"/>
      </w:pPr>
      <w:r>
        <w:t>Pienso como una pila de platos →stack del programa.</w:t>
      </w:r>
    </w:p>
    <w:p w14:paraId="3067053D" w14:textId="63BEAF3E" w:rsidR="00315CEB" w:rsidRDefault="00315CEB" w:rsidP="00315CEB">
      <w:pPr>
        <w:pStyle w:val="NormalWeb"/>
        <w:ind w:firstLine="283"/>
      </w:pPr>
      <w:r>
        <w:t xml:space="preserve"> </w:t>
      </w:r>
      <w:r>
        <w:rPr>
          <w:rFonts w:ascii="Apple Color Emoji" w:hAnsi="Apple Color Emoji" w:cs="Apple Color Emoji"/>
        </w:rPr>
        <w:t>⚠️</w:t>
      </w:r>
      <w:r>
        <w:t xml:space="preserve"> "</w:t>
      </w:r>
      <w:r>
        <w:rPr>
          <w:rStyle w:val="Textoennegrita"/>
          <w:rFonts w:eastAsiaTheme="majorEastAsia"/>
        </w:rPr>
        <w:t>LIFO:</w:t>
      </w:r>
      <w:r>
        <w:t xml:space="preserve"> </w:t>
      </w:r>
      <w:proofErr w:type="spellStart"/>
      <w:r>
        <w:t>Last</w:t>
      </w:r>
      <w:proofErr w:type="spellEnd"/>
      <w:r>
        <w:t xml:space="preserve"> in, </w:t>
      </w:r>
      <w:proofErr w:type="spellStart"/>
      <w:r>
        <w:t>first</w:t>
      </w:r>
      <w:proofErr w:type="spellEnd"/>
      <w:r>
        <w:t xml:space="preserve"> </w:t>
      </w:r>
      <w:proofErr w:type="spellStart"/>
      <w:r>
        <w:t>out</w:t>
      </w:r>
      <w:proofErr w:type="spellEnd"/>
      <w:r>
        <w:t>" (ultimo en entrar, primero en salir)</w:t>
      </w:r>
    </w:p>
    <w:p w14:paraId="641F9C1C" w14:textId="192FC2E6" w:rsidR="00315CEB" w:rsidRDefault="00315CEB" w:rsidP="00315CEB">
      <w:pPr>
        <w:pStyle w:val="NormalWeb"/>
        <w:ind w:left="283"/>
        <w:rPr>
          <w:b/>
          <w:bCs/>
          <w:u w:val="single"/>
        </w:rPr>
      </w:pPr>
      <w:r w:rsidRPr="00315CEB">
        <w:rPr>
          <w:b/>
          <w:bCs/>
          <w:u w:val="single"/>
        </w:rPr>
        <w:t>Conjunto mínimo de operaciones</w:t>
      </w:r>
    </w:p>
    <w:p w14:paraId="183E9F06" w14:textId="66996502" w:rsidR="00315CEB" w:rsidRDefault="00315CEB" w:rsidP="00315CEB">
      <w:pPr>
        <w:pStyle w:val="NormalWeb"/>
        <w:ind w:firstLine="283"/>
      </w:pPr>
      <w:r>
        <w:t>Recordar: yo solo tengo referencia al último elemento de la pila → TOPE</w:t>
      </w:r>
    </w:p>
    <w:p w14:paraId="25C4DE63" w14:textId="5A444474" w:rsidR="00315CEB" w:rsidRDefault="00315CEB" w:rsidP="00326E12">
      <w:pPr>
        <w:pStyle w:val="Ttulo4"/>
        <w:numPr>
          <w:ilvl w:val="2"/>
          <w:numId w:val="2"/>
        </w:numPr>
      </w:pPr>
      <w:r>
        <w:t xml:space="preserve">Crear </w:t>
      </w:r>
      <w:r w:rsidR="006D35E6">
        <w:rPr>
          <w:noProof/>
        </w:rPr>
        <w:drawing>
          <wp:inline distT="0" distB="0" distL="0" distR="0" wp14:anchorId="0802EF16" wp14:editId="6F19369F">
            <wp:extent cx="4676519" cy="2412852"/>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55">
                      <a:extLst>
                        <a:ext uri="{28A0092B-C50C-407E-A947-70E740481C1C}">
                          <a14:useLocalDpi xmlns:a14="http://schemas.microsoft.com/office/drawing/2010/main" val="0"/>
                        </a:ext>
                      </a:extLst>
                    </a:blip>
                    <a:stretch>
                      <a:fillRect/>
                    </a:stretch>
                  </pic:blipFill>
                  <pic:spPr>
                    <a:xfrm>
                      <a:off x="0" y="0"/>
                      <a:ext cx="4687292" cy="2418410"/>
                    </a:xfrm>
                    <a:prstGeom prst="rect">
                      <a:avLst/>
                    </a:prstGeom>
                  </pic:spPr>
                </pic:pic>
              </a:graphicData>
            </a:graphic>
          </wp:inline>
        </w:drawing>
      </w:r>
    </w:p>
    <w:p w14:paraId="543C660F" w14:textId="35516873" w:rsidR="00315CEB" w:rsidRDefault="00315CEB" w:rsidP="00326E12">
      <w:pPr>
        <w:pStyle w:val="Ttulo4"/>
        <w:numPr>
          <w:ilvl w:val="2"/>
          <w:numId w:val="2"/>
        </w:numPr>
      </w:pPr>
      <w:r>
        <w:t>Destruir</w:t>
      </w:r>
    </w:p>
    <w:p w14:paraId="0F20D2D4" w14:textId="20C7E998" w:rsidR="006D35E6" w:rsidRDefault="00C663E8" w:rsidP="006D35E6">
      <w:pPr>
        <w:pStyle w:val="Ttulo4"/>
        <w:numPr>
          <w:ilvl w:val="0"/>
          <w:numId w:val="0"/>
        </w:numPr>
        <w:ind w:left="1440" w:hanging="360"/>
      </w:pPr>
      <w:r>
        <w:rPr>
          <w:noProof/>
        </w:rPr>
        <w:drawing>
          <wp:inline distT="0" distB="0" distL="0" distR="0" wp14:anchorId="30593AF8" wp14:editId="5C44E711">
            <wp:extent cx="4843915" cy="2001825"/>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56">
                      <a:extLst>
                        <a:ext uri="{28A0092B-C50C-407E-A947-70E740481C1C}">
                          <a14:useLocalDpi xmlns:a14="http://schemas.microsoft.com/office/drawing/2010/main" val="0"/>
                        </a:ext>
                      </a:extLst>
                    </a:blip>
                    <a:stretch>
                      <a:fillRect/>
                    </a:stretch>
                  </pic:blipFill>
                  <pic:spPr>
                    <a:xfrm>
                      <a:off x="0" y="0"/>
                      <a:ext cx="4854890" cy="2006361"/>
                    </a:xfrm>
                    <a:prstGeom prst="rect">
                      <a:avLst/>
                    </a:prstGeom>
                  </pic:spPr>
                </pic:pic>
              </a:graphicData>
            </a:graphic>
          </wp:inline>
        </w:drawing>
      </w:r>
    </w:p>
    <w:p w14:paraId="379BF210" w14:textId="5A61550F" w:rsidR="00315CEB" w:rsidRDefault="00315CEB" w:rsidP="00326E12">
      <w:pPr>
        <w:pStyle w:val="Ttulo4"/>
        <w:numPr>
          <w:ilvl w:val="2"/>
          <w:numId w:val="2"/>
        </w:numPr>
      </w:pPr>
      <w:r>
        <w:lastRenderedPageBreak/>
        <w:t>Poner</w:t>
      </w:r>
    </w:p>
    <w:p w14:paraId="63091124" w14:textId="6B9E29E3" w:rsidR="00C663E8" w:rsidRDefault="00C82981" w:rsidP="00C663E8">
      <w:pPr>
        <w:pStyle w:val="Ttulo4"/>
        <w:numPr>
          <w:ilvl w:val="0"/>
          <w:numId w:val="0"/>
        </w:numPr>
        <w:ind w:left="1080"/>
      </w:pPr>
      <w:r>
        <w:rPr>
          <w:noProof/>
        </w:rPr>
        <w:drawing>
          <wp:inline distT="0" distB="0" distL="0" distR="0" wp14:anchorId="2DB9CD7F" wp14:editId="1C0FDDC4">
            <wp:extent cx="5274945" cy="1594485"/>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57">
                      <a:extLst>
                        <a:ext uri="{28A0092B-C50C-407E-A947-70E740481C1C}">
                          <a14:useLocalDpi xmlns:a14="http://schemas.microsoft.com/office/drawing/2010/main" val="0"/>
                        </a:ext>
                      </a:extLst>
                    </a:blip>
                    <a:stretch>
                      <a:fillRect/>
                    </a:stretch>
                  </pic:blipFill>
                  <pic:spPr>
                    <a:xfrm>
                      <a:off x="0" y="0"/>
                      <a:ext cx="5274945" cy="1594485"/>
                    </a:xfrm>
                    <a:prstGeom prst="rect">
                      <a:avLst/>
                    </a:prstGeom>
                  </pic:spPr>
                </pic:pic>
              </a:graphicData>
            </a:graphic>
          </wp:inline>
        </w:drawing>
      </w:r>
    </w:p>
    <w:p w14:paraId="16C8D093" w14:textId="77777777" w:rsidR="00C82981" w:rsidRDefault="00315CEB" w:rsidP="00326E12">
      <w:pPr>
        <w:pStyle w:val="Ttulo4"/>
        <w:numPr>
          <w:ilvl w:val="2"/>
          <w:numId w:val="2"/>
        </w:numPr>
      </w:pPr>
      <w:r>
        <w:t>Tope</w:t>
      </w:r>
      <w:r w:rsidR="00C82981">
        <w:t xml:space="preserve">: Observa el valor del tope de la pila. </w:t>
      </w:r>
      <w:r w:rsidR="00C82981">
        <w:rPr>
          <w:rStyle w:val="notion-enable-hover"/>
          <w:i/>
          <w:iCs/>
        </w:rPr>
        <w:t>En el caso anterior: valor del tope es B</w:t>
      </w:r>
    </w:p>
    <w:p w14:paraId="7A2CDEDD" w14:textId="30F642C9" w:rsidR="00315CEB" w:rsidRDefault="00315CEB" w:rsidP="00C82981">
      <w:pPr>
        <w:pStyle w:val="Ttulo4"/>
        <w:numPr>
          <w:ilvl w:val="0"/>
          <w:numId w:val="0"/>
        </w:numPr>
        <w:ind w:left="1080"/>
      </w:pPr>
    </w:p>
    <w:p w14:paraId="728C2F06" w14:textId="6998665D" w:rsidR="00315CEB" w:rsidRDefault="00315CEB" w:rsidP="00326E12">
      <w:pPr>
        <w:pStyle w:val="Ttulo4"/>
        <w:numPr>
          <w:ilvl w:val="2"/>
          <w:numId w:val="2"/>
        </w:numPr>
      </w:pPr>
      <w:proofErr w:type="spellStart"/>
      <w:r>
        <w:t>Desapilar</w:t>
      </w:r>
      <w:proofErr w:type="spellEnd"/>
      <w:r w:rsidR="00C82981">
        <w:t xml:space="preserve"> </w:t>
      </w:r>
      <w:r w:rsidR="00903FFA">
        <w:rPr>
          <w:noProof/>
        </w:rPr>
        <w:drawing>
          <wp:inline distT="0" distB="0" distL="0" distR="0" wp14:anchorId="169BDD66" wp14:editId="76A41F7D">
            <wp:extent cx="4821382" cy="1740619"/>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58">
                      <a:extLst>
                        <a:ext uri="{28A0092B-C50C-407E-A947-70E740481C1C}">
                          <a14:useLocalDpi xmlns:a14="http://schemas.microsoft.com/office/drawing/2010/main" val="0"/>
                        </a:ext>
                      </a:extLst>
                    </a:blip>
                    <a:stretch>
                      <a:fillRect/>
                    </a:stretch>
                  </pic:blipFill>
                  <pic:spPr>
                    <a:xfrm>
                      <a:off x="0" y="0"/>
                      <a:ext cx="4833972" cy="1745164"/>
                    </a:xfrm>
                    <a:prstGeom prst="rect">
                      <a:avLst/>
                    </a:prstGeom>
                  </pic:spPr>
                </pic:pic>
              </a:graphicData>
            </a:graphic>
          </wp:inline>
        </w:drawing>
      </w:r>
    </w:p>
    <w:p w14:paraId="6FCF4687" w14:textId="77777777" w:rsidR="00903FFA" w:rsidRPr="00903FFA" w:rsidRDefault="00315CEB" w:rsidP="00903FFA">
      <w:pPr>
        <w:pStyle w:val="Ttulo4"/>
      </w:pPr>
      <w:r w:rsidRPr="00903FFA">
        <w:t xml:space="preserve">Esta </w:t>
      </w:r>
      <w:proofErr w:type="spellStart"/>
      <w:r w:rsidRPr="00903FFA">
        <w:t>vacia</w:t>
      </w:r>
      <w:proofErr w:type="spellEnd"/>
      <w:r w:rsidR="00903FFA" w:rsidRPr="00903FFA">
        <w:t xml:space="preserve">: </w:t>
      </w:r>
    </w:p>
    <w:p w14:paraId="24F8477E" w14:textId="3BC42BC0" w:rsidR="00903FFA" w:rsidRPr="00903FFA" w:rsidRDefault="00903FFA" w:rsidP="00903FFA">
      <w:pPr>
        <w:pStyle w:val="NormalWeb"/>
        <w:ind w:left="1080"/>
      </w:pPr>
      <w:r w:rsidRPr="00903FFA">
        <w:t>Determina si una pila tiene o no elementos. Devuelve el estado de la pila como:</w:t>
      </w:r>
    </w:p>
    <w:p w14:paraId="63DB7155" w14:textId="77777777" w:rsidR="00903FFA" w:rsidRPr="00903FFA" w:rsidRDefault="00903FFA" w:rsidP="00326E12">
      <w:pPr>
        <w:numPr>
          <w:ilvl w:val="0"/>
          <w:numId w:val="54"/>
        </w:numPr>
        <w:tabs>
          <w:tab w:val="clear" w:pos="720"/>
          <w:tab w:val="num" w:pos="1800"/>
        </w:tabs>
        <w:spacing w:before="100" w:beforeAutospacing="1" w:after="100" w:afterAutospacing="1"/>
        <w:ind w:left="1800"/>
      </w:pPr>
      <w:r w:rsidRPr="00903FFA">
        <w:t>Verdadero: pila no posee elementos apilados</w:t>
      </w:r>
    </w:p>
    <w:p w14:paraId="7497AB6F" w14:textId="77777777" w:rsidR="00903FFA" w:rsidRPr="00903FFA" w:rsidRDefault="00903FFA" w:rsidP="00326E12">
      <w:pPr>
        <w:numPr>
          <w:ilvl w:val="0"/>
          <w:numId w:val="54"/>
        </w:numPr>
        <w:tabs>
          <w:tab w:val="clear" w:pos="720"/>
          <w:tab w:val="num" w:pos="1800"/>
        </w:tabs>
        <w:spacing w:before="100" w:beforeAutospacing="1" w:after="100" w:afterAutospacing="1"/>
        <w:ind w:left="1800"/>
      </w:pPr>
      <w:r w:rsidRPr="00903FFA">
        <w:t>Falso: si posee elemento en su interior.</w:t>
      </w:r>
    </w:p>
    <w:p w14:paraId="7998AE31" w14:textId="7DD1AAD1" w:rsidR="00903FFA" w:rsidRDefault="00903FFA" w:rsidP="00903FFA">
      <w:pPr>
        <w:spacing w:before="100" w:beforeAutospacing="1" w:after="100" w:afterAutospacing="1"/>
        <w:ind w:left="1080"/>
      </w:pPr>
      <w:r w:rsidRPr="00903FFA">
        <w:t>Puedo vaciar una pila sin la necesidad de saber cuanto elementos están apilados en su interior:</w:t>
      </w:r>
    </w:p>
    <w:p w14:paraId="6F9304D7" w14:textId="05053A4D" w:rsidR="00903FFA" w:rsidRPr="00903FFA" w:rsidRDefault="004D7704" w:rsidP="00903FFA">
      <w:pPr>
        <w:spacing w:before="100" w:beforeAutospacing="1" w:after="100" w:afterAutospacing="1"/>
        <w:ind w:left="1080"/>
      </w:pPr>
      <w:r>
        <w:rPr>
          <w:noProof/>
        </w:rPr>
        <w:drawing>
          <wp:inline distT="0" distB="0" distL="0" distR="0" wp14:anchorId="349A42F0" wp14:editId="2582C16E">
            <wp:extent cx="3175000" cy="8255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59">
                      <a:extLst>
                        <a:ext uri="{28A0092B-C50C-407E-A947-70E740481C1C}">
                          <a14:useLocalDpi xmlns:a14="http://schemas.microsoft.com/office/drawing/2010/main" val="0"/>
                        </a:ext>
                      </a:extLst>
                    </a:blip>
                    <a:stretch>
                      <a:fillRect/>
                    </a:stretch>
                  </pic:blipFill>
                  <pic:spPr>
                    <a:xfrm>
                      <a:off x="0" y="0"/>
                      <a:ext cx="3175000" cy="825500"/>
                    </a:xfrm>
                    <a:prstGeom prst="rect">
                      <a:avLst/>
                    </a:prstGeom>
                  </pic:spPr>
                </pic:pic>
              </a:graphicData>
            </a:graphic>
          </wp:inline>
        </w:drawing>
      </w:r>
    </w:p>
    <w:p w14:paraId="02D93CA9" w14:textId="715F8B27" w:rsidR="00315CEB" w:rsidRDefault="00315CEB" w:rsidP="004D7704">
      <w:pPr>
        <w:pStyle w:val="Ttulo4"/>
        <w:numPr>
          <w:ilvl w:val="0"/>
          <w:numId w:val="0"/>
        </w:numPr>
        <w:ind w:left="1080"/>
      </w:pPr>
    </w:p>
    <w:p w14:paraId="7E3D9106" w14:textId="389C4DEB" w:rsidR="00EE73C2" w:rsidRPr="004D7704" w:rsidRDefault="00EE73C2" w:rsidP="00EE73C2">
      <w:pPr>
        <w:pStyle w:val="Ttulo4"/>
        <w:numPr>
          <w:ilvl w:val="0"/>
          <w:numId w:val="0"/>
        </w:numPr>
        <w:ind w:left="283"/>
        <w:rPr>
          <w:b/>
          <w:bCs/>
          <w:u w:val="single"/>
        </w:rPr>
      </w:pPr>
      <w:r w:rsidRPr="004D7704">
        <w:rPr>
          <w:b/>
          <w:bCs/>
          <w:u w:val="single"/>
        </w:rPr>
        <w:t>Nodo enlazado en pila</w:t>
      </w:r>
    </w:p>
    <w:p w14:paraId="5D80DB82" w14:textId="77777777" w:rsidR="004D7704" w:rsidRDefault="004D7704" w:rsidP="004D7704">
      <w:pPr>
        <w:ind w:firstLine="283"/>
      </w:pPr>
      <w:r>
        <w:t>Únicamente puedo acceder al tope (al 29).</w:t>
      </w:r>
    </w:p>
    <w:p w14:paraId="1188D65B" w14:textId="21F308E4" w:rsidR="004D7704" w:rsidRDefault="004D7704" w:rsidP="004D7704">
      <w:pPr>
        <w:jc w:val="center"/>
      </w:pPr>
      <w:r>
        <w:lastRenderedPageBreak/>
        <w:fldChar w:fldCharType="begin"/>
      </w:r>
      <w:r>
        <w:instrText xml:space="preserve"> INCLUDEPICTURE "https://youthful-holly-615.notion.site/image/https%3A%2F%2Fs3-us-west-2.amazonaws.com%2Fsecure.notion-static.com%2F7f990dfc-d197-45f0-a041-9b2a68cc26f6%2FUntitled.png?table=block&amp;id=92538e8f-c8e5-4975-afeb-9756fcd43533&amp;spaceId=a1e55095-a6d7-4703-bbe3-41ed0f6025ee&amp;width=1430&amp;userId=&amp;cache=v2" \* MERGEFORMATINET </w:instrText>
      </w:r>
      <w:r>
        <w:fldChar w:fldCharType="separate"/>
      </w:r>
      <w:r>
        <w:rPr>
          <w:noProof/>
        </w:rPr>
        <w:drawing>
          <wp:inline distT="0" distB="0" distL="0" distR="0" wp14:anchorId="56C653C7" wp14:editId="78AD905C">
            <wp:extent cx="3669475" cy="1496149"/>
            <wp:effectExtent l="0" t="0" r="127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3071" cy="1497615"/>
                    </a:xfrm>
                    <a:prstGeom prst="rect">
                      <a:avLst/>
                    </a:prstGeom>
                    <a:noFill/>
                    <a:ln>
                      <a:noFill/>
                    </a:ln>
                  </pic:spPr>
                </pic:pic>
              </a:graphicData>
            </a:graphic>
          </wp:inline>
        </w:drawing>
      </w:r>
      <w:r>
        <w:fldChar w:fldCharType="end"/>
      </w:r>
    </w:p>
    <w:p w14:paraId="157D50C0" w14:textId="77777777" w:rsidR="004D7704" w:rsidRDefault="004D7704" w:rsidP="004D7704">
      <w:pPr>
        <w:pStyle w:val="NormalWeb"/>
        <w:ind w:left="283"/>
      </w:pPr>
      <w:r>
        <w:t>Cuando tenga que eliminar un elemento, me tengo que crear un nodo auxiliar así no pierdo referencia</w:t>
      </w:r>
    </w:p>
    <w:p w14:paraId="78F2994E" w14:textId="75296888" w:rsidR="00F000FB" w:rsidRDefault="004D7704" w:rsidP="004D7704">
      <w:pPr>
        <w:jc w:val="center"/>
      </w:pPr>
      <w:r>
        <w:fldChar w:fldCharType="begin"/>
      </w:r>
      <w:r>
        <w:instrText xml:space="preserve"> INCLUDEPICTURE "https://youthful-holly-615.notion.site/image/https%3A%2F%2Fs3-us-west-2.amazonaws.com%2Fsecure.notion-static.com%2F4085f3ef-4b56-459c-8d05-023a2ac7798e%2FUntitled.png?table=block&amp;id=2e7c935d-004b-481b-8392-88320286c2db&amp;spaceId=a1e55095-a6d7-4703-bbe3-41ed0f6025ee&amp;width=1420&amp;userId=&amp;cache=v2" \* MERGEFORMATINET </w:instrText>
      </w:r>
      <w:r>
        <w:fldChar w:fldCharType="separate"/>
      </w:r>
      <w:r>
        <w:rPr>
          <w:noProof/>
        </w:rPr>
        <w:drawing>
          <wp:inline distT="0" distB="0" distL="0" distR="0" wp14:anchorId="58ADAB31" wp14:editId="5F715059">
            <wp:extent cx="4025735" cy="2750701"/>
            <wp:effectExtent l="0" t="0" r="63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9759" cy="2753451"/>
                    </a:xfrm>
                    <a:prstGeom prst="rect">
                      <a:avLst/>
                    </a:prstGeom>
                    <a:noFill/>
                    <a:ln>
                      <a:noFill/>
                    </a:ln>
                  </pic:spPr>
                </pic:pic>
              </a:graphicData>
            </a:graphic>
          </wp:inline>
        </w:drawing>
      </w:r>
      <w:r>
        <w:fldChar w:fldCharType="end"/>
      </w:r>
    </w:p>
    <w:p w14:paraId="509C203E" w14:textId="77777777" w:rsidR="00705256" w:rsidRDefault="00705256" w:rsidP="004D7704">
      <w:pPr>
        <w:jc w:val="center"/>
      </w:pPr>
    </w:p>
    <w:p w14:paraId="779E418D" w14:textId="108DC7AA" w:rsidR="00370845" w:rsidRDefault="00370845" w:rsidP="00370845">
      <w:pPr>
        <w:pStyle w:val="Ttulo2"/>
      </w:pPr>
      <w:r>
        <w:t>TDA COLA</w:t>
      </w:r>
    </w:p>
    <w:p w14:paraId="6F5BB4A6" w14:textId="073B4820" w:rsidR="00705256" w:rsidRDefault="00705256" w:rsidP="00705256">
      <w:pPr>
        <w:spacing w:before="100" w:beforeAutospacing="1" w:after="100" w:afterAutospacing="1"/>
        <w:ind w:left="283"/>
        <w:rPr>
          <w:i/>
          <w:iCs/>
        </w:rPr>
      </w:pPr>
      <w:r w:rsidRPr="00705256">
        <w:t>Posee dos extremos por los que se realizan operaciones. Un extremo es el inicio (frente) de la cola y el otro extremo es el final de la cola. Í</w:t>
      </w:r>
      <w:r w:rsidRPr="00705256">
        <w:rPr>
          <w:i/>
          <w:iCs/>
        </w:rPr>
        <w:t>dem a la cola de un colectivo.</w:t>
      </w:r>
    </w:p>
    <w:p w14:paraId="396420E1" w14:textId="220BBA9C" w:rsidR="00705256" w:rsidRDefault="00705256" w:rsidP="00705256">
      <w:r>
        <w:fldChar w:fldCharType="begin"/>
      </w:r>
      <w:r>
        <w:instrText xml:space="preserve"> INCLUDEPICTURE "https://youthful-holly-615.notion.site/image/https%3A%2F%2Fs3-us-west-2.amazonaws.com%2Fsecure.notion-static.com%2Ff357b7b8-836f-44ce-adfa-a1c3cacead69%2FUntitled.png?table=block&amp;id=1072905e-bd2a-4f89-ad30-778cae4fdbe4&amp;spaceId=a1e55095-a6d7-4703-bbe3-41ed0f6025ee&amp;width=1240&amp;userId=&amp;cache=v2" \* MERGEFORMATINET </w:instrText>
      </w:r>
      <w:r>
        <w:fldChar w:fldCharType="separate"/>
      </w:r>
      <w:r>
        <w:rPr>
          <w:noProof/>
        </w:rPr>
        <w:drawing>
          <wp:inline distT="0" distB="0" distL="0" distR="0" wp14:anchorId="359BE9C6" wp14:editId="670410F7">
            <wp:extent cx="5274945" cy="9709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970915"/>
                    </a:xfrm>
                    <a:prstGeom prst="rect">
                      <a:avLst/>
                    </a:prstGeom>
                    <a:noFill/>
                    <a:ln>
                      <a:noFill/>
                    </a:ln>
                  </pic:spPr>
                </pic:pic>
              </a:graphicData>
            </a:graphic>
          </wp:inline>
        </w:drawing>
      </w:r>
      <w:r>
        <w:fldChar w:fldCharType="end"/>
      </w:r>
    </w:p>
    <w:p w14:paraId="0CB62866" w14:textId="1D683730" w:rsidR="00705256" w:rsidRDefault="00705256" w:rsidP="00705256">
      <w:pPr>
        <w:pStyle w:val="NormalWeb"/>
        <w:ind w:firstLine="283"/>
      </w:pPr>
      <w:r>
        <w:t xml:space="preserve"> </w:t>
      </w:r>
      <w:r>
        <w:rPr>
          <w:rFonts w:ascii="Apple Color Emoji" w:hAnsi="Apple Color Emoji" w:cs="Apple Color Emoji"/>
        </w:rPr>
        <w:t>⚠️</w:t>
      </w:r>
      <w:r>
        <w:t xml:space="preserve"> "</w:t>
      </w:r>
      <w:r>
        <w:rPr>
          <w:rStyle w:val="Textoennegrita"/>
          <w:rFonts w:eastAsiaTheme="majorEastAsia"/>
        </w:rPr>
        <w:t>FIFO:</w:t>
      </w:r>
      <w:r>
        <w:t xml:space="preserve"> </w:t>
      </w:r>
      <w:proofErr w:type="spellStart"/>
      <w:r>
        <w:t>First</w:t>
      </w:r>
      <w:proofErr w:type="spellEnd"/>
      <w:r>
        <w:t xml:space="preserve"> in, </w:t>
      </w:r>
      <w:proofErr w:type="spellStart"/>
      <w:r>
        <w:t>First</w:t>
      </w:r>
      <w:proofErr w:type="spellEnd"/>
      <w:r>
        <w:t xml:space="preserve"> </w:t>
      </w:r>
      <w:proofErr w:type="spellStart"/>
      <w:r>
        <w:t>out</w:t>
      </w:r>
      <w:proofErr w:type="spellEnd"/>
      <w:r>
        <w:t>" primero en entrar, primero en salir</w:t>
      </w:r>
    </w:p>
    <w:p w14:paraId="75D823DE" w14:textId="77777777" w:rsidR="00705256" w:rsidRDefault="00705256" w:rsidP="00705256">
      <w:pPr>
        <w:pStyle w:val="NormalWeb"/>
        <w:ind w:left="283"/>
        <w:rPr>
          <w:b/>
          <w:bCs/>
          <w:u w:val="single"/>
        </w:rPr>
      </w:pPr>
      <w:r w:rsidRPr="00315CEB">
        <w:rPr>
          <w:b/>
          <w:bCs/>
          <w:u w:val="single"/>
        </w:rPr>
        <w:t>Conjunto mínimo de operaciones</w:t>
      </w:r>
    </w:p>
    <w:p w14:paraId="084AAFA5" w14:textId="5DD2928E" w:rsidR="00705256" w:rsidRDefault="00705256" w:rsidP="00326E12">
      <w:pPr>
        <w:pStyle w:val="Ttulo4"/>
        <w:numPr>
          <w:ilvl w:val="2"/>
          <w:numId w:val="2"/>
        </w:numPr>
      </w:pPr>
      <w:r>
        <w:lastRenderedPageBreak/>
        <w:t>Encolar</w:t>
      </w:r>
      <w:r w:rsidR="009201F8">
        <w:rPr>
          <w:noProof/>
        </w:rPr>
        <w:drawing>
          <wp:inline distT="0" distB="0" distL="0" distR="0" wp14:anchorId="724D419A" wp14:editId="1142815F">
            <wp:extent cx="4818354" cy="1409486"/>
            <wp:effectExtent l="0" t="0" r="0"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44038" cy="1416999"/>
                    </a:xfrm>
                    <a:prstGeom prst="rect">
                      <a:avLst/>
                    </a:prstGeom>
                  </pic:spPr>
                </pic:pic>
              </a:graphicData>
            </a:graphic>
          </wp:inline>
        </w:drawing>
      </w:r>
    </w:p>
    <w:p w14:paraId="127AAB6B" w14:textId="77777777" w:rsidR="00D60DB6" w:rsidRPr="00D60DB6" w:rsidRDefault="00705256" w:rsidP="00326E12">
      <w:pPr>
        <w:pStyle w:val="Ttulo4"/>
        <w:numPr>
          <w:ilvl w:val="2"/>
          <w:numId w:val="2"/>
        </w:numPr>
      </w:pPr>
      <w:r w:rsidRPr="00D60DB6">
        <w:t>Desencolar</w:t>
      </w:r>
    </w:p>
    <w:p w14:paraId="7D36D093" w14:textId="6B17FE10" w:rsidR="00705256" w:rsidRDefault="00D60DB6" w:rsidP="00D60DB6">
      <w:pPr>
        <w:pStyle w:val="Ttulo4"/>
        <w:numPr>
          <w:ilvl w:val="0"/>
          <w:numId w:val="0"/>
        </w:numPr>
      </w:pPr>
      <w:r>
        <w:rPr>
          <w:noProof/>
        </w:rPr>
        <w:drawing>
          <wp:inline distT="0" distB="0" distL="0" distR="0" wp14:anchorId="2AE4F490" wp14:editId="3D75CBCB">
            <wp:extent cx="5274945" cy="117221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945" cy="1172210"/>
                    </a:xfrm>
                    <a:prstGeom prst="rect">
                      <a:avLst/>
                    </a:prstGeom>
                  </pic:spPr>
                </pic:pic>
              </a:graphicData>
            </a:graphic>
          </wp:inline>
        </w:drawing>
      </w:r>
    </w:p>
    <w:p w14:paraId="57C34F94" w14:textId="6D840D76" w:rsidR="00705256" w:rsidRDefault="00705256" w:rsidP="00326E12">
      <w:pPr>
        <w:pStyle w:val="Ttulo4"/>
        <w:numPr>
          <w:ilvl w:val="2"/>
          <w:numId w:val="2"/>
        </w:numPr>
      </w:pPr>
      <w:r>
        <w:t>Primero</w:t>
      </w:r>
    </w:p>
    <w:p w14:paraId="7E055CC0" w14:textId="459ABEB5" w:rsidR="00D60DB6" w:rsidRDefault="00FD2D6A" w:rsidP="00FD2D6A">
      <w:pPr>
        <w:pStyle w:val="Ttulo4"/>
        <w:numPr>
          <w:ilvl w:val="0"/>
          <w:numId w:val="0"/>
        </w:numPr>
        <w:ind w:left="720"/>
      </w:pPr>
      <w:r>
        <w:rPr>
          <w:noProof/>
        </w:rPr>
        <w:drawing>
          <wp:inline distT="0" distB="0" distL="0" distR="0" wp14:anchorId="5C92F58D" wp14:editId="352604A5">
            <wp:extent cx="5167901" cy="1076960"/>
            <wp:effectExtent l="0" t="0" r="127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71084" cy="1077623"/>
                    </a:xfrm>
                    <a:prstGeom prst="rect">
                      <a:avLst/>
                    </a:prstGeom>
                  </pic:spPr>
                </pic:pic>
              </a:graphicData>
            </a:graphic>
          </wp:inline>
        </w:drawing>
      </w:r>
    </w:p>
    <w:p w14:paraId="3003BCC5" w14:textId="0E8D0BD5" w:rsidR="00705256" w:rsidRDefault="00705256" w:rsidP="00326E12">
      <w:pPr>
        <w:pStyle w:val="Ttulo4"/>
        <w:numPr>
          <w:ilvl w:val="2"/>
          <w:numId w:val="2"/>
        </w:numPr>
      </w:pPr>
      <w:r>
        <w:t xml:space="preserve">Esta </w:t>
      </w:r>
      <w:proofErr w:type="spellStart"/>
      <w:r>
        <w:t>vacia</w:t>
      </w:r>
      <w:proofErr w:type="spellEnd"/>
    </w:p>
    <w:p w14:paraId="071C4C1C" w14:textId="77777777" w:rsidR="00FD2D6A" w:rsidRPr="00FD2D6A" w:rsidRDefault="00FD2D6A" w:rsidP="00FD2D6A">
      <w:pPr>
        <w:spacing w:before="100" w:beforeAutospacing="1" w:after="100" w:afterAutospacing="1"/>
        <w:ind w:left="1080"/>
      </w:pPr>
      <w:r w:rsidRPr="00FD2D6A">
        <w:t>Determinar si la cola tiene o no elementos. Devuelve el estado de la cola como:</w:t>
      </w:r>
    </w:p>
    <w:p w14:paraId="63A08C6F" w14:textId="77777777" w:rsidR="00FD2D6A" w:rsidRPr="00FD2D6A" w:rsidRDefault="00FD2D6A" w:rsidP="00326E12">
      <w:pPr>
        <w:numPr>
          <w:ilvl w:val="0"/>
          <w:numId w:val="55"/>
        </w:numPr>
        <w:tabs>
          <w:tab w:val="clear" w:pos="720"/>
          <w:tab w:val="num" w:pos="1800"/>
        </w:tabs>
        <w:spacing w:before="100" w:beforeAutospacing="1" w:after="100" w:afterAutospacing="1"/>
        <w:ind w:left="1800"/>
      </w:pPr>
      <w:r w:rsidRPr="00FD2D6A">
        <w:t>Verdadero: si la cola no posee elementos encolados</w:t>
      </w:r>
    </w:p>
    <w:p w14:paraId="21387C5B" w14:textId="77777777" w:rsidR="00FD2D6A" w:rsidRPr="00FD2D6A" w:rsidRDefault="00FD2D6A" w:rsidP="00326E12">
      <w:pPr>
        <w:numPr>
          <w:ilvl w:val="0"/>
          <w:numId w:val="55"/>
        </w:numPr>
        <w:tabs>
          <w:tab w:val="clear" w:pos="720"/>
          <w:tab w:val="num" w:pos="1800"/>
        </w:tabs>
        <w:spacing w:before="100" w:beforeAutospacing="1" w:after="100" w:afterAutospacing="1"/>
        <w:ind w:left="1800"/>
      </w:pPr>
      <w:r w:rsidRPr="00FD2D6A">
        <w:t>Falso: si la cola posee elementos en su interior encolados.</w:t>
      </w:r>
    </w:p>
    <w:p w14:paraId="540B99D8" w14:textId="2FEE4F07" w:rsidR="00FD2D6A" w:rsidRDefault="00FD2D6A" w:rsidP="00FD2D6A">
      <w:pPr>
        <w:spacing w:before="100" w:beforeAutospacing="1" w:after="100" w:afterAutospacing="1"/>
        <w:ind w:left="1080"/>
      </w:pPr>
      <w:r w:rsidRPr="00FD2D6A">
        <w:t>Puedo hacer lo mismo que la pila → vaciarla mientas no este vacía.</w:t>
      </w:r>
    </w:p>
    <w:p w14:paraId="22118276" w14:textId="645A8094" w:rsidR="00705256" w:rsidRDefault="00705256" w:rsidP="00326E12">
      <w:pPr>
        <w:pStyle w:val="Ttulo4"/>
        <w:numPr>
          <w:ilvl w:val="2"/>
          <w:numId w:val="2"/>
        </w:numPr>
      </w:pPr>
      <w:r>
        <w:t>Crear</w:t>
      </w:r>
    </w:p>
    <w:p w14:paraId="6DB3F981" w14:textId="77777777" w:rsidR="00FD2D6A" w:rsidRDefault="00FD2D6A" w:rsidP="00FD2D6A">
      <w:pPr>
        <w:ind w:left="1080"/>
      </w:pPr>
      <w:r>
        <w:t>Se realizan operaciones que tiene que ver con el tamaño de la cola, → cantidad de elemento que la misma podrá albergar</w:t>
      </w:r>
    </w:p>
    <w:p w14:paraId="7F03A114" w14:textId="77777777" w:rsidR="00FD2D6A" w:rsidRDefault="00FD2D6A" w:rsidP="00FD2D6A"/>
    <w:p w14:paraId="2882E315" w14:textId="67F20EB8" w:rsidR="00705256" w:rsidRDefault="00705256" w:rsidP="00326E12">
      <w:pPr>
        <w:pStyle w:val="Ttulo4"/>
        <w:numPr>
          <w:ilvl w:val="2"/>
          <w:numId w:val="2"/>
        </w:numPr>
      </w:pPr>
      <w:r>
        <w:t>Destruir</w:t>
      </w:r>
    </w:p>
    <w:p w14:paraId="1CDC2402" w14:textId="77777777" w:rsidR="00FD2D6A" w:rsidRPr="00FD2D6A" w:rsidRDefault="00FD2D6A" w:rsidP="00FD2D6A">
      <w:pPr>
        <w:spacing w:before="100" w:beforeAutospacing="1" w:after="100" w:afterAutospacing="1"/>
        <w:ind w:left="1080"/>
      </w:pPr>
      <w:r w:rsidRPr="00FD2D6A">
        <w:t>Se ocupa de liberar y limpiar todos los recursos que se utilizan para la creación de una cola. Si la misma posee elementos en su interior debe vaciarse en el proceso de destrucción.</w:t>
      </w:r>
    </w:p>
    <w:p w14:paraId="445E2CB4" w14:textId="77777777" w:rsidR="00FD2D6A" w:rsidRPr="00FD2D6A" w:rsidRDefault="00FD2D6A" w:rsidP="00326E12">
      <w:pPr>
        <w:numPr>
          <w:ilvl w:val="0"/>
          <w:numId w:val="56"/>
        </w:numPr>
        <w:tabs>
          <w:tab w:val="clear" w:pos="720"/>
          <w:tab w:val="num" w:pos="1800"/>
        </w:tabs>
        <w:spacing w:before="100" w:beforeAutospacing="1" w:after="100" w:afterAutospacing="1"/>
        <w:ind w:left="1800"/>
      </w:pPr>
      <w:r w:rsidRPr="00FD2D6A">
        <w:t>La cola tiene elementos</w:t>
      </w:r>
    </w:p>
    <w:p w14:paraId="6BE5D645" w14:textId="77777777" w:rsidR="00FD2D6A" w:rsidRPr="00FD2D6A" w:rsidRDefault="00FD2D6A" w:rsidP="00326E12">
      <w:pPr>
        <w:numPr>
          <w:ilvl w:val="0"/>
          <w:numId w:val="56"/>
        </w:numPr>
        <w:tabs>
          <w:tab w:val="clear" w:pos="720"/>
          <w:tab w:val="num" w:pos="1800"/>
        </w:tabs>
        <w:spacing w:before="100" w:beforeAutospacing="1" w:after="100" w:afterAutospacing="1"/>
        <w:ind w:left="1800"/>
      </w:pPr>
      <w:r w:rsidRPr="00FD2D6A">
        <w:t>Se deben eliminar cada uno de los elementos (vaciarla)</w:t>
      </w:r>
    </w:p>
    <w:p w14:paraId="6B5A0FF2" w14:textId="77777777" w:rsidR="00FD2D6A" w:rsidRPr="00FD2D6A" w:rsidRDefault="00FD2D6A" w:rsidP="00326E12">
      <w:pPr>
        <w:numPr>
          <w:ilvl w:val="0"/>
          <w:numId w:val="56"/>
        </w:numPr>
        <w:tabs>
          <w:tab w:val="clear" w:pos="720"/>
          <w:tab w:val="num" w:pos="1800"/>
        </w:tabs>
        <w:spacing w:before="100" w:beforeAutospacing="1" w:after="100" w:afterAutospacing="1"/>
        <w:ind w:left="1800"/>
      </w:pPr>
      <w:r w:rsidRPr="00FD2D6A">
        <w:t>Una vez no posee elementos se destruye liberando toda la memoria que la estructura ocupa</w:t>
      </w:r>
    </w:p>
    <w:p w14:paraId="4C2B84DB" w14:textId="66C28E39" w:rsidR="00FD2D6A" w:rsidRPr="00705256" w:rsidRDefault="00A24217" w:rsidP="00A24217">
      <w:pPr>
        <w:ind w:left="283"/>
      </w:pPr>
      <w:r>
        <w:rPr>
          <w:noProof/>
        </w:rPr>
        <w:lastRenderedPageBreak/>
        <w:drawing>
          <wp:inline distT="0" distB="0" distL="0" distR="0" wp14:anchorId="50D71778" wp14:editId="68926E9A">
            <wp:extent cx="5274945" cy="14776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945" cy="1477645"/>
                    </a:xfrm>
                    <a:prstGeom prst="rect">
                      <a:avLst/>
                    </a:prstGeom>
                  </pic:spPr>
                </pic:pic>
              </a:graphicData>
            </a:graphic>
          </wp:inline>
        </w:drawing>
      </w:r>
    </w:p>
    <w:p w14:paraId="2A316FC5" w14:textId="77777777" w:rsidR="00705256" w:rsidRDefault="00705256" w:rsidP="00705256">
      <w:pPr>
        <w:ind w:left="643"/>
      </w:pPr>
    </w:p>
    <w:p w14:paraId="33A85E85" w14:textId="49A66345" w:rsidR="00370845" w:rsidRDefault="00BF6AE3" w:rsidP="00370845">
      <w:pPr>
        <w:pStyle w:val="Ttulo2"/>
      </w:pPr>
      <w:r>
        <w:t>TDA LISTA</w:t>
      </w:r>
    </w:p>
    <w:p w14:paraId="1444E2F8" w14:textId="77777777" w:rsidR="00CD199D" w:rsidRPr="00CD199D" w:rsidRDefault="00CD199D" w:rsidP="00CD199D">
      <w:pPr>
        <w:spacing w:before="100" w:beforeAutospacing="1" w:after="100" w:afterAutospacing="1"/>
        <w:ind w:left="283"/>
      </w:pPr>
      <w:r w:rsidRPr="00CD199D">
        <w:t>Este tipo de dato está basado en los nodos enlazados. La idea reside en que un nodo al poder conocer su siguiente, puede crear una lista de nodos que termina cuando el último elemento apunta a NULL.</w:t>
      </w:r>
    </w:p>
    <w:p w14:paraId="31C40090" w14:textId="77777777" w:rsidR="00CD199D" w:rsidRPr="00CD199D" w:rsidRDefault="00CD199D" w:rsidP="00326E12">
      <w:pPr>
        <w:numPr>
          <w:ilvl w:val="0"/>
          <w:numId w:val="57"/>
        </w:numPr>
        <w:tabs>
          <w:tab w:val="clear" w:pos="720"/>
          <w:tab w:val="num" w:pos="1003"/>
        </w:tabs>
        <w:spacing w:before="100" w:beforeAutospacing="1" w:after="100" w:afterAutospacing="1"/>
        <w:ind w:left="1003"/>
      </w:pPr>
      <w:r w:rsidRPr="00CD199D">
        <w:t>Puedo meter un nodo en cualquier lugar</w:t>
      </w:r>
    </w:p>
    <w:p w14:paraId="47565E31" w14:textId="77777777" w:rsidR="00CD199D" w:rsidRPr="00CD199D" w:rsidRDefault="00CD199D" w:rsidP="00326E12">
      <w:pPr>
        <w:numPr>
          <w:ilvl w:val="0"/>
          <w:numId w:val="57"/>
        </w:numPr>
        <w:tabs>
          <w:tab w:val="clear" w:pos="720"/>
          <w:tab w:val="num" w:pos="1003"/>
        </w:tabs>
        <w:spacing w:before="100" w:beforeAutospacing="1" w:after="100" w:afterAutospacing="1"/>
        <w:ind w:left="1003"/>
      </w:pPr>
      <w:r w:rsidRPr="00CD199D">
        <w:t>Puedo ver todos sus elementos</w:t>
      </w:r>
    </w:p>
    <w:p w14:paraId="0F3B2390" w14:textId="51FD75E4" w:rsidR="00CD199D" w:rsidRDefault="00D325CD" w:rsidP="00D325CD">
      <w:pPr>
        <w:ind w:left="283"/>
      </w:pPr>
      <w:r>
        <w:fldChar w:fldCharType="begin"/>
      </w:r>
      <w:r>
        <w:instrText xml:space="preserve"> INCLUDEPICTURE "https://youthful-holly-615.notion.site/image/https%3A%2F%2Fs3-us-west-2.amazonaws.com%2Fsecure.notion-static.com%2Fa4448ab3-ce03-4b84-8b0c-8ea98c307c7a%2FUntitled.png?table=block&amp;id=af7b3972-2b18-448b-810b-be16feb64a1c&amp;spaceId=a1e55095-a6d7-4703-bbe3-41ed0f6025ee&amp;width=1740&amp;userId=&amp;cache=v2" \* MERGEFORMATINET </w:instrText>
      </w:r>
      <w:r>
        <w:fldChar w:fldCharType="separate"/>
      </w:r>
      <w:r>
        <w:rPr>
          <w:noProof/>
        </w:rPr>
        <w:drawing>
          <wp:inline distT="0" distB="0" distL="0" distR="0" wp14:anchorId="753244C8" wp14:editId="491BD037">
            <wp:extent cx="5274945" cy="44196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441960"/>
                    </a:xfrm>
                    <a:prstGeom prst="rect">
                      <a:avLst/>
                    </a:prstGeom>
                    <a:noFill/>
                    <a:ln>
                      <a:noFill/>
                    </a:ln>
                  </pic:spPr>
                </pic:pic>
              </a:graphicData>
            </a:graphic>
          </wp:inline>
        </w:drawing>
      </w:r>
      <w:r>
        <w:fldChar w:fldCharType="end"/>
      </w:r>
    </w:p>
    <w:p w14:paraId="03A086B8" w14:textId="77777777" w:rsidR="00D325CD" w:rsidRDefault="00D325CD" w:rsidP="00D325CD"/>
    <w:p w14:paraId="7FAD7DF9" w14:textId="405D00FC" w:rsidR="00592E2F" w:rsidRDefault="00592E2F" w:rsidP="00592E2F">
      <w:pPr>
        <w:ind w:firstLine="283"/>
        <w:rPr>
          <w:b/>
          <w:bCs/>
          <w:color w:val="7030A0"/>
          <w:sz w:val="28"/>
          <w:szCs w:val="28"/>
        </w:rPr>
      </w:pPr>
      <w:r w:rsidRPr="00D325CD">
        <w:rPr>
          <w:b/>
          <w:bCs/>
          <w:color w:val="7030A0"/>
          <w:sz w:val="28"/>
          <w:szCs w:val="28"/>
        </w:rPr>
        <w:t>Lista simplemente enlazada</w:t>
      </w:r>
    </w:p>
    <w:p w14:paraId="3B9AF798" w14:textId="77777777" w:rsidR="00D325CD" w:rsidRDefault="00D325CD" w:rsidP="00D325CD">
      <w:pPr>
        <w:ind w:firstLine="283"/>
      </w:pPr>
      <w:r>
        <w:t>Cada nodo conoce al nodo siguiente.</w:t>
      </w:r>
    </w:p>
    <w:p w14:paraId="3F97157E" w14:textId="77777777" w:rsidR="00D325CD" w:rsidRDefault="00D325CD" w:rsidP="00D325CD">
      <w:pPr>
        <w:ind w:firstLine="283"/>
      </w:pPr>
    </w:p>
    <w:p w14:paraId="04137D45" w14:textId="4319607B" w:rsidR="00592E2F" w:rsidRPr="00D325CD" w:rsidRDefault="00592E2F" w:rsidP="00D325CD">
      <w:pPr>
        <w:ind w:firstLine="283"/>
      </w:pPr>
      <w:r w:rsidRPr="00315CEB">
        <w:rPr>
          <w:b/>
          <w:bCs/>
          <w:u w:val="single"/>
        </w:rPr>
        <w:t>Conjunto mínimo de operaciones</w:t>
      </w:r>
    </w:p>
    <w:p w14:paraId="09FA2220" w14:textId="0A2C3466" w:rsidR="00592E2F" w:rsidRDefault="00592E2F" w:rsidP="00326E12">
      <w:pPr>
        <w:pStyle w:val="Ttulo4"/>
        <w:numPr>
          <w:ilvl w:val="2"/>
          <w:numId w:val="2"/>
        </w:numPr>
      </w:pPr>
      <w:r w:rsidRPr="00D325CD">
        <w:rPr>
          <w:b/>
          <w:bCs/>
          <w:u w:val="single"/>
        </w:rPr>
        <w:t>Crear</w:t>
      </w:r>
      <w:r w:rsidR="00D325CD" w:rsidRPr="00D325CD">
        <w:rPr>
          <w:b/>
          <w:bCs/>
          <w:u w:val="single"/>
        </w:rPr>
        <w:t xml:space="preserve"> :</w:t>
      </w:r>
      <w:r w:rsidR="00D325CD">
        <w:t xml:space="preserve"> </w:t>
      </w:r>
      <w:r w:rsidR="00D325CD" w:rsidRPr="00D325CD">
        <w:t xml:space="preserve">Se inicializa la estructura </w:t>
      </w:r>
      <w:proofErr w:type="spellStart"/>
      <w:r w:rsidR="00D325CD" w:rsidRPr="00D325CD">
        <w:t>lista_t</w:t>
      </w:r>
      <w:proofErr w:type="spellEnd"/>
      <w:r w:rsidR="00D325CD" w:rsidRPr="00D325CD">
        <w:t xml:space="preserve">, </w:t>
      </w:r>
      <w:proofErr w:type="spellStart"/>
      <w:r w:rsidR="00D325CD" w:rsidRPr="00D325CD">
        <w:t>seteando</w:t>
      </w:r>
      <w:proofErr w:type="spellEnd"/>
      <w:r w:rsidR="00D325CD" w:rsidRPr="00D325CD">
        <w:t xml:space="preserve"> todos sus campos en valores válidos. De realizarse su implementación con memoria dinámica se debe reservar la cantidad de memoria dinámica en el </w:t>
      </w:r>
      <w:proofErr w:type="spellStart"/>
      <w:r w:rsidR="00D325CD" w:rsidRPr="00D325CD">
        <w:t>heap</w:t>
      </w:r>
      <w:proofErr w:type="spellEnd"/>
      <w:r w:rsidR="00D325CD" w:rsidRPr="00D325CD">
        <w:t xml:space="preserve"> y posteriormente devolver la referencia a esa memoria reservada.</w:t>
      </w:r>
    </w:p>
    <w:p w14:paraId="398696AA" w14:textId="24A40DF1" w:rsidR="00592E2F" w:rsidRDefault="00592E2F" w:rsidP="00326E12">
      <w:pPr>
        <w:pStyle w:val="Ttulo4"/>
        <w:numPr>
          <w:ilvl w:val="2"/>
          <w:numId w:val="2"/>
        </w:numPr>
      </w:pPr>
      <w:r w:rsidRPr="00D325CD">
        <w:rPr>
          <w:b/>
          <w:bCs/>
          <w:u w:val="single"/>
        </w:rPr>
        <w:t>Insertar</w:t>
      </w:r>
      <w:r w:rsidR="00D325CD" w:rsidRPr="00D325CD">
        <w:rPr>
          <w:b/>
          <w:bCs/>
          <w:u w:val="single"/>
        </w:rPr>
        <w:t>:</w:t>
      </w:r>
      <w:r w:rsidR="00D325CD">
        <w:t xml:space="preserve"> </w:t>
      </w:r>
      <w:r w:rsidR="00D325CD" w:rsidRPr="00D325CD">
        <w:t>Esta operación inserta un elemento en la posición indicada, donde 0 es insertar como primer elemento y 1 es insertar luego del primer elemento y así... De no existir la posición indicada, lo inserta al final. Devuelve 0 si pudo insertar y -1 si no pudo.</w:t>
      </w:r>
    </w:p>
    <w:p w14:paraId="52CFAFE1" w14:textId="405725AA" w:rsidR="00F330CB" w:rsidRDefault="00F330CB" w:rsidP="00F330CB">
      <w:pPr>
        <w:jc w:val="center"/>
      </w:pPr>
      <w:r>
        <w:lastRenderedPageBreak/>
        <w:fldChar w:fldCharType="begin"/>
      </w:r>
      <w:r>
        <w:instrText xml:space="preserve"> INCLUDEPICTURE "https://youthful-holly-615.notion.site/image/https%3A%2F%2Fs3-us-west-2.amazonaws.com%2Fsecure.notion-static.com%2F09bb6b1a-dff2-4b0f-be7d-4350122e8982%2FUntitled.png?table=block&amp;id=77058a25-0fc7-4f94-98eb-3904934a612e&amp;spaceId=a1e55095-a6d7-4703-bbe3-41ed0f6025ee&amp;width=1830&amp;userId=&amp;cache=v2" \* MERGEFORMATINET </w:instrText>
      </w:r>
      <w:r>
        <w:fldChar w:fldCharType="separate"/>
      </w:r>
      <w:r>
        <w:rPr>
          <w:noProof/>
        </w:rPr>
        <w:drawing>
          <wp:inline distT="0" distB="0" distL="0" distR="0" wp14:anchorId="2684E19B" wp14:editId="7DA28BA2">
            <wp:extent cx="4066241" cy="603352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3864" cy="6044835"/>
                    </a:xfrm>
                    <a:prstGeom prst="rect">
                      <a:avLst/>
                    </a:prstGeom>
                    <a:noFill/>
                    <a:ln>
                      <a:noFill/>
                    </a:ln>
                  </pic:spPr>
                </pic:pic>
              </a:graphicData>
            </a:graphic>
          </wp:inline>
        </w:drawing>
      </w:r>
      <w:r>
        <w:fldChar w:fldCharType="end"/>
      </w:r>
    </w:p>
    <w:p w14:paraId="44B79CE9" w14:textId="77777777" w:rsidR="00F330CB" w:rsidRDefault="00F330CB" w:rsidP="00F330CB">
      <w:pPr>
        <w:pStyle w:val="Ttulo4"/>
        <w:numPr>
          <w:ilvl w:val="0"/>
          <w:numId w:val="0"/>
        </w:numPr>
        <w:ind w:left="1440" w:hanging="360"/>
      </w:pPr>
    </w:p>
    <w:p w14:paraId="7B4EDCFC" w14:textId="6A911FEC" w:rsidR="00592E2F" w:rsidRDefault="00592E2F" w:rsidP="00326E12">
      <w:pPr>
        <w:pStyle w:val="Ttulo4"/>
        <w:numPr>
          <w:ilvl w:val="2"/>
          <w:numId w:val="2"/>
        </w:numPr>
      </w:pPr>
      <w:r w:rsidRPr="006718F2">
        <w:rPr>
          <w:b/>
          <w:bCs/>
          <w:u w:val="single"/>
        </w:rPr>
        <w:t>Eliminar</w:t>
      </w:r>
      <w:r w:rsidR="00D325CD" w:rsidRPr="006718F2">
        <w:rPr>
          <w:b/>
          <w:bCs/>
          <w:u w:val="single"/>
        </w:rPr>
        <w:t>:</w:t>
      </w:r>
      <w:r w:rsidR="00D325CD">
        <w:t xml:space="preserve"> </w:t>
      </w:r>
      <w:r w:rsidR="006718F2" w:rsidRPr="006718F2">
        <w:t>Esta operación quita de la lista el elemento que se encuentra en la posición indicada, donde 0 es el primer elemento En caso de no existir esa posición se intentará borrar el último elemento. Devuelve 0 si pudo eliminar o -1 si no pudo.</w:t>
      </w:r>
    </w:p>
    <w:p w14:paraId="447FABF5" w14:textId="0C7113BB" w:rsidR="006718F2" w:rsidRDefault="006718F2" w:rsidP="006718F2">
      <w:pPr>
        <w:jc w:val="center"/>
      </w:pPr>
      <w:r>
        <w:lastRenderedPageBreak/>
        <w:fldChar w:fldCharType="begin"/>
      </w:r>
      <w:r>
        <w:instrText xml:space="preserve"> INCLUDEPICTURE "https://youthful-holly-615.notion.site/image/https%3A%2F%2Fs3-us-west-2.amazonaws.com%2Fsecure.notion-static.com%2F2dfca2e5-a816-4273-b3b9-0362e7533fae%2FUntitled.png?table=block&amp;id=99ec78fb-94a5-4b13-aea0-907ccce37500&amp;spaceId=a1e55095-a6d7-4703-bbe3-41ed0f6025ee&amp;width=1830&amp;userId=&amp;cache=v2" \* MERGEFORMATINET </w:instrText>
      </w:r>
      <w:r>
        <w:fldChar w:fldCharType="separate"/>
      </w:r>
      <w:r>
        <w:rPr>
          <w:noProof/>
        </w:rPr>
        <w:drawing>
          <wp:inline distT="0" distB="0" distL="0" distR="0" wp14:anchorId="3685C267" wp14:editId="444A987C">
            <wp:extent cx="4338341" cy="5405822"/>
            <wp:effectExtent l="0" t="0" r="5080"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1843" cy="5410186"/>
                    </a:xfrm>
                    <a:prstGeom prst="rect">
                      <a:avLst/>
                    </a:prstGeom>
                    <a:noFill/>
                    <a:ln>
                      <a:noFill/>
                    </a:ln>
                  </pic:spPr>
                </pic:pic>
              </a:graphicData>
            </a:graphic>
          </wp:inline>
        </w:drawing>
      </w:r>
      <w:r>
        <w:fldChar w:fldCharType="end"/>
      </w:r>
    </w:p>
    <w:p w14:paraId="5C82A3A2" w14:textId="77777777" w:rsidR="006718F2" w:rsidRDefault="006718F2" w:rsidP="006718F2">
      <w:pPr>
        <w:pStyle w:val="Ttulo4"/>
        <w:numPr>
          <w:ilvl w:val="0"/>
          <w:numId w:val="0"/>
        </w:numPr>
        <w:ind w:left="1440" w:hanging="360"/>
      </w:pPr>
    </w:p>
    <w:p w14:paraId="55B067E7" w14:textId="1CB0C84E" w:rsidR="00592E2F" w:rsidRDefault="008251A0" w:rsidP="00326E12">
      <w:pPr>
        <w:pStyle w:val="Ttulo4"/>
        <w:numPr>
          <w:ilvl w:val="2"/>
          <w:numId w:val="2"/>
        </w:numPr>
      </w:pPr>
      <w:r w:rsidRPr="006718F2">
        <w:rPr>
          <w:b/>
          <w:bCs/>
          <w:u w:val="single"/>
        </w:rPr>
        <w:t>Elemento en posición</w:t>
      </w:r>
      <w:r w:rsidR="006718F2" w:rsidRPr="006718F2">
        <w:rPr>
          <w:b/>
          <w:bCs/>
          <w:u w:val="single"/>
        </w:rPr>
        <w:t>:</w:t>
      </w:r>
      <w:r w:rsidR="006718F2">
        <w:t xml:space="preserve"> </w:t>
      </w:r>
      <w:r w:rsidR="006718F2" w:rsidRPr="006718F2">
        <w:t>Esta operación devuelve el elemento en la posición indicada, donde 0 es el primer elemento. Si no existe dicha posición devuelve NULL.</w:t>
      </w:r>
    </w:p>
    <w:p w14:paraId="1B809899" w14:textId="269F0960" w:rsidR="00592E2F" w:rsidRDefault="008251A0" w:rsidP="00326E12">
      <w:pPr>
        <w:pStyle w:val="Ttulo4"/>
        <w:numPr>
          <w:ilvl w:val="2"/>
          <w:numId w:val="2"/>
        </w:numPr>
      </w:pPr>
      <w:r w:rsidRPr="006718F2">
        <w:rPr>
          <w:b/>
          <w:bCs/>
          <w:u w:val="single"/>
        </w:rPr>
        <w:t>Destruir</w:t>
      </w:r>
      <w:r w:rsidR="00257EA9">
        <w:t xml:space="preserve">: </w:t>
      </w:r>
      <w:r w:rsidR="00257EA9" w:rsidRPr="00257EA9">
        <w:t>Libera la memoria reservada por la lista</w:t>
      </w:r>
    </w:p>
    <w:p w14:paraId="4EF9FE41" w14:textId="4E73FB8E" w:rsidR="008251A0" w:rsidRDefault="008251A0" w:rsidP="00326E12">
      <w:pPr>
        <w:pStyle w:val="Ttulo4"/>
        <w:numPr>
          <w:ilvl w:val="2"/>
          <w:numId w:val="2"/>
        </w:numPr>
      </w:pPr>
      <w:proofErr w:type="spellStart"/>
      <w:r w:rsidRPr="00257EA9">
        <w:rPr>
          <w:b/>
          <w:bCs/>
          <w:u w:val="single"/>
        </w:rPr>
        <w:t>Vacia</w:t>
      </w:r>
      <w:proofErr w:type="spellEnd"/>
      <w:r w:rsidR="00257EA9" w:rsidRPr="00257EA9">
        <w:rPr>
          <w:b/>
          <w:bCs/>
          <w:u w:val="single"/>
        </w:rPr>
        <w:t>:</w:t>
      </w:r>
      <w:r w:rsidR="00257EA9">
        <w:t xml:space="preserve"> </w:t>
      </w:r>
      <w:r w:rsidR="00257EA9" w:rsidRPr="00257EA9">
        <w:t>Devuelve true si la lista esta vacía o false en caso contrario</w:t>
      </w:r>
    </w:p>
    <w:p w14:paraId="528647A8" w14:textId="77777777" w:rsidR="00257EA9" w:rsidRDefault="00257EA9" w:rsidP="00257EA9">
      <w:pPr>
        <w:pStyle w:val="Ttulo4"/>
        <w:numPr>
          <w:ilvl w:val="0"/>
          <w:numId w:val="0"/>
        </w:numPr>
        <w:ind w:left="1440" w:hanging="360"/>
      </w:pPr>
    </w:p>
    <w:p w14:paraId="1D165F13" w14:textId="3D387748" w:rsidR="008251A0" w:rsidRDefault="008251A0" w:rsidP="008251A0">
      <w:pPr>
        <w:ind w:firstLine="360"/>
        <w:rPr>
          <w:b/>
          <w:bCs/>
          <w:color w:val="7030A0"/>
          <w:sz w:val="28"/>
          <w:szCs w:val="28"/>
        </w:rPr>
      </w:pPr>
      <w:r w:rsidRPr="002C2A7B">
        <w:rPr>
          <w:b/>
          <w:bCs/>
          <w:color w:val="7030A0"/>
          <w:sz w:val="28"/>
          <w:szCs w:val="28"/>
        </w:rPr>
        <w:t>Lista doblemente enlazada</w:t>
      </w:r>
    </w:p>
    <w:p w14:paraId="640E0CF1" w14:textId="72274D97" w:rsidR="00F6352B" w:rsidRDefault="00F6352B" w:rsidP="00F6352B">
      <w:pPr>
        <w:ind w:firstLine="360"/>
      </w:pPr>
      <w:r>
        <w:t>Tengo un nodo que apunta a su anterior y al siguiente → puedo ir y volver</w:t>
      </w:r>
    </w:p>
    <w:p w14:paraId="0DC377AD" w14:textId="738D8865" w:rsidR="00F6352B" w:rsidRDefault="00F6352B" w:rsidP="00F6352B">
      <w:r>
        <w:fldChar w:fldCharType="begin"/>
      </w:r>
      <w:r>
        <w:instrText xml:space="preserve"> INCLUDEPICTURE "https://youthful-holly-615.notion.site/image/https%3A%2F%2Fs3-us-west-2.amazonaws.com%2Fsecure.notion-static.com%2Fe1a3bfb7-2da2-4dce-b0ad-c59b956be97a%2FUntitled.png?table=block&amp;id=42202655-af5f-40a8-8338-c3e90fa84283&amp;spaceId=a1e55095-a6d7-4703-bbe3-41ed0f6025ee&amp;width=1830&amp;userId=&amp;cache=v2" \* MERGEFORMATINET </w:instrText>
      </w:r>
      <w:r>
        <w:fldChar w:fldCharType="separate"/>
      </w:r>
      <w:r>
        <w:rPr>
          <w:noProof/>
        </w:rPr>
        <w:drawing>
          <wp:inline distT="0" distB="0" distL="0" distR="0" wp14:anchorId="256AD03D" wp14:editId="67243837">
            <wp:extent cx="5274945" cy="115824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45" cy="1158240"/>
                    </a:xfrm>
                    <a:prstGeom prst="rect">
                      <a:avLst/>
                    </a:prstGeom>
                    <a:noFill/>
                    <a:ln>
                      <a:noFill/>
                    </a:ln>
                  </pic:spPr>
                </pic:pic>
              </a:graphicData>
            </a:graphic>
          </wp:inline>
        </w:drawing>
      </w:r>
      <w:r>
        <w:fldChar w:fldCharType="end"/>
      </w:r>
    </w:p>
    <w:p w14:paraId="68D88A52" w14:textId="51C50C23" w:rsidR="00F6352B" w:rsidRDefault="00F6352B" w:rsidP="00F6352B">
      <w:pPr>
        <w:ind w:firstLine="360"/>
      </w:pPr>
    </w:p>
    <w:p w14:paraId="0F6F7528" w14:textId="0A7FEBD4" w:rsidR="00F6352B" w:rsidRDefault="0070707B" w:rsidP="00F6352B">
      <w:pPr>
        <w:ind w:firstLine="360"/>
      </w:pPr>
      <w:r>
        <w:t>Agregar</w:t>
      </w:r>
    </w:p>
    <w:p w14:paraId="3F9F2133" w14:textId="40C32D2B" w:rsidR="0070707B" w:rsidRDefault="0070707B" w:rsidP="0070707B">
      <w:r>
        <w:lastRenderedPageBreak/>
        <w:fldChar w:fldCharType="begin"/>
      </w:r>
      <w:r>
        <w:instrText xml:space="preserve"> INCLUDEPICTURE "https://youthful-holly-615.notion.site/image/https%3A%2F%2Fs3-us-west-2.amazonaws.com%2Fsecure.notion-static.com%2F527aa3f4-4226-41b0-a41e-81f63189f767%2FUntitled.png?table=block&amp;id=37cfcd9b-25a6-4fef-ad5b-04579a517fda&amp;spaceId=a1e55095-a6d7-4703-bbe3-41ed0f6025ee&amp;width=1830&amp;userId=&amp;cache=v2" \* MERGEFORMATINET </w:instrText>
      </w:r>
      <w:r>
        <w:fldChar w:fldCharType="separate"/>
      </w:r>
      <w:r>
        <w:rPr>
          <w:noProof/>
        </w:rPr>
        <w:drawing>
          <wp:inline distT="0" distB="0" distL="0" distR="0" wp14:anchorId="579D10EC" wp14:editId="1999EA6E">
            <wp:extent cx="5274945" cy="3920490"/>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3920490"/>
                    </a:xfrm>
                    <a:prstGeom prst="rect">
                      <a:avLst/>
                    </a:prstGeom>
                    <a:noFill/>
                    <a:ln>
                      <a:noFill/>
                    </a:ln>
                  </pic:spPr>
                </pic:pic>
              </a:graphicData>
            </a:graphic>
          </wp:inline>
        </w:drawing>
      </w:r>
      <w:r>
        <w:fldChar w:fldCharType="end"/>
      </w:r>
    </w:p>
    <w:p w14:paraId="6886E3DA" w14:textId="255632FA" w:rsidR="0070707B" w:rsidRDefault="0070707B" w:rsidP="00F6352B">
      <w:pPr>
        <w:ind w:firstLine="360"/>
      </w:pPr>
      <w:r>
        <w:t>Eliminar</w:t>
      </w:r>
    </w:p>
    <w:p w14:paraId="1060677C" w14:textId="77777777" w:rsidR="0070707B" w:rsidRPr="0070707B" w:rsidRDefault="0070707B" w:rsidP="00326E12">
      <w:pPr>
        <w:numPr>
          <w:ilvl w:val="0"/>
          <w:numId w:val="58"/>
        </w:numPr>
        <w:spacing w:before="100" w:beforeAutospacing="1" w:after="100" w:afterAutospacing="1"/>
      </w:pPr>
      <w:r w:rsidRPr="0070707B">
        <w:t>Hago un auxiliar a lo que quiero eliminar (apunta al 11)</w:t>
      </w:r>
    </w:p>
    <w:p w14:paraId="5D6ECA73" w14:textId="77777777" w:rsidR="0070707B" w:rsidRPr="0070707B" w:rsidRDefault="0070707B" w:rsidP="00326E12">
      <w:pPr>
        <w:numPr>
          <w:ilvl w:val="0"/>
          <w:numId w:val="58"/>
        </w:numPr>
        <w:spacing w:before="100" w:beforeAutospacing="1" w:after="100" w:afterAutospacing="1"/>
      </w:pPr>
      <w:r w:rsidRPr="0070707B">
        <w:t>Referencia el anterior del 11 al próximo del 11 (de 4 a 9)</w:t>
      </w:r>
    </w:p>
    <w:p w14:paraId="7E5985C6" w14:textId="77777777" w:rsidR="0070707B" w:rsidRPr="0070707B" w:rsidRDefault="0070707B" w:rsidP="00326E12">
      <w:pPr>
        <w:numPr>
          <w:ilvl w:val="0"/>
          <w:numId w:val="58"/>
        </w:numPr>
        <w:spacing w:before="100" w:beforeAutospacing="1" w:after="100" w:afterAutospacing="1"/>
      </w:pPr>
      <w:r w:rsidRPr="0070707B">
        <w:t>Referencia el próximo del 11 (el 9) al anterior del 11 (el 4)</w:t>
      </w:r>
    </w:p>
    <w:p w14:paraId="204240CE" w14:textId="0F2206B7" w:rsidR="0070707B" w:rsidRDefault="0070707B" w:rsidP="0070707B">
      <w:r>
        <w:fldChar w:fldCharType="begin"/>
      </w:r>
      <w:r>
        <w:instrText xml:space="preserve"> INCLUDEPICTURE "https://youthful-holly-615.notion.site/image/https%3A%2F%2Fs3-us-west-2.amazonaws.com%2Fsecure.notion-static.com%2F9494a54d-980c-4e17-912c-56e97e74fd03%2FUntitled.png?table=block&amp;id=8669c06d-69e1-4d49-8b53-eb18efb96717&amp;spaceId=a1e55095-a6d7-4703-bbe3-41ed0f6025ee&amp;width=1830&amp;userId=&amp;cache=v2" \* MERGEFORMATINET </w:instrText>
      </w:r>
      <w:r>
        <w:fldChar w:fldCharType="separate"/>
      </w:r>
      <w:r>
        <w:rPr>
          <w:noProof/>
        </w:rPr>
        <w:drawing>
          <wp:inline distT="0" distB="0" distL="0" distR="0" wp14:anchorId="39B9997E" wp14:editId="2D8980E1">
            <wp:extent cx="5274945" cy="2039620"/>
            <wp:effectExtent l="0" t="0" r="0"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2039620"/>
                    </a:xfrm>
                    <a:prstGeom prst="rect">
                      <a:avLst/>
                    </a:prstGeom>
                    <a:noFill/>
                    <a:ln>
                      <a:noFill/>
                    </a:ln>
                  </pic:spPr>
                </pic:pic>
              </a:graphicData>
            </a:graphic>
          </wp:inline>
        </w:drawing>
      </w:r>
      <w:r>
        <w:fldChar w:fldCharType="end"/>
      </w:r>
    </w:p>
    <w:p w14:paraId="76EE6E11" w14:textId="77777777" w:rsidR="0070707B" w:rsidRDefault="0070707B" w:rsidP="00F6352B">
      <w:pPr>
        <w:ind w:firstLine="360"/>
      </w:pPr>
    </w:p>
    <w:p w14:paraId="3A44CE36" w14:textId="77777777" w:rsidR="009C517A" w:rsidRDefault="009C517A" w:rsidP="008251A0">
      <w:pPr>
        <w:ind w:firstLine="360"/>
        <w:rPr>
          <w:b/>
          <w:bCs/>
          <w:color w:val="7030A0"/>
          <w:sz w:val="28"/>
          <w:szCs w:val="28"/>
        </w:rPr>
      </w:pPr>
    </w:p>
    <w:p w14:paraId="4EF12F9B" w14:textId="3C60FCE1" w:rsidR="002C2A7B" w:rsidRPr="002C2A7B" w:rsidRDefault="002C2A7B" w:rsidP="002C2A7B">
      <w:r>
        <w:tab/>
      </w:r>
    </w:p>
    <w:p w14:paraId="1DAB16DF" w14:textId="3F8C065B" w:rsidR="00592E2F" w:rsidRDefault="008801A9" w:rsidP="008801A9">
      <w:pPr>
        <w:ind w:firstLine="360"/>
        <w:rPr>
          <w:b/>
          <w:bCs/>
          <w:color w:val="7030A0"/>
          <w:sz w:val="28"/>
          <w:szCs w:val="28"/>
        </w:rPr>
      </w:pPr>
      <w:r w:rsidRPr="002C2A7B">
        <w:rPr>
          <w:b/>
          <w:bCs/>
          <w:color w:val="7030A0"/>
          <w:sz w:val="28"/>
          <w:szCs w:val="28"/>
        </w:rPr>
        <w:t>Lista circular simplemente enlazada</w:t>
      </w:r>
    </w:p>
    <w:p w14:paraId="1EC0ABD2" w14:textId="549236D2" w:rsidR="009C517A" w:rsidRDefault="009C517A" w:rsidP="009C517A">
      <w:pPr>
        <w:ind w:left="360"/>
      </w:pPr>
      <w:r w:rsidRPr="002C2A7B">
        <w:t xml:space="preserve">El último apunta al primero (en lugar de que apunte a NULL) → **tengo que tener un conteo de los elementos que tengo** para no quedarme en un </w:t>
      </w:r>
      <w:proofErr w:type="spellStart"/>
      <w:r w:rsidRPr="002C2A7B">
        <w:t>loop</w:t>
      </w:r>
      <w:proofErr w:type="spellEnd"/>
      <w:r w:rsidRPr="002C2A7B">
        <w:t xml:space="preserve"> infinito.</w:t>
      </w:r>
    </w:p>
    <w:p w14:paraId="0C08BDEB" w14:textId="14EA4D37" w:rsidR="009C517A" w:rsidRDefault="009C517A" w:rsidP="009C517A">
      <w:pPr>
        <w:jc w:val="center"/>
      </w:pPr>
      <w:r>
        <w:lastRenderedPageBreak/>
        <w:fldChar w:fldCharType="begin"/>
      </w:r>
      <w:r>
        <w:instrText xml:space="preserve"> INCLUDEPICTURE "https://youthful-holly-615.notion.site/image/https%3A%2F%2Fs3-us-west-2.amazonaws.com%2Fsecure.notion-static.com%2F77f1ac90-f9ff-48fa-99d5-5a621bc247f6%2FUntitled.png?table=block&amp;id=02c26a0d-3ec6-4e66-ab61-5599e3867809&amp;spaceId=a1e55095-a6d7-4703-bbe3-41ed0f6025ee&amp;width=1830&amp;userId=&amp;cache=v2" \* MERGEFORMATINET </w:instrText>
      </w:r>
      <w:r>
        <w:fldChar w:fldCharType="separate"/>
      </w:r>
      <w:r>
        <w:rPr>
          <w:noProof/>
        </w:rPr>
        <w:drawing>
          <wp:inline distT="0" distB="0" distL="0" distR="0" wp14:anchorId="165D1559" wp14:editId="7984527B">
            <wp:extent cx="3602556" cy="2373515"/>
            <wp:effectExtent l="0" t="0" r="4445"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8712" cy="2377571"/>
                    </a:xfrm>
                    <a:prstGeom prst="rect">
                      <a:avLst/>
                    </a:prstGeom>
                    <a:noFill/>
                    <a:ln>
                      <a:noFill/>
                    </a:ln>
                  </pic:spPr>
                </pic:pic>
              </a:graphicData>
            </a:graphic>
          </wp:inline>
        </w:drawing>
      </w:r>
      <w:r>
        <w:fldChar w:fldCharType="end"/>
      </w:r>
    </w:p>
    <w:p w14:paraId="084DFBAC" w14:textId="77777777" w:rsidR="009C517A" w:rsidRDefault="009C517A" w:rsidP="009C517A">
      <w:pPr>
        <w:ind w:left="360"/>
      </w:pPr>
    </w:p>
    <w:p w14:paraId="79DC9803" w14:textId="77777777" w:rsidR="009C517A" w:rsidRPr="002C2A7B" w:rsidRDefault="009C517A" w:rsidP="008801A9">
      <w:pPr>
        <w:ind w:firstLine="360"/>
        <w:rPr>
          <w:b/>
          <w:bCs/>
          <w:color w:val="7030A0"/>
          <w:sz w:val="28"/>
          <w:szCs w:val="28"/>
        </w:rPr>
      </w:pPr>
    </w:p>
    <w:p w14:paraId="0938CBEF" w14:textId="0BD3AF31" w:rsidR="008801A9" w:rsidRDefault="008801A9" w:rsidP="008801A9">
      <w:pPr>
        <w:ind w:firstLine="360"/>
        <w:rPr>
          <w:b/>
          <w:bCs/>
          <w:color w:val="7030A0"/>
          <w:sz w:val="28"/>
          <w:szCs w:val="28"/>
        </w:rPr>
      </w:pPr>
      <w:r w:rsidRPr="002C2A7B">
        <w:rPr>
          <w:b/>
          <w:bCs/>
          <w:color w:val="7030A0"/>
          <w:sz w:val="28"/>
          <w:szCs w:val="28"/>
        </w:rPr>
        <w:t>Lista circular doblemente enlazada</w:t>
      </w:r>
    </w:p>
    <w:p w14:paraId="61F1A564" w14:textId="124FD610" w:rsidR="009C517A" w:rsidRDefault="009C517A" w:rsidP="009C517A">
      <w:pPr>
        <w:jc w:val="center"/>
      </w:pPr>
      <w:r>
        <w:fldChar w:fldCharType="begin"/>
      </w:r>
      <w:r>
        <w:instrText xml:space="preserve"> INCLUDEPICTURE "https://youthful-holly-615.notion.site/image/https%3A%2F%2Fs3-us-west-2.amazonaws.com%2Fsecure.notion-static.com%2F850b7118-f572-4e9d-93d2-4629fe9c56ea%2FUntitled.png?table=block&amp;id=98db986a-9cb2-4c6c-a990-00e0d6dde259&amp;spaceId=a1e55095-a6d7-4703-bbe3-41ed0f6025ee&amp;width=1820&amp;userId=&amp;cache=v2" \* MERGEFORMATINET </w:instrText>
      </w:r>
      <w:r>
        <w:fldChar w:fldCharType="separate"/>
      </w:r>
      <w:r>
        <w:rPr>
          <w:noProof/>
        </w:rPr>
        <w:drawing>
          <wp:inline distT="0" distB="0" distL="0" distR="0" wp14:anchorId="057483D1" wp14:editId="1221FECB">
            <wp:extent cx="4047724" cy="1869642"/>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6212" cy="1873562"/>
                    </a:xfrm>
                    <a:prstGeom prst="rect">
                      <a:avLst/>
                    </a:prstGeom>
                    <a:noFill/>
                    <a:ln>
                      <a:noFill/>
                    </a:ln>
                  </pic:spPr>
                </pic:pic>
              </a:graphicData>
            </a:graphic>
          </wp:inline>
        </w:drawing>
      </w:r>
      <w:r>
        <w:fldChar w:fldCharType="end"/>
      </w:r>
    </w:p>
    <w:p w14:paraId="0D5EDD77" w14:textId="77777777" w:rsidR="002C2A7B" w:rsidRPr="002C2A7B" w:rsidRDefault="002C2A7B" w:rsidP="002C2A7B">
      <w:pPr>
        <w:ind w:left="360"/>
      </w:pPr>
    </w:p>
    <w:p w14:paraId="774A0EB6" w14:textId="749B3004" w:rsidR="005052E4" w:rsidRDefault="005052E4" w:rsidP="000C54DD">
      <w:pPr>
        <w:pStyle w:val="Ttulo1"/>
      </w:pPr>
      <w:r>
        <w:t>arboles</w:t>
      </w:r>
    </w:p>
    <w:p w14:paraId="008E1220" w14:textId="72769632" w:rsidR="00F05711" w:rsidRDefault="00F10C42" w:rsidP="00F10C42">
      <w:pPr>
        <w:pStyle w:val="Ttulo2"/>
      </w:pPr>
      <w:r>
        <w:t>INTRODUCCION</w:t>
      </w:r>
    </w:p>
    <w:p w14:paraId="50F872B4" w14:textId="77777777" w:rsidR="004C606A" w:rsidRPr="004C606A" w:rsidRDefault="004C606A" w:rsidP="004C606A">
      <w:pPr>
        <w:spacing w:before="100" w:beforeAutospacing="1" w:after="100" w:afterAutospacing="1"/>
        <w:ind w:left="643"/>
      </w:pPr>
      <w:r w:rsidRPr="004C606A">
        <w:t>Un árbol es una colección de nodos, que puede estar conectado a múltiples nodos. Un árbol consiste de un nodo principal r, llamado raíz, y cero o muchos subárboles no vacíos, cada uno de ellos con su raíz conectada mediante un vértice al nodo raíz.</w:t>
      </w:r>
    </w:p>
    <w:p w14:paraId="66555102" w14:textId="13A81821" w:rsidR="004C606A" w:rsidRPr="004C606A" w:rsidRDefault="004C606A" w:rsidP="004C606A">
      <w:pPr>
        <w:spacing w:before="100" w:beforeAutospacing="1" w:after="100" w:afterAutospacing="1"/>
        <w:ind w:left="643"/>
      </w:pPr>
      <w:r w:rsidRPr="004C606A">
        <w:t>Este tipo de estructura es capaz de reducir el tiempo de acceso a los datos →O(logN) en promedio.</w:t>
      </w:r>
    </w:p>
    <w:p w14:paraId="7211AFF6" w14:textId="77777777" w:rsidR="004C606A" w:rsidRPr="004C606A" w:rsidRDefault="004C606A" w:rsidP="004C606A">
      <w:pPr>
        <w:spacing w:before="100" w:beforeAutospacing="1" w:after="100" w:afterAutospacing="1"/>
        <w:ind w:left="643"/>
      </w:pPr>
      <w:r w:rsidRPr="004C606A">
        <w:t>Nacen de la necesidad de presentar una jerarquía en la estructura de datos y optimizar la búsqueda lineal de una lista.</w:t>
      </w:r>
    </w:p>
    <w:p w14:paraId="4A6CEEE1" w14:textId="77777777" w:rsidR="004C606A" w:rsidRDefault="004C606A" w:rsidP="004C606A">
      <w:pPr>
        <w:ind w:left="283"/>
      </w:pPr>
    </w:p>
    <w:p w14:paraId="2A854B4F" w14:textId="516906E5" w:rsidR="00F10C42" w:rsidRDefault="00F10C42" w:rsidP="00F10C42">
      <w:pPr>
        <w:pStyle w:val="Ttulo2"/>
      </w:pPr>
      <w:r>
        <w:t>ESTRUCTURA</w:t>
      </w:r>
    </w:p>
    <w:p w14:paraId="42E20D74" w14:textId="3E1A8EB0" w:rsidR="007175CF" w:rsidRDefault="007175CF" w:rsidP="007175CF">
      <w:pPr>
        <w:ind w:firstLine="283"/>
      </w:pPr>
      <w:r w:rsidRPr="007175CF">
        <w:rPr>
          <w:b/>
          <w:bCs/>
        </w:rPr>
        <w:t>Árbol:</w:t>
      </w:r>
      <w:r w:rsidRPr="007175CF">
        <w:t xml:space="preserve"> colección de nodos.</w:t>
      </w:r>
    </w:p>
    <w:p w14:paraId="6B92503B" w14:textId="77777777" w:rsidR="007175CF" w:rsidRDefault="007175CF" w:rsidP="007175CF">
      <w:pPr>
        <w:pStyle w:val="NormalWeb"/>
        <w:ind w:left="283"/>
      </w:pPr>
      <w:r>
        <w:rPr>
          <w:rStyle w:val="Textoennegrita"/>
          <w:rFonts w:eastAsiaTheme="majorEastAsia"/>
        </w:rPr>
        <w:t>Nodo:</w:t>
      </w:r>
      <w:r>
        <w:t xml:space="preserve"> elemento del árbol.</w:t>
      </w:r>
    </w:p>
    <w:p w14:paraId="671CE875" w14:textId="77777777" w:rsidR="007175CF" w:rsidRDefault="007175CF" w:rsidP="007175CF">
      <w:pPr>
        <w:numPr>
          <w:ilvl w:val="0"/>
          <w:numId w:val="59"/>
        </w:numPr>
        <w:tabs>
          <w:tab w:val="clear" w:pos="720"/>
          <w:tab w:val="num" w:pos="1003"/>
        </w:tabs>
        <w:spacing w:before="100" w:beforeAutospacing="1" w:after="100" w:afterAutospacing="1"/>
        <w:ind w:left="1003"/>
      </w:pPr>
      <w:r>
        <w:lastRenderedPageBreak/>
        <w:t>Nodo padre: nodo que está inmediatamente superior → cada nodo tiene UN SOLO padre</w:t>
      </w:r>
    </w:p>
    <w:p w14:paraId="5B0EC89D" w14:textId="77777777" w:rsidR="007175CF" w:rsidRDefault="007175CF" w:rsidP="007175CF">
      <w:pPr>
        <w:numPr>
          <w:ilvl w:val="0"/>
          <w:numId w:val="59"/>
        </w:numPr>
        <w:tabs>
          <w:tab w:val="clear" w:pos="720"/>
          <w:tab w:val="num" w:pos="1003"/>
        </w:tabs>
        <w:spacing w:before="100" w:beforeAutospacing="1" w:after="100" w:afterAutospacing="1"/>
        <w:ind w:left="1003"/>
      </w:pPr>
      <w:r>
        <w:t>Nodo hijo: elementos que están por debajo. Los nodos conectados en un nivel inferior son los hijos del nodo en el que estoy parado.</w:t>
      </w:r>
    </w:p>
    <w:p w14:paraId="1BE0B913" w14:textId="2E82F2F9" w:rsidR="007175CF" w:rsidRDefault="007175CF" w:rsidP="00D07C64">
      <w:pPr>
        <w:numPr>
          <w:ilvl w:val="0"/>
          <w:numId w:val="59"/>
        </w:numPr>
        <w:tabs>
          <w:tab w:val="clear" w:pos="720"/>
          <w:tab w:val="num" w:pos="1003"/>
        </w:tabs>
        <w:spacing w:before="100" w:beforeAutospacing="1" w:after="100" w:afterAutospacing="1"/>
        <w:ind w:left="1003"/>
      </w:pPr>
      <w:r>
        <w:t>Nodo hojas: los que no tienen hijos.</w:t>
      </w:r>
    </w:p>
    <w:p w14:paraId="20A25875" w14:textId="046E9E61" w:rsidR="00D07C64" w:rsidRDefault="00D07C64" w:rsidP="00D07C64">
      <w:pPr>
        <w:spacing w:before="100" w:beforeAutospacing="1" w:after="100" w:afterAutospacing="1"/>
        <w:ind w:firstLine="283"/>
      </w:pPr>
      <w:r w:rsidRPr="00D07C64">
        <w:rPr>
          <w:b/>
          <w:bCs/>
        </w:rPr>
        <w:t>Raíz:</w:t>
      </w:r>
      <w:r w:rsidRPr="00D07C64">
        <w:t xml:space="preserve"> es el elemento de primer nivel del árbol.</w:t>
      </w:r>
    </w:p>
    <w:p w14:paraId="165F11ED" w14:textId="50843010" w:rsidR="00D07C64" w:rsidRPr="00D07C64" w:rsidRDefault="00D07C64" w:rsidP="00D07C64">
      <w:pPr>
        <w:spacing w:before="100" w:beforeAutospacing="1" w:after="100" w:afterAutospacing="1"/>
        <w:ind w:firstLine="283"/>
      </w:pPr>
      <w:r w:rsidRPr="00D07C64">
        <w:rPr>
          <w:b/>
          <w:bCs/>
        </w:rPr>
        <w:t>Sub</w:t>
      </w:r>
      <w:r w:rsidR="000C36DC">
        <w:rPr>
          <w:b/>
          <w:bCs/>
        </w:rPr>
        <w:t>-</w:t>
      </w:r>
      <w:r w:rsidR="000C36DC" w:rsidRPr="00D07C64">
        <w:rPr>
          <w:b/>
          <w:bCs/>
        </w:rPr>
        <w:t>árbol</w:t>
      </w:r>
      <w:r w:rsidRPr="00D07C64">
        <w:rPr>
          <w:b/>
          <w:bCs/>
        </w:rPr>
        <w:t>:</w:t>
      </w:r>
      <w:r w:rsidRPr="00D07C64">
        <w:t xml:space="preserve"> parándome desde un nodo puedo ver distintos árboles debajo de él.</w:t>
      </w:r>
    </w:p>
    <w:p w14:paraId="453A6552" w14:textId="68D32542" w:rsidR="007175CF" w:rsidRDefault="008A542D" w:rsidP="001D1FDA">
      <w:pPr>
        <w:spacing w:before="100" w:beforeAutospacing="1" w:after="100" w:afterAutospacing="1"/>
        <w:ind w:firstLine="283"/>
      </w:pPr>
      <w:r>
        <w:rPr>
          <w:noProof/>
        </w:rPr>
        <w:drawing>
          <wp:inline distT="0" distB="0" distL="0" distR="0" wp14:anchorId="188D9034" wp14:editId="28D00621">
            <wp:extent cx="5274945" cy="27406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75">
                      <a:extLst>
                        <a:ext uri="{28A0092B-C50C-407E-A947-70E740481C1C}">
                          <a14:useLocalDpi xmlns:a14="http://schemas.microsoft.com/office/drawing/2010/main" val="0"/>
                        </a:ext>
                      </a:extLst>
                    </a:blip>
                    <a:stretch>
                      <a:fillRect/>
                    </a:stretch>
                  </pic:blipFill>
                  <pic:spPr>
                    <a:xfrm>
                      <a:off x="0" y="0"/>
                      <a:ext cx="5274945" cy="2740660"/>
                    </a:xfrm>
                    <a:prstGeom prst="rect">
                      <a:avLst/>
                    </a:prstGeom>
                  </pic:spPr>
                </pic:pic>
              </a:graphicData>
            </a:graphic>
          </wp:inline>
        </w:drawing>
      </w:r>
    </w:p>
    <w:p w14:paraId="7F20A6E9" w14:textId="0749522F" w:rsidR="00F10C42" w:rsidRDefault="00F10C42" w:rsidP="00F10C42">
      <w:pPr>
        <w:pStyle w:val="Ttulo2"/>
      </w:pPr>
      <w:r>
        <w:t>ARBOL BINARIO</w:t>
      </w:r>
    </w:p>
    <w:p w14:paraId="6AF80338" w14:textId="77777777" w:rsidR="00EC322E" w:rsidRDefault="00175A84" w:rsidP="00EC322E">
      <w:pPr>
        <w:spacing w:before="100" w:beforeAutospacing="1" w:after="100" w:afterAutospacing="1"/>
        <w:ind w:left="283"/>
      </w:pPr>
      <w:r w:rsidRPr="00175A84">
        <w:t>Estos árboles están íntimamente relacionados con as operaciones búsqueda, con el objetivo de aproximarse a la búsqueda binaria.</w:t>
      </w:r>
    </w:p>
    <w:p w14:paraId="4024725E" w14:textId="5A8EB57D" w:rsidR="00175A84" w:rsidRDefault="00175A84" w:rsidP="00EC322E">
      <w:pPr>
        <w:spacing w:before="100" w:beforeAutospacing="1" w:after="100" w:afterAutospacing="1"/>
        <w:ind w:left="283"/>
      </w:pPr>
      <w:r w:rsidRPr="00175A84">
        <w:t>El nodo raíz está solamente conectado a dos subárboles, lo cual nos permite determinar la noción de izquierda y derecha.</w:t>
      </w:r>
    </w:p>
    <w:p w14:paraId="2FD57186" w14:textId="46ECC0B3" w:rsidR="006C72F4" w:rsidRDefault="006C72F4" w:rsidP="006C72F4">
      <w:pPr>
        <w:jc w:val="center"/>
      </w:pPr>
      <w:r w:rsidRPr="006C72F4">
        <w:fldChar w:fldCharType="begin"/>
      </w:r>
      <w:r w:rsidRPr="006C72F4">
        <w:instrText xml:space="preserve"> INCLUDEPICTURE "https://youthful-holly-615.notion.site/image/https%3A%2F%2Fs3-us-west-2.amazonaws.com%2Fsecure.notion-static.com%2Fb80a78e4-65a0-42da-967f-c5a13f66ffbb%2FUntitled.png?table=block&amp;id=d1bb5428-3e3b-4165-992a-ed6bf57a2872&amp;spaceId=a1e55095-a6d7-4703-bbe3-41ed0f6025ee&amp;width=820&amp;userId=&amp;cache=v2" \* MERGEFORMATINET </w:instrText>
      </w:r>
      <w:r w:rsidRPr="006C72F4">
        <w:fldChar w:fldCharType="separate"/>
      </w:r>
      <w:r w:rsidRPr="006C72F4">
        <w:rPr>
          <w:noProof/>
        </w:rPr>
        <w:drawing>
          <wp:inline distT="0" distB="0" distL="0" distR="0" wp14:anchorId="3657E0AB" wp14:editId="3E60E160">
            <wp:extent cx="3212231" cy="2116705"/>
            <wp:effectExtent l="0" t="0" r="127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8992" cy="2121160"/>
                    </a:xfrm>
                    <a:prstGeom prst="rect">
                      <a:avLst/>
                    </a:prstGeom>
                    <a:noFill/>
                    <a:ln>
                      <a:noFill/>
                    </a:ln>
                  </pic:spPr>
                </pic:pic>
              </a:graphicData>
            </a:graphic>
          </wp:inline>
        </w:drawing>
      </w:r>
      <w:r w:rsidRPr="006C72F4">
        <w:fldChar w:fldCharType="end"/>
      </w:r>
    </w:p>
    <w:p w14:paraId="2C347FC2" w14:textId="77777777" w:rsidR="00AE758C" w:rsidRDefault="00AE758C" w:rsidP="00AE758C">
      <w:pPr>
        <w:pStyle w:val="NormalWeb"/>
        <w:ind w:left="283"/>
      </w:pPr>
      <w:r>
        <w:t>Operaciones</w:t>
      </w:r>
    </w:p>
    <w:p w14:paraId="7515FCCE" w14:textId="77777777" w:rsidR="00AE758C" w:rsidRDefault="00AE758C" w:rsidP="00AE758C">
      <w:pPr>
        <w:numPr>
          <w:ilvl w:val="0"/>
          <w:numId w:val="60"/>
        </w:numPr>
        <w:tabs>
          <w:tab w:val="clear" w:pos="720"/>
          <w:tab w:val="num" w:pos="1003"/>
        </w:tabs>
        <w:spacing w:before="100" w:beforeAutospacing="1" w:after="100" w:afterAutospacing="1"/>
        <w:ind w:left="1003"/>
      </w:pPr>
      <w:r>
        <w:t>Crear</w:t>
      </w:r>
    </w:p>
    <w:p w14:paraId="6790680A" w14:textId="77777777" w:rsidR="00AE758C" w:rsidRDefault="00AE758C" w:rsidP="00AE758C">
      <w:pPr>
        <w:numPr>
          <w:ilvl w:val="0"/>
          <w:numId w:val="60"/>
        </w:numPr>
        <w:tabs>
          <w:tab w:val="clear" w:pos="720"/>
          <w:tab w:val="num" w:pos="1003"/>
        </w:tabs>
        <w:spacing w:before="100" w:beforeAutospacing="1" w:after="100" w:afterAutospacing="1"/>
        <w:ind w:left="1003"/>
      </w:pPr>
      <w:r>
        <w:lastRenderedPageBreak/>
        <w:t>Destruir</w:t>
      </w:r>
    </w:p>
    <w:p w14:paraId="29F4358E" w14:textId="77777777" w:rsidR="00AE758C" w:rsidRDefault="00AE758C" w:rsidP="00AE758C">
      <w:pPr>
        <w:numPr>
          <w:ilvl w:val="0"/>
          <w:numId w:val="60"/>
        </w:numPr>
        <w:tabs>
          <w:tab w:val="clear" w:pos="720"/>
          <w:tab w:val="num" w:pos="1003"/>
        </w:tabs>
        <w:spacing w:before="100" w:beforeAutospacing="1" w:after="100" w:afterAutospacing="1"/>
        <w:ind w:left="1003"/>
      </w:pPr>
      <w:r>
        <w:t>Vacío</w:t>
      </w:r>
    </w:p>
    <w:p w14:paraId="18B74DF9" w14:textId="77777777" w:rsidR="00AE758C" w:rsidRDefault="00AE758C" w:rsidP="00AE758C">
      <w:pPr>
        <w:numPr>
          <w:ilvl w:val="0"/>
          <w:numId w:val="60"/>
        </w:numPr>
        <w:tabs>
          <w:tab w:val="clear" w:pos="720"/>
          <w:tab w:val="num" w:pos="1003"/>
        </w:tabs>
        <w:spacing w:before="100" w:beforeAutospacing="1" w:after="100" w:afterAutospacing="1"/>
        <w:ind w:left="1003"/>
      </w:pPr>
      <w:r>
        <w:t>Insertar</w:t>
      </w:r>
    </w:p>
    <w:p w14:paraId="4B370493" w14:textId="77777777" w:rsidR="00AE758C" w:rsidRDefault="00AE758C" w:rsidP="00AE758C">
      <w:pPr>
        <w:numPr>
          <w:ilvl w:val="0"/>
          <w:numId w:val="60"/>
        </w:numPr>
        <w:tabs>
          <w:tab w:val="clear" w:pos="720"/>
          <w:tab w:val="num" w:pos="1003"/>
        </w:tabs>
        <w:spacing w:before="100" w:beforeAutospacing="1" w:after="100" w:afterAutospacing="1"/>
        <w:ind w:left="1003"/>
      </w:pPr>
      <w:r>
        <w:t>Eliminar</w:t>
      </w:r>
    </w:p>
    <w:p w14:paraId="18B7614F" w14:textId="77777777" w:rsidR="00AE758C" w:rsidRDefault="00AE758C" w:rsidP="00AE758C">
      <w:pPr>
        <w:numPr>
          <w:ilvl w:val="0"/>
          <w:numId w:val="60"/>
        </w:numPr>
        <w:tabs>
          <w:tab w:val="clear" w:pos="720"/>
          <w:tab w:val="num" w:pos="1003"/>
        </w:tabs>
        <w:spacing w:before="100" w:beforeAutospacing="1" w:after="100" w:afterAutospacing="1"/>
        <w:ind w:left="1003"/>
      </w:pPr>
      <w:r>
        <w:t>Buscar</w:t>
      </w:r>
    </w:p>
    <w:p w14:paraId="29B07D20" w14:textId="0D6EBA32" w:rsidR="00EC322E" w:rsidRDefault="00AE758C" w:rsidP="006C72F4">
      <w:pPr>
        <w:numPr>
          <w:ilvl w:val="0"/>
          <w:numId w:val="60"/>
        </w:numPr>
        <w:tabs>
          <w:tab w:val="clear" w:pos="720"/>
          <w:tab w:val="num" w:pos="1003"/>
        </w:tabs>
        <w:spacing w:before="100" w:beforeAutospacing="1" w:after="100" w:afterAutospacing="1"/>
        <w:ind w:left="1003"/>
      </w:pPr>
      <w:r>
        <w:t>Recorrer (operaciones más importantes)</w:t>
      </w:r>
    </w:p>
    <w:p w14:paraId="18CB62CE" w14:textId="533169B1" w:rsidR="00AE758C" w:rsidRPr="00AE758C" w:rsidRDefault="00AE758C" w:rsidP="00EC322E">
      <w:pPr>
        <w:spacing w:before="100" w:beforeAutospacing="1" w:after="100" w:afterAutospacing="1"/>
        <w:ind w:firstLine="360"/>
      </w:pPr>
      <w:r w:rsidRPr="00AE758C">
        <w:t>Implementaciones</w:t>
      </w:r>
    </w:p>
    <w:p w14:paraId="4D9A312E"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roofErr w:type="spellStart"/>
      <w:r w:rsidRPr="00EC322E">
        <w:rPr>
          <w:rFonts w:ascii="Courier New" w:hAnsi="Courier New" w:cs="Courier New"/>
          <w:sz w:val="20"/>
          <w:szCs w:val="20"/>
        </w:rPr>
        <w:t>typedef</w:t>
      </w:r>
      <w:proofErr w:type="spellEnd"/>
      <w:r w:rsidRPr="00EC322E">
        <w:rPr>
          <w:rFonts w:ascii="Courier New" w:hAnsi="Courier New" w:cs="Courier New"/>
          <w:sz w:val="20"/>
          <w:szCs w:val="20"/>
        </w:rPr>
        <w:t xml:space="preserve"> </w:t>
      </w:r>
      <w:proofErr w:type="spellStart"/>
      <w:r w:rsidRPr="00EC322E">
        <w:rPr>
          <w:rFonts w:ascii="Courier New" w:hAnsi="Courier New" w:cs="Courier New"/>
          <w:sz w:val="20"/>
          <w:szCs w:val="20"/>
        </w:rPr>
        <w:t>struct</w:t>
      </w:r>
      <w:proofErr w:type="spellEnd"/>
      <w:r w:rsidRPr="00EC322E">
        <w:rPr>
          <w:rFonts w:ascii="Courier New" w:hAnsi="Courier New" w:cs="Courier New"/>
          <w:sz w:val="20"/>
          <w:szCs w:val="20"/>
        </w:rPr>
        <w:t xml:space="preserve"> </w:t>
      </w:r>
      <w:proofErr w:type="spellStart"/>
      <w:r w:rsidRPr="00EC322E">
        <w:rPr>
          <w:rFonts w:ascii="Courier New" w:hAnsi="Courier New" w:cs="Courier New"/>
          <w:sz w:val="20"/>
          <w:szCs w:val="20"/>
        </w:rPr>
        <w:t>nodo_arbol</w:t>
      </w:r>
      <w:proofErr w:type="spellEnd"/>
      <w:r w:rsidRPr="00EC322E">
        <w:rPr>
          <w:rFonts w:ascii="Courier New" w:hAnsi="Courier New" w:cs="Courier New"/>
          <w:sz w:val="20"/>
          <w:szCs w:val="20"/>
        </w:rPr>
        <w:t xml:space="preserve">* </w:t>
      </w:r>
      <w:proofErr w:type="spellStart"/>
      <w:r w:rsidRPr="00EC322E">
        <w:rPr>
          <w:rFonts w:ascii="Courier New" w:hAnsi="Courier New" w:cs="Courier New"/>
          <w:sz w:val="20"/>
          <w:szCs w:val="20"/>
        </w:rPr>
        <w:t>arbol_binario_t</w:t>
      </w:r>
      <w:proofErr w:type="spellEnd"/>
      <w:r w:rsidRPr="00EC322E">
        <w:rPr>
          <w:rFonts w:ascii="Courier New" w:hAnsi="Courier New" w:cs="Courier New"/>
          <w:sz w:val="20"/>
          <w:szCs w:val="20"/>
        </w:rPr>
        <w:t>;</w:t>
      </w:r>
    </w:p>
    <w:p w14:paraId="2F5DA254"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36294A95"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roofErr w:type="spellStart"/>
      <w:r w:rsidRPr="00EC322E">
        <w:rPr>
          <w:rFonts w:ascii="Courier New" w:hAnsi="Courier New" w:cs="Courier New"/>
          <w:sz w:val="20"/>
          <w:szCs w:val="20"/>
        </w:rPr>
        <w:t>struct</w:t>
      </w:r>
      <w:proofErr w:type="spellEnd"/>
      <w:r w:rsidRPr="00EC322E">
        <w:rPr>
          <w:rFonts w:ascii="Courier New" w:hAnsi="Courier New" w:cs="Courier New"/>
          <w:sz w:val="20"/>
          <w:szCs w:val="20"/>
        </w:rPr>
        <w:t xml:space="preserve"> </w:t>
      </w:r>
      <w:proofErr w:type="spellStart"/>
      <w:r w:rsidRPr="00EC322E">
        <w:rPr>
          <w:rFonts w:ascii="Courier New" w:hAnsi="Courier New" w:cs="Courier New"/>
          <w:sz w:val="20"/>
          <w:szCs w:val="20"/>
        </w:rPr>
        <w:t>nodo_arbol</w:t>
      </w:r>
      <w:proofErr w:type="spellEnd"/>
      <w:r w:rsidRPr="00EC322E">
        <w:rPr>
          <w:rFonts w:ascii="Courier New" w:hAnsi="Courier New" w:cs="Courier New"/>
          <w:sz w:val="20"/>
          <w:szCs w:val="20"/>
        </w:rPr>
        <w:t>{</w:t>
      </w:r>
    </w:p>
    <w:p w14:paraId="691EF657"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EC322E">
        <w:rPr>
          <w:rFonts w:ascii="Courier New" w:hAnsi="Courier New" w:cs="Courier New"/>
          <w:sz w:val="20"/>
          <w:szCs w:val="20"/>
        </w:rPr>
        <w:tab/>
      </w:r>
      <w:r w:rsidRPr="00EC322E">
        <w:rPr>
          <w:rFonts w:ascii="Courier New" w:hAnsi="Courier New" w:cs="Courier New"/>
          <w:sz w:val="20"/>
          <w:szCs w:val="20"/>
        </w:rPr>
        <w:tab/>
      </w:r>
      <w:proofErr w:type="spellStart"/>
      <w:r w:rsidRPr="00EC322E">
        <w:rPr>
          <w:rFonts w:ascii="Courier New" w:hAnsi="Courier New" w:cs="Courier New"/>
          <w:sz w:val="20"/>
          <w:szCs w:val="20"/>
        </w:rPr>
        <w:t>void</w:t>
      </w:r>
      <w:proofErr w:type="spellEnd"/>
      <w:r w:rsidRPr="00EC322E">
        <w:rPr>
          <w:rFonts w:ascii="Courier New" w:hAnsi="Courier New" w:cs="Courier New"/>
          <w:sz w:val="20"/>
          <w:szCs w:val="20"/>
        </w:rPr>
        <w:t xml:space="preserve"> * elemento;</w:t>
      </w:r>
    </w:p>
    <w:p w14:paraId="63DD5AFE"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EC322E">
        <w:rPr>
          <w:rFonts w:ascii="Courier New" w:hAnsi="Courier New" w:cs="Courier New"/>
          <w:sz w:val="20"/>
          <w:szCs w:val="20"/>
        </w:rPr>
        <w:tab/>
      </w:r>
      <w:r w:rsidRPr="00EC322E">
        <w:rPr>
          <w:rFonts w:ascii="Courier New" w:hAnsi="Courier New" w:cs="Courier New"/>
          <w:sz w:val="20"/>
          <w:szCs w:val="20"/>
        </w:rPr>
        <w:tab/>
      </w:r>
      <w:proofErr w:type="spellStart"/>
      <w:r w:rsidRPr="00EC322E">
        <w:rPr>
          <w:rFonts w:ascii="Courier New" w:hAnsi="Courier New" w:cs="Courier New"/>
          <w:sz w:val="20"/>
          <w:szCs w:val="20"/>
        </w:rPr>
        <w:t>nodo_arbol</w:t>
      </w:r>
      <w:proofErr w:type="spellEnd"/>
      <w:r w:rsidRPr="00EC322E">
        <w:rPr>
          <w:rFonts w:ascii="Courier New" w:hAnsi="Courier New" w:cs="Courier New"/>
          <w:sz w:val="20"/>
          <w:szCs w:val="20"/>
        </w:rPr>
        <w:t xml:space="preserve"> * izquierda;</w:t>
      </w:r>
    </w:p>
    <w:p w14:paraId="3DF8B7FC"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EC322E">
        <w:rPr>
          <w:rFonts w:ascii="Courier New" w:hAnsi="Courier New" w:cs="Courier New"/>
          <w:sz w:val="20"/>
          <w:szCs w:val="20"/>
        </w:rPr>
        <w:tab/>
      </w:r>
      <w:r w:rsidRPr="00EC322E">
        <w:rPr>
          <w:rFonts w:ascii="Courier New" w:hAnsi="Courier New" w:cs="Courier New"/>
          <w:sz w:val="20"/>
          <w:szCs w:val="20"/>
        </w:rPr>
        <w:tab/>
      </w:r>
      <w:proofErr w:type="spellStart"/>
      <w:r w:rsidRPr="00EC322E">
        <w:rPr>
          <w:rFonts w:ascii="Courier New" w:hAnsi="Courier New" w:cs="Courier New"/>
          <w:sz w:val="20"/>
          <w:szCs w:val="20"/>
        </w:rPr>
        <w:t>nodo_arbol</w:t>
      </w:r>
      <w:proofErr w:type="spellEnd"/>
      <w:r w:rsidRPr="00EC322E">
        <w:rPr>
          <w:rFonts w:ascii="Courier New" w:hAnsi="Courier New" w:cs="Courier New"/>
          <w:sz w:val="20"/>
          <w:szCs w:val="20"/>
        </w:rPr>
        <w:t xml:space="preserve"> * derecha</w:t>
      </w:r>
    </w:p>
    <w:p w14:paraId="09B7261A" w14:textId="77777777" w:rsidR="00AE758C" w:rsidRPr="00EC322E" w:rsidRDefault="00AE758C" w:rsidP="00EC322E">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EC322E">
        <w:rPr>
          <w:rFonts w:ascii="Courier New" w:hAnsi="Courier New" w:cs="Courier New"/>
          <w:sz w:val="20"/>
          <w:szCs w:val="20"/>
        </w:rPr>
        <w:t>};</w:t>
      </w:r>
    </w:p>
    <w:p w14:paraId="2B16B70F" w14:textId="77777777" w:rsidR="00342FDC" w:rsidRDefault="00342FDC" w:rsidP="00342FDC">
      <w:pPr>
        <w:pStyle w:val="Ttulo2"/>
        <w:numPr>
          <w:ilvl w:val="0"/>
          <w:numId w:val="0"/>
        </w:numPr>
        <w:ind w:left="643" w:hanging="360"/>
      </w:pPr>
      <w:r>
        <w:t>Recorridos</w:t>
      </w:r>
    </w:p>
    <w:p w14:paraId="234D11CE" w14:textId="2BDBD212" w:rsidR="00342FDC" w:rsidRPr="00342FDC" w:rsidRDefault="00342FDC" w:rsidP="00342FDC">
      <w:pPr>
        <w:ind w:firstLine="283"/>
        <w:rPr>
          <w:sz w:val="36"/>
          <w:szCs w:val="36"/>
        </w:rPr>
      </w:pPr>
      <w:r>
        <w:t>Recorrer un árbol significa pasar por cada uno de los nodos. Nombramos:</w:t>
      </w:r>
    </w:p>
    <w:p w14:paraId="6E78825D" w14:textId="77777777" w:rsidR="006650B9" w:rsidRDefault="006650B9" w:rsidP="006650B9">
      <w:pPr>
        <w:numPr>
          <w:ilvl w:val="0"/>
          <w:numId w:val="61"/>
        </w:numPr>
        <w:spacing w:before="100" w:beforeAutospacing="1" w:after="100" w:afterAutospacing="1"/>
      </w:pPr>
      <w:r>
        <w:t>N: nodo actual,</w:t>
      </w:r>
    </w:p>
    <w:p w14:paraId="202E1E27" w14:textId="77777777" w:rsidR="006650B9" w:rsidRDefault="006650B9" w:rsidP="006650B9">
      <w:pPr>
        <w:numPr>
          <w:ilvl w:val="0"/>
          <w:numId w:val="61"/>
        </w:numPr>
        <w:spacing w:before="100" w:beforeAutospacing="1" w:after="100" w:afterAutospacing="1"/>
      </w:pPr>
      <w:r>
        <w:t xml:space="preserve">D: </w:t>
      </w:r>
      <w:proofErr w:type="spellStart"/>
      <w:r>
        <w:t>subarbol</w:t>
      </w:r>
      <w:proofErr w:type="spellEnd"/>
      <w:r>
        <w:t xml:space="preserve"> derecho</w:t>
      </w:r>
    </w:p>
    <w:p w14:paraId="24477518" w14:textId="77777777" w:rsidR="006650B9" w:rsidRDefault="006650B9" w:rsidP="006650B9">
      <w:pPr>
        <w:numPr>
          <w:ilvl w:val="0"/>
          <w:numId w:val="61"/>
        </w:numPr>
        <w:spacing w:before="100" w:beforeAutospacing="1" w:after="100" w:afterAutospacing="1"/>
      </w:pPr>
      <w:r>
        <w:t xml:space="preserve">I: </w:t>
      </w:r>
      <w:proofErr w:type="spellStart"/>
      <w:r>
        <w:t>subarbol</w:t>
      </w:r>
      <w:proofErr w:type="spellEnd"/>
      <w:r>
        <w:t xml:space="preserve"> izquierdo</w:t>
      </w:r>
    </w:p>
    <w:p w14:paraId="0A80FA7A" w14:textId="67E5CE6C" w:rsidR="00A42D9D" w:rsidRPr="00A42D9D" w:rsidRDefault="00A42D9D" w:rsidP="00A42D9D">
      <w:pPr>
        <w:pStyle w:val="Prrafodelista"/>
        <w:numPr>
          <w:ilvl w:val="0"/>
          <w:numId w:val="61"/>
        </w:numPr>
      </w:pPr>
      <w:r w:rsidRPr="00A42D9D">
        <w:fldChar w:fldCharType="begin"/>
      </w:r>
      <w:r w:rsidRPr="00A42D9D">
        <w:instrText xml:space="preserve"> INCLUDEPICTURE "https://youthful-holly-615.notion.site/image/https%3A%2F%2Fs3-us-west-2.amazonaws.com%2Fsecure.notion-static.com%2Fd954dc1f-f1a0-4a57-b203-0db0c3f483a3%2FUntitled.png?table=block&amp;id=53a43757-c405-4140-be07-fa1a18772193&amp;spaceId=a1e55095-a6d7-4703-bbe3-41ed0f6025ee&amp;width=1630&amp;userId=&amp;cache=v2" \* MERGEFORMATINET </w:instrText>
      </w:r>
      <w:r w:rsidRPr="00A42D9D">
        <w:fldChar w:fldCharType="separate"/>
      </w:r>
      <w:r w:rsidRPr="00A42D9D">
        <w:rPr>
          <w:noProof/>
        </w:rPr>
        <w:drawing>
          <wp:inline distT="0" distB="0" distL="0" distR="0" wp14:anchorId="568D6C4F" wp14:editId="3B5FDE74">
            <wp:extent cx="5274945" cy="596265"/>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945" cy="596265"/>
                    </a:xfrm>
                    <a:prstGeom prst="rect">
                      <a:avLst/>
                    </a:prstGeom>
                    <a:noFill/>
                    <a:ln>
                      <a:noFill/>
                    </a:ln>
                  </pic:spPr>
                </pic:pic>
              </a:graphicData>
            </a:graphic>
          </wp:inline>
        </w:drawing>
      </w:r>
      <w:r w:rsidRPr="00A42D9D">
        <w:fldChar w:fldCharType="end"/>
      </w:r>
    </w:p>
    <w:p w14:paraId="70C88C6D" w14:textId="73321328" w:rsidR="00A42D9D" w:rsidRDefault="00A42D9D" w:rsidP="00A42D9D">
      <w:pPr>
        <w:pStyle w:val="Ttulo2"/>
        <w:numPr>
          <w:ilvl w:val="0"/>
          <w:numId w:val="0"/>
        </w:numPr>
        <w:ind w:left="643" w:hanging="360"/>
      </w:pPr>
    </w:p>
    <w:p w14:paraId="6315DCF7" w14:textId="1EFEB596" w:rsidR="00A42D9D" w:rsidRDefault="00A42D9D" w:rsidP="00D40D0A">
      <w:pPr>
        <w:pStyle w:val="Ttulo2"/>
        <w:numPr>
          <w:ilvl w:val="0"/>
          <w:numId w:val="0"/>
        </w:numPr>
      </w:pPr>
      <w:proofErr w:type="spellStart"/>
      <w:r>
        <w:t>Preorder</w:t>
      </w:r>
      <w:proofErr w:type="spellEnd"/>
      <w:r>
        <w:t xml:space="preserve"> </w:t>
      </w:r>
    </w:p>
    <w:p w14:paraId="3FCDBE0A" w14:textId="26BF04BF" w:rsidR="00ED6174" w:rsidRPr="00ED6174" w:rsidRDefault="00ED6174" w:rsidP="00ED6174">
      <w:pPr>
        <w:pStyle w:val="NormalWeb"/>
      </w:pPr>
      <w:r w:rsidRPr="00ED6174">
        <w:t xml:space="preserve">Primero se visita el nodo actual, luego el </w:t>
      </w:r>
      <w:proofErr w:type="spellStart"/>
      <w:r w:rsidRPr="00ED6174">
        <w:t>subarbol</w:t>
      </w:r>
      <w:proofErr w:type="spellEnd"/>
      <w:r w:rsidRPr="00ED6174">
        <w:t xml:space="preserve"> izquierdo y luego el derecho</w:t>
      </w:r>
    </w:p>
    <w:p w14:paraId="53006910" w14:textId="21C2B05D" w:rsidR="00ED6174" w:rsidRPr="00ED6174" w:rsidRDefault="00ED6174" w:rsidP="00D40D0A">
      <w:pPr>
        <w:spacing w:before="100" w:beforeAutospacing="1" w:after="100" w:afterAutospacing="1"/>
      </w:pPr>
      <w:r>
        <w:t xml:space="preserve">Se suele utilizar: </w:t>
      </w:r>
      <w:r w:rsidRPr="00ED6174">
        <w:t xml:space="preserve">Cuando quiero </w:t>
      </w:r>
      <w:r w:rsidRPr="00ED6174">
        <w:rPr>
          <w:b/>
          <w:bCs/>
        </w:rPr>
        <w:t>clonar</w:t>
      </w:r>
      <w:r w:rsidRPr="00ED6174">
        <w:t xml:space="preserve"> árboles.</w:t>
      </w:r>
    </w:p>
    <w:p w14:paraId="58B4590E" w14:textId="7F6CB228" w:rsidR="00F55666" w:rsidRPr="00F55666" w:rsidRDefault="00F55666" w:rsidP="00F55666">
      <w:r w:rsidRPr="00F55666">
        <w:fldChar w:fldCharType="begin"/>
      </w:r>
      <w:r w:rsidRPr="00F55666">
        <w:instrText xml:space="preserve"> INCLUDEPICTURE "https://youthful-holly-615.notion.site/image/https%3A%2F%2Fs3-us-west-2.amazonaws.com%2Fsecure.notion-static.com%2F9349131f-ddfe-425a-9b7c-78ce2c815df9%2FUntitled.png?table=block&amp;id=e8773a82-84f4-4827-9b13-1bb5cf193e4a&amp;spaceId=a1e55095-a6d7-4703-bbe3-41ed0f6025ee&amp;width=1740&amp;userId=&amp;cache=v2" \* MERGEFORMATINET </w:instrText>
      </w:r>
      <w:r w:rsidRPr="00F55666">
        <w:fldChar w:fldCharType="separate"/>
      </w:r>
      <w:r w:rsidRPr="00F55666">
        <w:rPr>
          <w:noProof/>
        </w:rPr>
        <w:drawing>
          <wp:inline distT="0" distB="0" distL="0" distR="0" wp14:anchorId="4C4A47E1" wp14:editId="50BD0B70">
            <wp:extent cx="5274945" cy="19691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945" cy="1969135"/>
                    </a:xfrm>
                    <a:prstGeom prst="rect">
                      <a:avLst/>
                    </a:prstGeom>
                    <a:noFill/>
                    <a:ln>
                      <a:noFill/>
                    </a:ln>
                  </pic:spPr>
                </pic:pic>
              </a:graphicData>
            </a:graphic>
          </wp:inline>
        </w:drawing>
      </w:r>
      <w:r w:rsidRPr="00F55666">
        <w:fldChar w:fldCharType="end"/>
      </w:r>
    </w:p>
    <w:p w14:paraId="2C890333" w14:textId="51CB6613" w:rsidR="00A42D9D" w:rsidRDefault="00A42D9D" w:rsidP="00A42D9D"/>
    <w:p w14:paraId="60413056" w14:textId="07FBAD02" w:rsidR="00A42D9D" w:rsidRDefault="00A42D9D" w:rsidP="00D40D0A">
      <w:pPr>
        <w:pStyle w:val="Ttulo2"/>
        <w:numPr>
          <w:ilvl w:val="0"/>
          <w:numId w:val="0"/>
        </w:numPr>
      </w:pPr>
      <w:proofErr w:type="spellStart"/>
      <w:r>
        <w:t>Inorder</w:t>
      </w:r>
      <w:proofErr w:type="spellEnd"/>
    </w:p>
    <w:p w14:paraId="28802FC7" w14:textId="1072FF76" w:rsidR="00F55666" w:rsidRPr="00F55666" w:rsidRDefault="00F55666" w:rsidP="00F55666">
      <w:pPr>
        <w:pStyle w:val="NormalWeb"/>
      </w:pPr>
      <w:r w:rsidRPr="00F55666">
        <w:t xml:space="preserve">Primero se visita el </w:t>
      </w:r>
      <w:proofErr w:type="spellStart"/>
      <w:r w:rsidRPr="00F55666">
        <w:t>subarbol</w:t>
      </w:r>
      <w:proofErr w:type="spellEnd"/>
      <w:r w:rsidRPr="00F55666">
        <w:t xml:space="preserve"> izquierdo, luego el nodo actual y por último el </w:t>
      </w:r>
      <w:proofErr w:type="spellStart"/>
      <w:r w:rsidRPr="00F55666">
        <w:t>subarbol</w:t>
      </w:r>
      <w:proofErr w:type="spellEnd"/>
      <w:r w:rsidRPr="00F55666">
        <w:t xml:space="preserve"> derecho</w:t>
      </w:r>
    </w:p>
    <w:p w14:paraId="58B59CAA" w14:textId="284A918F" w:rsidR="00F55666" w:rsidRPr="00F55666" w:rsidRDefault="00F55666" w:rsidP="00F55666">
      <w:pPr>
        <w:spacing w:before="100" w:beforeAutospacing="1" w:after="100" w:afterAutospacing="1"/>
      </w:pPr>
      <w:r>
        <w:t xml:space="preserve">Se suele utilizar: </w:t>
      </w:r>
      <w:r w:rsidRPr="00F55666">
        <w:t xml:space="preserve">Cuando quiero un recorrido </w:t>
      </w:r>
      <w:r w:rsidRPr="00F55666">
        <w:rPr>
          <w:b/>
          <w:bCs/>
        </w:rPr>
        <w:t>ordenado</w:t>
      </w:r>
      <w:r w:rsidRPr="00F55666">
        <w:t xml:space="preserve"> del árbol.</w:t>
      </w:r>
    </w:p>
    <w:p w14:paraId="06B1EFBC" w14:textId="50DCA304" w:rsidR="00DB2D58" w:rsidRPr="00DB2D58" w:rsidRDefault="00DB2D58" w:rsidP="00DB2D58">
      <w:r w:rsidRPr="00DB2D58">
        <w:lastRenderedPageBreak/>
        <w:fldChar w:fldCharType="begin"/>
      </w:r>
      <w:r w:rsidRPr="00DB2D58">
        <w:instrText xml:space="preserve"> INCLUDEPICTURE "https://youthful-holly-615.notion.site/image/https%3A%2F%2Fs3-us-west-2.amazonaws.com%2Fsecure.notion-static.com%2Fed453abe-0a5b-48be-8f07-c5fd2f156523%2FUntitled.png?table=block&amp;id=eda64f1e-7a12-4eb9-ac8c-e39c9c1ddd74&amp;spaceId=a1e55095-a6d7-4703-bbe3-41ed0f6025ee&amp;width=1740&amp;userId=&amp;cache=v2" \* MERGEFORMATINET </w:instrText>
      </w:r>
      <w:r w:rsidRPr="00DB2D58">
        <w:fldChar w:fldCharType="separate"/>
      </w:r>
      <w:r w:rsidRPr="00DB2D58">
        <w:rPr>
          <w:noProof/>
        </w:rPr>
        <w:drawing>
          <wp:inline distT="0" distB="0" distL="0" distR="0" wp14:anchorId="4FEE5EA6" wp14:editId="3AF7D614">
            <wp:extent cx="5274945" cy="202438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2024380"/>
                    </a:xfrm>
                    <a:prstGeom prst="rect">
                      <a:avLst/>
                    </a:prstGeom>
                    <a:noFill/>
                    <a:ln>
                      <a:noFill/>
                    </a:ln>
                  </pic:spPr>
                </pic:pic>
              </a:graphicData>
            </a:graphic>
          </wp:inline>
        </w:drawing>
      </w:r>
      <w:r w:rsidRPr="00DB2D58">
        <w:fldChar w:fldCharType="end"/>
      </w:r>
    </w:p>
    <w:p w14:paraId="5D28DE98" w14:textId="4A480883" w:rsidR="00F55666" w:rsidRDefault="00F55666" w:rsidP="00A42D9D">
      <w:pPr>
        <w:pStyle w:val="Ttulo2"/>
        <w:numPr>
          <w:ilvl w:val="0"/>
          <w:numId w:val="0"/>
        </w:numPr>
        <w:ind w:left="643" w:hanging="360"/>
      </w:pPr>
    </w:p>
    <w:p w14:paraId="2172B0FD" w14:textId="47FCABCE" w:rsidR="00A42D9D" w:rsidRDefault="00A42D9D" w:rsidP="00A42D9D">
      <w:r>
        <w:tab/>
      </w:r>
    </w:p>
    <w:p w14:paraId="36F2BCF5" w14:textId="4357EC21" w:rsidR="00A42D9D" w:rsidRDefault="00A42D9D" w:rsidP="00D40D0A">
      <w:pPr>
        <w:pStyle w:val="Ttulo2"/>
        <w:numPr>
          <w:ilvl w:val="0"/>
          <w:numId w:val="0"/>
        </w:numPr>
      </w:pPr>
      <w:proofErr w:type="spellStart"/>
      <w:r>
        <w:t>Postorder</w:t>
      </w:r>
      <w:proofErr w:type="spellEnd"/>
    </w:p>
    <w:p w14:paraId="1F0A9637" w14:textId="3B66C3EB" w:rsidR="00A42D9D" w:rsidRDefault="00A42D9D" w:rsidP="00A42D9D">
      <w:r>
        <w:tab/>
      </w:r>
    </w:p>
    <w:p w14:paraId="6A8BCDC9" w14:textId="6C5192A0" w:rsidR="007E5C2B" w:rsidRPr="007E5C2B" w:rsidRDefault="007E5C2B" w:rsidP="007E5C2B">
      <w:pPr>
        <w:pStyle w:val="NormalWeb"/>
      </w:pPr>
      <w:r w:rsidRPr="007E5C2B">
        <w:t xml:space="preserve">Primero se visita el </w:t>
      </w:r>
      <w:proofErr w:type="spellStart"/>
      <w:r w:rsidRPr="007E5C2B">
        <w:t>subarbol</w:t>
      </w:r>
      <w:proofErr w:type="spellEnd"/>
      <w:r w:rsidRPr="007E5C2B">
        <w:t xml:space="preserve"> izquierdo, luego el derecho y por último el nodo actual.</w:t>
      </w:r>
    </w:p>
    <w:p w14:paraId="10629A40" w14:textId="57B5F0E3" w:rsidR="007E5C2B" w:rsidRPr="007E5C2B" w:rsidRDefault="007E5C2B" w:rsidP="007E5C2B">
      <w:pPr>
        <w:spacing w:before="100" w:beforeAutospacing="1" w:after="100" w:afterAutospacing="1"/>
      </w:pPr>
      <w:r>
        <w:t xml:space="preserve">Se suele utilizar: </w:t>
      </w:r>
      <w:r w:rsidRPr="007E5C2B">
        <w:t xml:space="preserve">Cuando quiero </w:t>
      </w:r>
      <w:r w:rsidRPr="007E5C2B">
        <w:rPr>
          <w:b/>
          <w:bCs/>
        </w:rPr>
        <w:t>destruir</w:t>
      </w:r>
      <w:r w:rsidRPr="007E5C2B">
        <w:t xml:space="preserve"> el árbol.</w:t>
      </w:r>
    </w:p>
    <w:p w14:paraId="7076E4B0" w14:textId="31C430E3" w:rsidR="00DB2D58" w:rsidRDefault="00DB2D58" w:rsidP="00A42D9D"/>
    <w:p w14:paraId="645E44B8" w14:textId="5BB2A9CB" w:rsidR="00A62A97" w:rsidRPr="00A62A97" w:rsidRDefault="00A62A97" w:rsidP="00A62A97">
      <w:r w:rsidRPr="00A62A97">
        <w:fldChar w:fldCharType="begin"/>
      </w:r>
      <w:r w:rsidRPr="00A62A97">
        <w:instrText xml:space="preserve"> INCLUDEPICTURE "https://youthful-holly-615.notion.site/image/https%3A%2F%2Fs3-us-west-2.amazonaws.com%2Fsecure.notion-static.com%2F7b198c98-1dba-425c-9213-474535600ca6%2FUntitled.png?table=block&amp;id=d673d3aa-e715-4e48-9ff1-ae20048e13e4&amp;spaceId=a1e55095-a6d7-4703-bbe3-41ed0f6025ee&amp;width=1740&amp;userId=&amp;cache=v2" \* MERGEFORMATINET </w:instrText>
      </w:r>
      <w:r w:rsidRPr="00A62A97">
        <w:fldChar w:fldCharType="separate"/>
      </w:r>
      <w:r w:rsidRPr="00A62A97">
        <w:rPr>
          <w:noProof/>
        </w:rPr>
        <w:drawing>
          <wp:inline distT="0" distB="0" distL="0" distR="0" wp14:anchorId="5D717339" wp14:editId="375F3CF7">
            <wp:extent cx="5274945" cy="2029460"/>
            <wp:effectExtent l="0" t="0" r="0" b="254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945" cy="2029460"/>
                    </a:xfrm>
                    <a:prstGeom prst="rect">
                      <a:avLst/>
                    </a:prstGeom>
                    <a:noFill/>
                    <a:ln>
                      <a:noFill/>
                    </a:ln>
                  </pic:spPr>
                </pic:pic>
              </a:graphicData>
            </a:graphic>
          </wp:inline>
        </w:drawing>
      </w:r>
      <w:r w:rsidRPr="00A62A97">
        <w:fldChar w:fldCharType="end"/>
      </w:r>
    </w:p>
    <w:p w14:paraId="22E29C8F" w14:textId="33AEF728" w:rsidR="001D1FDA" w:rsidRDefault="001D1FDA" w:rsidP="00A62A97"/>
    <w:p w14:paraId="5A4C9817" w14:textId="77777777" w:rsidR="00A6233C" w:rsidRDefault="00A6233C" w:rsidP="00A62A97"/>
    <w:p w14:paraId="5C0D46C8" w14:textId="67C2CCE6" w:rsidR="00F10C42" w:rsidRDefault="00F10C42" w:rsidP="00F10C42">
      <w:pPr>
        <w:pStyle w:val="Ttulo2"/>
      </w:pPr>
      <w:r>
        <w:t>ARBOL BINARIO DE BUSQUEDA</w:t>
      </w:r>
    </w:p>
    <w:p w14:paraId="373B8898" w14:textId="466A6A17" w:rsidR="00834F78" w:rsidRDefault="00834F78" w:rsidP="00834F78">
      <w:pPr>
        <w:ind w:left="283"/>
      </w:pPr>
    </w:p>
    <w:p w14:paraId="3C6CE1D5" w14:textId="77777777" w:rsidR="001C40ED" w:rsidRPr="001C40ED" w:rsidRDefault="001C40ED" w:rsidP="001C40ED">
      <w:pPr>
        <w:spacing w:before="100" w:beforeAutospacing="1" w:after="100" w:afterAutospacing="1"/>
      </w:pPr>
      <w:r w:rsidRPr="001C40ED">
        <w:t>Este tipo de dato tiene un orden → forma de agrupar los elementos</w:t>
      </w:r>
    </w:p>
    <w:p w14:paraId="382089F0" w14:textId="77777777" w:rsidR="001C40ED" w:rsidRPr="001C40ED" w:rsidRDefault="001C40ED" w:rsidP="001C40ED">
      <w:pPr>
        <w:spacing w:before="100" w:beforeAutospacing="1" w:after="100" w:afterAutospacing="1"/>
      </w:pPr>
      <w:r w:rsidRPr="001C40ED">
        <w:t>Características</w:t>
      </w:r>
    </w:p>
    <w:p w14:paraId="535882B2" w14:textId="77777777" w:rsidR="001C40ED" w:rsidRPr="001C40ED" w:rsidRDefault="001C40ED" w:rsidP="001C40ED">
      <w:pPr>
        <w:numPr>
          <w:ilvl w:val="0"/>
          <w:numId w:val="62"/>
        </w:numPr>
        <w:spacing w:before="100" w:beforeAutospacing="1" w:after="100" w:afterAutospacing="1"/>
      </w:pPr>
      <w:r w:rsidRPr="001C40ED">
        <w:t xml:space="preserve">Las claves </w:t>
      </w:r>
      <w:r w:rsidRPr="001C40ED">
        <w:rPr>
          <w:b/>
          <w:bCs/>
        </w:rPr>
        <w:t>mayores</w:t>
      </w:r>
      <w:r w:rsidRPr="001C40ED">
        <w:t xml:space="preserve"> se insertan en los subárboles </w:t>
      </w:r>
      <w:r w:rsidRPr="001C40ED">
        <w:rPr>
          <w:b/>
          <w:bCs/>
        </w:rPr>
        <w:t>derecho</w:t>
      </w:r>
    </w:p>
    <w:p w14:paraId="059ABD96" w14:textId="77777777" w:rsidR="001C40ED" w:rsidRPr="001C40ED" w:rsidRDefault="001C40ED" w:rsidP="001C40ED">
      <w:pPr>
        <w:numPr>
          <w:ilvl w:val="0"/>
          <w:numId w:val="62"/>
        </w:numPr>
        <w:spacing w:before="100" w:beforeAutospacing="1" w:after="100" w:afterAutospacing="1"/>
      </w:pPr>
      <w:r w:rsidRPr="001C40ED">
        <w:t xml:space="preserve">Las claves </w:t>
      </w:r>
      <w:r w:rsidRPr="001C40ED">
        <w:rPr>
          <w:b/>
          <w:bCs/>
        </w:rPr>
        <w:t>menores</w:t>
      </w:r>
      <w:r w:rsidRPr="001C40ED">
        <w:t xml:space="preserve"> se insertan en los subárboles </w:t>
      </w:r>
      <w:r w:rsidRPr="001C40ED">
        <w:rPr>
          <w:b/>
          <w:bCs/>
        </w:rPr>
        <w:t>izquierdos</w:t>
      </w:r>
    </w:p>
    <w:p w14:paraId="1C67CB95" w14:textId="77777777" w:rsidR="001C40ED" w:rsidRPr="001C40ED" w:rsidRDefault="001C40ED" w:rsidP="001C40ED">
      <w:pPr>
        <w:numPr>
          <w:ilvl w:val="0"/>
          <w:numId w:val="62"/>
        </w:numPr>
        <w:spacing w:before="100" w:beforeAutospacing="1" w:after="100" w:afterAutospacing="1"/>
      </w:pPr>
      <w:r w:rsidRPr="001C40ED">
        <w:t>Ambos subárboles también son árboles de búsqueda binaria</w:t>
      </w:r>
    </w:p>
    <w:p w14:paraId="3E8F858D" w14:textId="77777777" w:rsidR="005960C3" w:rsidRPr="005960C3" w:rsidRDefault="005960C3" w:rsidP="005960C3">
      <w:pPr>
        <w:spacing w:before="100" w:beforeAutospacing="1" w:after="100" w:afterAutospacing="1"/>
      </w:pPr>
      <w:r w:rsidRPr="005960C3">
        <w:t>Operaciones</w:t>
      </w:r>
    </w:p>
    <w:p w14:paraId="23034459" w14:textId="77777777" w:rsidR="005960C3" w:rsidRPr="005960C3" w:rsidRDefault="005960C3" w:rsidP="005960C3">
      <w:pPr>
        <w:numPr>
          <w:ilvl w:val="0"/>
          <w:numId w:val="63"/>
        </w:numPr>
        <w:spacing w:before="100" w:beforeAutospacing="1" w:after="100" w:afterAutospacing="1"/>
      </w:pPr>
      <w:r w:rsidRPr="005960C3">
        <w:t>Crear</w:t>
      </w:r>
    </w:p>
    <w:p w14:paraId="4F61C0CE" w14:textId="77777777" w:rsidR="005960C3" w:rsidRPr="005960C3" w:rsidRDefault="005960C3" w:rsidP="005960C3">
      <w:pPr>
        <w:numPr>
          <w:ilvl w:val="0"/>
          <w:numId w:val="63"/>
        </w:numPr>
        <w:spacing w:before="100" w:beforeAutospacing="1" w:after="100" w:afterAutospacing="1"/>
      </w:pPr>
      <w:r w:rsidRPr="005960C3">
        <w:lastRenderedPageBreak/>
        <w:t>Destruir</w:t>
      </w:r>
    </w:p>
    <w:p w14:paraId="742E7AB2" w14:textId="77777777" w:rsidR="005960C3" w:rsidRPr="005960C3" w:rsidRDefault="005960C3" w:rsidP="005960C3">
      <w:pPr>
        <w:numPr>
          <w:ilvl w:val="0"/>
          <w:numId w:val="63"/>
        </w:numPr>
        <w:spacing w:before="100" w:beforeAutospacing="1" w:after="100" w:afterAutospacing="1"/>
      </w:pPr>
      <w:proofErr w:type="spellStart"/>
      <w:r w:rsidRPr="005960C3">
        <w:t>Vacio</w:t>
      </w:r>
      <w:proofErr w:type="spellEnd"/>
    </w:p>
    <w:p w14:paraId="3625F307" w14:textId="77777777" w:rsidR="005960C3" w:rsidRPr="005960C3" w:rsidRDefault="005960C3" w:rsidP="005960C3">
      <w:pPr>
        <w:numPr>
          <w:ilvl w:val="0"/>
          <w:numId w:val="63"/>
        </w:numPr>
        <w:spacing w:before="100" w:beforeAutospacing="1" w:after="100" w:afterAutospacing="1"/>
      </w:pPr>
      <w:r w:rsidRPr="005960C3">
        <w:t>Insertar</w:t>
      </w:r>
    </w:p>
    <w:p w14:paraId="68E930D4" w14:textId="2DD3DC16" w:rsidR="005960C3" w:rsidRPr="005960C3" w:rsidRDefault="005960C3" w:rsidP="005960C3">
      <w:pPr>
        <w:numPr>
          <w:ilvl w:val="0"/>
          <w:numId w:val="63"/>
        </w:numPr>
        <w:spacing w:before="100" w:beforeAutospacing="1" w:after="100" w:afterAutospacing="1"/>
      </w:pPr>
      <w:r w:rsidRPr="005960C3">
        <w:t>E</w:t>
      </w:r>
      <w:r w:rsidR="00A6233C">
        <w:t>l</w:t>
      </w:r>
      <w:r w:rsidRPr="005960C3">
        <w:t>iminar</w:t>
      </w:r>
    </w:p>
    <w:p w14:paraId="55031453" w14:textId="77777777" w:rsidR="005960C3" w:rsidRPr="005960C3" w:rsidRDefault="005960C3" w:rsidP="005960C3">
      <w:pPr>
        <w:numPr>
          <w:ilvl w:val="0"/>
          <w:numId w:val="63"/>
        </w:numPr>
        <w:spacing w:before="100" w:beforeAutospacing="1" w:after="100" w:afterAutospacing="1"/>
      </w:pPr>
      <w:r w:rsidRPr="005960C3">
        <w:t>Buscar</w:t>
      </w:r>
    </w:p>
    <w:p w14:paraId="722F8FC9" w14:textId="77777777" w:rsidR="005960C3" w:rsidRPr="005960C3" w:rsidRDefault="005960C3" w:rsidP="005960C3">
      <w:pPr>
        <w:numPr>
          <w:ilvl w:val="0"/>
          <w:numId w:val="63"/>
        </w:numPr>
        <w:spacing w:before="100" w:beforeAutospacing="1" w:after="100" w:afterAutospacing="1"/>
      </w:pPr>
      <w:r w:rsidRPr="005960C3">
        <w:t>Recorrer</w:t>
      </w:r>
    </w:p>
    <w:p w14:paraId="7B74DB87" w14:textId="7F3D03BD" w:rsidR="00D83A56" w:rsidRDefault="005960C3" w:rsidP="005960C3">
      <w:pPr>
        <w:pStyle w:val="NormalWeb"/>
        <w:numPr>
          <w:ilvl w:val="0"/>
          <w:numId w:val="63"/>
        </w:numPr>
      </w:pPr>
      <w:r>
        <w:t>Complejidades</w:t>
      </w:r>
    </w:p>
    <w:p w14:paraId="16F5DDD3" w14:textId="7D6FE006" w:rsidR="005960C3" w:rsidRDefault="005960C3" w:rsidP="005960C3">
      <w:pPr>
        <w:ind w:left="360"/>
      </w:pPr>
      <w:r>
        <w:fldChar w:fldCharType="begin"/>
      </w:r>
      <w:r>
        <w:instrText xml:space="preserve"> INCLUDEPICTURE "https://youthful-holly-615.notion.site/image/https%3A%2F%2Fs3-us-west-2.amazonaws.com%2Fsecure.notion-static.com%2F49b190f2-9c35-447c-a10b-239d912217bb%2FUntitled.png?table=block&amp;id=3d7ba1c7-9d69-4146-9a73-f653bb3a00ed&amp;spaceId=a1e55095-a6d7-4703-bbe3-41ed0f6025ee&amp;width=1570&amp;userId=&amp;cache=v2" \* MERGEFORMATINET </w:instrText>
      </w:r>
      <w:r>
        <w:fldChar w:fldCharType="separate"/>
      </w:r>
      <w:r>
        <w:rPr>
          <w:noProof/>
        </w:rPr>
        <w:drawing>
          <wp:inline distT="0" distB="0" distL="0" distR="0" wp14:anchorId="013630AC" wp14:editId="16452D96">
            <wp:extent cx="5274945" cy="147447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945" cy="1474470"/>
                    </a:xfrm>
                    <a:prstGeom prst="rect">
                      <a:avLst/>
                    </a:prstGeom>
                    <a:noFill/>
                    <a:ln>
                      <a:noFill/>
                    </a:ln>
                  </pic:spPr>
                </pic:pic>
              </a:graphicData>
            </a:graphic>
          </wp:inline>
        </w:drawing>
      </w:r>
      <w:r>
        <w:fldChar w:fldCharType="end"/>
      </w:r>
    </w:p>
    <w:p w14:paraId="47F23021" w14:textId="77777777" w:rsidR="00A6233C" w:rsidRDefault="00A6233C" w:rsidP="005960C3">
      <w:pPr>
        <w:ind w:left="360"/>
      </w:pPr>
    </w:p>
    <w:p w14:paraId="4FF12213" w14:textId="77777777" w:rsidR="00A6233C" w:rsidRPr="00A6233C" w:rsidRDefault="00A6233C" w:rsidP="00A6233C">
      <w:pPr>
        <w:pStyle w:val="Ttulo2"/>
        <w:numPr>
          <w:ilvl w:val="0"/>
          <w:numId w:val="0"/>
        </w:numPr>
        <w:ind w:left="283"/>
        <w:rPr>
          <w:color w:val="000000" w:themeColor="text1"/>
          <w:sz w:val="36"/>
          <w:szCs w:val="36"/>
        </w:rPr>
      </w:pPr>
      <w:r w:rsidRPr="00A6233C">
        <w:rPr>
          <w:color w:val="000000" w:themeColor="text1"/>
        </w:rPr>
        <w:t>a) Búsqueda</w:t>
      </w:r>
    </w:p>
    <w:p w14:paraId="70B51009" w14:textId="77777777" w:rsidR="00A6233C" w:rsidRDefault="00A6233C" w:rsidP="00A6233C">
      <w:pPr>
        <w:pStyle w:val="NormalWeb"/>
        <w:ind w:firstLine="283"/>
      </w:pPr>
      <w:r>
        <w:t>La búsqueda comienza en el nodo raíz y sigue los siguientes pasos:</w:t>
      </w:r>
    </w:p>
    <w:p w14:paraId="6D352101" w14:textId="77777777" w:rsidR="00A6233C" w:rsidRDefault="00A6233C" w:rsidP="00A6233C">
      <w:pPr>
        <w:numPr>
          <w:ilvl w:val="0"/>
          <w:numId w:val="64"/>
        </w:numPr>
        <w:spacing w:before="100" w:beforeAutospacing="1" w:after="100" w:afterAutospacing="1"/>
      </w:pPr>
      <w:r>
        <w:t>La clave buscada se compara con la clave del nodo raíz</w:t>
      </w:r>
    </w:p>
    <w:p w14:paraId="2A400765" w14:textId="77777777" w:rsidR="00A6233C" w:rsidRDefault="00A6233C" w:rsidP="00A6233C">
      <w:pPr>
        <w:numPr>
          <w:ilvl w:val="0"/>
          <w:numId w:val="64"/>
        </w:numPr>
        <w:spacing w:before="100" w:beforeAutospacing="1" w:after="100" w:afterAutospacing="1"/>
      </w:pPr>
      <w:r>
        <w:t>Si las claves son iguales, la búsqueda se detiene</w:t>
      </w:r>
    </w:p>
    <w:p w14:paraId="7568740C" w14:textId="77777777" w:rsidR="00A6233C" w:rsidRDefault="00A6233C" w:rsidP="00A6233C">
      <w:pPr>
        <w:numPr>
          <w:ilvl w:val="0"/>
          <w:numId w:val="64"/>
        </w:numPr>
        <w:spacing w:before="100" w:beforeAutospacing="1" w:after="100" w:afterAutospacing="1"/>
      </w:pPr>
      <w:r>
        <w:t xml:space="preserve">Si la clave buscada es mayor que la clave raíz, al búsqueda se reanuda en el </w:t>
      </w:r>
      <w:proofErr w:type="spellStart"/>
      <w:r>
        <w:t>subarbol</w:t>
      </w:r>
      <w:proofErr w:type="spellEnd"/>
      <w:r>
        <w:t xml:space="preserve"> derecho. Si la clave buscada es menor que la clave raíz, la búsqueda se reanuda en el </w:t>
      </w:r>
      <w:proofErr w:type="spellStart"/>
      <w:r>
        <w:t>subarbol</w:t>
      </w:r>
      <w:proofErr w:type="spellEnd"/>
      <w:r>
        <w:t xml:space="preserve"> izquierdo.</w:t>
      </w:r>
    </w:p>
    <w:p w14:paraId="62C577DF" w14:textId="04A3AEB0" w:rsidR="005960C3" w:rsidRDefault="009F3463" w:rsidP="005960C3">
      <w:pPr>
        <w:pStyle w:val="NormalWeb"/>
        <w:ind w:left="283"/>
      </w:pPr>
      <w:r>
        <w:rPr>
          <w:noProof/>
        </w:rPr>
        <w:drawing>
          <wp:inline distT="0" distB="0" distL="0" distR="0" wp14:anchorId="29892BD2" wp14:editId="4C200D1B">
            <wp:extent cx="5274945" cy="89090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945" cy="890905"/>
                    </a:xfrm>
                    <a:prstGeom prst="rect">
                      <a:avLst/>
                    </a:prstGeom>
                  </pic:spPr>
                </pic:pic>
              </a:graphicData>
            </a:graphic>
          </wp:inline>
        </w:drawing>
      </w:r>
    </w:p>
    <w:p w14:paraId="783E7CFD" w14:textId="77777777" w:rsidR="009F3463" w:rsidRDefault="009F3463" w:rsidP="009F3463">
      <w:pPr>
        <w:pStyle w:val="Ttulo3"/>
        <w:numPr>
          <w:ilvl w:val="0"/>
          <w:numId w:val="0"/>
        </w:numPr>
        <w:ind w:left="1080" w:hanging="360"/>
        <w:rPr>
          <w:sz w:val="27"/>
          <w:szCs w:val="27"/>
        </w:rPr>
      </w:pPr>
      <w:r>
        <w:t>Detalle operación</w:t>
      </w:r>
    </w:p>
    <w:p w14:paraId="104DED6D" w14:textId="5D11D097" w:rsidR="009F3463" w:rsidRDefault="009F3463" w:rsidP="009F3463">
      <w:pPr>
        <w:pStyle w:val="NormalWeb"/>
        <w:ind w:left="720"/>
      </w:pPr>
      <w:r>
        <w:t>El algoritmo depende de la propiedad de ABB: cada subárbol izquierdo tiene valores por debajo del dato del nodo y cada subárbol derecho tiene valores por encima del dato del nodo. Si el valor está por debajo del nodo, podemos decir con certeza que el valor no está en el subárbol derecho, solo necesitamos buscar en el subárbol izquierdo. Y si el valor está por encima del nodo, el valor no está en el subárbol izquierdo, solo necesitamos buscar en el subárbol derecho.</w:t>
      </w:r>
    </w:p>
    <w:p w14:paraId="63454A1C" w14:textId="77777777" w:rsidR="002160E8" w:rsidRPr="002160E8" w:rsidRDefault="002160E8" w:rsidP="002160E8">
      <w:pPr>
        <w:pStyle w:val="Ttulo2"/>
        <w:numPr>
          <w:ilvl w:val="0"/>
          <w:numId w:val="0"/>
        </w:numPr>
        <w:ind w:left="643" w:hanging="360"/>
        <w:rPr>
          <w:color w:val="000000" w:themeColor="text1"/>
          <w:sz w:val="36"/>
          <w:szCs w:val="36"/>
        </w:rPr>
      </w:pPr>
      <w:r w:rsidRPr="002160E8">
        <w:rPr>
          <w:color w:val="000000" w:themeColor="text1"/>
        </w:rPr>
        <w:t>b) Insertar</w:t>
      </w:r>
    </w:p>
    <w:p w14:paraId="74390F34" w14:textId="77777777" w:rsidR="002160E8" w:rsidRDefault="002160E8" w:rsidP="002160E8">
      <w:pPr>
        <w:pStyle w:val="NormalWeb"/>
        <w:ind w:firstLine="360"/>
      </w:pPr>
      <w:r>
        <w:t>Tengo que mantener el orden, por lo que hay un lugar específico para insertarlo.</w:t>
      </w:r>
    </w:p>
    <w:p w14:paraId="4C092178" w14:textId="77777777" w:rsidR="002160E8" w:rsidRDefault="002160E8" w:rsidP="002160E8">
      <w:pPr>
        <w:numPr>
          <w:ilvl w:val="0"/>
          <w:numId w:val="65"/>
        </w:numPr>
        <w:spacing w:before="100" w:beforeAutospacing="1" w:after="100" w:afterAutospacing="1"/>
      </w:pPr>
      <w:r>
        <w:t xml:space="preserve">Comparo la clave del elemento a insertar con la clave del nodo raíz. Si es mayor avanzo hacia el </w:t>
      </w:r>
      <w:proofErr w:type="spellStart"/>
      <w:r>
        <w:t>subarbol</w:t>
      </w:r>
      <w:proofErr w:type="spellEnd"/>
      <w:r>
        <w:t xml:space="preserve"> derecho, si es menor hacia el izquierdo.</w:t>
      </w:r>
    </w:p>
    <w:p w14:paraId="1555E1DF" w14:textId="77777777" w:rsidR="002160E8" w:rsidRDefault="002160E8" w:rsidP="002160E8">
      <w:pPr>
        <w:numPr>
          <w:ilvl w:val="0"/>
          <w:numId w:val="65"/>
        </w:numPr>
        <w:spacing w:before="100" w:beforeAutospacing="1" w:after="100" w:afterAutospacing="1"/>
      </w:pPr>
      <w:r>
        <w:lastRenderedPageBreak/>
        <w:t xml:space="preserve">Repetir el paso 1 hasta encontrar un elemento con clave igual o llegar al final del </w:t>
      </w:r>
      <w:proofErr w:type="spellStart"/>
      <w:r>
        <w:t>subarbol</w:t>
      </w:r>
      <w:proofErr w:type="spellEnd"/>
      <w:r>
        <w:t xml:space="preserve"> donde debo insertar el nuevo elemento</w:t>
      </w:r>
    </w:p>
    <w:p w14:paraId="1AC6E35C" w14:textId="77777777" w:rsidR="002160E8" w:rsidRDefault="002160E8" w:rsidP="002160E8">
      <w:pPr>
        <w:numPr>
          <w:ilvl w:val="0"/>
          <w:numId w:val="65"/>
        </w:numPr>
        <w:spacing w:before="100" w:beforeAutospacing="1" w:after="100" w:afterAutospacing="1"/>
      </w:pPr>
      <w:r>
        <w:t xml:space="preserve">Cuando llego al final, creo un nuevo nodo asignado </w:t>
      </w:r>
      <w:proofErr w:type="spellStart"/>
      <w:r>
        <w:t>null</w:t>
      </w:r>
      <w:proofErr w:type="spellEnd"/>
      <w:r>
        <w:t xml:space="preserve"> a los punteros izquierdo y derecho del mismo. Luego coloco el nuevo nodo como hijo izquierdo o derecho del anterior según sea el valor de la clave.</w:t>
      </w:r>
    </w:p>
    <w:p w14:paraId="5793639A" w14:textId="7728E17E" w:rsidR="002160E8" w:rsidRDefault="001E0DA2" w:rsidP="009F3463">
      <w:pPr>
        <w:pStyle w:val="NormalWeb"/>
        <w:ind w:left="720"/>
      </w:pPr>
      <w:r>
        <w:rPr>
          <w:noProof/>
        </w:rPr>
        <w:drawing>
          <wp:inline distT="0" distB="0" distL="0" distR="0" wp14:anchorId="7BD9AD17" wp14:editId="5960F1CB">
            <wp:extent cx="4115962" cy="1844181"/>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27201" cy="1849217"/>
                    </a:xfrm>
                    <a:prstGeom prst="rect">
                      <a:avLst/>
                    </a:prstGeom>
                  </pic:spPr>
                </pic:pic>
              </a:graphicData>
            </a:graphic>
          </wp:inline>
        </w:drawing>
      </w:r>
    </w:p>
    <w:p w14:paraId="547AEBF8" w14:textId="77777777" w:rsidR="002E534E" w:rsidRDefault="002E534E" w:rsidP="002E534E">
      <w:pPr>
        <w:pStyle w:val="NormalWeb"/>
        <w:ind w:left="720"/>
      </w:pPr>
      <w:r>
        <w:rPr>
          <w:noProof/>
        </w:rPr>
        <w:drawing>
          <wp:inline distT="0" distB="0" distL="0" distR="0" wp14:anchorId="08AF9979" wp14:editId="2D78CC85">
            <wp:extent cx="4806711" cy="20859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08858" cy="2086907"/>
                    </a:xfrm>
                    <a:prstGeom prst="rect">
                      <a:avLst/>
                    </a:prstGeom>
                  </pic:spPr>
                </pic:pic>
              </a:graphicData>
            </a:graphic>
          </wp:inline>
        </w:drawing>
      </w:r>
    </w:p>
    <w:p w14:paraId="61FB3E30" w14:textId="124C9388" w:rsidR="002E534E" w:rsidRDefault="002E534E" w:rsidP="002E534E">
      <w:pPr>
        <w:pStyle w:val="NormalWeb"/>
      </w:pPr>
      <w:r>
        <w:t>Elementos repetidos: (Elijo yo que hacer si quiero insertar un elemento que ya esta en mi árbol)</w:t>
      </w:r>
    </w:p>
    <w:p w14:paraId="7E8D9505" w14:textId="77777777" w:rsidR="002E534E" w:rsidRDefault="002E534E" w:rsidP="002E534E">
      <w:pPr>
        <w:numPr>
          <w:ilvl w:val="0"/>
          <w:numId w:val="66"/>
        </w:numPr>
        <w:spacing w:before="100" w:beforeAutospacing="1" w:after="100" w:afterAutospacing="1"/>
      </w:pPr>
      <w:r>
        <w:t>No insertar → no acepto duplicados</w:t>
      </w:r>
    </w:p>
    <w:p w14:paraId="189ADC00" w14:textId="148BD63B" w:rsidR="002E534E" w:rsidRDefault="002E534E" w:rsidP="002E534E">
      <w:pPr>
        <w:numPr>
          <w:ilvl w:val="0"/>
          <w:numId w:val="66"/>
        </w:numPr>
        <w:spacing w:before="100" w:beforeAutospacing="1" w:after="100" w:afterAutospacing="1"/>
      </w:pPr>
      <w:r>
        <w:t>Aceptar y lo pongo a la izquierda</w:t>
      </w:r>
    </w:p>
    <w:p w14:paraId="53A652CD" w14:textId="100ECFFF" w:rsidR="00434937" w:rsidRDefault="00434937" w:rsidP="00434937">
      <w:pPr>
        <w:spacing w:before="100" w:beforeAutospacing="1" w:after="100" w:afterAutospacing="1"/>
      </w:pPr>
      <w:r>
        <w:t>Detalle</w:t>
      </w:r>
      <w:r w:rsidR="00B61003">
        <w:t xml:space="preserve"> de </w:t>
      </w:r>
      <w:proofErr w:type="spellStart"/>
      <w:r w:rsidR="00B61003">
        <w:t>operacion</w:t>
      </w:r>
      <w:proofErr w:type="spellEnd"/>
    </w:p>
    <w:p w14:paraId="0C6D6D21" w14:textId="77777777" w:rsidR="00434937" w:rsidRDefault="00434937" w:rsidP="00434937">
      <w:pPr>
        <w:pStyle w:val="NormalWeb"/>
      </w:pPr>
      <w:r>
        <w:t xml:space="preserve">Insertar un valor en la posición correcta es similar a buscar, porque se mantiene la regla de que el subárbol izquierdo es menor que el dato nodo y el subárbol derecho es mayor que el dato nodo. Seguimos yendo al subárbol derecho o al subárbol izquierdo dependiendo del dato y cuando llegamos a un punto que el subárbol izquierdo o derecho es </w:t>
      </w:r>
      <w:r>
        <w:rPr>
          <w:rStyle w:val="Textoennegrita"/>
          <w:rFonts w:eastAsiaTheme="majorEastAsia"/>
        </w:rPr>
        <w:t>nulo</w:t>
      </w:r>
      <w:r>
        <w:t>, insertamos el nuevo nodo.</w:t>
      </w:r>
    </w:p>
    <w:p w14:paraId="4ECFC6E9" w14:textId="77777777" w:rsidR="00E10307" w:rsidRPr="00E10307" w:rsidRDefault="00E10307" w:rsidP="00E10307">
      <w:pPr>
        <w:pStyle w:val="Ttulo2"/>
        <w:numPr>
          <w:ilvl w:val="0"/>
          <w:numId w:val="0"/>
        </w:numPr>
        <w:rPr>
          <w:color w:val="000000" w:themeColor="text1"/>
          <w:sz w:val="36"/>
          <w:szCs w:val="36"/>
        </w:rPr>
      </w:pPr>
      <w:r w:rsidRPr="00E10307">
        <w:rPr>
          <w:color w:val="000000" w:themeColor="text1"/>
        </w:rPr>
        <w:t>c) Eliminación</w:t>
      </w:r>
    </w:p>
    <w:p w14:paraId="140EAA52" w14:textId="77777777" w:rsidR="00E10307" w:rsidRDefault="00E10307" w:rsidP="00E10307">
      <w:pPr>
        <w:pStyle w:val="NormalWeb"/>
      </w:pPr>
      <w:r>
        <w:t>Esta operación es una extensión de la operación búsqueda. Me importa el estado en el que queda la estructura ya que tengo que mantener las reglas del TDA.</w:t>
      </w:r>
    </w:p>
    <w:p w14:paraId="11A8D5D2" w14:textId="77777777" w:rsidR="00E10307" w:rsidRDefault="00E10307" w:rsidP="00E10307">
      <w:pPr>
        <w:pStyle w:val="NormalWeb"/>
      </w:pPr>
      <w:r>
        <w:t>Hay tres escenarios distintos cuando quiero borrar un nodo:</w:t>
      </w:r>
    </w:p>
    <w:p w14:paraId="151F9E73" w14:textId="77777777" w:rsidR="00E10307" w:rsidRDefault="00E10307" w:rsidP="00E10307">
      <w:pPr>
        <w:numPr>
          <w:ilvl w:val="0"/>
          <w:numId w:val="67"/>
        </w:numPr>
        <w:spacing w:before="100" w:beforeAutospacing="1" w:after="100" w:afterAutospacing="1"/>
      </w:pPr>
      <w:r>
        <w:lastRenderedPageBreak/>
        <w:t>Que sea un nodo hoja (no tiene hijos)</w:t>
      </w:r>
    </w:p>
    <w:p w14:paraId="790E6E5A" w14:textId="77777777" w:rsidR="00E10307" w:rsidRDefault="00E10307" w:rsidP="00E10307">
      <w:pPr>
        <w:numPr>
          <w:ilvl w:val="0"/>
          <w:numId w:val="67"/>
        </w:numPr>
        <w:spacing w:before="100" w:beforeAutospacing="1" w:after="100" w:afterAutospacing="1"/>
      </w:pPr>
      <w:r>
        <w:t>Que tenga un único hijo</w:t>
      </w:r>
    </w:p>
    <w:p w14:paraId="39AC64F6" w14:textId="77777777" w:rsidR="00E10307" w:rsidRDefault="00E10307" w:rsidP="00E10307">
      <w:pPr>
        <w:numPr>
          <w:ilvl w:val="0"/>
          <w:numId w:val="67"/>
        </w:numPr>
        <w:spacing w:before="100" w:beforeAutospacing="1" w:after="100" w:afterAutospacing="1"/>
      </w:pPr>
      <w:r>
        <w:t>Que tenga dos hijos.</w:t>
      </w:r>
    </w:p>
    <w:p w14:paraId="1C269375" w14:textId="77777777" w:rsidR="00BF3FD2" w:rsidRDefault="00BF3FD2" w:rsidP="00BF3FD2">
      <w:pPr>
        <w:pStyle w:val="Ttulo3"/>
        <w:numPr>
          <w:ilvl w:val="0"/>
          <w:numId w:val="0"/>
        </w:numPr>
        <w:ind w:firstLine="360"/>
        <w:rPr>
          <w:sz w:val="27"/>
          <w:szCs w:val="27"/>
        </w:rPr>
      </w:pPr>
      <w:r>
        <w:t>Nodo hoja (caso feliz)</w:t>
      </w:r>
    </w:p>
    <w:p w14:paraId="0EF3B5CA" w14:textId="77777777" w:rsidR="00BF3FD2" w:rsidRDefault="00BF3FD2" w:rsidP="00BF3FD2">
      <w:pPr>
        <w:numPr>
          <w:ilvl w:val="0"/>
          <w:numId w:val="68"/>
        </w:numPr>
        <w:spacing w:before="100" w:beforeAutospacing="1" w:after="100" w:afterAutospacing="1"/>
      </w:pPr>
      <w:r>
        <w:t>Bajo por el árbol buscando el nodo a borrar</w:t>
      </w:r>
    </w:p>
    <w:p w14:paraId="3691C865" w14:textId="77777777" w:rsidR="00BF3FD2" w:rsidRDefault="00BF3FD2" w:rsidP="00BF3FD2">
      <w:pPr>
        <w:numPr>
          <w:ilvl w:val="0"/>
          <w:numId w:val="68"/>
        </w:numPr>
        <w:spacing w:before="100" w:beforeAutospacing="1" w:after="100" w:afterAutospacing="1"/>
      </w:pPr>
      <w:r>
        <w:t>Al no tener hijos, lo borro tranquilamente y le asigno NULL al puntero de su antecesor que antes apuntaba al puntero eliminado.</w:t>
      </w:r>
    </w:p>
    <w:p w14:paraId="279FD51B" w14:textId="77777777" w:rsidR="00BF3FD2" w:rsidRDefault="00BF3FD2" w:rsidP="00BF3FD2">
      <w:pPr>
        <w:pStyle w:val="Ttulo3"/>
        <w:numPr>
          <w:ilvl w:val="0"/>
          <w:numId w:val="0"/>
        </w:numPr>
        <w:ind w:firstLine="360"/>
        <w:rPr>
          <w:sz w:val="27"/>
          <w:szCs w:val="27"/>
        </w:rPr>
      </w:pPr>
      <w:r>
        <w:t>Nodo con un hijo</w:t>
      </w:r>
    </w:p>
    <w:p w14:paraId="39BF3F9B" w14:textId="77777777" w:rsidR="00BF3FD2" w:rsidRDefault="00BF3FD2" w:rsidP="00BF3FD2">
      <w:pPr>
        <w:pStyle w:val="NormalWeb"/>
        <w:ind w:firstLine="360"/>
      </w:pPr>
      <w:r>
        <w:t>El elemento anterior se enlaza con el hijo del que queremos borrar.</w:t>
      </w:r>
    </w:p>
    <w:p w14:paraId="78F7EC21" w14:textId="77777777" w:rsidR="00BF3FD2" w:rsidRDefault="00BF3FD2" w:rsidP="00BF3FD2">
      <w:pPr>
        <w:numPr>
          <w:ilvl w:val="0"/>
          <w:numId w:val="69"/>
        </w:numPr>
        <w:spacing w:before="100" w:beforeAutospacing="1" w:after="100" w:afterAutospacing="1"/>
      </w:pPr>
      <w:r>
        <w:t>Buscamos el nodo a borrar</w:t>
      </w:r>
    </w:p>
    <w:p w14:paraId="5A2AB17C" w14:textId="77777777" w:rsidR="00BF3FD2" w:rsidRDefault="00BF3FD2" w:rsidP="00BF3FD2">
      <w:pPr>
        <w:numPr>
          <w:ilvl w:val="0"/>
          <w:numId w:val="69"/>
        </w:numPr>
        <w:spacing w:before="100" w:beforeAutospacing="1" w:after="100" w:afterAutospacing="1"/>
      </w:pPr>
      <w:r>
        <w:t>Como tiene un hijo no puedo borrarlo de una</w:t>
      </w:r>
    </w:p>
    <w:p w14:paraId="32E7D9DC" w14:textId="77777777" w:rsidR="00BF3FD2" w:rsidRDefault="00BF3FD2" w:rsidP="00BF3FD2">
      <w:pPr>
        <w:numPr>
          <w:ilvl w:val="0"/>
          <w:numId w:val="69"/>
        </w:numPr>
        <w:spacing w:before="100" w:beforeAutospacing="1" w:after="100" w:afterAutospacing="1"/>
      </w:pPr>
      <w:r>
        <w:t xml:space="preserve">AL tener un solo hijo, lo </w:t>
      </w:r>
      <w:proofErr w:type="spellStart"/>
      <w:r>
        <w:t>linkeo</w:t>
      </w:r>
      <w:proofErr w:type="spellEnd"/>
      <w:r>
        <w:t xml:space="preserve"> al nodo padre del elemento borrado directamente con su hijo.</w:t>
      </w:r>
    </w:p>
    <w:p w14:paraId="039D9169" w14:textId="77777777" w:rsidR="00BF3FD2" w:rsidRDefault="00BF3FD2" w:rsidP="00BF3FD2">
      <w:pPr>
        <w:numPr>
          <w:ilvl w:val="0"/>
          <w:numId w:val="69"/>
        </w:numPr>
        <w:spacing w:before="100" w:beforeAutospacing="1" w:after="100" w:afterAutospacing="1"/>
      </w:pPr>
      <w:r>
        <w:t>Borramos el nodo.</w:t>
      </w:r>
    </w:p>
    <w:p w14:paraId="66F508AC" w14:textId="445B3F40" w:rsidR="002E534E" w:rsidRDefault="00A260D9" w:rsidP="00A260D9">
      <w:pPr>
        <w:pStyle w:val="NormalWeb"/>
        <w:ind w:left="360"/>
      </w:pPr>
      <w:r>
        <w:rPr>
          <w:noProof/>
        </w:rPr>
        <w:drawing>
          <wp:inline distT="0" distB="0" distL="0" distR="0" wp14:anchorId="7B965CB4" wp14:editId="100EBF3E">
            <wp:extent cx="5274945" cy="178054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945" cy="1780540"/>
                    </a:xfrm>
                    <a:prstGeom prst="rect">
                      <a:avLst/>
                    </a:prstGeom>
                  </pic:spPr>
                </pic:pic>
              </a:graphicData>
            </a:graphic>
          </wp:inline>
        </w:drawing>
      </w:r>
    </w:p>
    <w:p w14:paraId="77E9B347" w14:textId="77777777" w:rsidR="003D0DE3" w:rsidRDefault="003D0DE3" w:rsidP="003D0DE3">
      <w:pPr>
        <w:pStyle w:val="Ttulo3"/>
        <w:numPr>
          <w:ilvl w:val="0"/>
          <w:numId w:val="0"/>
        </w:numPr>
        <w:ind w:firstLine="360"/>
        <w:rPr>
          <w:sz w:val="27"/>
          <w:szCs w:val="27"/>
        </w:rPr>
      </w:pPr>
      <w:r>
        <w:t>Nodo con 2 hijos</w:t>
      </w:r>
    </w:p>
    <w:p w14:paraId="5B8FB46F" w14:textId="77777777" w:rsidR="003D0DE3" w:rsidRDefault="003D0DE3" w:rsidP="003D0DE3">
      <w:pPr>
        <w:numPr>
          <w:ilvl w:val="0"/>
          <w:numId w:val="70"/>
        </w:numPr>
        <w:spacing w:before="100" w:beforeAutospacing="1" w:after="100" w:afterAutospacing="1"/>
      </w:pPr>
      <w:r>
        <w:t>Buscamos el nodo a eliminar.</w:t>
      </w:r>
    </w:p>
    <w:p w14:paraId="3309FA17" w14:textId="77777777" w:rsidR="003D0DE3" w:rsidRDefault="003D0DE3" w:rsidP="003D0DE3">
      <w:pPr>
        <w:numPr>
          <w:ilvl w:val="0"/>
          <w:numId w:val="70"/>
        </w:numPr>
        <w:spacing w:before="100" w:beforeAutospacing="1" w:after="100" w:afterAutospacing="1"/>
      </w:pPr>
      <w:r>
        <w:t xml:space="preserve">Busco su sucesor inmediato: </w:t>
      </w:r>
    </w:p>
    <w:p w14:paraId="20CC102F" w14:textId="77777777" w:rsidR="003D0DE3" w:rsidRDefault="003D0DE3" w:rsidP="003D0DE3">
      <w:pPr>
        <w:numPr>
          <w:ilvl w:val="1"/>
          <w:numId w:val="70"/>
        </w:numPr>
        <w:spacing w:before="100" w:beforeAutospacing="1" w:after="100" w:afterAutospacing="1"/>
      </w:pPr>
      <w:r>
        <w:t>Tomo el hijo derecho inmediato (rama de los más grandes)</w:t>
      </w:r>
    </w:p>
    <w:p w14:paraId="4F95AE05" w14:textId="77777777" w:rsidR="003D0DE3" w:rsidRDefault="003D0DE3" w:rsidP="003D0DE3">
      <w:pPr>
        <w:numPr>
          <w:ilvl w:val="1"/>
          <w:numId w:val="70"/>
        </w:numPr>
        <w:spacing w:before="100" w:beforeAutospacing="1" w:after="100" w:afterAutospacing="1"/>
      </w:pPr>
      <w:r>
        <w:t>Bajo por los hijos izquierdos hasta que no haya más. Encuentro su sucesor inmediato, el que le sigue más grande.</w:t>
      </w:r>
    </w:p>
    <w:p w14:paraId="3C41D294" w14:textId="77777777" w:rsidR="003D0DE3" w:rsidRDefault="003D0DE3" w:rsidP="003D0DE3">
      <w:pPr>
        <w:numPr>
          <w:ilvl w:val="0"/>
          <w:numId w:val="70"/>
        </w:numPr>
        <w:spacing w:before="100" w:beforeAutospacing="1" w:after="100" w:afterAutospacing="1"/>
      </w:pPr>
      <w:r>
        <w:t>El nodo encontrado es el que va a reemplazar al nodo a borrar</w:t>
      </w:r>
    </w:p>
    <w:p w14:paraId="44384CA9" w14:textId="77777777" w:rsidR="003D0DE3" w:rsidRDefault="003D0DE3" w:rsidP="003D0DE3">
      <w:pPr>
        <w:numPr>
          <w:ilvl w:val="0"/>
          <w:numId w:val="70"/>
        </w:numPr>
        <w:spacing w:before="100" w:beforeAutospacing="1" w:after="100" w:afterAutospacing="1"/>
      </w:pPr>
      <w:r>
        <w:t>Borro el nodo a eliminar</w:t>
      </w:r>
    </w:p>
    <w:p w14:paraId="1671534E" w14:textId="5C15831B" w:rsidR="009F3463" w:rsidRDefault="009255EF" w:rsidP="005960C3">
      <w:pPr>
        <w:pStyle w:val="NormalWeb"/>
        <w:ind w:left="283"/>
      </w:pPr>
      <w:r>
        <w:rPr>
          <w:noProof/>
        </w:rPr>
        <w:drawing>
          <wp:inline distT="0" distB="0" distL="0" distR="0" wp14:anchorId="7A47C352" wp14:editId="02359158">
            <wp:extent cx="5274945" cy="15011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945" cy="1501140"/>
                    </a:xfrm>
                    <a:prstGeom prst="rect">
                      <a:avLst/>
                    </a:prstGeom>
                  </pic:spPr>
                </pic:pic>
              </a:graphicData>
            </a:graphic>
          </wp:inline>
        </w:drawing>
      </w:r>
    </w:p>
    <w:p w14:paraId="244E8065" w14:textId="3809317A" w:rsidR="009255EF" w:rsidRDefault="009255EF" w:rsidP="009255EF">
      <w:pPr>
        <w:pStyle w:val="NormalWeb"/>
        <w:ind w:left="283"/>
      </w:pPr>
      <w:r>
        <w:rPr>
          <w:noProof/>
        </w:rPr>
        <w:lastRenderedPageBreak/>
        <w:drawing>
          <wp:inline distT="0" distB="0" distL="0" distR="0" wp14:anchorId="70F96E2A" wp14:editId="3F41DA53">
            <wp:extent cx="5274945" cy="3613785"/>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945" cy="3613785"/>
                    </a:xfrm>
                    <a:prstGeom prst="rect">
                      <a:avLst/>
                    </a:prstGeom>
                  </pic:spPr>
                </pic:pic>
              </a:graphicData>
            </a:graphic>
          </wp:inline>
        </w:drawing>
      </w:r>
    </w:p>
    <w:p w14:paraId="0C032E0A" w14:textId="0546824D" w:rsidR="00F10C42" w:rsidRDefault="00F10C42" w:rsidP="00F10C42">
      <w:pPr>
        <w:pStyle w:val="Ttulo2"/>
      </w:pPr>
      <w:r>
        <w:t>ARBOLES BINARIOS EQUILIBRADOS</w:t>
      </w:r>
    </w:p>
    <w:p w14:paraId="429DAD8F" w14:textId="3F0A74A9" w:rsidR="0000284A" w:rsidRDefault="00531C2B" w:rsidP="0000284A">
      <w:pPr>
        <w:ind w:left="283"/>
      </w:pPr>
      <w:r>
        <w:rPr>
          <w:noProof/>
        </w:rPr>
        <w:drawing>
          <wp:anchor distT="0" distB="0" distL="114300" distR="114300" simplePos="0" relativeHeight="251666432" behindDoc="0" locked="0" layoutInCell="1" allowOverlap="1" wp14:anchorId="3768490E" wp14:editId="4C37CD91">
            <wp:simplePos x="0" y="0"/>
            <wp:positionH relativeFrom="column">
              <wp:posOffset>3692769</wp:posOffset>
            </wp:positionH>
            <wp:positionV relativeFrom="paragraph">
              <wp:posOffset>109172</wp:posOffset>
            </wp:positionV>
            <wp:extent cx="1465580" cy="1784350"/>
            <wp:effectExtent l="0" t="0" r="0" b="635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558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00284A">
        <w:t>Puede suceder que luego de realizar varias operaciones de búsqueda / eliminación, la estructura quede desfavorable para la realización de ciertos algoritmos.</w:t>
      </w:r>
    </w:p>
    <w:p w14:paraId="60242AEB" w14:textId="7A06BFBA" w:rsidR="00531C2B" w:rsidRDefault="00531C2B" w:rsidP="00531C2B">
      <w:pPr>
        <w:pStyle w:val="NormalWeb"/>
        <w:ind w:left="283"/>
      </w:pPr>
      <w:r>
        <w:t>La búsqueda de un valor en un árbol no puede ser óptima si se encuentra la siguiente estructura. Las complejidades algorítmicas de las operaciones de buscar, insertar y borrar en un ABB, en el peor de los casos, es. Pero yo busco que sean O(logN).</w:t>
      </w:r>
    </w:p>
    <w:p w14:paraId="74436D38" w14:textId="3D7C05FD" w:rsidR="00531C2B" w:rsidRDefault="00531C2B" w:rsidP="00531C2B">
      <w:pPr>
        <w:pStyle w:val="NormalWeb"/>
        <w:ind w:left="283"/>
      </w:pPr>
      <w:r>
        <w:t>Método para mantener un árbol balanceado.</w:t>
      </w:r>
      <w:r>
        <w:fldChar w:fldCharType="begin"/>
      </w:r>
      <w:r>
        <w:instrText xml:space="preserve"> INCLUDEPICTURE "https://youthful-holly-615.notion.site/image/https%3A%2F%2Fs3-us-west-2.amazonaws.com%2Fsecure.notion-static.com%2Fa541952e-38b7-4bd5-9ac1-45f09d1a1efe%2FUntitled.png?table=block&amp;id=e9e9a534-e536-4346-a197-7559f38350c4&amp;spaceId=a1e55095-a6d7-4703-bbe3-41ed0f6025ee&amp;width=510&amp;userId=&amp;cache=v2" \* MERGEFORMATINET </w:instrText>
      </w:r>
      <w:r w:rsidR="00E803AE">
        <w:fldChar w:fldCharType="separate"/>
      </w:r>
      <w:r>
        <w:fldChar w:fldCharType="end"/>
      </w:r>
    </w:p>
    <w:p w14:paraId="5914E617" w14:textId="64533D91" w:rsidR="00531C2B" w:rsidRDefault="00531C2B" w:rsidP="00531C2B">
      <w:pPr>
        <w:pStyle w:val="NormalWeb"/>
        <w:ind w:left="283"/>
      </w:pPr>
      <w:r>
        <w:t xml:space="preserve">Un </w:t>
      </w:r>
      <w:r>
        <w:rPr>
          <w:rStyle w:val="Textoennegrita"/>
          <w:rFonts w:eastAsiaTheme="majorEastAsia"/>
        </w:rPr>
        <w:t>árbol binario equilibrado</w:t>
      </w:r>
      <w:r>
        <w:t xml:space="preserve"> es aquel en el que la altura de los subárboles izquierdo y derecho nunca difiere en más de una unidad.</w:t>
      </w:r>
    </w:p>
    <w:p w14:paraId="2D5D8B49" w14:textId="1B35EE6A" w:rsidR="00531C2B" w:rsidRDefault="00531C2B" w:rsidP="00531C2B">
      <w:pPr>
        <w:jc w:val="center"/>
      </w:pPr>
      <w:r>
        <w:fldChar w:fldCharType="begin"/>
      </w:r>
      <w:r>
        <w:instrText xml:space="preserve"> INCLUDEPICTURE "https://youthful-holly-615.notion.site/image/https%3A%2F%2Fs3-us-west-2.amazonaws.com%2Fsecure.notion-static.com%2F11348192-7bbd-4a2c-a650-7b33b0c1581a%2FUntitled.png?table=block&amp;id=135163c4-9af6-41c4-bc0b-002b7d6ab205&amp;spaceId=a1e55095-a6d7-4703-bbe3-41ed0f6025ee&amp;width=560&amp;userId=&amp;cache=v2" \* MERGEFORMATINET </w:instrText>
      </w:r>
      <w:r>
        <w:fldChar w:fldCharType="separate"/>
      </w:r>
      <w:r>
        <w:rPr>
          <w:noProof/>
        </w:rPr>
        <w:drawing>
          <wp:inline distT="0" distB="0" distL="0" distR="0" wp14:anchorId="44773C9F" wp14:editId="45A90689">
            <wp:extent cx="2074985" cy="1344201"/>
            <wp:effectExtent l="0" t="0" r="0"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1136" cy="1348186"/>
                    </a:xfrm>
                    <a:prstGeom prst="rect">
                      <a:avLst/>
                    </a:prstGeom>
                    <a:noFill/>
                    <a:ln>
                      <a:noFill/>
                    </a:ln>
                  </pic:spPr>
                </pic:pic>
              </a:graphicData>
            </a:graphic>
          </wp:inline>
        </w:drawing>
      </w:r>
      <w:r>
        <w:fldChar w:fldCharType="end"/>
      </w:r>
    </w:p>
    <w:p w14:paraId="14E8DBF4" w14:textId="79BBD83E" w:rsidR="00514032" w:rsidRDefault="00514032" w:rsidP="00514032">
      <w:pPr>
        <w:pStyle w:val="NormalWeb"/>
      </w:pPr>
      <w:r>
        <w:t xml:space="preserve">Para determinar si un árbol binario está equilibrado, se calcula su factor de equilibrio. Factor de equilibrio: </w:t>
      </w:r>
      <w:r>
        <w:rPr>
          <w:rStyle w:val="Textoennegrita"/>
          <w:rFonts w:eastAsiaTheme="majorEastAsia"/>
        </w:rPr>
        <w:t xml:space="preserve">diferencia de altura entre los </w:t>
      </w:r>
      <w:proofErr w:type="spellStart"/>
      <w:r>
        <w:rPr>
          <w:rStyle w:val="Textoennegrita"/>
          <w:rFonts w:eastAsiaTheme="majorEastAsia"/>
        </w:rPr>
        <w:t>subarboles</w:t>
      </w:r>
      <w:proofErr w:type="spellEnd"/>
      <w:r>
        <w:rPr>
          <w:rStyle w:val="Textoennegrita"/>
          <w:rFonts w:eastAsiaTheme="majorEastAsia"/>
        </w:rPr>
        <w:t xml:space="preserve"> derecho e izquierdo</w:t>
      </w:r>
    </w:p>
    <w:p w14:paraId="444ADBE2" w14:textId="6D7F5311" w:rsidR="00514032" w:rsidRDefault="00514032" w:rsidP="00514032">
      <w:pPr>
        <w:pStyle w:val="NormalWeb"/>
      </w:pPr>
      <w:r>
        <w:lastRenderedPageBreak/>
        <w:t>F_e=altura derecha – altura izquierda (puedo hacer al revés la cuenta siempre y cuando lo respete para todos)</w:t>
      </w:r>
    </w:p>
    <w:p w14:paraId="669C1669" w14:textId="77777777" w:rsidR="00741060" w:rsidRDefault="00741060" w:rsidP="00741060">
      <w:pPr>
        <w:pStyle w:val="Ttulo2"/>
        <w:numPr>
          <w:ilvl w:val="0"/>
          <w:numId w:val="0"/>
        </w:numPr>
        <w:rPr>
          <w:sz w:val="36"/>
          <w:szCs w:val="36"/>
        </w:rPr>
      </w:pPr>
      <w:r>
        <w:t>a) AVL</w:t>
      </w:r>
    </w:p>
    <w:p w14:paraId="0D14A5BF" w14:textId="77777777" w:rsidR="00741060" w:rsidRDefault="00741060" w:rsidP="00741060">
      <w:pPr>
        <w:pStyle w:val="NormalWeb"/>
      </w:pPr>
      <w:r>
        <w:t>Árbol binario de búsqueda auto balanceado. Cada hijo difiere en altura de un valor de -1, 0 o 1</w:t>
      </w:r>
    </w:p>
    <w:p w14:paraId="6C273D91" w14:textId="2CC7A6CE" w:rsidR="00741060" w:rsidRDefault="00741060" w:rsidP="00741060">
      <w:pPr>
        <w:numPr>
          <w:ilvl w:val="0"/>
          <w:numId w:val="76"/>
        </w:numPr>
        <w:spacing w:before="100" w:beforeAutospacing="1" w:after="100" w:afterAutospacing="1"/>
      </w:pPr>
      <w:r>
        <w:t>0 → el nodo está equilibrado y sus sub-arboles tienen exactamente la misma altura</w:t>
      </w:r>
    </w:p>
    <w:p w14:paraId="3871D1D2" w14:textId="02570315" w:rsidR="00741060" w:rsidRDefault="00741060" w:rsidP="00741060">
      <w:pPr>
        <w:numPr>
          <w:ilvl w:val="0"/>
          <w:numId w:val="76"/>
        </w:numPr>
        <w:spacing w:before="100" w:beforeAutospacing="1" w:after="100" w:afterAutospacing="1"/>
      </w:pPr>
      <w:r>
        <w:t>1 → el nodo está equilibrado y su sub-</w:t>
      </w:r>
      <w:proofErr w:type="spellStart"/>
      <w:r>
        <w:t>arbol</w:t>
      </w:r>
      <w:proofErr w:type="spellEnd"/>
      <w:r>
        <w:t xml:space="preserve"> derecho es un nivel más alto</w:t>
      </w:r>
    </w:p>
    <w:p w14:paraId="018B3FBB" w14:textId="5F1DF2BA" w:rsidR="00741060" w:rsidRDefault="00741060" w:rsidP="00741060">
      <w:pPr>
        <w:numPr>
          <w:ilvl w:val="0"/>
          <w:numId w:val="76"/>
        </w:numPr>
        <w:spacing w:before="100" w:beforeAutospacing="1" w:after="100" w:afterAutospacing="1"/>
      </w:pPr>
      <w:r>
        <w:t>-1 → el nodo está equilibrado y su sub-</w:t>
      </w:r>
      <w:proofErr w:type="spellStart"/>
      <w:r>
        <w:t>arbol</w:t>
      </w:r>
      <w:proofErr w:type="spellEnd"/>
      <w:r>
        <w:t xml:space="preserve"> izquierdo es un nivel más alto</w:t>
      </w:r>
    </w:p>
    <w:p w14:paraId="5618A5A0" w14:textId="5D5F923F" w:rsidR="00741060" w:rsidRDefault="00741060" w:rsidP="00741060">
      <w:pPr>
        <w:pStyle w:val="NormalWeb"/>
      </w:pPr>
      <w:r>
        <w:t>Si el |F_e|&gt;=2 es necesario equilibrar.</w:t>
      </w:r>
    </w:p>
    <w:p w14:paraId="3B49260F" w14:textId="2EDCD3AC" w:rsidR="00741060" w:rsidRDefault="00741060" w:rsidP="00741060">
      <w:pPr>
        <w:jc w:val="center"/>
      </w:pPr>
      <w:r>
        <w:fldChar w:fldCharType="begin"/>
      </w:r>
      <w:r>
        <w:instrText xml:space="preserve"> INCLUDEPICTURE "https://youthful-holly-615.notion.site/image/https%3A%2F%2Fs3-us-west-2.amazonaws.com%2Fsecure.notion-static.com%2Ff55a665b-08c2-4b4d-a2d3-0c43b51e1906%2FUntitled.png?table=block&amp;id=b6294ca9-2416-4099-8006-0c3d363fef5e&amp;spaceId=a1e55095-a6d7-4703-bbe3-41ed0f6025ee&amp;width=690&amp;userId=&amp;cache=v2" \* MERGEFORMATINET </w:instrText>
      </w:r>
      <w:r>
        <w:fldChar w:fldCharType="separate"/>
      </w:r>
      <w:r>
        <w:rPr>
          <w:noProof/>
        </w:rPr>
        <w:drawing>
          <wp:inline distT="0" distB="0" distL="0" distR="0" wp14:anchorId="398EEDE4" wp14:editId="6BDB3158">
            <wp:extent cx="2219469" cy="2259623"/>
            <wp:effectExtent l="0" t="0" r="3175"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21893" cy="2262091"/>
                    </a:xfrm>
                    <a:prstGeom prst="rect">
                      <a:avLst/>
                    </a:prstGeom>
                    <a:noFill/>
                    <a:ln>
                      <a:noFill/>
                    </a:ln>
                  </pic:spPr>
                </pic:pic>
              </a:graphicData>
            </a:graphic>
          </wp:inline>
        </w:drawing>
      </w:r>
      <w:r>
        <w:fldChar w:fldCharType="end"/>
      </w:r>
    </w:p>
    <w:p w14:paraId="0DCA9185" w14:textId="77777777" w:rsidR="00A80DA1" w:rsidRPr="00E36D65" w:rsidRDefault="00A80DA1" w:rsidP="00A80DA1">
      <w:pPr>
        <w:pStyle w:val="Ttulo3"/>
        <w:numPr>
          <w:ilvl w:val="0"/>
          <w:numId w:val="0"/>
        </w:numPr>
        <w:rPr>
          <w:sz w:val="27"/>
          <w:szCs w:val="27"/>
          <w:u w:val="single"/>
        </w:rPr>
      </w:pPr>
      <w:r w:rsidRPr="00E36D65">
        <w:rPr>
          <w:u w:val="single"/>
        </w:rPr>
        <w:t>Implementación</w:t>
      </w:r>
    </w:p>
    <w:p w14:paraId="2F3D4C52" w14:textId="33ADFAD7" w:rsidR="00A80DA1" w:rsidRDefault="00A80DA1" w:rsidP="00A80DA1">
      <w:pPr>
        <w:pStyle w:val="NormalWeb"/>
      </w:pPr>
      <w:r>
        <w:t>Un nodo de un AVL tiene los siguientes datos (como mínimo):</w:t>
      </w:r>
    </w:p>
    <w:p w14:paraId="5DA5B7AF" w14:textId="77777777" w:rsidR="00A80DA1" w:rsidRDefault="00A80DA1" w:rsidP="00A80DA1">
      <w:pPr>
        <w:numPr>
          <w:ilvl w:val="0"/>
          <w:numId w:val="77"/>
        </w:numPr>
        <w:spacing w:before="100" w:beforeAutospacing="1" w:after="100" w:afterAutospacing="1"/>
      </w:pPr>
      <w:r>
        <w:t>Clave.</w:t>
      </w:r>
    </w:p>
    <w:p w14:paraId="3984A2DF" w14:textId="77777777" w:rsidR="00A80DA1" w:rsidRDefault="00A80DA1" w:rsidP="00A80DA1">
      <w:pPr>
        <w:numPr>
          <w:ilvl w:val="0"/>
          <w:numId w:val="77"/>
        </w:numPr>
        <w:spacing w:before="100" w:beforeAutospacing="1" w:after="100" w:afterAutospacing="1"/>
      </w:pPr>
      <w:r>
        <w:t>Factor de balanceo.</w:t>
      </w:r>
    </w:p>
    <w:p w14:paraId="306906E0" w14:textId="77777777" w:rsidR="00A80DA1" w:rsidRDefault="00A80DA1" w:rsidP="00A80DA1">
      <w:pPr>
        <w:numPr>
          <w:ilvl w:val="0"/>
          <w:numId w:val="77"/>
        </w:numPr>
        <w:spacing w:before="100" w:beforeAutospacing="1" w:after="100" w:afterAutospacing="1"/>
      </w:pPr>
      <w:r>
        <w:t>Puntero a un AVL a la derecha.</w:t>
      </w:r>
    </w:p>
    <w:p w14:paraId="48398C40" w14:textId="77777777" w:rsidR="00A80DA1" w:rsidRDefault="00A80DA1" w:rsidP="00A80DA1">
      <w:pPr>
        <w:numPr>
          <w:ilvl w:val="0"/>
          <w:numId w:val="77"/>
        </w:numPr>
        <w:spacing w:before="100" w:beforeAutospacing="1" w:after="100" w:afterAutospacing="1"/>
      </w:pPr>
      <w:r>
        <w:t>Puntero a un AVL a la izquierda.</w:t>
      </w:r>
    </w:p>
    <w:p w14:paraId="618D50E1" w14:textId="77777777" w:rsidR="002C362C" w:rsidRDefault="002C362C" w:rsidP="002C362C">
      <w:pPr>
        <w:pStyle w:val="Ttulo3"/>
        <w:numPr>
          <w:ilvl w:val="0"/>
          <w:numId w:val="0"/>
        </w:numPr>
        <w:rPr>
          <w:sz w:val="27"/>
          <w:szCs w:val="27"/>
        </w:rPr>
      </w:pPr>
      <w:r>
        <w:t>Rotaciones</w:t>
      </w:r>
    </w:p>
    <w:p w14:paraId="0564AF38" w14:textId="77777777" w:rsidR="002C362C" w:rsidRDefault="002C362C" w:rsidP="002C362C">
      <w:pPr>
        <w:pStyle w:val="NormalWeb"/>
      </w:pPr>
      <w:r>
        <w:t>Las rotaciones reorganizan la estructura del árbol después de cada inserción o borrado.</w:t>
      </w:r>
    </w:p>
    <w:p w14:paraId="02A2A4E7" w14:textId="77777777" w:rsidR="002C362C" w:rsidRDefault="002C362C" w:rsidP="002C362C">
      <w:pPr>
        <w:numPr>
          <w:ilvl w:val="0"/>
          <w:numId w:val="78"/>
        </w:numPr>
        <w:spacing w:before="100" w:beforeAutospacing="1" w:after="100" w:afterAutospacing="1"/>
      </w:pPr>
      <w:r>
        <w:t>Rotación simple: árbol se reorganiza sus nodos hacia la izquierda o hacia la derecha</w:t>
      </w:r>
    </w:p>
    <w:p w14:paraId="349CF62E" w14:textId="77777777" w:rsidR="002C362C" w:rsidRDefault="002C362C" w:rsidP="002C362C">
      <w:pPr>
        <w:numPr>
          <w:ilvl w:val="0"/>
          <w:numId w:val="78"/>
        </w:numPr>
        <w:spacing w:before="100" w:beforeAutospacing="1" w:after="100" w:afterAutospacing="1"/>
      </w:pPr>
      <w:r>
        <w:t xml:space="preserve">Rotación Compuesta: implica realizar dos rotaciones simples, </w:t>
      </w:r>
      <w:proofErr w:type="spellStart"/>
      <w:r>
        <w:t>izq</w:t>
      </w:r>
      <w:proofErr w:type="spellEnd"/>
      <w:r>
        <w:t>-der o der-</w:t>
      </w:r>
      <w:proofErr w:type="spellStart"/>
      <w:r>
        <w:t>izq</w:t>
      </w:r>
      <w:proofErr w:type="spellEnd"/>
    </w:p>
    <w:p w14:paraId="049D0867" w14:textId="77777777" w:rsidR="002C362C" w:rsidRDefault="002C362C" w:rsidP="002C362C">
      <w:pPr>
        <w:pStyle w:val="NormalWeb"/>
      </w:pPr>
      <w:r>
        <w:t xml:space="preserve">Me tengo que fijar como son los factores de </w:t>
      </w:r>
      <w:proofErr w:type="spellStart"/>
      <w:r>
        <w:t>equilibros</w:t>
      </w:r>
      <w:proofErr w:type="spellEnd"/>
      <w:r>
        <w:t xml:space="preserve"> de los hijos para saber si es rotación simple o doble. Con el factor del "padre desequilibrado" se cual sería la instancia inicial (izquierda o derecha). Si los hijos no están desequilibrados para el mismo lado, entonces la rotación es doble.</w:t>
      </w:r>
    </w:p>
    <w:p w14:paraId="1757F8B0" w14:textId="77777777" w:rsidR="002C362C" w:rsidRDefault="002C362C" w:rsidP="002C362C">
      <w:pPr>
        <w:pStyle w:val="NormalWeb"/>
      </w:pPr>
      <w:r>
        <w:lastRenderedPageBreak/>
        <w:t xml:space="preserve">Caso 1: </w:t>
      </w:r>
      <w:r>
        <w:rPr>
          <w:rStyle w:val="Textoennegrita"/>
          <w:rFonts w:eastAsiaTheme="majorEastAsia"/>
        </w:rPr>
        <w:t>rotación simple a la derecha</w:t>
      </w:r>
    </w:p>
    <w:p w14:paraId="24EC444B" w14:textId="1236086F" w:rsidR="002C362C" w:rsidRDefault="002C362C" w:rsidP="002C362C">
      <w:pPr>
        <w:pStyle w:val="NormalWeb"/>
      </w:pPr>
      <w:r>
        <w:t>Cuando mi árbol pesa más a la izquierda</w:t>
      </w:r>
    </w:p>
    <w:p w14:paraId="26D8FF99" w14:textId="2E74B3FE" w:rsidR="004450CA" w:rsidRDefault="004450CA" w:rsidP="004450CA">
      <w:r>
        <w:fldChar w:fldCharType="begin"/>
      </w:r>
      <w:r>
        <w:instrText xml:space="preserve"> INCLUDEPICTURE "https://youthful-holly-615.notion.site/image/https%3A%2F%2Fs3-us-west-2.amazonaws.com%2Fsecure.notion-static.com%2Fe84fedb1-404e-485a-ba07-44b3cb346d35%2FUntitled.png?table=block&amp;id=144ba7eb-d06a-4033-bd0e-477e1bde3830&amp;spaceId=a1e55095-a6d7-4703-bbe3-41ed0f6025ee&amp;width=1810&amp;userId=&amp;cache=v2" \* MERGEFORMATINET </w:instrText>
      </w:r>
      <w:r>
        <w:fldChar w:fldCharType="separate"/>
      </w:r>
      <w:r>
        <w:rPr>
          <w:noProof/>
        </w:rPr>
        <w:drawing>
          <wp:inline distT="0" distB="0" distL="0" distR="0" wp14:anchorId="6B654370" wp14:editId="30BEE07F">
            <wp:extent cx="5089813" cy="1960684"/>
            <wp:effectExtent l="0" t="0" r="317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4100" cy="1962335"/>
                    </a:xfrm>
                    <a:prstGeom prst="rect">
                      <a:avLst/>
                    </a:prstGeom>
                    <a:noFill/>
                    <a:ln>
                      <a:noFill/>
                    </a:ln>
                  </pic:spPr>
                </pic:pic>
              </a:graphicData>
            </a:graphic>
          </wp:inline>
        </w:drawing>
      </w:r>
      <w:r>
        <w:fldChar w:fldCharType="end"/>
      </w:r>
    </w:p>
    <w:p w14:paraId="4D542EAF" w14:textId="77777777" w:rsidR="004450CA" w:rsidRDefault="004450CA" w:rsidP="004450CA">
      <w:pPr>
        <w:pStyle w:val="NormalWeb"/>
      </w:pPr>
      <w:r>
        <w:t xml:space="preserve">Caso 2: </w:t>
      </w:r>
      <w:r>
        <w:rPr>
          <w:rStyle w:val="Textoennegrita"/>
          <w:rFonts w:eastAsiaTheme="majorEastAsia"/>
        </w:rPr>
        <w:t>rotación simple a izquierda</w:t>
      </w:r>
    </w:p>
    <w:p w14:paraId="318FC6F1" w14:textId="77777777" w:rsidR="004450CA" w:rsidRDefault="004450CA" w:rsidP="004450CA">
      <w:pPr>
        <w:pStyle w:val="NormalWeb"/>
      </w:pPr>
      <w:r>
        <w:t>Cuando mi árbol pesa más a la derecha.</w:t>
      </w:r>
    </w:p>
    <w:p w14:paraId="7C1E0C1B" w14:textId="6B65F873" w:rsidR="004450CA" w:rsidRDefault="004450CA" w:rsidP="004450CA">
      <w:r>
        <w:fldChar w:fldCharType="begin"/>
      </w:r>
      <w:r>
        <w:instrText xml:space="preserve"> INCLUDEPICTURE "https://youthful-holly-615.notion.site/image/https%3A%2F%2Fs3-us-west-2.amazonaws.com%2Fsecure.notion-static.com%2Fdaa15761-cd53-4d78-8e84-488bb78186a3%2FUntitled.png?table=block&amp;id=7c14a661-2d59-45f4-86c2-68bbf4515566&amp;spaceId=a1e55095-a6d7-4703-bbe3-41ed0f6025ee&amp;width=1770&amp;userId=&amp;cache=v2" \* MERGEFORMATINET </w:instrText>
      </w:r>
      <w:r>
        <w:fldChar w:fldCharType="separate"/>
      </w:r>
      <w:r>
        <w:rPr>
          <w:noProof/>
        </w:rPr>
        <w:drawing>
          <wp:inline distT="0" distB="0" distL="0" distR="0" wp14:anchorId="72A341BE" wp14:editId="1FA3D66E">
            <wp:extent cx="5274945" cy="182435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945" cy="1824355"/>
                    </a:xfrm>
                    <a:prstGeom prst="rect">
                      <a:avLst/>
                    </a:prstGeom>
                    <a:noFill/>
                    <a:ln>
                      <a:noFill/>
                    </a:ln>
                  </pic:spPr>
                </pic:pic>
              </a:graphicData>
            </a:graphic>
          </wp:inline>
        </w:drawing>
      </w:r>
      <w:r>
        <w:fldChar w:fldCharType="end"/>
      </w:r>
    </w:p>
    <w:p w14:paraId="76C13876" w14:textId="77777777" w:rsidR="004450CA" w:rsidRDefault="004450CA" w:rsidP="004450CA">
      <w:pPr>
        <w:pStyle w:val="NormalWeb"/>
      </w:pPr>
      <w:r>
        <w:t xml:space="preserve">Caso 3: </w:t>
      </w:r>
      <w:r>
        <w:rPr>
          <w:rStyle w:val="Textoennegrita"/>
          <w:rFonts w:eastAsiaTheme="majorEastAsia"/>
        </w:rPr>
        <w:t>rotación izquierda + derecha</w:t>
      </w:r>
    </w:p>
    <w:p w14:paraId="6DA007D1" w14:textId="77777777" w:rsidR="004450CA" w:rsidRDefault="004450CA" w:rsidP="004450CA">
      <w:pPr>
        <w:pStyle w:val="NormalWeb"/>
      </w:pPr>
      <w:r>
        <w:t>La altura del hijo izquierdo de un nodo es 2 mayor que la del hijo derecho y el hijo izquierdo pesa a la derecha</w:t>
      </w:r>
    </w:p>
    <w:p w14:paraId="0EE6738F" w14:textId="5CF5FCE8" w:rsidR="004450CA" w:rsidRDefault="004450CA" w:rsidP="004450CA">
      <w:r>
        <w:fldChar w:fldCharType="begin"/>
      </w:r>
      <w:r>
        <w:instrText xml:space="preserve"> INCLUDEPICTURE "https://youthful-holly-615.notion.site/image/https%3A%2F%2Fs3-us-west-2.amazonaws.com%2Fsecure.notion-static.com%2F72460d23-5d91-411f-bf70-70b30fec65f7%2FUntitled.png?table=block&amp;id=1c73218c-29b4-47f9-8aee-ae4110bde733&amp;spaceId=a1e55095-a6d7-4703-bbe3-41ed0f6025ee&amp;width=1850&amp;userId=&amp;cache=v2" \* MERGEFORMATINET </w:instrText>
      </w:r>
      <w:r>
        <w:fldChar w:fldCharType="separate"/>
      </w:r>
      <w:r>
        <w:rPr>
          <w:noProof/>
        </w:rPr>
        <w:drawing>
          <wp:inline distT="0" distB="0" distL="0" distR="0" wp14:anchorId="20BD07F1" wp14:editId="262E656E">
            <wp:extent cx="5274945" cy="15284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945" cy="1528445"/>
                    </a:xfrm>
                    <a:prstGeom prst="rect">
                      <a:avLst/>
                    </a:prstGeom>
                    <a:noFill/>
                    <a:ln>
                      <a:noFill/>
                    </a:ln>
                  </pic:spPr>
                </pic:pic>
              </a:graphicData>
            </a:graphic>
          </wp:inline>
        </w:drawing>
      </w:r>
      <w:r>
        <w:fldChar w:fldCharType="end"/>
      </w:r>
    </w:p>
    <w:p w14:paraId="5E0A1F78" w14:textId="77777777" w:rsidR="004450CA" w:rsidRDefault="004450CA" w:rsidP="004450CA">
      <w:pPr>
        <w:pStyle w:val="NormalWeb"/>
      </w:pPr>
      <w:r>
        <w:t xml:space="preserve">Caso 4: </w:t>
      </w:r>
      <w:r>
        <w:rPr>
          <w:rStyle w:val="Textoennegrita"/>
          <w:rFonts w:eastAsiaTheme="majorEastAsia"/>
        </w:rPr>
        <w:t>rotación derecha + izquierda</w:t>
      </w:r>
    </w:p>
    <w:p w14:paraId="45661C67" w14:textId="77777777" w:rsidR="004450CA" w:rsidRDefault="004450CA" w:rsidP="004450CA">
      <w:pPr>
        <w:pStyle w:val="NormalWeb"/>
      </w:pPr>
      <w:r>
        <w:t>La altura del hijo derecho de un nodo se vuelve 2 veces mayor que la del hijo izquierdo y el hijo derecho pesa más en la izquierda.</w:t>
      </w:r>
    </w:p>
    <w:p w14:paraId="7D1EE17C" w14:textId="0DAFA844" w:rsidR="004450CA" w:rsidRDefault="004450CA" w:rsidP="004450CA">
      <w:r>
        <w:lastRenderedPageBreak/>
        <w:fldChar w:fldCharType="begin"/>
      </w:r>
      <w:r>
        <w:instrText xml:space="preserve"> INCLUDEPICTURE "https://youthful-holly-615.notion.site/image/https%3A%2F%2Fs3-us-west-2.amazonaws.com%2Fsecure.notion-static.com%2F23b1b66c-3e08-4dec-87bc-fe91aa9bc26d%2FUntitled.png?table=block&amp;id=2bfd58b7-7939-4dd6-be9c-a8dd980f4b68&amp;spaceId=a1e55095-a6d7-4703-bbe3-41ed0f6025ee&amp;width=1860&amp;userId=&amp;cache=v2" \* MERGEFORMATINET </w:instrText>
      </w:r>
      <w:r>
        <w:fldChar w:fldCharType="separate"/>
      </w:r>
      <w:r>
        <w:rPr>
          <w:noProof/>
        </w:rPr>
        <w:drawing>
          <wp:inline distT="0" distB="0" distL="0" distR="0" wp14:anchorId="7833FA86" wp14:editId="3C0A4379">
            <wp:extent cx="5274945" cy="1483995"/>
            <wp:effectExtent l="0" t="0" r="0" b="19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945" cy="1483995"/>
                    </a:xfrm>
                    <a:prstGeom prst="rect">
                      <a:avLst/>
                    </a:prstGeom>
                    <a:noFill/>
                    <a:ln>
                      <a:noFill/>
                    </a:ln>
                  </pic:spPr>
                </pic:pic>
              </a:graphicData>
            </a:graphic>
          </wp:inline>
        </w:drawing>
      </w:r>
      <w:r>
        <w:fldChar w:fldCharType="end"/>
      </w:r>
    </w:p>
    <w:p w14:paraId="26D6F878" w14:textId="77777777" w:rsidR="00743709" w:rsidRDefault="00743709" w:rsidP="004450CA"/>
    <w:p w14:paraId="12411412" w14:textId="77777777" w:rsidR="00743709" w:rsidRPr="00743709" w:rsidRDefault="00743709" w:rsidP="00743709">
      <w:pPr>
        <w:pStyle w:val="Ttulo2"/>
        <w:numPr>
          <w:ilvl w:val="0"/>
          <w:numId w:val="0"/>
        </w:numPr>
        <w:rPr>
          <w:sz w:val="36"/>
          <w:szCs w:val="36"/>
        </w:rPr>
      </w:pPr>
      <w:r>
        <w:t>b) Árboles Rojo-Negro</w:t>
      </w:r>
    </w:p>
    <w:p w14:paraId="65ABA6CA" w14:textId="5ED4A26A" w:rsidR="00743709" w:rsidRDefault="00743709" w:rsidP="00743709">
      <w:pPr>
        <w:pStyle w:val="NormalWeb"/>
      </w:pPr>
      <w:r>
        <w:rPr>
          <w:noProof/>
        </w:rPr>
        <w:drawing>
          <wp:anchor distT="0" distB="0" distL="114300" distR="114300" simplePos="0" relativeHeight="251667456" behindDoc="0" locked="0" layoutInCell="1" allowOverlap="1" wp14:anchorId="1C09B4E8" wp14:editId="64A4244C">
            <wp:simplePos x="0" y="0"/>
            <wp:positionH relativeFrom="column">
              <wp:posOffset>3103538</wp:posOffset>
            </wp:positionH>
            <wp:positionV relativeFrom="paragraph">
              <wp:posOffset>750667</wp:posOffset>
            </wp:positionV>
            <wp:extent cx="2416810" cy="172974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1681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árbol rojo-negro es un </w:t>
      </w:r>
      <w:r>
        <w:rPr>
          <w:rStyle w:val="Textoennegrita"/>
          <w:rFonts w:eastAsiaTheme="majorEastAsia"/>
        </w:rPr>
        <w:t xml:space="preserve">árbol de búsqueda binario </w:t>
      </w:r>
      <w:proofErr w:type="spellStart"/>
      <w:r>
        <w:rPr>
          <w:rStyle w:val="Textoennegrita"/>
          <w:rFonts w:eastAsiaTheme="majorEastAsia"/>
        </w:rPr>
        <w:t>autobalanceado</w:t>
      </w:r>
      <w:proofErr w:type="spellEnd"/>
      <w:r>
        <w:t xml:space="preserve"> en el que cada nodo contiene información adicional para indicar el color del nodo, ya sea rojo o negro. Cada nodo tiene los siguientes atributos: color, clave, hijo izquierdo, hijo derecho y padre (excepto el nodo raíz).</w:t>
      </w:r>
    </w:p>
    <w:p w14:paraId="7F065774" w14:textId="5792BDCD" w:rsidR="00743709" w:rsidRDefault="00743709" w:rsidP="00743709">
      <w:pPr>
        <w:pStyle w:val="NormalWeb"/>
        <w:rPr>
          <w:color w:val="000000" w:themeColor="text1"/>
        </w:rPr>
      </w:pPr>
      <w:r w:rsidRPr="00743709">
        <w:rPr>
          <w:color w:val="000000" w:themeColor="text1"/>
        </w:rPr>
        <w:t xml:space="preserve">→ </w:t>
      </w:r>
      <w:r w:rsidRPr="00743709">
        <w:rPr>
          <w:rStyle w:val="nfasis"/>
          <w:rFonts w:eastAsiaTheme="majorEastAsia"/>
          <w:color w:val="000000" w:themeColor="text1"/>
        </w:rPr>
        <w:t xml:space="preserve">La </w:t>
      </w:r>
      <w:r w:rsidRPr="00743709">
        <w:rPr>
          <w:rStyle w:val="Textoennegrita"/>
          <w:rFonts w:eastAsiaTheme="majorEastAsia"/>
          <w:i/>
          <w:iCs/>
          <w:color w:val="000000" w:themeColor="text1"/>
        </w:rPr>
        <w:t>altura</w:t>
      </w:r>
      <w:r w:rsidRPr="00743709">
        <w:rPr>
          <w:rStyle w:val="nfasis"/>
          <w:rFonts w:eastAsiaTheme="majorEastAsia"/>
          <w:color w:val="000000" w:themeColor="text1"/>
        </w:rPr>
        <w:t xml:space="preserve"> de un árbol rojo-negro es</w:t>
      </w:r>
      <w:r w:rsidRPr="00743709">
        <w:rPr>
          <w:color w:val="000000" w:themeColor="text1"/>
        </w:rPr>
        <w:t xml:space="preserve"> O(log</w:t>
      </w:r>
      <w:r>
        <w:rPr>
          <w:color w:val="000000" w:themeColor="text1"/>
        </w:rPr>
        <w:t>N</w:t>
      </w:r>
      <w:r w:rsidRPr="00743709">
        <w:rPr>
          <w:color w:val="000000" w:themeColor="text1"/>
        </w:rPr>
        <w:t>)</w:t>
      </w:r>
    </w:p>
    <w:p w14:paraId="052A92B1" w14:textId="31560C54" w:rsidR="00743709" w:rsidRDefault="00743709" w:rsidP="00743709">
      <w:pPr>
        <w:pStyle w:val="NormalWeb"/>
        <w:rPr>
          <w:rStyle w:val="nfasis"/>
          <w:rFonts w:eastAsiaTheme="majorEastAsia"/>
          <w:color w:val="000000" w:themeColor="text1"/>
        </w:rPr>
      </w:pPr>
      <w:r w:rsidRPr="00743709">
        <w:rPr>
          <w:color w:val="000000" w:themeColor="text1"/>
        </w:rPr>
        <w:t xml:space="preserve">→ </w:t>
      </w:r>
      <w:r w:rsidRPr="00743709">
        <w:rPr>
          <w:rStyle w:val="nfasis"/>
          <w:rFonts w:eastAsiaTheme="majorEastAsia"/>
          <w:color w:val="000000" w:themeColor="text1"/>
        </w:rPr>
        <w:t xml:space="preserve">La </w:t>
      </w:r>
      <w:r w:rsidRPr="00743709">
        <w:rPr>
          <w:rStyle w:val="Textoennegrita"/>
          <w:rFonts w:eastAsiaTheme="majorEastAsia"/>
          <w:i/>
          <w:iCs/>
          <w:color w:val="000000" w:themeColor="text1"/>
        </w:rPr>
        <w:t>profundidad de negro</w:t>
      </w:r>
      <w:r w:rsidRPr="00743709">
        <w:rPr>
          <w:rStyle w:val="nfasis"/>
          <w:rFonts w:eastAsiaTheme="majorEastAsia"/>
          <w:color w:val="000000" w:themeColor="text1"/>
        </w:rPr>
        <w:t xml:space="preserve"> del árbol es O(</w:t>
      </w:r>
      <w:proofErr w:type="spellStart"/>
      <w:r w:rsidRPr="00743709">
        <w:rPr>
          <w:rStyle w:val="nfasis"/>
          <w:rFonts w:eastAsiaTheme="majorEastAsia"/>
          <w:color w:val="000000" w:themeColor="text1"/>
        </w:rPr>
        <w:t>lo</w:t>
      </w:r>
      <w:r>
        <w:rPr>
          <w:rStyle w:val="nfasis"/>
          <w:rFonts w:eastAsiaTheme="majorEastAsia"/>
          <w:color w:val="000000" w:themeColor="text1"/>
        </w:rPr>
        <w:t>gN</w:t>
      </w:r>
      <w:r w:rsidRPr="00743709">
        <w:rPr>
          <w:rStyle w:val="nfasis"/>
          <w:rFonts w:eastAsiaTheme="majorEastAsia"/>
          <w:color w:val="000000" w:themeColor="text1"/>
        </w:rPr>
        <w:t>b</w:t>
      </w:r>
      <w:proofErr w:type="spellEnd"/>
      <w:r w:rsidRPr="00743709">
        <w:rPr>
          <w:rStyle w:val="nfasis"/>
          <w:rFonts w:eastAsiaTheme="majorEastAsia"/>
          <w:color w:val="000000" w:themeColor="text1"/>
        </w:rPr>
        <w:t xml:space="preserve">), donde </w:t>
      </w:r>
      <w:proofErr w:type="spellStart"/>
      <w:r w:rsidRPr="00743709">
        <w:rPr>
          <w:rStyle w:val="nfasis"/>
          <w:rFonts w:eastAsiaTheme="majorEastAsia"/>
          <w:color w:val="000000" w:themeColor="text1"/>
        </w:rPr>
        <w:t>nb</w:t>
      </w:r>
      <w:proofErr w:type="spellEnd"/>
      <w:r w:rsidRPr="00743709">
        <w:rPr>
          <w:rStyle w:val="nfasis"/>
          <w:rFonts w:eastAsiaTheme="majorEastAsia"/>
          <w:color w:val="000000" w:themeColor="text1"/>
        </w:rPr>
        <w:t xml:space="preserve"> es el número de nodos negros.</w:t>
      </w:r>
    </w:p>
    <w:p w14:paraId="3B6DE7AC" w14:textId="4C6F2469" w:rsidR="00743709" w:rsidRDefault="00743709" w:rsidP="00743709">
      <w:r>
        <w:fldChar w:fldCharType="begin"/>
      </w:r>
      <w:r>
        <w:instrText xml:space="preserve"> INCLUDEPICTURE "https://youthful-holly-615.notion.site/image/https%3A%2F%2Fs3-us-west-2.amazonaws.com%2Fsecure.notion-static.com%2F4f20e367-fd9d-459c-8b67-811635b4280d%2FUntitled.png?table=block&amp;id=fb708801-352b-4112-b477-1a62b978f07d&amp;spaceId=a1e55095-a6d7-4703-bbe3-41ed0f6025ee&amp;width=670&amp;userId=&amp;cache=v2" \* MERGEFORMATINET </w:instrText>
      </w:r>
      <w:r w:rsidR="00E803AE">
        <w:fldChar w:fldCharType="separate"/>
      </w:r>
      <w:r>
        <w:fldChar w:fldCharType="end"/>
      </w:r>
    </w:p>
    <w:p w14:paraId="4D23D0DA" w14:textId="77777777" w:rsidR="00743709" w:rsidRPr="00743709" w:rsidRDefault="00743709" w:rsidP="00743709">
      <w:pPr>
        <w:pStyle w:val="NormalWeb"/>
        <w:rPr>
          <w:color w:val="000000" w:themeColor="text1"/>
        </w:rPr>
      </w:pPr>
    </w:p>
    <w:p w14:paraId="493CF401" w14:textId="77777777" w:rsidR="00FC1672" w:rsidRDefault="00FC1672" w:rsidP="00FC1672">
      <w:pPr>
        <w:pStyle w:val="Ttulo3"/>
        <w:numPr>
          <w:ilvl w:val="0"/>
          <w:numId w:val="0"/>
        </w:numPr>
        <w:rPr>
          <w:sz w:val="27"/>
          <w:szCs w:val="27"/>
        </w:rPr>
      </w:pPr>
      <w:r>
        <w:t>Propiedades</w:t>
      </w:r>
    </w:p>
    <w:p w14:paraId="4269B8CF" w14:textId="77777777" w:rsidR="00FC1672" w:rsidRDefault="00FC1672" w:rsidP="00E56C6B">
      <w:pPr>
        <w:numPr>
          <w:ilvl w:val="0"/>
          <w:numId w:val="79"/>
        </w:numPr>
        <w:spacing w:before="100" w:beforeAutospacing="1" w:after="100" w:afterAutospacing="1"/>
      </w:pPr>
      <w:r>
        <w:rPr>
          <w:rStyle w:val="Textoennegrita"/>
          <w:rFonts w:eastAsiaTheme="majorEastAsia"/>
        </w:rPr>
        <w:t>Propiedad de rojo/negro:</w:t>
      </w:r>
      <w:r>
        <w:t xml:space="preserve"> cada nodo es de color, ya sea rojo o negro.</w:t>
      </w:r>
    </w:p>
    <w:p w14:paraId="6CE3ACFF" w14:textId="77777777" w:rsidR="00FC1672" w:rsidRDefault="00FC1672" w:rsidP="00E56C6B">
      <w:pPr>
        <w:numPr>
          <w:ilvl w:val="0"/>
          <w:numId w:val="79"/>
        </w:numPr>
        <w:spacing w:before="100" w:beforeAutospacing="1" w:after="100" w:afterAutospacing="1"/>
      </w:pPr>
      <w:r>
        <w:rPr>
          <w:rStyle w:val="Textoennegrita"/>
          <w:rFonts w:eastAsiaTheme="majorEastAsia"/>
        </w:rPr>
        <w:t>Propiedad de la raíz:</w:t>
      </w:r>
      <w:r>
        <w:t xml:space="preserve"> la raíz es negra.</w:t>
      </w:r>
    </w:p>
    <w:p w14:paraId="75709DA2" w14:textId="77777777" w:rsidR="00FC1672" w:rsidRDefault="00FC1672" w:rsidP="00E56C6B">
      <w:pPr>
        <w:numPr>
          <w:ilvl w:val="0"/>
          <w:numId w:val="79"/>
        </w:numPr>
        <w:spacing w:before="100" w:beforeAutospacing="1" w:after="100" w:afterAutospacing="1"/>
      </w:pPr>
      <w:r>
        <w:rPr>
          <w:rStyle w:val="Textoennegrita"/>
          <w:rFonts w:eastAsiaTheme="majorEastAsia"/>
        </w:rPr>
        <w:t>Propiedad de la hoja:</w:t>
      </w:r>
      <w:r>
        <w:t xml:space="preserve"> cada hoja (NULL) es negra. No tienen ninguna clave, apuntan a NULL.</w:t>
      </w:r>
    </w:p>
    <w:p w14:paraId="7C5C3860" w14:textId="77777777" w:rsidR="00FC1672" w:rsidRDefault="00FC1672" w:rsidP="00E56C6B">
      <w:pPr>
        <w:numPr>
          <w:ilvl w:val="0"/>
          <w:numId w:val="79"/>
        </w:numPr>
        <w:spacing w:before="100" w:beforeAutospacing="1" w:after="100" w:afterAutospacing="1"/>
      </w:pPr>
      <w:r>
        <w:rPr>
          <w:rStyle w:val="Textoennegrita"/>
          <w:rFonts w:eastAsiaTheme="majorEastAsia"/>
        </w:rPr>
        <w:t>Propiedad roja:</w:t>
      </w:r>
      <w:r>
        <w:t xml:space="preserve"> si un nodo rojo tiene hijos, los hijos siempre son negros. O desde otro punto de vista, cada nodo rojo debe tener un padre negro. Ningún camino desde la raíz hasta una hoja tiene dos nodos rojos consecutivos.</w:t>
      </w:r>
    </w:p>
    <w:p w14:paraId="3DEE3FE6" w14:textId="7DD12E8D" w:rsidR="004450CA" w:rsidRDefault="00FC1672" w:rsidP="00E56C6B">
      <w:pPr>
        <w:numPr>
          <w:ilvl w:val="0"/>
          <w:numId w:val="79"/>
        </w:numPr>
        <w:spacing w:before="100" w:beforeAutospacing="1" w:after="100" w:afterAutospacing="1"/>
      </w:pPr>
      <w:r>
        <w:rPr>
          <w:rStyle w:val="Textoennegrita"/>
          <w:rFonts w:eastAsiaTheme="majorEastAsia"/>
        </w:rPr>
        <w:t>Propiedad de altura:</w:t>
      </w:r>
      <w:r>
        <w:t xml:space="preserve"> cada camino desde un nodo dado a cualquiera de sus hojas tiene el mismo numero de nodos de color negro. </w:t>
      </w:r>
      <w:r w:rsidRPr="00FC1672">
        <w:rPr>
          <w:color w:val="000000" w:themeColor="text1"/>
        </w:rPr>
        <w:t xml:space="preserve">→ </w:t>
      </w:r>
      <w:r w:rsidRPr="00FC1672">
        <w:rPr>
          <w:rStyle w:val="nfasis"/>
          <w:rFonts w:eastAsiaTheme="majorEastAsia"/>
          <w:color w:val="000000" w:themeColor="text1"/>
        </w:rPr>
        <w:t>Cuando se calcula la altura negra o la profundidad negra se computan solo los nodos negros. No se computa el nodo sobre el cual estoy parado si es de color negro. Por ejemplo, la altura de 15 es 1, para 21 es 1 también o para 33 es 2.</w:t>
      </w:r>
    </w:p>
    <w:p w14:paraId="12D74CDA"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073C06">
        <w:rPr>
          <w:rFonts w:ascii="Courier New" w:hAnsi="Courier New" w:cs="Courier New"/>
          <w:sz w:val="20"/>
          <w:szCs w:val="20"/>
          <w:lang w:val="en-US"/>
        </w:rPr>
        <w:t xml:space="preserve">typedef struct </w:t>
      </w:r>
      <w:proofErr w:type="spellStart"/>
      <w:r w:rsidRPr="00073C06">
        <w:rPr>
          <w:rFonts w:ascii="Courier New" w:hAnsi="Courier New" w:cs="Courier New"/>
          <w:sz w:val="20"/>
          <w:szCs w:val="20"/>
          <w:lang w:val="en-US"/>
        </w:rPr>
        <w:t>nodo</w:t>
      </w:r>
      <w:proofErr w:type="spellEnd"/>
      <w:r w:rsidRPr="00073C06">
        <w:rPr>
          <w:rFonts w:ascii="Courier New" w:hAnsi="Courier New" w:cs="Courier New"/>
          <w:sz w:val="20"/>
          <w:szCs w:val="20"/>
          <w:lang w:val="en-US"/>
        </w:rPr>
        <w:t>{</w:t>
      </w:r>
    </w:p>
    <w:p w14:paraId="68ABFB0B"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073C06">
        <w:rPr>
          <w:rFonts w:ascii="Courier New" w:hAnsi="Courier New" w:cs="Courier New"/>
          <w:sz w:val="20"/>
          <w:szCs w:val="20"/>
          <w:lang w:val="en-US"/>
        </w:rPr>
        <w:tab/>
        <w:t>char color;</w:t>
      </w:r>
    </w:p>
    <w:p w14:paraId="28CAC983"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3C06">
        <w:rPr>
          <w:rFonts w:ascii="Courier New" w:hAnsi="Courier New" w:cs="Courier New"/>
          <w:sz w:val="20"/>
          <w:szCs w:val="20"/>
          <w:lang w:val="en-US"/>
        </w:rPr>
        <w:tab/>
      </w:r>
      <w:proofErr w:type="spellStart"/>
      <w:r w:rsidRPr="00073C06">
        <w:rPr>
          <w:rFonts w:ascii="Courier New" w:hAnsi="Courier New" w:cs="Courier New"/>
          <w:sz w:val="20"/>
          <w:szCs w:val="20"/>
        </w:rPr>
        <w:t>void</w:t>
      </w:r>
      <w:proofErr w:type="spellEnd"/>
      <w:r w:rsidRPr="00073C06">
        <w:rPr>
          <w:rFonts w:ascii="Courier New" w:hAnsi="Courier New" w:cs="Courier New"/>
          <w:sz w:val="20"/>
          <w:szCs w:val="20"/>
        </w:rPr>
        <w:t>* dato;</w:t>
      </w:r>
    </w:p>
    <w:p w14:paraId="06A16B61"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3C06">
        <w:rPr>
          <w:rFonts w:ascii="Courier New" w:hAnsi="Courier New" w:cs="Courier New"/>
          <w:sz w:val="20"/>
          <w:szCs w:val="20"/>
        </w:rPr>
        <w:tab/>
      </w:r>
      <w:proofErr w:type="spellStart"/>
      <w:r w:rsidRPr="00073C06">
        <w:rPr>
          <w:rFonts w:ascii="Courier New" w:hAnsi="Courier New" w:cs="Courier New"/>
          <w:sz w:val="20"/>
          <w:szCs w:val="20"/>
        </w:rPr>
        <w:t>nodo_t</w:t>
      </w:r>
      <w:proofErr w:type="spellEnd"/>
      <w:r w:rsidRPr="00073C06">
        <w:rPr>
          <w:rFonts w:ascii="Courier New" w:hAnsi="Courier New" w:cs="Courier New"/>
          <w:sz w:val="20"/>
          <w:szCs w:val="20"/>
        </w:rPr>
        <w:t xml:space="preserve"> *padre, *derecha, *izquierda; </w:t>
      </w:r>
    </w:p>
    <w:p w14:paraId="79A111F8"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3C06">
        <w:rPr>
          <w:rFonts w:ascii="Courier New" w:hAnsi="Courier New" w:cs="Courier New"/>
          <w:sz w:val="20"/>
          <w:szCs w:val="20"/>
        </w:rPr>
        <w:t>//El padre es necesario para las rotaciones e inserciones</w:t>
      </w:r>
    </w:p>
    <w:p w14:paraId="333B5DF7" w14:textId="77777777" w:rsidR="00073C06" w:rsidRPr="00073C06" w:rsidRDefault="00073C06" w:rsidP="00073C06">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073C06">
        <w:rPr>
          <w:rFonts w:ascii="Courier New" w:hAnsi="Courier New" w:cs="Courier New"/>
          <w:sz w:val="20"/>
          <w:szCs w:val="20"/>
        </w:rPr>
        <w:t>}</w:t>
      </w:r>
      <w:proofErr w:type="spellStart"/>
      <w:r w:rsidRPr="00073C06">
        <w:rPr>
          <w:rFonts w:ascii="Courier New" w:hAnsi="Courier New" w:cs="Courier New"/>
          <w:sz w:val="20"/>
          <w:szCs w:val="20"/>
        </w:rPr>
        <w:t>nodo_t</w:t>
      </w:r>
      <w:proofErr w:type="spellEnd"/>
      <w:r w:rsidRPr="00073C06">
        <w:rPr>
          <w:rFonts w:ascii="Courier New" w:hAnsi="Courier New" w:cs="Courier New"/>
          <w:sz w:val="20"/>
          <w:szCs w:val="20"/>
        </w:rPr>
        <w:t>;</w:t>
      </w:r>
    </w:p>
    <w:p w14:paraId="65966D6F" w14:textId="77777777" w:rsidR="00073C06" w:rsidRPr="00073C06" w:rsidRDefault="00073C06" w:rsidP="00E56C6B">
      <w:pPr>
        <w:numPr>
          <w:ilvl w:val="0"/>
          <w:numId w:val="80"/>
        </w:numPr>
        <w:spacing w:before="100" w:beforeAutospacing="1" w:after="100" w:afterAutospacing="1"/>
      </w:pPr>
      <w:r w:rsidRPr="00073C06">
        <w:rPr>
          <w:b/>
          <w:bCs/>
        </w:rPr>
        <w:t>Nodo padre:</w:t>
      </w:r>
      <w:r w:rsidRPr="00073C06">
        <w:t xml:space="preserve"> </w:t>
      </w:r>
      <w:proofErr w:type="spellStart"/>
      <w:r w:rsidRPr="00073C06">
        <w:t>nodo→padre</w:t>
      </w:r>
      <w:proofErr w:type="spellEnd"/>
    </w:p>
    <w:p w14:paraId="56F12CC4" w14:textId="77777777" w:rsidR="00073C06" w:rsidRPr="00073C06" w:rsidRDefault="00073C06" w:rsidP="00E56C6B">
      <w:pPr>
        <w:numPr>
          <w:ilvl w:val="0"/>
          <w:numId w:val="80"/>
        </w:numPr>
        <w:spacing w:before="100" w:beforeAutospacing="1" w:after="100" w:afterAutospacing="1"/>
      </w:pPr>
      <w:r w:rsidRPr="00073C06">
        <w:rPr>
          <w:b/>
          <w:bCs/>
        </w:rPr>
        <w:t>Nodo abuelo:</w:t>
      </w:r>
      <w:r w:rsidRPr="00073C06">
        <w:t xml:space="preserve"> </w:t>
      </w:r>
      <w:proofErr w:type="spellStart"/>
      <w:r w:rsidRPr="00073C06">
        <w:t>nodo→padre→padre</w:t>
      </w:r>
      <w:proofErr w:type="spellEnd"/>
    </w:p>
    <w:p w14:paraId="7D4F3530" w14:textId="77777777" w:rsidR="00073C06" w:rsidRPr="00073C06" w:rsidRDefault="00073C06" w:rsidP="00E56C6B">
      <w:pPr>
        <w:numPr>
          <w:ilvl w:val="0"/>
          <w:numId w:val="80"/>
        </w:numPr>
        <w:spacing w:before="100" w:beforeAutospacing="1" w:after="100" w:afterAutospacing="1"/>
      </w:pPr>
      <w:r w:rsidRPr="00073C06">
        <w:rPr>
          <w:b/>
          <w:bCs/>
        </w:rPr>
        <w:lastRenderedPageBreak/>
        <w:t>Nodo tío:</w:t>
      </w:r>
      <w:r w:rsidRPr="00073C06">
        <w:t xml:space="preserve"> </w:t>
      </w:r>
      <w:proofErr w:type="spellStart"/>
      <w:r w:rsidRPr="00073C06">
        <w:t>nodo→padre→padre→izquierda</w:t>
      </w:r>
      <w:proofErr w:type="spellEnd"/>
      <w:r w:rsidRPr="00073C06">
        <w:t xml:space="preserve"> o </w:t>
      </w:r>
      <w:proofErr w:type="spellStart"/>
      <w:r w:rsidRPr="00073C06">
        <w:t>nodo→padre→padre→derecho</w:t>
      </w:r>
      <w:proofErr w:type="spellEnd"/>
      <w:r w:rsidRPr="00073C06">
        <w:t>. Normalmente se busca el izquierdo, y si no hay buscas el derecho.</w:t>
      </w:r>
    </w:p>
    <w:p w14:paraId="365B335E" w14:textId="77777777" w:rsidR="00073C06" w:rsidRDefault="00073C06" w:rsidP="00F14C68">
      <w:pPr>
        <w:pStyle w:val="Ttulo3"/>
        <w:numPr>
          <w:ilvl w:val="0"/>
          <w:numId w:val="0"/>
        </w:numPr>
        <w:ind w:left="360"/>
        <w:rPr>
          <w:sz w:val="27"/>
          <w:szCs w:val="27"/>
        </w:rPr>
      </w:pPr>
      <w:r>
        <w:t>Rotaciones</w:t>
      </w:r>
    </w:p>
    <w:p w14:paraId="63CE7244" w14:textId="77777777" w:rsidR="00073C06" w:rsidRDefault="00073C06" w:rsidP="00F14C68">
      <w:pPr>
        <w:pStyle w:val="NormalWeb"/>
        <w:ind w:left="360"/>
      </w:pPr>
      <w:r>
        <w:t>Para conservar las propiedades, en ciertos casos de la inserción y de la eliminación será necesario reestructurar el árbol.</w:t>
      </w:r>
    </w:p>
    <w:p w14:paraId="7CE1D341" w14:textId="77777777" w:rsidR="00F14C68" w:rsidRDefault="00F14C68" w:rsidP="00F14C68">
      <w:pPr>
        <w:pStyle w:val="Ttulo3"/>
        <w:numPr>
          <w:ilvl w:val="0"/>
          <w:numId w:val="0"/>
        </w:numPr>
        <w:ind w:firstLine="283"/>
        <w:rPr>
          <w:sz w:val="27"/>
          <w:szCs w:val="27"/>
        </w:rPr>
      </w:pPr>
      <w:r>
        <w:t>Restructuración</w:t>
      </w:r>
    </w:p>
    <w:p w14:paraId="2CDFAD06" w14:textId="1A481033" w:rsidR="00F14C68" w:rsidRDefault="00F14C68" w:rsidP="00F14C68">
      <w:r>
        <w:fldChar w:fldCharType="begin"/>
      </w:r>
      <w:r>
        <w:instrText xml:space="preserve"> INCLUDEPICTURE "https://youthful-holly-615.notion.site/image/https%3A%2F%2Fs3-us-west-2.amazonaws.com%2Fsecure.notion-static.com%2F5aace0f2-1b72-4b7a-babd-20a26de3cfcb%2FUntitled.png?table=block&amp;id=5546fa27-5874-4185-8228-ecbff655d2f6&amp;spaceId=a1e55095-a6d7-4703-bbe3-41ed0f6025ee&amp;width=960&amp;userId=&amp;cache=v2" \* MERGEFORMATINET </w:instrText>
      </w:r>
      <w:r>
        <w:fldChar w:fldCharType="separate"/>
      </w:r>
      <w:r>
        <w:rPr>
          <w:noProof/>
        </w:rPr>
        <w:drawing>
          <wp:inline distT="0" distB="0" distL="0" distR="0" wp14:anchorId="25223889" wp14:editId="4CE8CE88">
            <wp:extent cx="5266690" cy="1776095"/>
            <wp:effectExtent l="0" t="0" r="3810" b="190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6690" cy="1776095"/>
                    </a:xfrm>
                    <a:prstGeom prst="rect">
                      <a:avLst/>
                    </a:prstGeom>
                    <a:noFill/>
                    <a:ln>
                      <a:noFill/>
                    </a:ln>
                  </pic:spPr>
                </pic:pic>
              </a:graphicData>
            </a:graphic>
          </wp:inline>
        </w:drawing>
      </w:r>
      <w:r>
        <w:fldChar w:fldCharType="end"/>
      </w:r>
    </w:p>
    <w:p w14:paraId="69449327" w14:textId="524DF604" w:rsidR="00F14C68" w:rsidRDefault="00F14C68" w:rsidP="00F14C68">
      <w:pPr>
        <w:jc w:val="center"/>
      </w:pPr>
      <w:r>
        <w:fldChar w:fldCharType="begin"/>
      </w:r>
      <w:r>
        <w:instrText xml:space="preserve"> INCLUDEPICTURE "https://youthful-holly-615.notion.site/image/https%3A%2F%2Fs3-us-west-2.amazonaws.com%2Fsecure.notion-static.com%2Fb1ae0cc6-a7a9-4762-8d2f-afcf03527b91%2FUntitled.png?table=block&amp;id=17f8b67d-2e11-44af-88dd-7606d965c078&amp;spaceId=a1e55095-a6d7-4703-bbe3-41ed0f6025ee&amp;width=1810&amp;userId=&amp;cache=v2" \* MERGEFORMATINET </w:instrText>
      </w:r>
      <w:r>
        <w:fldChar w:fldCharType="separate"/>
      </w:r>
      <w:r>
        <w:rPr>
          <w:noProof/>
        </w:rPr>
        <w:drawing>
          <wp:inline distT="0" distB="0" distL="0" distR="0" wp14:anchorId="27C91C04" wp14:editId="7B332E2A">
            <wp:extent cx="3717287" cy="2228045"/>
            <wp:effectExtent l="0" t="0" r="444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3285" cy="2231640"/>
                    </a:xfrm>
                    <a:prstGeom prst="rect">
                      <a:avLst/>
                    </a:prstGeom>
                    <a:noFill/>
                    <a:ln>
                      <a:noFill/>
                    </a:ln>
                  </pic:spPr>
                </pic:pic>
              </a:graphicData>
            </a:graphic>
          </wp:inline>
        </w:drawing>
      </w:r>
      <w:r>
        <w:fldChar w:fldCharType="end"/>
      </w:r>
    </w:p>
    <w:p w14:paraId="048131F2" w14:textId="757F03DB" w:rsidR="00F14C68" w:rsidRDefault="00F14C68" w:rsidP="00F14C68">
      <w:pPr>
        <w:jc w:val="center"/>
      </w:pPr>
      <w:r>
        <w:fldChar w:fldCharType="begin"/>
      </w:r>
      <w:r>
        <w:instrText xml:space="preserve"> INCLUDEPICTURE "https://youthful-holly-615.notion.site/image/https%3A%2F%2Fs3-us-west-2.amazonaws.com%2Fsecure.notion-static.com%2F29d981a5-d2e2-4ed7-bf0f-2a23fcf0ef9e%2FUntitled.png?table=block&amp;id=49a25d00-3255-48e6-80a2-b09c7aae0241&amp;spaceId=a1e55095-a6d7-4703-bbe3-41ed0f6025ee&amp;width=1810&amp;userId=&amp;cache=v2" \* MERGEFORMATINET </w:instrText>
      </w:r>
      <w:r>
        <w:fldChar w:fldCharType="separate"/>
      </w:r>
      <w:r>
        <w:rPr>
          <w:noProof/>
        </w:rPr>
        <w:drawing>
          <wp:inline distT="0" distB="0" distL="0" distR="0" wp14:anchorId="2B0F4971" wp14:editId="3AD96A94">
            <wp:extent cx="3188568" cy="2579412"/>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95484" cy="2585006"/>
                    </a:xfrm>
                    <a:prstGeom prst="rect">
                      <a:avLst/>
                    </a:prstGeom>
                    <a:noFill/>
                    <a:ln>
                      <a:noFill/>
                    </a:ln>
                  </pic:spPr>
                </pic:pic>
              </a:graphicData>
            </a:graphic>
          </wp:inline>
        </w:drawing>
      </w:r>
      <w:r>
        <w:fldChar w:fldCharType="end"/>
      </w:r>
    </w:p>
    <w:p w14:paraId="4A191499" w14:textId="6A47ED8B" w:rsidR="00F14C68" w:rsidRDefault="00F14C68" w:rsidP="00F14C68">
      <w:pPr>
        <w:jc w:val="center"/>
      </w:pPr>
      <w:r>
        <w:rPr>
          <w:noProof/>
        </w:rPr>
        <w:lastRenderedPageBreak/>
        <w:drawing>
          <wp:anchor distT="0" distB="0" distL="114300" distR="114300" simplePos="0" relativeHeight="251669504" behindDoc="0" locked="0" layoutInCell="1" allowOverlap="1" wp14:anchorId="1807A104" wp14:editId="2A79462C">
            <wp:simplePos x="0" y="0"/>
            <wp:positionH relativeFrom="column">
              <wp:posOffset>2324735</wp:posOffset>
            </wp:positionH>
            <wp:positionV relativeFrom="paragraph">
              <wp:posOffset>63500</wp:posOffset>
            </wp:positionV>
            <wp:extent cx="3364865" cy="1673860"/>
            <wp:effectExtent l="0" t="0" r="635" b="254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4865"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1D39B673" wp14:editId="15C7100F">
            <wp:simplePos x="0" y="0"/>
            <wp:positionH relativeFrom="column">
              <wp:posOffset>-936438</wp:posOffset>
            </wp:positionH>
            <wp:positionV relativeFrom="paragraph">
              <wp:posOffset>0</wp:posOffset>
            </wp:positionV>
            <wp:extent cx="3309620" cy="2429510"/>
            <wp:effectExtent l="0" t="0" r="508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09620" cy="24295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youthful-holly-615.notion.site/image/https%3A%2F%2Fs3-us-west-2.amazonaws.com%2Fsecure.notion-static.com%2Fa415b133-1586-4fa7-a16a-5b114d8d3e81%2FUntitled.png?table=block&amp;id=11505f1a-6ac0-4f17-a0a2-8bc20a2533e3&amp;spaceId=a1e55095-a6d7-4703-bbe3-41ed0f6025ee&amp;width=1810&amp;userId=&amp;cache=v2" \* MERGEFORMATINET </w:instrText>
      </w:r>
      <w:r w:rsidR="00E803AE">
        <w:fldChar w:fldCharType="separate"/>
      </w:r>
      <w:r>
        <w:fldChar w:fldCharType="end"/>
      </w:r>
    </w:p>
    <w:p w14:paraId="24C3D97A" w14:textId="7A7A4BA7" w:rsidR="00F14C68" w:rsidRDefault="00F14C68" w:rsidP="00F14C68">
      <w:pPr>
        <w:jc w:val="center"/>
      </w:pPr>
    </w:p>
    <w:p w14:paraId="77B8C235" w14:textId="57C01BE5" w:rsidR="00F14C68" w:rsidRDefault="00F14C68" w:rsidP="00F14C68">
      <w:pPr>
        <w:jc w:val="center"/>
      </w:pPr>
      <w:r>
        <w:fldChar w:fldCharType="begin"/>
      </w:r>
      <w:r>
        <w:instrText xml:space="preserve"> INCLUDEPICTURE "https://youthful-holly-615.notion.site/image/https%3A%2F%2Fs3-us-west-2.amazonaws.com%2Fsecure.notion-static.com%2F0b88d1d7-4650-40dd-b1ff-4418b7f00fd7%2FUntitled.png?table=block&amp;id=50d79710-73dd-4b38-9ba1-90108cdd95cf&amp;spaceId=a1e55095-a6d7-4703-bbe3-41ed0f6025ee&amp;width=770&amp;userId=&amp;cache=v2" \* MERGEFORMATINET </w:instrText>
      </w:r>
      <w:r w:rsidR="00E803AE">
        <w:fldChar w:fldCharType="separate"/>
      </w:r>
      <w:r>
        <w:fldChar w:fldCharType="end"/>
      </w:r>
    </w:p>
    <w:p w14:paraId="0874287D" w14:textId="569134A8" w:rsidR="00834F78" w:rsidRDefault="00834F78" w:rsidP="004158AC"/>
    <w:p w14:paraId="52DEA9EC" w14:textId="7BC70DC3" w:rsidR="0000284A" w:rsidRDefault="0000284A" w:rsidP="00834F78">
      <w:pPr>
        <w:ind w:left="283"/>
      </w:pPr>
    </w:p>
    <w:p w14:paraId="6A406B61" w14:textId="769D44C0" w:rsidR="00091EC3" w:rsidRDefault="00091EC3" w:rsidP="00091EC3">
      <w:pPr>
        <w:pStyle w:val="Ttulo2"/>
      </w:pPr>
      <w:r>
        <w:t>FAMILIA DE ARBOLES</w:t>
      </w:r>
      <w:r w:rsidR="00C23AB5">
        <w:t xml:space="preserve"> B</w:t>
      </w:r>
    </w:p>
    <w:p w14:paraId="410E371E" w14:textId="77777777" w:rsidR="00963028" w:rsidRPr="00963028" w:rsidRDefault="00963028" w:rsidP="00963028">
      <w:pPr>
        <w:spacing w:before="100" w:beforeAutospacing="1" w:after="100" w:afterAutospacing="1"/>
      </w:pPr>
      <w:r w:rsidRPr="00963028">
        <w:t>Los árboles B de búsqueda surgen a partir de la necesidad de contar con un gran número de elementos pero que todos ellos no pueden entran en memoria</w:t>
      </w:r>
    </w:p>
    <w:p w14:paraId="59654593" w14:textId="77777777" w:rsidR="00963028" w:rsidRPr="00963028" w:rsidRDefault="00963028" w:rsidP="00963028">
      <w:pPr>
        <w:spacing w:before="100" w:beforeAutospacing="1" w:after="100" w:afterAutospacing="1"/>
      </w:pPr>
      <w:r w:rsidRPr="00963028">
        <w:t>Características</w:t>
      </w:r>
    </w:p>
    <w:p w14:paraId="1D2B03C7" w14:textId="77777777" w:rsidR="00963028" w:rsidRPr="00963028" w:rsidRDefault="00963028" w:rsidP="00963028">
      <w:pPr>
        <w:numPr>
          <w:ilvl w:val="0"/>
          <w:numId w:val="71"/>
        </w:numPr>
        <w:spacing w:before="100" w:beforeAutospacing="1" w:after="100" w:afterAutospacing="1"/>
      </w:pPr>
      <w:r w:rsidRPr="00963028">
        <w:t>Poca profundidad: crecen más a lo ancho que a lo alto.</w:t>
      </w:r>
    </w:p>
    <w:p w14:paraId="163CA7F0" w14:textId="77777777" w:rsidR="00963028" w:rsidRPr="00963028" w:rsidRDefault="00963028" w:rsidP="00963028">
      <w:pPr>
        <w:numPr>
          <w:ilvl w:val="0"/>
          <w:numId w:val="71"/>
        </w:numPr>
        <w:spacing w:before="100" w:beforeAutospacing="1" w:after="100" w:afterAutospacing="1"/>
      </w:pPr>
      <w:r w:rsidRPr="00963028">
        <w:t>Acceso es poco costoso</w:t>
      </w:r>
    </w:p>
    <w:p w14:paraId="30034FF8" w14:textId="77777777" w:rsidR="00963028" w:rsidRPr="00963028" w:rsidRDefault="00963028" w:rsidP="00963028">
      <w:pPr>
        <w:numPr>
          <w:ilvl w:val="0"/>
          <w:numId w:val="71"/>
        </w:numPr>
        <w:spacing w:before="100" w:beforeAutospacing="1" w:after="100" w:afterAutospacing="1"/>
      </w:pPr>
      <w:r w:rsidRPr="00963028">
        <w:t>Claves están ordenadas.</w:t>
      </w:r>
    </w:p>
    <w:p w14:paraId="0A1FB643" w14:textId="77777777" w:rsidR="00963028" w:rsidRPr="00963028" w:rsidRDefault="00963028" w:rsidP="00963028">
      <w:pPr>
        <w:numPr>
          <w:ilvl w:val="0"/>
          <w:numId w:val="71"/>
        </w:numPr>
        <w:spacing w:before="100" w:beforeAutospacing="1" w:after="100" w:afterAutospacing="1"/>
      </w:pPr>
      <w:r w:rsidRPr="00963028">
        <w:t>Todas las ramas que parten de un determinado nodo tienen exactamente la misma altura. Todos los nodos hoja están al mismo nivel.</w:t>
      </w:r>
    </w:p>
    <w:p w14:paraId="7D9FE1A8" w14:textId="77777777" w:rsidR="00963028" w:rsidRPr="00963028" w:rsidRDefault="00963028" w:rsidP="00963028">
      <w:pPr>
        <w:numPr>
          <w:ilvl w:val="0"/>
          <w:numId w:val="71"/>
        </w:numPr>
        <w:spacing w:before="100" w:beforeAutospacing="1" w:after="100" w:afterAutospacing="1"/>
      </w:pPr>
      <w:r w:rsidRPr="00963028">
        <w:t xml:space="preserve">La </w:t>
      </w:r>
      <w:r w:rsidRPr="00963028">
        <w:rPr>
          <w:b/>
          <w:bCs/>
        </w:rPr>
        <w:t>cantidad mínima de claves</w:t>
      </w:r>
      <w:r w:rsidRPr="00963028">
        <w:t xml:space="preserve"> es $k/2 \ redondeado\ hacia \ abajo$ (excepto la raíz) </w:t>
      </w:r>
    </w:p>
    <w:p w14:paraId="79A0E882" w14:textId="77777777" w:rsidR="00963028" w:rsidRPr="00963028" w:rsidRDefault="00963028" w:rsidP="00963028">
      <w:pPr>
        <w:numPr>
          <w:ilvl w:val="1"/>
          <w:numId w:val="71"/>
        </w:numPr>
        <w:spacing w:before="100" w:beforeAutospacing="1" w:after="100" w:afterAutospacing="1"/>
      </w:pPr>
      <w:r w:rsidRPr="00963028">
        <w:t>k es la cantidad máxima de claves</w:t>
      </w:r>
    </w:p>
    <w:p w14:paraId="2D04B472" w14:textId="77777777" w:rsidR="00963028" w:rsidRPr="00963028" w:rsidRDefault="00963028" w:rsidP="00963028">
      <w:pPr>
        <w:numPr>
          <w:ilvl w:val="0"/>
          <w:numId w:val="71"/>
        </w:numPr>
        <w:spacing w:before="100" w:beforeAutospacing="1" w:after="100" w:afterAutospacing="1"/>
      </w:pPr>
      <w:r w:rsidRPr="00963028">
        <w:t xml:space="preserve">Un nodo con k claves tiene como </w:t>
      </w:r>
      <w:r w:rsidRPr="00963028">
        <w:rPr>
          <w:b/>
          <w:bCs/>
        </w:rPr>
        <w:t>máximo $m=k+1$ descendientes</w:t>
      </w:r>
    </w:p>
    <w:p w14:paraId="288B3E93" w14:textId="77777777" w:rsidR="00963028" w:rsidRPr="00963028" w:rsidRDefault="00963028" w:rsidP="00963028">
      <w:pPr>
        <w:numPr>
          <w:ilvl w:val="0"/>
          <w:numId w:val="71"/>
        </w:numPr>
        <w:spacing w:before="100" w:beforeAutospacing="1" w:after="100" w:afterAutospacing="1"/>
      </w:pPr>
      <w:r w:rsidRPr="00963028">
        <w:t>La cantidad mínima de descendientes es $m/2$ (excepto hojas y raíz)</w:t>
      </w:r>
    </w:p>
    <w:p w14:paraId="4FCF62E8" w14:textId="6D387FF9" w:rsidR="00834F78" w:rsidRDefault="005761D8" w:rsidP="00834F78">
      <w:pPr>
        <w:ind w:left="283"/>
      </w:pPr>
      <w:r>
        <w:rPr>
          <w:noProof/>
        </w:rPr>
        <w:drawing>
          <wp:inline distT="0" distB="0" distL="0" distR="0" wp14:anchorId="74926F69" wp14:editId="05BE365F">
            <wp:extent cx="5274945" cy="1936750"/>
            <wp:effectExtent l="0" t="0" r="0"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945" cy="1936750"/>
                    </a:xfrm>
                    <a:prstGeom prst="rect">
                      <a:avLst/>
                    </a:prstGeom>
                  </pic:spPr>
                </pic:pic>
              </a:graphicData>
            </a:graphic>
          </wp:inline>
        </w:drawing>
      </w:r>
    </w:p>
    <w:p w14:paraId="2CA310E4" w14:textId="77777777" w:rsidR="005761D8" w:rsidRPr="005761D8" w:rsidRDefault="005761D8" w:rsidP="005761D8">
      <w:pPr>
        <w:pStyle w:val="Ttulo2"/>
        <w:numPr>
          <w:ilvl w:val="0"/>
          <w:numId w:val="0"/>
        </w:numPr>
        <w:rPr>
          <w:color w:val="000000" w:themeColor="text1"/>
          <w:sz w:val="36"/>
          <w:szCs w:val="36"/>
        </w:rPr>
      </w:pPr>
      <w:r w:rsidRPr="005761D8">
        <w:rPr>
          <w:color w:val="000000" w:themeColor="text1"/>
        </w:rPr>
        <w:t>Inserción</w:t>
      </w:r>
    </w:p>
    <w:p w14:paraId="06CBC682" w14:textId="77777777" w:rsidR="005761D8" w:rsidRDefault="005761D8" w:rsidP="005761D8">
      <w:pPr>
        <w:pStyle w:val="NormalWeb"/>
      </w:pPr>
      <w:r>
        <w:t>El árbol B es una estructura que crece de abajo hacia arriba, es decir desde las hojas hacia la raíz. El elemento se inserta SIEMPRE en las hojas</w:t>
      </w:r>
    </w:p>
    <w:p w14:paraId="528B2E3C" w14:textId="77777777" w:rsidR="005761D8" w:rsidRDefault="005761D8" w:rsidP="005761D8">
      <w:pPr>
        <w:numPr>
          <w:ilvl w:val="0"/>
          <w:numId w:val="72"/>
        </w:numPr>
        <w:spacing w:before="100" w:beforeAutospacing="1" w:after="100" w:afterAutospacing="1"/>
      </w:pPr>
      <w:r>
        <w:lastRenderedPageBreak/>
        <w:t>Buscar en el árbol B la hoja nodo donde el nuevo valor clave debería ser insertado</w:t>
      </w:r>
    </w:p>
    <w:p w14:paraId="407998CD" w14:textId="77777777" w:rsidR="005761D8" w:rsidRDefault="005761D8" w:rsidP="005761D8">
      <w:pPr>
        <w:numPr>
          <w:ilvl w:val="0"/>
          <w:numId w:val="72"/>
        </w:numPr>
        <w:spacing w:before="100" w:beforeAutospacing="1" w:after="100" w:afterAutospacing="1"/>
      </w:pPr>
      <w:r>
        <w:t>Si el nodo hoja no está completo (contiene menos de k claves) entonces insertar el nuevo elementos manteniendo el orden de los elementos</w:t>
      </w:r>
    </w:p>
    <w:p w14:paraId="13E7C49F" w14:textId="77777777" w:rsidR="005761D8" w:rsidRDefault="005761D8" w:rsidP="005761D8">
      <w:pPr>
        <w:numPr>
          <w:ilvl w:val="0"/>
          <w:numId w:val="72"/>
        </w:numPr>
        <w:spacing w:before="100" w:beforeAutospacing="1" w:after="100" w:afterAutospacing="1"/>
      </w:pPr>
      <w:r>
        <w:t>Si el nodo hoja está lleno:</w:t>
      </w:r>
      <w:r w:rsidRPr="00CD29CB">
        <w:rPr>
          <w:color w:val="FF0000"/>
        </w:rPr>
        <w:t xml:space="preserve"> </w:t>
      </w:r>
      <w:r w:rsidRPr="00CD29CB">
        <w:rPr>
          <w:rStyle w:val="Textoennegrita"/>
          <w:rFonts w:eastAsiaTheme="majorEastAsia"/>
          <w:color w:val="FF0000"/>
        </w:rPr>
        <w:t>overflow</w:t>
      </w:r>
    </w:p>
    <w:p w14:paraId="3D6EBA90" w14:textId="119D000D" w:rsidR="005761D8" w:rsidRDefault="005761D8" w:rsidP="005761D8">
      <w:pPr>
        <w:pStyle w:val="NormalWeb"/>
      </w:pPr>
      <w:r>
        <w:t>Divido el nodo, generando 2 y promuevo la clave del medio al nivel superior</w:t>
      </w:r>
      <w:r w:rsidR="00C43619">
        <w:rPr>
          <w:noProof/>
        </w:rPr>
        <w:drawing>
          <wp:inline distT="0" distB="0" distL="0" distR="0" wp14:anchorId="4F17B316" wp14:editId="527236CD">
            <wp:extent cx="5274945" cy="2954655"/>
            <wp:effectExtent l="0" t="0" r="0" b="444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945" cy="2954655"/>
                    </a:xfrm>
                    <a:prstGeom prst="rect">
                      <a:avLst/>
                    </a:prstGeom>
                  </pic:spPr>
                </pic:pic>
              </a:graphicData>
            </a:graphic>
          </wp:inline>
        </w:drawing>
      </w:r>
    </w:p>
    <w:p w14:paraId="59C0BAA4" w14:textId="77777777" w:rsidR="00541535" w:rsidRPr="00541535" w:rsidRDefault="00541535" w:rsidP="00541535">
      <w:pPr>
        <w:pStyle w:val="Ttulo2"/>
        <w:numPr>
          <w:ilvl w:val="0"/>
          <w:numId w:val="0"/>
        </w:numPr>
        <w:rPr>
          <w:color w:val="000000" w:themeColor="text1"/>
          <w:sz w:val="36"/>
          <w:szCs w:val="36"/>
        </w:rPr>
      </w:pPr>
      <w:r w:rsidRPr="00541535">
        <w:rPr>
          <w:color w:val="000000" w:themeColor="text1"/>
        </w:rPr>
        <w:t>Eliminación</w:t>
      </w:r>
    </w:p>
    <w:p w14:paraId="51C51AD7" w14:textId="77777777" w:rsidR="00541535" w:rsidRDefault="00541535" w:rsidP="00541535">
      <w:pPr>
        <w:pStyle w:val="NormalWeb"/>
      </w:pPr>
      <w:r>
        <w:t>La eliminación de elementos se realiza desde los nodos hojas.</w:t>
      </w:r>
    </w:p>
    <w:p w14:paraId="11A38E36" w14:textId="77777777" w:rsidR="00541535" w:rsidRDefault="00541535" w:rsidP="00541535">
      <w:pPr>
        <w:numPr>
          <w:ilvl w:val="0"/>
          <w:numId w:val="73"/>
        </w:numPr>
        <w:spacing w:before="100" w:beforeAutospacing="1" w:after="100" w:afterAutospacing="1"/>
      </w:pPr>
      <w:r>
        <w:t>Localizar el nodo hoja en el que se debe eliminar.</w:t>
      </w:r>
    </w:p>
    <w:p w14:paraId="4A937ADE" w14:textId="48708E40" w:rsidR="00541535" w:rsidRDefault="00541535" w:rsidP="00541535">
      <w:pPr>
        <w:numPr>
          <w:ilvl w:val="0"/>
          <w:numId w:val="73"/>
        </w:numPr>
        <w:spacing w:before="100" w:beforeAutospacing="1" w:after="100" w:afterAutospacing="1"/>
      </w:pPr>
      <w:r>
        <w:t>Si tiene más claves del mínimo de número de claves (más de m/2) entonces se elimina el valor.</w:t>
      </w:r>
    </w:p>
    <w:p w14:paraId="16DD7AE8" w14:textId="77777777" w:rsidR="00541535" w:rsidRDefault="00541535" w:rsidP="00541535">
      <w:pPr>
        <w:numPr>
          <w:ilvl w:val="0"/>
          <w:numId w:val="73"/>
        </w:numPr>
        <w:spacing w:before="100" w:beforeAutospacing="1" w:after="100" w:afterAutospacing="1"/>
      </w:pPr>
      <w:r>
        <w:t>Sino, si el nodo hoja contiene justo $m/2$ elementos, entonces hay que completar el nodo tomando el elemento hermano de izquierda o de derecha</w:t>
      </w:r>
    </w:p>
    <w:p w14:paraId="49C0CB1B" w14:textId="77777777" w:rsidR="00541535" w:rsidRDefault="00541535" w:rsidP="00A0175C">
      <w:pPr>
        <w:pStyle w:val="NormalWeb"/>
        <w:ind w:firstLine="360"/>
      </w:pPr>
      <w:r>
        <w:rPr>
          <w:rStyle w:val="Textoennegrita"/>
          <w:rFonts w:eastAsiaTheme="majorEastAsia"/>
        </w:rPr>
        <w:t>REDISTRIBUCIÓN:</w:t>
      </w:r>
      <w:r>
        <w:t xml:space="preserve"> tengo un underflow</w:t>
      </w:r>
    </w:p>
    <w:p w14:paraId="043CA6D3" w14:textId="77777777" w:rsidR="00541535" w:rsidRPr="00A0175C" w:rsidRDefault="00541535" w:rsidP="00541535">
      <w:pPr>
        <w:numPr>
          <w:ilvl w:val="0"/>
          <w:numId w:val="74"/>
        </w:numPr>
        <w:spacing w:before="100" w:beforeAutospacing="1" w:after="100" w:afterAutospacing="1"/>
        <w:rPr>
          <w:color w:val="000000" w:themeColor="text1"/>
        </w:rPr>
      </w:pPr>
      <w:r w:rsidRPr="00A0175C">
        <w:rPr>
          <w:rStyle w:val="nfasis"/>
          <w:rFonts w:eastAsiaTheme="majorEastAsia"/>
          <w:color w:val="000000" w:themeColor="text1"/>
        </w:rPr>
        <w:t>Subo clave más chica del hermano derecho y bajo el padre que separa a ambos.</w:t>
      </w:r>
    </w:p>
    <w:p w14:paraId="25D8A23A" w14:textId="77777777" w:rsidR="00541535" w:rsidRDefault="00541535" w:rsidP="00541535">
      <w:pPr>
        <w:numPr>
          <w:ilvl w:val="0"/>
          <w:numId w:val="74"/>
        </w:numPr>
        <w:spacing w:before="100" w:beforeAutospacing="1" w:after="100" w:afterAutospacing="1"/>
      </w:pPr>
      <w:r>
        <w:t>Subo la clave más grande del hermano izquierdo y bajo el padre que separa a ambos</w:t>
      </w:r>
    </w:p>
    <w:p w14:paraId="2B926CC4" w14:textId="49B70A25" w:rsidR="005761D8" w:rsidRDefault="001F53DC" w:rsidP="00834F78">
      <w:pPr>
        <w:ind w:left="283"/>
      </w:pPr>
      <w:r>
        <w:rPr>
          <w:noProof/>
        </w:rPr>
        <w:lastRenderedPageBreak/>
        <w:drawing>
          <wp:inline distT="0" distB="0" distL="0" distR="0" wp14:anchorId="4C44167C" wp14:editId="7E565FD2">
            <wp:extent cx="5274945" cy="282511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945" cy="2825115"/>
                    </a:xfrm>
                    <a:prstGeom prst="rect">
                      <a:avLst/>
                    </a:prstGeom>
                  </pic:spPr>
                </pic:pic>
              </a:graphicData>
            </a:graphic>
          </wp:inline>
        </w:drawing>
      </w:r>
      <w:r>
        <w:rPr>
          <w:noProof/>
        </w:rPr>
        <w:drawing>
          <wp:inline distT="0" distB="0" distL="0" distR="0" wp14:anchorId="138E2065" wp14:editId="761CCB7A">
            <wp:extent cx="5274945" cy="17310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945" cy="1731010"/>
                    </a:xfrm>
                    <a:prstGeom prst="rect">
                      <a:avLst/>
                    </a:prstGeom>
                  </pic:spPr>
                </pic:pic>
              </a:graphicData>
            </a:graphic>
          </wp:inline>
        </w:drawing>
      </w:r>
    </w:p>
    <w:p w14:paraId="53944A04" w14:textId="3A26570A" w:rsidR="001F53DC" w:rsidRDefault="001F53DC" w:rsidP="001F53DC">
      <w:pPr>
        <w:ind w:firstLine="283"/>
        <w:rPr>
          <w:rStyle w:val="notion-enable-hover"/>
        </w:rPr>
      </w:pPr>
      <w:r>
        <w:rPr>
          <w:rStyle w:val="notion-enable-hover"/>
          <w:b/>
          <w:bCs/>
        </w:rPr>
        <w:t xml:space="preserve">CONCATENACIÓN: </w:t>
      </w:r>
      <w:r>
        <w:rPr>
          <w:rStyle w:val="notion-enable-hover"/>
        </w:rPr>
        <w:t>tengo underflow de ambos hermanos</w:t>
      </w:r>
    </w:p>
    <w:p w14:paraId="6BE5EBB4" w14:textId="1E276882" w:rsidR="001F53DC" w:rsidRDefault="000B3409" w:rsidP="00EF5980">
      <w:pPr>
        <w:ind w:firstLine="283"/>
        <w:jc w:val="center"/>
      </w:pPr>
      <w:r>
        <w:rPr>
          <w:noProof/>
        </w:rPr>
        <w:drawing>
          <wp:inline distT="0" distB="0" distL="0" distR="0" wp14:anchorId="68E101CA" wp14:editId="0FB4D2A5">
            <wp:extent cx="4457260" cy="2554058"/>
            <wp:effectExtent l="0" t="0" r="63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65203" cy="2558610"/>
                    </a:xfrm>
                    <a:prstGeom prst="rect">
                      <a:avLst/>
                    </a:prstGeom>
                  </pic:spPr>
                </pic:pic>
              </a:graphicData>
            </a:graphic>
          </wp:inline>
        </w:drawing>
      </w:r>
    </w:p>
    <w:p w14:paraId="0E0D0CFA" w14:textId="77777777" w:rsidR="001F53DC" w:rsidRDefault="001F53DC" w:rsidP="00834F78">
      <w:pPr>
        <w:ind w:left="283"/>
      </w:pPr>
    </w:p>
    <w:p w14:paraId="7292A7E5" w14:textId="77777777" w:rsidR="000B3409" w:rsidRPr="000B3409" w:rsidRDefault="000B3409" w:rsidP="000B3409">
      <w:pPr>
        <w:spacing w:before="100" w:beforeAutospacing="1" w:after="100" w:afterAutospacing="1"/>
        <w:ind w:firstLine="283"/>
      </w:pPr>
      <w:r w:rsidRPr="000B3409">
        <w:rPr>
          <w:b/>
          <w:bCs/>
        </w:rPr>
        <w:t>ELIMINAR NODO QUE NO ESTA EN LA HOJA:</w:t>
      </w:r>
      <w:r w:rsidRPr="000B3409">
        <w:t xml:space="preserve"> intercambio</w:t>
      </w:r>
    </w:p>
    <w:p w14:paraId="7F3FE40A" w14:textId="77777777" w:rsidR="000B3409" w:rsidRPr="000B3409" w:rsidRDefault="000B3409" w:rsidP="000B3409">
      <w:pPr>
        <w:numPr>
          <w:ilvl w:val="0"/>
          <w:numId w:val="75"/>
        </w:numPr>
        <w:spacing w:before="100" w:beforeAutospacing="1" w:after="100" w:afterAutospacing="1"/>
      </w:pPr>
      <w:r w:rsidRPr="000B3409">
        <w:t>intercambio el elemento con el inmediato superior y lo bajo a la hoja</w:t>
      </w:r>
    </w:p>
    <w:p w14:paraId="511C4A8B" w14:textId="77777777" w:rsidR="000B3409" w:rsidRPr="000B3409" w:rsidRDefault="000B3409" w:rsidP="000B3409">
      <w:pPr>
        <w:numPr>
          <w:ilvl w:val="0"/>
          <w:numId w:val="75"/>
        </w:numPr>
        <w:spacing w:before="100" w:beforeAutospacing="1" w:after="100" w:afterAutospacing="1"/>
      </w:pPr>
      <w:r w:rsidRPr="000B3409">
        <w:t>intercambio el elemento con el inmediato inferior y lo bajo a la hoja</w:t>
      </w:r>
    </w:p>
    <w:p w14:paraId="61411828" w14:textId="5C3C47E6" w:rsidR="00834F78" w:rsidRDefault="000B3409" w:rsidP="00834F78">
      <w:pPr>
        <w:ind w:left="283"/>
      </w:pPr>
      <w:r>
        <w:rPr>
          <w:noProof/>
        </w:rPr>
        <w:lastRenderedPageBreak/>
        <w:drawing>
          <wp:inline distT="0" distB="0" distL="0" distR="0" wp14:anchorId="0F9F2128" wp14:editId="0352B431">
            <wp:extent cx="5274945" cy="272859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945" cy="2728595"/>
                    </a:xfrm>
                    <a:prstGeom prst="rect">
                      <a:avLst/>
                    </a:prstGeom>
                  </pic:spPr>
                </pic:pic>
              </a:graphicData>
            </a:graphic>
          </wp:inline>
        </w:drawing>
      </w:r>
    </w:p>
    <w:p w14:paraId="684337CC" w14:textId="77777777" w:rsidR="000B3409" w:rsidRDefault="000B3409" w:rsidP="00834F78">
      <w:pPr>
        <w:ind w:left="283"/>
      </w:pPr>
    </w:p>
    <w:p w14:paraId="3FB90672" w14:textId="77777777" w:rsidR="00A52E34" w:rsidRDefault="004A7FEB" w:rsidP="00091EC3">
      <w:pPr>
        <w:pStyle w:val="Ttulo2"/>
      </w:pPr>
      <w:r>
        <w:t>MACHETES</w:t>
      </w:r>
    </w:p>
    <w:p w14:paraId="2875D7AA" w14:textId="0E6498D4" w:rsidR="001D43A4" w:rsidRDefault="008F5A2D" w:rsidP="00A52E34">
      <w:r>
        <w:rPr>
          <w:noProof/>
        </w:rPr>
        <w:drawing>
          <wp:anchor distT="0" distB="0" distL="114300" distR="114300" simplePos="0" relativeHeight="251663360" behindDoc="0" locked="0" layoutInCell="1" allowOverlap="1" wp14:anchorId="04C99807" wp14:editId="291A8B4D">
            <wp:simplePos x="0" y="0"/>
            <wp:positionH relativeFrom="column">
              <wp:posOffset>-486410</wp:posOffset>
            </wp:positionH>
            <wp:positionV relativeFrom="paragraph">
              <wp:posOffset>324485</wp:posOffset>
            </wp:positionV>
            <wp:extent cx="6456680" cy="3895090"/>
            <wp:effectExtent l="0" t="0" r="0" b="381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56680" cy="3895090"/>
                    </a:xfrm>
                    <a:prstGeom prst="rect">
                      <a:avLst/>
                    </a:prstGeom>
                  </pic:spPr>
                </pic:pic>
              </a:graphicData>
            </a:graphic>
            <wp14:sizeRelH relativeFrom="page">
              <wp14:pctWidth>0</wp14:pctWidth>
            </wp14:sizeRelH>
            <wp14:sizeRelV relativeFrom="page">
              <wp14:pctHeight>0</wp14:pctHeight>
            </wp14:sizeRelV>
          </wp:anchor>
        </w:drawing>
      </w:r>
    </w:p>
    <w:p w14:paraId="5186A496" w14:textId="476C7EBB" w:rsidR="001D43A4" w:rsidRDefault="001D43A4" w:rsidP="00A52E34"/>
    <w:p w14:paraId="348D2815" w14:textId="78C49034" w:rsidR="0090600B" w:rsidRDefault="0090600B" w:rsidP="00A52E34"/>
    <w:p w14:paraId="207B3FE6" w14:textId="66361649" w:rsidR="0090600B" w:rsidRDefault="0090600B" w:rsidP="00A52E34"/>
    <w:p w14:paraId="7CBA24FA" w14:textId="42AB6BB1" w:rsidR="0090600B" w:rsidRDefault="0090600B" w:rsidP="00A52E34"/>
    <w:p w14:paraId="310F139F" w14:textId="77777777" w:rsidR="0090600B" w:rsidRDefault="0090600B" w:rsidP="00A52E34"/>
    <w:p w14:paraId="703E5A24" w14:textId="03DE9E1E" w:rsidR="0090600B" w:rsidRDefault="0090600B" w:rsidP="0090600B"/>
    <w:p w14:paraId="7B4DBF55" w14:textId="3D0A7C6F" w:rsidR="0090600B" w:rsidRPr="0090600B" w:rsidRDefault="008F5A2D" w:rsidP="0090600B">
      <w:pPr>
        <w:ind w:firstLine="720"/>
      </w:pPr>
      <w:r>
        <w:rPr>
          <w:noProof/>
        </w:rPr>
        <w:lastRenderedPageBreak/>
        <w:drawing>
          <wp:anchor distT="0" distB="0" distL="114300" distR="114300" simplePos="0" relativeHeight="251664384" behindDoc="0" locked="0" layoutInCell="1" allowOverlap="1" wp14:anchorId="08564C9B" wp14:editId="5D2E6D79">
            <wp:simplePos x="0" y="0"/>
            <wp:positionH relativeFrom="column">
              <wp:posOffset>-1053465</wp:posOffset>
            </wp:positionH>
            <wp:positionV relativeFrom="paragraph">
              <wp:posOffset>244475</wp:posOffset>
            </wp:positionV>
            <wp:extent cx="4056380" cy="2863215"/>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56380" cy="2863215"/>
                    </a:xfrm>
                    <a:prstGeom prst="rect">
                      <a:avLst/>
                    </a:prstGeom>
                  </pic:spPr>
                </pic:pic>
              </a:graphicData>
            </a:graphic>
            <wp14:sizeRelH relativeFrom="page">
              <wp14:pctWidth>0</wp14:pctWidth>
            </wp14:sizeRelH>
            <wp14:sizeRelV relativeFrom="page">
              <wp14:pctHeight>0</wp14:pctHeight>
            </wp14:sizeRelV>
          </wp:anchor>
        </w:drawing>
      </w:r>
      <w:r w:rsidR="0090600B">
        <w:rPr>
          <w:noProof/>
        </w:rPr>
        <w:drawing>
          <wp:anchor distT="0" distB="0" distL="114300" distR="114300" simplePos="0" relativeHeight="251665408" behindDoc="0" locked="0" layoutInCell="1" allowOverlap="1" wp14:anchorId="7A47D18C" wp14:editId="34BAF5AC">
            <wp:simplePos x="0" y="0"/>
            <wp:positionH relativeFrom="column">
              <wp:posOffset>2215148</wp:posOffset>
            </wp:positionH>
            <wp:positionV relativeFrom="paragraph">
              <wp:posOffset>2762295</wp:posOffset>
            </wp:positionV>
            <wp:extent cx="3950970" cy="2778125"/>
            <wp:effectExtent l="0" t="0" r="0" b="3175"/>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0970" cy="2778125"/>
                    </a:xfrm>
                    <a:prstGeom prst="rect">
                      <a:avLst/>
                    </a:prstGeom>
                  </pic:spPr>
                </pic:pic>
              </a:graphicData>
            </a:graphic>
            <wp14:sizeRelH relativeFrom="page">
              <wp14:pctWidth>0</wp14:pctWidth>
            </wp14:sizeRelH>
            <wp14:sizeRelV relativeFrom="page">
              <wp14:pctHeight>0</wp14:pctHeight>
            </wp14:sizeRelV>
          </wp:anchor>
        </w:drawing>
      </w:r>
      <w:r w:rsidR="0090600B">
        <w:t>ARBOLES ROJO Y NEGRO MACHETE</w:t>
      </w:r>
    </w:p>
    <w:p w14:paraId="41A82A26" w14:textId="53CFBC66" w:rsidR="005052E4" w:rsidRDefault="005052E4" w:rsidP="00CD54C2">
      <w:pPr>
        <w:pStyle w:val="Ttulo1"/>
      </w:pPr>
      <w:r>
        <w:t>heap</w:t>
      </w:r>
      <w:r w:rsidR="00136043">
        <w:t xml:space="preserve"> binario</w:t>
      </w:r>
    </w:p>
    <w:p w14:paraId="67D85BAB" w14:textId="130BD632" w:rsidR="00F05711" w:rsidRDefault="00091EC3" w:rsidP="00091EC3">
      <w:pPr>
        <w:pStyle w:val="Ttulo2"/>
      </w:pPr>
      <w:r>
        <w:t>INTRODUCCION</w:t>
      </w:r>
    </w:p>
    <w:p w14:paraId="7D41D139" w14:textId="77777777" w:rsidR="00B55E3D" w:rsidRPr="00B55E3D" w:rsidRDefault="00B55E3D" w:rsidP="00B55E3D">
      <w:pPr>
        <w:spacing w:before="100" w:beforeAutospacing="1" w:after="100" w:afterAutospacing="1"/>
        <w:ind w:left="283"/>
      </w:pPr>
      <w:r w:rsidRPr="00B55E3D">
        <w:t xml:space="preserve">Un </w:t>
      </w:r>
      <w:proofErr w:type="spellStart"/>
      <w:r w:rsidRPr="00B55E3D">
        <w:t>heap</w:t>
      </w:r>
      <w:proofErr w:type="spellEnd"/>
      <w:r w:rsidRPr="00B55E3D">
        <w:t xml:space="preserve"> binario es un árbol binario que tiene ciertas características. Presenta cierta relación entre elementos, ya que hay un </w:t>
      </w:r>
      <w:r w:rsidRPr="00B55E3D">
        <w:rPr>
          <w:b/>
          <w:bCs/>
        </w:rPr>
        <w:t>criterio de orden parcial</w:t>
      </w:r>
      <w:r w:rsidRPr="00B55E3D">
        <w:t>.</w:t>
      </w:r>
    </w:p>
    <w:p w14:paraId="6104640D" w14:textId="77777777" w:rsidR="00B55E3D" w:rsidRPr="00B55E3D" w:rsidRDefault="00B55E3D" w:rsidP="00E56C6B">
      <w:pPr>
        <w:numPr>
          <w:ilvl w:val="0"/>
          <w:numId w:val="82"/>
        </w:numPr>
        <w:tabs>
          <w:tab w:val="clear" w:pos="720"/>
          <w:tab w:val="num" w:pos="1003"/>
        </w:tabs>
        <w:spacing w:before="100" w:beforeAutospacing="1" w:after="100" w:afterAutospacing="1"/>
        <w:ind w:left="1003"/>
      </w:pPr>
      <w:r w:rsidRPr="00B55E3D">
        <w:t>No hay un criterio de orden total</w:t>
      </w:r>
    </w:p>
    <w:p w14:paraId="007F39BE" w14:textId="77777777" w:rsidR="00B55E3D" w:rsidRPr="00B55E3D" w:rsidRDefault="00B55E3D" w:rsidP="00E56C6B">
      <w:pPr>
        <w:numPr>
          <w:ilvl w:val="0"/>
          <w:numId w:val="82"/>
        </w:numPr>
        <w:tabs>
          <w:tab w:val="clear" w:pos="720"/>
          <w:tab w:val="num" w:pos="1003"/>
        </w:tabs>
        <w:spacing w:before="100" w:beforeAutospacing="1" w:after="100" w:afterAutospacing="1"/>
        <w:ind w:left="1003"/>
      </w:pPr>
      <w:r w:rsidRPr="00B55E3D">
        <w:t>No hay relación entre los hermanos, sobrinos y tíos</w:t>
      </w:r>
    </w:p>
    <w:p w14:paraId="2BD6DA88" w14:textId="3D0BBC6E" w:rsidR="00B55E3D" w:rsidRDefault="00B55E3D" w:rsidP="00B55E3D">
      <w:pPr>
        <w:spacing w:before="100" w:beforeAutospacing="1" w:after="100" w:afterAutospacing="1"/>
        <w:ind w:left="283"/>
      </w:pPr>
      <w:r w:rsidRPr="00B55E3D">
        <w:t>Este tipo de árbol se lo denomina casi completo → si recorro por niveles solo puedo tener elementos faltantes en el último nivel. El "agujero" siempre está del lado derecho. Siempre se contemplan los niveles de forma ordenada, no puedo empezar un nuevo nivel si hay espacios en el actual.</w:t>
      </w:r>
    </w:p>
    <w:p w14:paraId="1B0D7815" w14:textId="54C6F936" w:rsidR="00B55E3D" w:rsidRDefault="00B55E3D" w:rsidP="00B55E3D">
      <w:pPr>
        <w:jc w:val="center"/>
      </w:pPr>
      <w:r>
        <w:lastRenderedPageBreak/>
        <w:fldChar w:fldCharType="begin"/>
      </w:r>
      <w:r>
        <w:instrText xml:space="preserve"> INCLUDEPICTURE "https://youthful-holly-615.notion.site/image/https%3A%2F%2Fs3-us-west-2.amazonaws.com%2Fsecure.notion-static.com%2F1872385f-251c-403d-a9ac-3d5d52b6f12a%2FUntitled.png?table=block&amp;id=f0cc756f-7acf-47b7-84e2-96fe07fc4de5&amp;spaceId=a1e55095-a6d7-4703-bbe3-41ed0f6025ee&amp;width=1810&amp;userId=&amp;cache=v2" \* MERGEFORMATINET </w:instrText>
      </w:r>
      <w:r>
        <w:fldChar w:fldCharType="separate"/>
      </w:r>
      <w:r>
        <w:rPr>
          <w:noProof/>
        </w:rPr>
        <w:drawing>
          <wp:inline distT="0" distB="0" distL="0" distR="0" wp14:anchorId="3529AE38" wp14:editId="4693BAA2">
            <wp:extent cx="3768117" cy="213376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6027" cy="2138248"/>
                    </a:xfrm>
                    <a:prstGeom prst="rect">
                      <a:avLst/>
                    </a:prstGeom>
                    <a:noFill/>
                    <a:ln>
                      <a:noFill/>
                    </a:ln>
                  </pic:spPr>
                </pic:pic>
              </a:graphicData>
            </a:graphic>
          </wp:inline>
        </w:drawing>
      </w:r>
      <w:r>
        <w:fldChar w:fldCharType="end"/>
      </w:r>
    </w:p>
    <w:p w14:paraId="60120E88" w14:textId="77777777" w:rsidR="007D11D6" w:rsidRPr="007D11D6" w:rsidRDefault="007D11D6" w:rsidP="007D11D6">
      <w:pPr>
        <w:pStyle w:val="Ttulo2"/>
        <w:numPr>
          <w:ilvl w:val="0"/>
          <w:numId w:val="0"/>
        </w:numPr>
        <w:ind w:left="283"/>
        <w:rPr>
          <w:color w:val="000000" w:themeColor="text1"/>
          <w:sz w:val="36"/>
          <w:szCs w:val="36"/>
          <w:u w:val="single"/>
        </w:rPr>
      </w:pPr>
      <w:r w:rsidRPr="007D11D6">
        <w:rPr>
          <w:color w:val="000000" w:themeColor="text1"/>
          <w:u w:val="single"/>
        </w:rPr>
        <w:t xml:space="preserve">Propiedades para ser </w:t>
      </w:r>
      <w:proofErr w:type="spellStart"/>
      <w:r w:rsidRPr="007D11D6">
        <w:rPr>
          <w:color w:val="000000" w:themeColor="text1"/>
          <w:u w:val="single"/>
        </w:rPr>
        <w:t>Heap</w:t>
      </w:r>
      <w:proofErr w:type="spellEnd"/>
      <w:r w:rsidRPr="007D11D6">
        <w:rPr>
          <w:color w:val="000000" w:themeColor="text1"/>
          <w:u w:val="single"/>
        </w:rPr>
        <w:t xml:space="preserve"> binario</w:t>
      </w:r>
    </w:p>
    <w:p w14:paraId="2FC4572A" w14:textId="77777777" w:rsidR="007D11D6" w:rsidRDefault="007D11D6" w:rsidP="00E56C6B">
      <w:pPr>
        <w:numPr>
          <w:ilvl w:val="0"/>
          <w:numId w:val="83"/>
        </w:numPr>
        <w:spacing w:before="100" w:beforeAutospacing="1" w:after="100" w:afterAutospacing="1"/>
      </w:pPr>
      <w:r>
        <w:t>Árbol ordenado por rama (la raíz es del árbol es el menor o mayor elemento)+</w:t>
      </w:r>
    </w:p>
    <w:p w14:paraId="1A50C558" w14:textId="77777777" w:rsidR="007D11D6" w:rsidRDefault="007D11D6" w:rsidP="00E56C6B">
      <w:pPr>
        <w:numPr>
          <w:ilvl w:val="0"/>
          <w:numId w:val="83"/>
        </w:numPr>
        <w:spacing w:before="100" w:beforeAutospacing="1" w:after="100" w:afterAutospacing="1"/>
      </w:pPr>
      <w:r>
        <w:t xml:space="preserve">Todos los niveles del </w:t>
      </w:r>
      <w:proofErr w:type="spellStart"/>
      <w:r>
        <w:t>heap</w:t>
      </w:r>
      <w:proofErr w:type="spellEnd"/>
      <w:r>
        <w:t>, exceptuando el último, están completos (arboles casi completos)</w:t>
      </w:r>
    </w:p>
    <w:p w14:paraId="27AF87B4" w14:textId="512615F0" w:rsidR="007D11D6" w:rsidRDefault="007D11D6" w:rsidP="00E56C6B">
      <w:pPr>
        <w:numPr>
          <w:ilvl w:val="0"/>
          <w:numId w:val="83"/>
        </w:numPr>
        <w:spacing w:before="100" w:beforeAutospacing="1" w:after="100" w:afterAutospacing="1"/>
      </w:pPr>
      <w:r>
        <w:t xml:space="preserve">Solo se puede leer, buscar y borrar la raíz del </w:t>
      </w:r>
      <w:proofErr w:type="spellStart"/>
      <w:r>
        <w:t>heap</w:t>
      </w:r>
      <w:proofErr w:type="spellEnd"/>
      <w:r>
        <w:t>.</w:t>
      </w:r>
    </w:p>
    <w:p w14:paraId="48C7482A" w14:textId="77777777" w:rsidR="007D11D6" w:rsidRPr="007D11D6" w:rsidRDefault="007D11D6" w:rsidP="007D11D6">
      <w:pPr>
        <w:pStyle w:val="Ttulo2"/>
        <w:numPr>
          <w:ilvl w:val="0"/>
          <w:numId w:val="0"/>
        </w:numPr>
        <w:ind w:left="643" w:hanging="360"/>
        <w:rPr>
          <w:color w:val="000000" w:themeColor="text1"/>
          <w:sz w:val="36"/>
          <w:szCs w:val="36"/>
          <w:u w:val="single"/>
        </w:rPr>
      </w:pPr>
      <w:proofErr w:type="spellStart"/>
      <w:r w:rsidRPr="007D11D6">
        <w:rPr>
          <w:color w:val="000000" w:themeColor="text1"/>
          <w:u w:val="single"/>
        </w:rPr>
        <w:t>Heap</w:t>
      </w:r>
      <w:proofErr w:type="spellEnd"/>
      <w:r w:rsidRPr="007D11D6">
        <w:rPr>
          <w:color w:val="000000" w:themeColor="text1"/>
          <w:u w:val="single"/>
        </w:rPr>
        <w:t xml:space="preserve"> </w:t>
      </w:r>
      <w:proofErr w:type="spellStart"/>
      <w:r w:rsidRPr="007D11D6">
        <w:rPr>
          <w:color w:val="000000" w:themeColor="text1"/>
          <w:u w:val="single"/>
        </w:rPr>
        <w:t>maximal</w:t>
      </w:r>
      <w:proofErr w:type="spellEnd"/>
      <w:r w:rsidRPr="007D11D6">
        <w:rPr>
          <w:color w:val="000000" w:themeColor="text1"/>
          <w:u w:val="single"/>
        </w:rPr>
        <w:t xml:space="preserve"> o </w:t>
      </w:r>
      <w:proofErr w:type="spellStart"/>
      <w:r w:rsidRPr="007D11D6">
        <w:rPr>
          <w:color w:val="000000" w:themeColor="text1"/>
          <w:u w:val="single"/>
        </w:rPr>
        <w:t>minimal</w:t>
      </w:r>
      <w:proofErr w:type="spellEnd"/>
    </w:p>
    <w:p w14:paraId="20284814" w14:textId="77777777" w:rsidR="007D11D6" w:rsidRPr="007D11D6" w:rsidRDefault="007D11D6" w:rsidP="007D11D6">
      <w:pPr>
        <w:pStyle w:val="NormalWeb"/>
        <w:ind w:left="283"/>
        <w:rPr>
          <w:color w:val="000000" w:themeColor="text1"/>
        </w:rPr>
      </w:pPr>
      <w:proofErr w:type="spellStart"/>
      <w:r w:rsidRPr="007D11D6">
        <w:rPr>
          <w:color w:val="000000" w:themeColor="text1"/>
        </w:rPr>
        <w:t>Heap</w:t>
      </w:r>
      <w:proofErr w:type="spellEnd"/>
      <w:r w:rsidRPr="007D11D6">
        <w:rPr>
          <w:color w:val="000000" w:themeColor="text1"/>
        </w:rPr>
        <w:t xml:space="preserve"> </w:t>
      </w:r>
      <w:proofErr w:type="spellStart"/>
      <w:r w:rsidRPr="007D11D6">
        <w:rPr>
          <w:color w:val="000000" w:themeColor="text1"/>
        </w:rPr>
        <w:t>maximal</w:t>
      </w:r>
      <w:proofErr w:type="spellEnd"/>
    </w:p>
    <w:p w14:paraId="4461F26B" w14:textId="77777777" w:rsidR="007D11D6" w:rsidRPr="007D11D6" w:rsidRDefault="007D11D6" w:rsidP="007D11D6">
      <w:pPr>
        <w:pStyle w:val="NormalWeb"/>
        <w:ind w:left="283"/>
        <w:rPr>
          <w:color w:val="000000" w:themeColor="text1"/>
        </w:rPr>
      </w:pPr>
      <w:r w:rsidRPr="007D11D6">
        <w:rPr>
          <w:color w:val="000000" w:themeColor="text1"/>
        </w:rPr>
        <w:t xml:space="preserve">El nodo raíz de la rama actual es el mayor en comparación a los elementos que estén por debajo. </w:t>
      </w:r>
      <w:r w:rsidRPr="007D11D6">
        <w:rPr>
          <w:rStyle w:val="nfasis"/>
          <w:rFonts w:eastAsiaTheme="majorEastAsia"/>
          <w:color w:val="000000" w:themeColor="text1"/>
        </w:rPr>
        <w:t>El nodo con el mayor elemento se encuentra en la raíz de la rama actual.</w:t>
      </w:r>
    </w:p>
    <w:p w14:paraId="7C9DD3D3" w14:textId="77777777" w:rsidR="007D11D6" w:rsidRDefault="007D11D6" w:rsidP="007D11D6">
      <w:pPr>
        <w:pStyle w:val="NormalWeb"/>
        <w:ind w:left="283"/>
      </w:pPr>
      <w:r w:rsidRPr="007D11D6">
        <w:rPr>
          <w:color w:val="000000" w:themeColor="text1"/>
        </w:rPr>
        <w:t xml:space="preserve">Por ende el </w:t>
      </w:r>
      <w:r w:rsidRPr="007D11D6">
        <w:rPr>
          <w:rStyle w:val="Textoennegrita"/>
          <w:rFonts w:eastAsiaTheme="majorEastAsia"/>
          <w:color w:val="000000" w:themeColor="text1"/>
        </w:rPr>
        <w:t>nodo raíz de TODO el árbol es el elemento más grande</w:t>
      </w:r>
      <w:r w:rsidRPr="007D11D6">
        <w:rPr>
          <w:color w:val="000000" w:themeColor="text1"/>
        </w:rPr>
        <w:t xml:space="preserve"> de todos.</w:t>
      </w:r>
    </w:p>
    <w:p w14:paraId="33D1624D" w14:textId="6577F145" w:rsidR="004A3836" w:rsidRDefault="004A3836" w:rsidP="004A3836">
      <w:pPr>
        <w:jc w:val="center"/>
      </w:pPr>
      <w:r>
        <w:fldChar w:fldCharType="begin"/>
      </w:r>
      <w:r>
        <w:instrText xml:space="preserve"> INCLUDEPICTURE "https://youthful-holly-615.notion.site/image/https%3A%2F%2Fs3-us-west-2.amazonaws.com%2Fsecure.notion-static.com%2F3d82723b-554a-4006-b433-8d1713d84be4%2FUntitled.png?table=block&amp;id=2f55d2e9-e51b-431c-ab3c-17d15a0eb476&amp;spaceId=a1e55095-a6d7-4703-bbe3-41ed0f6025ee&amp;width=1810&amp;userId=&amp;cache=v2" \* MERGEFORMATINET </w:instrText>
      </w:r>
      <w:r>
        <w:fldChar w:fldCharType="separate"/>
      </w:r>
      <w:r>
        <w:rPr>
          <w:noProof/>
        </w:rPr>
        <w:drawing>
          <wp:inline distT="0" distB="0" distL="0" distR="0" wp14:anchorId="32DBC2EA" wp14:editId="4B87DBAE">
            <wp:extent cx="3582235" cy="2678806"/>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7343" cy="2682626"/>
                    </a:xfrm>
                    <a:prstGeom prst="rect">
                      <a:avLst/>
                    </a:prstGeom>
                    <a:noFill/>
                    <a:ln>
                      <a:noFill/>
                    </a:ln>
                  </pic:spPr>
                </pic:pic>
              </a:graphicData>
            </a:graphic>
          </wp:inline>
        </w:drawing>
      </w:r>
      <w:r>
        <w:fldChar w:fldCharType="end"/>
      </w:r>
    </w:p>
    <w:p w14:paraId="3F94212C" w14:textId="77777777" w:rsidR="004A3836" w:rsidRDefault="004A3836" w:rsidP="004A3836">
      <w:pPr>
        <w:pStyle w:val="NormalWeb"/>
      </w:pPr>
      <w:proofErr w:type="spellStart"/>
      <w:r>
        <w:t>Heap</w:t>
      </w:r>
      <w:proofErr w:type="spellEnd"/>
      <w:r>
        <w:t xml:space="preserve"> </w:t>
      </w:r>
      <w:proofErr w:type="spellStart"/>
      <w:r>
        <w:t>minimal</w:t>
      </w:r>
      <w:proofErr w:type="spellEnd"/>
    </w:p>
    <w:p w14:paraId="30C9647D" w14:textId="77777777" w:rsidR="004A3836" w:rsidRDefault="004A3836" w:rsidP="004A3836">
      <w:pPr>
        <w:pStyle w:val="NormalWeb"/>
      </w:pPr>
      <w:r>
        <w:t>El nodo con el menor elemento se encuentra en la raíz de la rama actual.</w:t>
      </w:r>
    </w:p>
    <w:p w14:paraId="3920CF2D" w14:textId="77777777" w:rsidR="004A3836" w:rsidRDefault="004A3836" w:rsidP="004A3836">
      <w:pPr>
        <w:pStyle w:val="NormalWeb"/>
      </w:pPr>
      <w:r>
        <w:t xml:space="preserve">El </w:t>
      </w:r>
      <w:r>
        <w:rPr>
          <w:rStyle w:val="Textoennegrita"/>
          <w:rFonts w:eastAsiaTheme="majorEastAsia"/>
        </w:rPr>
        <w:t xml:space="preserve">elemento menor del </w:t>
      </w:r>
      <w:proofErr w:type="spellStart"/>
      <w:r>
        <w:rPr>
          <w:rStyle w:val="Textoennegrita"/>
          <w:rFonts w:eastAsiaTheme="majorEastAsia"/>
        </w:rPr>
        <w:t>heap</w:t>
      </w:r>
      <w:proofErr w:type="spellEnd"/>
      <w:r>
        <w:rPr>
          <w:rStyle w:val="Textoennegrita"/>
          <w:rFonts w:eastAsiaTheme="majorEastAsia"/>
        </w:rPr>
        <w:t xml:space="preserve"> se encuentra en la raíz de todo el árbol</w:t>
      </w:r>
    </w:p>
    <w:p w14:paraId="0648990A" w14:textId="4E1A8492" w:rsidR="00B55E3D" w:rsidRPr="00B55E3D" w:rsidRDefault="004A3836" w:rsidP="00980E2F">
      <w:pPr>
        <w:jc w:val="center"/>
      </w:pPr>
      <w:r>
        <w:lastRenderedPageBreak/>
        <w:fldChar w:fldCharType="begin"/>
      </w:r>
      <w:r>
        <w:instrText xml:space="preserve"> INCLUDEPICTURE "https://youthful-holly-615.notion.site/image/https%3A%2F%2Fs3-us-west-2.amazonaws.com%2Fsecure.notion-static.com%2F891110b0-1b62-4714-b057-22c29b18cb31%2FUntitled.png?table=block&amp;id=570ac1b7-8690-4975-a9ca-ed5a826a713e&amp;spaceId=a1e55095-a6d7-4703-bbe3-41ed0f6025ee&amp;width=1060&amp;userId=&amp;cache=v2" \* MERGEFORMATINET </w:instrText>
      </w:r>
      <w:r>
        <w:fldChar w:fldCharType="separate"/>
      </w:r>
      <w:r>
        <w:rPr>
          <w:noProof/>
        </w:rPr>
        <w:drawing>
          <wp:inline distT="0" distB="0" distL="0" distR="0" wp14:anchorId="1B451ADB" wp14:editId="63723D13">
            <wp:extent cx="3325036" cy="2421228"/>
            <wp:effectExtent l="0" t="0" r="254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8628" cy="2423844"/>
                    </a:xfrm>
                    <a:prstGeom prst="rect">
                      <a:avLst/>
                    </a:prstGeom>
                    <a:noFill/>
                    <a:ln>
                      <a:noFill/>
                    </a:ln>
                  </pic:spPr>
                </pic:pic>
              </a:graphicData>
            </a:graphic>
          </wp:inline>
        </w:drawing>
      </w:r>
      <w:r>
        <w:fldChar w:fldCharType="end"/>
      </w:r>
    </w:p>
    <w:p w14:paraId="4824FE8D" w14:textId="77777777" w:rsidR="009B3E70" w:rsidRDefault="009B3E70" w:rsidP="009B3E70">
      <w:pPr>
        <w:ind w:left="283"/>
      </w:pPr>
    </w:p>
    <w:p w14:paraId="3C8AF652" w14:textId="5E9C6227" w:rsidR="00091EC3" w:rsidRDefault="00091EC3" w:rsidP="00091EC3">
      <w:pPr>
        <w:pStyle w:val="Ttulo2"/>
      </w:pPr>
      <w:r>
        <w:t>IMPLEMENTACION</w:t>
      </w:r>
    </w:p>
    <w:p w14:paraId="14FA208E" w14:textId="77777777" w:rsidR="00980E2F" w:rsidRPr="00980E2F" w:rsidRDefault="00980E2F" w:rsidP="00980E2F">
      <w:pPr>
        <w:spacing w:before="100" w:beforeAutospacing="1" w:after="100" w:afterAutospacing="1"/>
        <w:ind w:left="283"/>
      </w:pPr>
      <w:r w:rsidRPr="00980E2F">
        <w:t xml:space="preserve">Un </w:t>
      </w:r>
      <w:proofErr w:type="spellStart"/>
      <w:r w:rsidRPr="00980E2F">
        <w:t>heap</w:t>
      </w:r>
      <w:proofErr w:type="spellEnd"/>
      <w:r w:rsidRPr="00980E2F">
        <w:t xml:space="preserve"> binario, a diferencia de un árbol </w:t>
      </w:r>
      <w:proofErr w:type="spellStart"/>
      <w:r w:rsidRPr="00980E2F">
        <w:t>abb</w:t>
      </w:r>
      <w:proofErr w:type="spellEnd"/>
      <w:r w:rsidRPr="00980E2F">
        <w:t xml:space="preserve">, puede ser implementado con un vector. Si conozco cuantos elementos va a haber en nuestro </w:t>
      </w:r>
      <w:proofErr w:type="spellStart"/>
      <w:r w:rsidRPr="00980E2F">
        <w:t>heap</w:t>
      </w:r>
      <w:proofErr w:type="spellEnd"/>
      <w:r w:rsidRPr="00980E2F">
        <w:t xml:space="preserve">, puedo inicializar el vector en el </w:t>
      </w:r>
      <w:proofErr w:type="spellStart"/>
      <w:r w:rsidRPr="00980E2F">
        <w:t>stack</w:t>
      </w:r>
      <w:proofErr w:type="spellEnd"/>
    </w:p>
    <w:p w14:paraId="5ABFB715" w14:textId="77777777" w:rsidR="00980E2F" w:rsidRPr="00980E2F" w:rsidRDefault="00980E2F" w:rsidP="00E56C6B">
      <w:pPr>
        <w:numPr>
          <w:ilvl w:val="0"/>
          <w:numId w:val="84"/>
        </w:numPr>
        <w:tabs>
          <w:tab w:val="clear" w:pos="720"/>
          <w:tab w:val="num" w:pos="1003"/>
        </w:tabs>
        <w:spacing w:before="100" w:beforeAutospacing="1" w:after="100" w:afterAutospacing="1"/>
        <w:ind w:left="1003"/>
      </w:pPr>
      <w:r w:rsidRPr="00980E2F">
        <w:t>Menos riesgo</w:t>
      </w:r>
    </w:p>
    <w:p w14:paraId="07DF961F" w14:textId="77777777" w:rsidR="00980E2F" w:rsidRPr="00980E2F" w:rsidRDefault="00980E2F" w:rsidP="00E56C6B">
      <w:pPr>
        <w:numPr>
          <w:ilvl w:val="0"/>
          <w:numId w:val="84"/>
        </w:numPr>
        <w:tabs>
          <w:tab w:val="clear" w:pos="720"/>
          <w:tab w:val="num" w:pos="1003"/>
        </w:tabs>
        <w:spacing w:before="100" w:beforeAutospacing="1" w:after="100" w:afterAutospacing="1"/>
        <w:ind w:left="1003"/>
      </w:pPr>
      <w:r w:rsidRPr="00980E2F">
        <w:t>Moverme en la estructura es más fácil</w:t>
      </w:r>
    </w:p>
    <w:p w14:paraId="2CBCEEC0" w14:textId="41F1C4ED" w:rsidR="00980E2F" w:rsidRDefault="00980E2F" w:rsidP="00980E2F">
      <w:pPr>
        <w:spacing w:before="100" w:beforeAutospacing="1" w:after="100" w:afterAutospacing="1"/>
        <w:ind w:left="283"/>
        <w:rPr>
          <w:color w:val="FF0000"/>
        </w:rPr>
      </w:pPr>
      <w:r w:rsidRPr="00980E2F">
        <w:rPr>
          <w:color w:val="FF0000"/>
        </w:rPr>
        <w:t xml:space="preserve">Un </w:t>
      </w:r>
      <w:proofErr w:type="spellStart"/>
      <w:r w:rsidRPr="00980E2F">
        <w:rPr>
          <w:color w:val="FF0000"/>
        </w:rPr>
        <w:t>abb</w:t>
      </w:r>
      <w:proofErr w:type="spellEnd"/>
      <w:r w:rsidRPr="00980E2F">
        <w:rPr>
          <w:color w:val="FF0000"/>
        </w:rPr>
        <w:t xml:space="preserve"> con un vector no es conveniente porque el </w:t>
      </w:r>
      <w:proofErr w:type="spellStart"/>
      <w:r w:rsidRPr="00980E2F">
        <w:rPr>
          <w:color w:val="FF0000"/>
        </w:rPr>
        <w:t>abb</w:t>
      </w:r>
      <w:proofErr w:type="spellEnd"/>
      <w:r w:rsidRPr="00980E2F">
        <w:rPr>
          <w:color w:val="FF0000"/>
        </w:rPr>
        <w:t xml:space="preserve"> no es una estructura del tipo casi completa y puede presentar agujeros en el medio de los niveles → necesitaría mucha memoria para terminar utilizando poca.</w:t>
      </w:r>
    </w:p>
    <w:p w14:paraId="4D7D8E28" w14:textId="77777777" w:rsidR="00980E2F" w:rsidRPr="00980E2F" w:rsidRDefault="00980E2F" w:rsidP="00980E2F">
      <w:pPr>
        <w:pStyle w:val="Ttulo2"/>
        <w:numPr>
          <w:ilvl w:val="0"/>
          <w:numId w:val="0"/>
        </w:numPr>
        <w:ind w:left="283"/>
        <w:rPr>
          <w:color w:val="000000" w:themeColor="text1"/>
          <w:sz w:val="36"/>
          <w:szCs w:val="36"/>
        </w:rPr>
      </w:pPr>
      <w:r w:rsidRPr="00980E2F">
        <w:rPr>
          <w:color w:val="000000" w:themeColor="text1"/>
        </w:rPr>
        <w:t xml:space="preserve">¿Para qué quiero un </w:t>
      </w:r>
      <w:proofErr w:type="spellStart"/>
      <w:r w:rsidRPr="00980E2F">
        <w:rPr>
          <w:color w:val="000000" w:themeColor="text1"/>
        </w:rPr>
        <w:t>heap</w:t>
      </w:r>
      <w:proofErr w:type="spellEnd"/>
      <w:r w:rsidRPr="00980E2F">
        <w:rPr>
          <w:color w:val="000000" w:themeColor="text1"/>
        </w:rPr>
        <w:t>?</w:t>
      </w:r>
    </w:p>
    <w:p w14:paraId="64C36C6C" w14:textId="77777777" w:rsidR="00980E2F" w:rsidRDefault="00980E2F" w:rsidP="00980E2F">
      <w:pPr>
        <w:pStyle w:val="NormalWeb"/>
        <w:ind w:left="283"/>
      </w:pPr>
      <w:r>
        <w:t xml:space="preserve">Un ejemplo es el método de ordenamiento </w:t>
      </w:r>
      <w:proofErr w:type="spellStart"/>
      <w:r>
        <w:t>heap</w:t>
      </w:r>
      <w:proofErr w:type="spellEnd"/>
      <w:r>
        <w:t xml:space="preserve"> </w:t>
      </w:r>
      <w:proofErr w:type="spellStart"/>
      <w:r>
        <w:t>sort</w:t>
      </w:r>
      <w:proofErr w:type="spellEnd"/>
      <w:r>
        <w:t xml:space="preserve">. Realiza la conversión </w:t>
      </w:r>
      <w:proofErr w:type="spellStart"/>
      <w:r>
        <w:t>vel</w:t>
      </w:r>
      <w:proofErr w:type="spellEnd"/>
      <w:r>
        <w:t xml:space="preserve"> vector a un </w:t>
      </w:r>
      <w:proofErr w:type="spellStart"/>
      <w:r>
        <w:t>heap</w:t>
      </w:r>
      <w:proofErr w:type="spellEnd"/>
      <w:r>
        <w:t xml:space="preserve"> (de ser necesario) y el ordenamiento propiamente dicho.</w:t>
      </w:r>
    </w:p>
    <w:p w14:paraId="3823478C" w14:textId="7DEA579B" w:rsidR="00980E2F" w:rsidRDefault="00980E2F" w:rsidP="00980E2F">
      <w:pPr>
        <w:pStyle w:val="NormalWeb"/>
        <w:ind w:left="283"/>
      </w:pPr>
      <w:r>
        <w:t>La función presenta una complejidad de O(</w:t>
      </w:r>
      <w:proofErr w:type="spellStart"/>
      <w:r>
        <w:t>nlog</w:t>
      </w:r>
      <w:proofErr w:type="spellEnd"/>
      <w:r>
        <w:t>(n))</w:t>
      </w:r>
    </w:p>
    <w:p w14:paraId="14832217" w14:textId="55610E79" w:rsidR="009B3E70" w:rsidRDefault="00980E2F" w:rsidP="00980E2F">
      <w:pPr>
        <w:pStyle w:val="NormalWeb"/>
        <w:ind w:left="283"/>
      </w:pPr>
      <w:r>
        <w:t>No es un método estable: los elementos repetidos no mantienen un orden relativo entre sí incluso luego del ordenamiento.</w:t>
      </w:r>
    </w:p>
    <w:p w14:paraId="306E5A18" w14:textId="77777777" w:rsidR="009B3E70" w:rsidRDefault="009B3E70" w:rsidP="009B3E70">
      <w:pPr>
        <w:ind w:left="283"/>
      </w:pPr>
    </w:p>
    <w:p w14:paraId="7FCE94C4" w14:textId="05BF77E5" w:rsidR="00091EC3" w:rsidRDefault="00091EC3" w:rsidP="00091EC3">
      <w:pPr>
        <w:pStyle w:val="Ttulo2"/>
      </w:pPr>
      <w:r>
        <w:t>OPERACIONES</w:t>
      </w:r>
    </w:p>
    <w:p w14:paraId="1D672DC3" w14:textId="26DFC118" w:rsidR="009B3E70" w:rsidRDefault="009B3E70" w:rsidP="009B3E70">
      <w:pPr>
        <w:ind w:left="283"/>
      </w:pPr>
    </w:p>
    <w:p w14:paraId="4BB37BF8" w14:textId="77777777" w:rsidR="002965A6" w:rsidRDefault="002965A6" w:rsidP="002965A6">
      <w:pPr>
        <w:pStyle w:val="NormalWeb"/>
        <w:ind w:left="283"/>
      </w:pPr>
      <w:r>
        <w:t xml:space="preserve">Se utiliza el </w:t>
      </w:r>
      <w:proofErr w:type="spellStart"/>
      <w:r>
        <w:t>heap</w:t>
      </w:r>
      <w:proofErr w:type="spellEnd"/>
      <w:r>
        <w:t xml:space="preserve"> cuando queremos interactuar siempre con el más grande o más chico de los elementos.</w:t>
      </w:r>
    </w:p>
    <w:p w14:paraId="3FA7C404" w14:textId="77777777" w:rsidR="002965A6" w:rsidRDefault="002965A6" w:rsidP="002965A6">
      <w:pPr>
        <w:pStyle w:val="NormalWeb"/>
        <w:ind w:left="283"/>
      </w:pPr>
      <w:r>
        <w:t xml:space="preserve">Solo podemos acceder al elemento de la raíz del </w:t>
      </w:r>
      <w:proofErr w:type="spellStart"/>
      <w:r>
        <w:t>heap</w:t>
      </w:r>
      <w:proofErr w:type="spellEnd"/>
      <w:r>
        <w:t xml:space="preserve"> (leerlo, buscarlo y eliminarlo). Es la condición que nos permite tener la operación de búsqueda con complejidad logarítmica de $O(1)$.</w:t>
      </w:r>
    </w:p>
    <w:p w14:paraId="2217AF03" w14:textId="12D810C5" w:rsidR="002965A6" w:rsidRDefault="002965A6" w:rsidP="002965A6">
      <w:pPr>
        <w:pStyle w:val="NormalWeb"/>
        <w:ind w:left="283"/>
        <w:rPr>
          <w:rStyle w:val="Textoennegrita"/>
          <w:rFonts w:eastAsiaTheme="majorEastAsia"/>
        </w:rPr>
      </w:pPr>
      <w:r>
        <w:rPr>
          <w:rStyle w:val="Textoennegrita"/>
          <w:rFonts w:eastAsiaTheme="majorEastAsia"/>
        </w:rPr>
        <w:t>EXPLICO CON HEAP MAXIMAL</w:t>
      </w:r>
    </w:p>
    <w:p w14:paraId="1AE7A8DF" w14:textId="77777777" w:rsidR="00674375" w:rsidRPr="003E693B" w:rsidRDefault="00674375" w:rsidP="003E693B">
      <w:pPr>
        <w:pStyle w:val="Ttulo2"/>
        <w:numPr>
          <w:ilvl w:val="0"/>
          <w:numId w:val="0"/>
        </w:numPr>
        <w:rPr>
          <w:color w:val="000000" w:themeColor="text1"/>
          <w:sz w:val="36"/>
          <w:szCs w:val="36"/>
        </w:rPr>
      </w:pPr>
      <w:r w:rsidRPr="003E693B">
        <w:rPr>
          <w:color w:val="000000" w:themeColor="text1"/>
        </w:rPr>
        <w:lastRenderedPageBreak/>
        <w:t>Insertar O(</w:t>
      </w:r>
      <w:proofErr w:type="spellStart"/>
      <w:r w:rsidRPr="003E693B">
        <w:rPr>
          <w:color w:val="000000" w:themeColor="text1"/>
        </w:rPr>
        <w:t>logn</w:t>
      </w:r>
      <w:proofErr w:type="spellEnd"/>
      <w:r w:rsidRPr="003E693B">
        <w:rPr>
          <w:color w:val="000000" w:themeColor="text1"/>
        </w:rPr>
        <w:t>)</w:t>
      </w:r>
    </w:p>
    <w:p w14:paraId="4446365F" w14:textId="77777777" w:rsidR="00674375" w:rsidRDefault="00674375" w:rsidP="00674375">
      <w:pPr>
        <w:pStyle w:val="NormalWeb"/>
      </w:pPr>
      <w:r>
        <w:t>Vamos a insertar en donde tenemos el primer espacio libre, que será en mi último nivel. Una vez insertado, me fijo hasta donde tiene que flotar. Comparo mi elemento con el padre y sube el que es mayor y baja el menor. Cuando llego al punto donde no tiene que seguir, paro.</w:t>
      </w:r>
    </w:p>
    <w:p w14:paraId="54A0BFAA" w14:textId="77777777" w:rsidR="00674375" w:rsidRDefault="00674375" w:rsidP="00674375">
      <w:pPr>
        <w:pStyle w:val="NormalWeb"/>
      </w:pPr>
      <w:r>
        <w:rPr>
          <w:rStyle w:val="Textoennegrita"/>
          <w:rFonts w:eastAsiaTheme="majorEastAsia"/>
        </w:rPr>
        <w:t>Realizo SIFT UP:</w:t>
      </w:r>
      <w:r>
        <w:t xml:space="preserve"> el nodo actual le pregunta al padre, ¿soy mayor que vos?</w:t>
      </w:r>
    </w:p>
    <w:p w14:paraId="35E5BED7" w14:textId="77777777" w:rsidR="00674375" w:rsidRDefault="00674375" w:rsidP="00E56C6B">
      <w:pPr>
        <w:numPr>
          <w:ilvl w:val="0"/>
          <w:numId w:val="85"/>
        </w:numPr>
        <w:spacing w:before="100" w:beforeAutospacing="1" w:after="100" w:afterAutospacing="1"/>
      </w:pPr>
      <w:r>
        <w:t>SI, se intercambian (el padre pasa a ser el hijo y el hijo el padre).</w:t>
      </w:r>
    </w:p>
    <w:p w14:paraId="060802D4" w14:textId="54ECFB6E" w:rsidR="00674375" w:rsidRPr="003E693B" w:rsidRDefault="00674375" w:rsidP="00E56C6B">
      <w:pPr>
        <w:numPr>
          <w:ilvl w:val="0"/>
          <w:numId w:val="85"/>
        </w:numPr>
        <w:spacing w:before="100" w:beforeAutospacing="1" w:after="100" w:afterAutospacing="1"/>
        <w:rPr>
          <w:rStyle w:val="Textoennegrita"/>
          <w:b w:val="0"/>
          <w:bCs w:val="0"/>
        </w:rPr>
      </w:pPr>
      <w:r>
        <w:t>NO, el padre es mayor que el nodo actual, así que el nodo actual está en la posición correcta.</w:t>
      </w:r>
    </w:p>
    <w:p w14:paraId="3B89C266" w14:textId="4E5DF3D2" w:rsidR="002965A6" w:rsidRDefault="003E693B" w:rsidP="002965A6">
      <w:pPr>
        <w:pStyle w:val="NormalWeb"/>
        <w:ind w:left="283"/>
      </w:pPr>
      <w:r>
        <w:rPr>
          <w:noProof/>
        </w:rPr>
        <w:drawing>
          <wp:inline distT="0" distB="0" distL="0" distR="0" wp14:anchorId="055FA8CB" wp14:editId="142D7BA0">
            <wp:extent cx="5274945" cy="35356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945" cy="3535680"/>
                    </a:xfrm>
                    <a:prstGeom prst="rect">
                      <a:avLst/>
                    </a:prstGeom>
                  </pic:spPr>
                </pic:pic>
              </a:graphicData>
            </a:graphic>
          </wp:inline>
        </w:drawing>
      </w:r>
    </w:p>
    <w:p w14:paraId="2B7E985D" w14:textId="77777777" w:rsidR="003E693B" w:rsidRPr="003E693B" w:rsidRDefault="003E693B" w:rsidP="003E693B">
      <w:pPr>
        <w:pStyle w:val="Ttulo2"/>
        <w:numPr>
          <w:ilvl w:val="0"/>
          <w:numId w:val="0"/>
        </w:numPr>
        <w:rPr>
          <w:color w:val="000000" w:themeColor="text1"/>
          <w:sz w:val="36"/>
          <w:szCs w:val="36"/>
        </w:rPr>
      </w:pPr>
      <w:r w:rsidRPr="003E693B">
        <w:rPr>
          <w:color w:val="000000" w:themeColor="text1"/>
        </w:rPr>
        <w:t>Eliminar O(</w:t>
      </w:r>
      <w:proofErr w:type="spellStart"/>
      <w:r w:rsidRPr="003E693B">
        <w:rPr>
          <w:color w:val="000000" w:themeColor="text1"/>
        </w:rPr>
        <w:t>logn</w:t>
      </w:r>
      <w:proofErr w:type="spellEnd"/>
      <w:r w:rsidRPr="003E693B">
        <w:rPr>
          <w:color w:val="000000" w:themeColor="text1"/>
        </w:rPr>
        <w:t>)</w:t>
      </w:r>
    </w:p>
    <w:p w14:paraId="32A7F14A" w14:textId="77777777" w:rsidR="003E693B" w:rsidRDefault="003E693B" w:rsidP="003E693B">
      <w:pPr>
        <w:pStyle w:val="NormalWeb"/>
      </w:pPr>
      <w:r>
        <w:t>Únicamente puedo borrar el elemento raíz del árbol.</w:t>
      </w:r>
    </w:p>
    <w:p w14:paraId="6FE084FD" w14:textId="77777777" w:rsidR="003E693B" w:rsidRDefault="003E693B" w:rsidP="003E693B">
      <w:pPr>
        <w:pStyle w:val="NormalWeb"/>
      </w:pPr>
      <w:r>
        <w:t xml:space="preserve">Borro el elemento y lo reemplazo el último elemento disponible. A partir de ahí, dejo que se </w:t>
      </w:r>
      <w:proofErr w:type="spellStart"/>
      <w:r>
        <w:t>unda</w:t>
      </w:r>
      <w:proofErr w:type="spellEnd"/>
      <w:r>
        <w:t xml:space="preserve"> hasta que encuentre la posición correcta.</w:t>
      </w:r>
    </w:p>
    <w:p w14:paraId="135AC756" w14:textId="77777777" w:rsidR="003E693B" w:rsidRDefault="003E693B" w:rsidP="003E693B">
      <w:pPr>
        <w:pStyle w:val="NormalWeb"/>
      </w:pPr>
      <w:r>
        <w:rPr>
          <w:rStyle w:val="Textoennegrita"/>
          <w:rFonts w:eastAsiaTheme="majorEastAsia"/>
        </w:rPr>
        <w:t>Realizo SIFT DOWN:</w:t>
      </w:r>
      <w:r>
        <w:t xml:space="preserve"> esta operación compara el nodo actual con todos los hijos directos e intercambia al actual con el hijo mayor. Si no hay hijo mayor, el nodo actual es el mayor de los tres y encontramos el lugar correcto del nodo actual.</w:t>
      </w:r>
    </w:p>
    <w:p w14:paraId="110BD2BB" w14:textId="094A3547" w:rsidR="00662D61" w:rsidRDefault="005B03D6" w:rsidP="00662D61">
      <w:pPr>
        <w:ind w:left="643"/>
      </w:pPr>
      <w:r>
        <w:rPr>
          <w:noProof/>
        </w:rPr>
        <w:lastRenderedPageBreak/>
        <w:drawing>
          <wp:inline distT="0" distB="0" distL="0" distR="0" wp14:anchorId="7EEA8E13" wp14:editId="1B58CBA1">
            <wp:extent cx="5274945" cy="3423920"/>
            <wp:effectExtent l="0" t="0" r="0" b="508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pic:cNvPicPr/>
                  </pic:nvPicPr>
                  <pic:blipFill>
                    <a:blip r:embed="rId114">
                      <a:extLst>
                        <a:ext uri="{28A0092B-C50C-407E-A947-70E740481C1C}">
                          <a14:useLocalDpi xmlns:a14="http://schemas.microsoft.com/office/drawing/2010/main" val="0"/>
                        </a:ext>
                      </a:extLst>
                    </a:blip>
                    <a:stretch>
                      <a:fillRect/>
                    </a:stretch>
                  </pic:blipFill>
                  <pic:spPr>
                    <a:xfrm>
                      <a:off x="0" y="0"/>
                      <a:ext cx="5274945" cy="3423920"/>
                    </a:xfrm>
                    <a:prstGeom prst="rect">
                      <a:avLst/>
                    </a:prstGeom>
                  </pic:spPr>
                </pic:pic>
              </a:graphicData>
            </a:graphic>
          </wp:inline>
        </w:drawing>
      </w:r>
    </w:p>
    <w:p w14:paraId="373EE4BE" w14:textId="02DB72DF" w:rsidR="003E693B" w:rsidRDefault="00316CD8" w:rsidP="00662D61">
      <w:pPr>
        <w:ind w:left="643"/>
      </w:pPr>
      <w:r>
        <w:rPr>
          <w:noProof/>
        </w:rPr>
        <w:drawing>
          <wp:inline distT="0" distB="0" distL="0" distR="0" wp14:anchorId="0F426087" wp14:editId="7B0B7D86">
            <wp:extent cx="5274945" cy="2970530"/>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pic:cNvPicPr/>
                  </pic:nvPicPr>
                  <pic:blipFill>
                    <a:blip r:embed="rId115">
                      <a:extLst>
                        <a:ext uri="{28A0092B-C50C-407E-A947-70E740481C1C}">
                          <a14:useLocalDpi xmlns:a14="http://schemas.microsoft.com/office/drawing/2010/main" val="0"/>
                        </a:ext>
                      </a:extLst>
                    </a:blip>
                    <a:stretch>
                      <a:fillRect/>
                    </a:stretch>
                  </pic:blipFill>
                  <pic:spPr>
                    <a:xfrm>
                      <a:off x="0" y="0"/>
                      <a:ext cx="5274945" cy="2970530"/>
                    </a:xfrm>
                    <a:prstGeom prst="rect">
                      <a:avLst/>
                    </a:prstGeom>
                  </pic:spPr>
                </pic:pic>
              </a:graphicData>
            </a:graphic>
          </wp:inline>
        </w:drawing>
      </w:r>
    </w:p>
    <w:p w14:paraId="0C3DD086"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316CD8">
        <w:rPr>
          <w:rFonts w:ascii="Courier New" w:hAnsi="Courier New" w:cs="Courier New"/>
          <w:sz w:val="20"/>
          <w:szCs w:val="20"/>
          <w:lang w:val="en-US"/>
        </w:rPr>
        <w:t xml:space="preserve">void </w:t>
      </w:r>
      <w:proofErr w:type="spellStart"/>
      <w:r w:rsidRPr="00316CD8">
        <w:rPr>
          <w:rFonts w:ascii="Courier New" w:hAnsi="Courier New" w:cs="Courier New"/>
          <w:sz w:val="20"/>
          <w:szCs w:val="20"/>
          <w:lang w:val="en-US"/>
        </w:rPr>
        <w:t>sift_down</w:t>
      </w:r>
      <w:proofErr w:type="spellEnd"/>
      <w:r w:rsidRPr="00316CD8">
        <w:rPr>
          <w:rFonts w:ascii="Courier New" w:hAnsi="Courier New" w:cs="Courier New"/>
          <w:sz w:val="20"/>
          <w:szCs w:val="20"/>
          <w:lang w:val="en-US"/>
        </w:rPr>
        <w:t xml:space="preserve">(int* </w:t>
      </w:r>
      <w:proofErr w:type="spellStart"/>
      <w:r w:rsidRPr="00316CD8">
        <w:rPr>
          <w:rFonts w:ascii="Courier New" w:hAnsi="Courier New" w:cs="Courier New"/>
          <w:sz w:val="20"/>
          <w:szCs w:val="20"/>
          <w:lang w:val="en-US"/>
        </w:rPr>
        <w:t>elementos</w:t>
      </w:r>
      <w:proofErr w:type="spellEnd"/>
      <w:r w:rsidRPr="00316CD8">
        <w:rPr>
          <w:rFonts w:ascii="Courier New" w:hAnsi="Courier New" w:cs="Courier New"/>
          <w:sz w:val="20"/>
          <w:szCs w:val="20"/>
          <w:lang w:val="en-US"/>
        </w:rPr>
        <w:t xml:space="preserve">, </w:t>
      </w:r>
      <w:proofErr w:type="spellStart"/>
      <w:r w:rsidRPr="00316CD8">
        <w:rPr>
          <w:rFonts w:ascii="Courier New" w:hAnsi="Courier New" w:cs="Courier New"/>
          <w:sz w:val="20"/>
          <w:szCs w:val="20"/>
          <w:lang w:val="en-US"/>
        </w:rPr>
        <w:t>size_t</w:t>
      </w:r>
      <w:proofErr w:type="spellEnd"/>
      <w:r w:rsidRPr="00316CD8">
        <w:rPr>
          <w:rFonts w:ascii="Courier New" w:hAnsi="Courier New" w:cs="Courier New"/>
          <w:sz w:val="20"/>
          <w:szCs w:val="20"/>
          <w:lang w:val="en-US"/>
        </w:rPr>
        <w:t xml:space="preserve"> </w:t>
      </w:r>
      <w:proofErr w:type="spellStart"/>
      <w:r w:rsidRPr="00316CD8">
        <w:rPr>
          <w:rFonts w:ascii="Courier New" w:hAnsi="Courier New" w:cs="Courier New"/>
          <w:sz w:val="20"/>
          <w:szCs w:val="20"/>
          <w:lang w:val="en-US"/>
        </w:rPr>
        <w:t>posicion</w:t>
      </w:r>
      <w:proofErr w:type="spellEnd"/>
      <w:r w:rsidRPr="00316CD8">
        <w:rPr>
          <w:rFonts w:ascii="Courier New" w:hAnsi="Courier New" w:cs="Courier New"/>
          <w:sz w:val="20"/>
          <w:szCs w:val="20"/>
          <w:lang w:val="en-US"/>
        </w:rPr>
        <w:t xml:space="preserve">, </w:t>
      </w:r>
      <w:proofErr w:type="spellStart"/>
      <w:r w:rsidRPr="00316CD8">
        <w:rPr>
          <w:rFonts w:ascii="Courier New" w:hAnsi="Courier New" w:cs="Courier New"/>
          <w:sz w:val="20"/>
          <w:szCs w:val="20"/>
          <w:lang w:val="en-US"/>
        </w:rPr>
        <w:t>size_t</w:t>
      </w:r>
      <w:proofErr w:type="spellEnd"/>
      <w:r w:rsidRPr="00316CD8">
        <w:rPr>
          <w:rFonts w:ascii="Courier New" w:hAnsi="Courier New" w:cs="Courier New"/>
          <w:sz w:val="20"/>
          <w:szCs w:val="20"/>
          <w:lang w:val="en-US"/>
        </w:rPr>
        <w:t xml:space="preserve"> </w:t>
      </w:r>
      <w:proofErr w:type="spellStart"/>
      <w:r w:rsidRPr="00316CD8">
        <w:rPr>
          <w:rFonts w:ascii="Courier New" w:hAnsi="Courier New" w:cs="Courier New"/>
          <w:sz w:val="20"/>
          <w:szCs w:val="20"/>
          <w:lang w:val="en-US"/>
        </w:rPr>
        <w:t>ultima_posicion</w:t>
      </w:r>
      <w:proofErr w:type="spellEnd"/>
      <w:r w:rsidRPr="00316CD8">
        <w:rPr>
          <w:rFonts w:ascii="Courier New" w:hAnsi="Courier New" w:cs="Courier New"/>
          <w:sz w:val="20"/>
          <w:szCs w:val="20"/>
          <w:lang w:val="en-US"/>
        </w:rPr>
        <w:t>){</w:t>
      </w:r>
    </w:p>
    <w:p w14:paraId="3A75633F"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lang w:val="en-US"/>
        </w:rPr>
        <w:tab/>
      </w:r>
      <w:proofErr w:type="spellStart"/>
      <w:r w:rsidRPr="00316CD8">
        <w:rPr>
          <w:rFonts w:ascii="Courier New" w:hAnsi="Courier New" w:cs="Courier New"/>
          <w:sz w:val="20"/>
          <w:szCs w:val="20"/>
        </w:rPr>
        <w:t>size_t</w:t>
      </w:r>
      <w:proofErr w:type="spellEnd"/>
      <w:r w:rsidRPr="00316CD8">
        <w:rPr>
          <w:rFonts w:ascii="Courier New" w:hAnsi="Courier New" w:cs="Courier New"/>
          <w:sz w:val="20"/>
          <w:szCs w:val="20"/>
        </w:rPr>
        <w:t xml:space="preserve"> </w:t>
      </w:r>
      <w:proofErr w:type="spellStart"/>
      <w:r w:rsidRPr="00316CD8">
        <w:rPr>
          <w:rFonts w:ascii="Courier New" w:hAnsi="Courier New" w:cs="Courier New"/>
          <w:sz w:val="20"/>
          <w:szCs w:val="20"/>
        </w:rPr>
        <w:t>pos_izq</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posicion</w:t>
      </w:r>
      <w:proofErr w:type="spellEnd"/>
      <w:r w:rsidRPr="00316CD8">
        <w:rPr>
          <w:rFonts w:ascii="Courier New" w:hAnsi="Courier New" w:cs="Courier New"/>
          <w:sz w:val="20"/>
          <w:szCs w:val="20"/>
        </w:rPr>
        <w:t>*2+1;</w:t>
      </w:r>
    </w:p>
    <w:p w14:paraId="446D3510"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size_t</w:t>
      </w:r>
      <w:proofErr w:type="spellEnd"/>
      <w:r w:rsidRPr="00316CD8">
        <w:rPr>
          <w:rFonts w:ascii="Courier New" w:hAnsi="Courier New" w:cs="Courier New"/>
          <w:sz w:val="20"/>
          <w:szCs w:val="20"/>
        </w:rPr>
        <w:t xml:space="preserve"> </w:t>
      </w:r>
      <w:proofErr w:type="spellStart"/>
      <w:r w:rsidRPr="00316CD8">
        <w:rPr>
          <w:rFonts w:ascii="Courier New" w:hAnsi="Courier New" w:cs="Courier New"/>
          <w:sz w:val="20"/>
          <w:szCs w:val="20"/>
        </w:rPr>
        <w:t>pos_der</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posicion</w:t>
      </w:r>
      <w:proofErr w:type="spellEnd"/>
      <w:r w:rsidRPr="00316CD8">
        <w:rPr>
          <w:rFonts w:ascii="Courier New" w:hAnsi="Courier New" w:cs="Courier New"/>
          <w:sz w:val="20"/>
          <w:szCs w:val="20"/>
        </w:rPr>
        <w:t>*2+2;</w:t>
      </w:r>
    </w:p>
    <w:p w14:paraId="2C99841A"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size_t</w:t>
      </w:r>
      <w:proofErr w:type="spellEnd"/>
      <w:r w:rsidRPr="00316CD8">
        <w:rPr>
          <w:rFonts w:ascii="Courier New" w:hAnsi="Courier New" w:cs="Courier New"/>
          <w:sz w:val="20"/>
          <w:szCs w:val="20"/>
        </w:rPr>
        <w:t xml:space="preserve"> </w:t>
      </w:r>
      <w:proofErr w:type="spellStart"/>
      <w:r w:rsidRPr="00316CD8">
        <w:rPr>
          <w:rFonts w:ascii="Courier New" w:hAnsi="Courier New" w:cs="Courier New"/>
          <w:sz w:val="20"/>
          <w:szCs w:val="20"/>
        </w:rPr>
        <w:t>pos_a_intercambiar</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posicion</w:t>
      </w:r>
      <w:proofErr w:type="spellEnd"/>
      <w:r w:rsidRPr="00316CD8">
        <w:rPr>
          <w:rFonts w:ascii="Courier New" w:hAnsi="Courier New" w:cs="Courier New"/>
          <w:sz w:val="20"/>
          <w:szCs w:val="20"/>
        </w:rPr>
        <w:t>;</w:t>
      </w:r>
    </w:p>
    <w:p w14:paraId="186D9265"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E95E1F7"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if</w:t>
      </w:r>
      <w:proofErr w:type="spellEnd"/>
      <w:r w:rsidRPr="00316CD8">
        <w:rPr>
          <w:rFonts w:ascii="Courier New" w:hAnsi="Courier New" w:cs="Courier New"/>
          <w:sz w:val="20"/>
          <w:szCs w:val="20"/>
        </w:rPr>
        <w:t>(</w:t>
      </w:r>
      <w:proofErr w:type="spellStart"/>
      <w:r w:rsidRPr="00316CD8">
        <w:rPr>
          <w:rFonts w:ascii="Courier New" w:hAnsi="Courier New" w:cs="Courier New"/>
          <w:sz w:val="20"/>
          <w:szCs w:val="20"/>
        </w:rPr>
        <w:t>pos_izq</w:t>
      </w:r>
      <w:proofErr w:type="spellEnd"/>
      <w:r w:rsidRPr="00316CD8">
        <w:rPr>
          <w:rFonts w:ascii="Courier New" w:hAnsi="Courier New" w:cs="Courier New"/>
          <w:sz w:val="20"/>
          <w:szCs w:val="20"/>
        </w:rPr>
        <w:t xml:space="preserve"> &gt; </w:t>
      </w:r>
      <w:proofErr w:type="spellStart"/>
      <w:r w:rsidRPr="00316CD8">
        <w:rPr>
          <w:rFonts w:ascii="Courier New" w:hAnsi="Courier New" w:cs="Courier New"/>
          <w:sz w:val="20"/>
          <w:szCs w:val="20"/>
        </w:rPr>
        <w:t>ultima_posicion</w:t>
      </w:r>
      <w:proofErr w:type="spellEnd"/>
      <w:r w:rsidRPr="00316CD8">
        <w:rPr>
          <w:rFonts w:ascii="Courier New" w:hAnsi="Courier New" w:cs="Courier New"/>
          <w:sz w:val="20"/>
          <w:szCs w:val="20"/>
        </w:rPr>
        <w:t xml:space="preserve">) //no tengo ni hijo </w:t>
      </w:r>
      <w:proofErr w:type="spellStart"/>
      <w:r w:rsidRPr="00316CD8">
        <w:rPr>
          <w:rFonts w:ascii="Courier New" w:hAnsi="Courier New" w:cs="Courier New"/>
          <w:sz w:val="20"/>
          <w:szCs w:val="20"/>
        </w:rPr>
        <w:t>izq</w:t>
      </w:r>
      <w:proofErr w:type="spellEnd"/>
      <w:r w:rsidRPr="00316CD8">
        <w:rPr>
          <w:rFonts w:ascii="Courier New" w:hAnsi="Courier New" w:cs="Courier New"/>
          <w:sz w:val="20"/>
          <w:szCs w:val="20"/>
        </w:rPr>
        <w:t xml:space="preserve"> ni derecho</w:t>
      </w:r>
    </w:p>
    <w:p w14:paraId="170AA031"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r w:rsidRPr="00316CD8">
        <w:rPr>
          <w:rFonts w:ascii="Courier New" w:hAnsi="Courier New" w:cs="Courier New"/>
          <w:sz w:val="20"/>
          <w:szCs w:val="20"/>
        </w:rPr>
        <w:tab/>
      </w:r>
      <w:proofErr w:type="spellStart"/>
      <w:r w:rsidRPr="00316CD8">
        <w:rPr>
          <w:rFonts w:ascii="Courier New" w:hAnsi="Courier New" w:cs="Courier New"/>
          <w:sz w:val="20"/>
          <w:szCs w:val="20"/>
        </w:rPr>
        <w:t>return</w:t>
      </w:r>
      <w:proofErr w:type="spellEnd"/>
      <w:r w:rsidRPr="00316CD8">
        <w:rPr>
          <w:rFonts w:ascii="Courier New" w:hAnsi="Courier New" w:cs="Courier New"/>
          <w:sz w:val="20"/>
          <w:szCs w:val="20"/>
        </w:rPr>
        <w:t>;</w:t>
      </w:r>
    </w:p>
    <w:p w14:paraId="0DB03B04"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if</w:t>
      </w:r>
      <w:proofErr w:type="spellEnd"/>
      <w:r w:rsidRPr="00316CD8">
        <w:rPr>
          <w:rFonts w:ascii="Courier New" w:hAnsi="Courier New" w:cs="Courier New"/>
          <w:sz w:val="20"/>
          <w:szCs w:val="20"/>
        </w:rPr>
        <w:t>(</w:t>
      </w:r>
      <w:proofErr w:type="spellStart"/>
      <w:r w:rsidRPr="00316CD8">
        <w:rPr>
          <w:rFonts w:ascii="Courier New" w:hAnsi="Courier New" w:cs="Courier New"/>
          <w:sz w:val="20"/>
          <w:szCs w:val="20"/>
        </w:rPr>
        <w:t>pos_der</w:t>
      </w:r>
      <w:proofErr w:type="spellEnd"/>
      <w:r w:rsidRPr="00316CD8">
        <w:rPr>
          <w:rFonts w:ascii="Courier New" w:hAnsi="Courier New" w:cs="Courier New"/>
          <w:sz w:val="20"/>
          <w:szCs w:val="20"/>
        </w:rPr>
        <w:t xml:space="preserve"> &gt; </w:t>
      </w:r>
      <w:proofErr w:type="spellStart"/>
      <w:r w:rsidRPr="00316CD8">
        <w:rPr>
          <w:rFonts w:ascii="Courier New" w:hAnsi="Courier New" w:cs="Courier New"/>
          <w:sz w:val="20"/>
          <w:szCs w:val="20"/>
        </w:rPr>
        <w:t>ultima_posicion</w:t>
      </w:r>
      <w:proofErr w:type="spellEnd"/>
      <w:r w:rsidRPr="00316CD8">
        <w:rPr>
          <w:rFonts w:ascii="Courier New" w:hAnsi="Courier New" w:cs="Courier New"/>
          <w:sz w:val="20"/>
          <w:szCs w:val="20"/>
        </w:rPr>
        <w:t>) //no tengo hijo derecho</w:t>
      </w:r>
    </w:p>
    <w:p w14:paraId="3CD4B94F"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r w:rsidRPr="00316CD8">
        <w:rPr>
          <w:rFonts w:ascii="Courier New" w:hAnsi="Courier New" w:cs="Courier New"/>
          <w:sz w:val="20"/>
          <w:szCs w:val="20"/>
        </w:rPr>
        <w:tab/>
      </w:r>
      <w:proofErr w:type="spellStart"/>
      <w:r w:rsidRPr="00316CD8">
        <w:rPr>
          <w:rFonts w:ascii="Courier New" w:hAnsi="Courier New" w:cs="Courier New"/>
          <w:sz w:val="20"/>
          <w:szCs w:val="20"/>
        </w:rPr>
        <w:t>pos_der</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pos_izq</w:t>
      </w:r>
      <w:proofErr w:type="spellEnd"/>
      <w:r w:rsidRPr="00316CD8">
        <w:rPr>
          <w:rFonts w:ascii="Courier New" w:hAnsi="Courier New" w:cs="Courier New"/>
          <w:sz w:val="20"/>
          <w:szCs w:val="20"/>
        </w:rPr>
        <w:t>;</w:t>
      </w:r>
    </w:p>
    <w:p w14:paraId="47D5CFA9"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8C5691"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int</w:t>
      </w:r>
      <w:proofErr w:type="spellEnd"/>
      <w:r w:rsidRPr="00316CD8">
        <w:rPr>
          <w:rFonts w:ascii="Courier New" w:hAnsi="Courier New" w:cs="Courier New"/>
          <w:sz w:val="20"/>
          <w:szCs w:val="20"/>
        </w:rPr>
        <w:t xml:space="preserve"> elemento = elemento[</w:t>
      </w:r>
      <w:proofErr w:type="spellStart"/>
      <w:r w:rsidRPr="00316CD8">
        <w:rPr>
          <w:rFonts w:ascii="Courier New" w:hAnsi="Courier New" w:cs="Courier New"/>
          <w:sz w:val="20"/>
          <w:szCs w:val="20"/>
        </w:rPr>
        <w:t>posicion</w:t>
      </w:r>
      <w:proofErr w:type="spellEnd"/>
      <w:r w:rsidRPr="00316CD8">
        <w:rPr>
          <w:rFonts w:ascii="Courier New" w:hAnsi="Courier New" w:cs="Courier New"/>
          <w:sz w:val="20"/>
          <w:szCs w:val="20"/>
        </w:rPr>
        <w:t>];</w:t>
      </w:r>
    </w:p>
    <w:p w14:paraId="52E1E027"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int</w:t>
      </w:r>
      <w:proofErr w:type="spellEnd"/>
      <w:r w:rsidRPr="00316CD8">
        <w:rPr>
          <w:rFonts w:ascii="Courier New" w:hAnsi="Courier New" w:cs="Courier New"/>
          <w:sz w:val="20"/>
          <w:szCs w:val="20"/>
        </w:rPr>
        <w:t xml:space="preserve"> </w:t>
      </w:r>
      <w:proofErr w:type="spellStart"/>
      <w:r w:rsidRPr="00316CD8">
        <w:rPr>
          <w:rFonts w:ascii="Courier New" w:hAnsi="Courier New" w:cs="Courier New"/>
          <w:sz w:val="20"/>
          <w:szCs w:val="20"/>
        </w:rPr>
        <w:t>elemento_i</w:t>
      </w:r>
      <w:proofErr w:type="spellEnd"/>
      <w:r w:rsidRPr="00316CD8">
        <w:rPr>
          <w:rFonts w:ascii="Courier New" w:hAnsi="Courier New" w:cs="Courier New"/>
          <w:sz w:val="20"/>
          <w:szCs w:val="20"/>
        </w:rPr>
        <w:t xml:space="preserve"> = elemento[</w:t>
      </w:r>
      <w:proofErr w:type="spellStart"/>
      <w:r w:rsidRPr="00316CD8">
        <w:rPr>
          <w:rFonts w:ascii="Courier New" w:hAnsi="Courier New" w:cs="Courier New"/>
          <w:sz w:val="20"/>
          <w:szCs w:val="20"/>
        </w:rPr>
        <w:t>pos_izq</w:t>
      </w:r>
      <w:proofErr w:type="spellEnd"/>
      <w:r w:rsidRPr="00316CD8">
        <w:rPr>
          <w:rFonts w:ascii="Courier New" w:hAnsi="Courier New" w:cs="Courier New"/>
          <w:sz w:val="20"/>
          <w:szCs w:val="20"/>
        </w:rPr>
        <w:t>];</w:t>
      </w:r>
    </w:p>
    <w:p w14:paraId="3E610C2A"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int</w:t>
      </w:r>
      <w:proofErr w:type="spellEnd"/>
      <w:r w:rsidRPr="00316CD8">
        <w:rPr>
          <w:rFonts w:ascii="Courier New" w:hAnsi="Courier New" w:cs="Courier New"/>
          <w:sz w:val="20"/>
          <w:szCs w:val="20"/>
        </w:rPr>
        <w:t xml:space="preserve"> </w:t>
      </w:r>
      <w:proofErr w:type="spellStart"/>
      <w:r w:rsidRPr="00316CD8">
        <w:rPr>
          <w:rFonts w:ascii="Courier New" w:hAnsi="Courier New" w:cs="Courier New"/>
          <w:sz w:val="20"/>
          <w:szCs w:val="20"/>
        </w:rPr>
        <w:t>elemento_d</w:t>
      </w:r>
      <w:proofErr w:type="spellEnd"/>
      <w:r w:rsidRPr="00316CD8">
        <w:rPr>
          <w:rFonts w:ascii="Courier New" w:hAnsi="Courier New" w:cs="Courier New"/>
          <w:sz w:val="20"/>
          <w:szCs w:val="20"/>
        </w:rPr>
        <w:t xml:space="preserve"> = elemento[</w:t>
      </w:r>
      <w:proofErr w:type="spellStart"/>
      <w:r w:rsidRPr="00316CD8">
        <w:rPr>
          <w:rFonts w:ascii="Courier New" w:hAnsi="Courier New" w:cs="Courier New"/>
          <w:sz w:val="20"/>
          <w:szCs w:val="20"/>
        </w:rPr>
        <w:t>pos_der</w:t>
      </w:r>
      <w:proofErr w:type="spellEnd"/>
      <w:r w:rsidRPr="00316CD8">
        <w:rPr>
          <w:rFonts w:ascii="Courier New" w:hAnsi="Courier New" w:cs="Courier New"/>
          <w:sz w:val="20"/>
          <w:szCs w:val="20"/>
        </w:rPr>
        <w:t>];</w:t>
      </w:r>
    </w:p>
    <w:p w14:paraId="2C1C727D"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
    <w:p w14:paraId="5A60E6F9"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if</w:t>
      </w:r>
      <w:proofErr w:type="spellEnd"/>
      <w:r w:rsidRPr="00316CD8">
        <w:rPr>
          <w:rFonts w:ascii="Courier New" w:hAnsi="Courier New" w:cs="Courier New"/>
          <w:sz w:val="20"/>
          <w:szCs w:val="20"/>
        </w:rPr>
        <w:t>(</w:t>
      </w:r>
      <w:proofErr w:type="spellStart"/>
      <w:r w:rsidRPr="00316CD8">
        <w:rPr>
          <w:rFonts w:ascii="Courier New" w:hAnsi="Courier New" w:cs="Courier New"/>
          <w:sz w:val="20"/>
          <w:szCs w:val="20"/>
        </w:rPr>
        <w:t>elemento_d</w:t>
      </w:r>
      <w:proofErr w:type="spellEnd"/>
      <w:r w:rsidRPr="00316CD8">
        <w:rPr>
          <w:rFonts w:ascii="Courier New" w:hAnsi="Courier New" w:cs="Courier New"/>
          <w:sz w:val="20"/>
          <w:szCs w:val="20"/>
        </w:rPr>
        <w:t xml:space="preserve"> &gt; </w:t>
      </w:r>
      <w:proofErr w:type="spellStart"/>
      <w:r w:rsidRPr="00316CD8">
        <w:rPr>
          <w:rFonts w:ascii="Courier New" w:hAnsi="Courier New" w:cs="Courier New"/>
          <w:sz w:val="20"/>
          <w:szCs w:val="20"/>
        </w:rPr>
        <w:t>elemento_i</w:t>
      </w:r>
      <w:proofErr w:type="spellEnd"/>
      <w:r w:rsidRPr="00316CD8">
        <w:rPr>
          <w:rFonts w:ascii="Courier New" w:hAnsi="Courier New" w:cs="Courier New"/>
          <w:sz w:val="20"/>
          <w:szCs w:val="20"/>
        </w:rPr>
        <w:t>) //busco el mayor de los dos hijos</w:t>
      </w:r>
    </w:p>
    <w:p w14:paraId="5289B5D3"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lastRenderedPageBreak/>
        <w:tab/>
      </w:r>
      <w:r w:rsidRPr="00316CD8">
        <w:rPr>
          <w:rFonts w:ascii="Courier New" w:hAnsi="Courier New" w:cs="Courier New"/>
          <w:sz w:val="20"/>
          <w:szCs w:val="20"/>
        </w:rPr>
        <w:tab/>
      </w:r>
      <w:proofErr w:type="spellStart"/>
      <w:r w:rsidRPr="00316CD8">
        <w:rPr>
          <w:rFonts w:ascii="Courier New" w:hAnsi="Courier New" w:cs="Courier New"/>
          <w:sz w:val="20"/>
          <w:szCs w:val="20"/>
        </w:rPr>
        <w:t>pos_a_intercambiar</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pos_der</w:t>
      </w:r>
      <w:proofErr w:type="spellEnd"/>
      <w:r w:rsidRPr="00316CD8">
        <w:rPr>
          <w:rFonts w:ascii="Courier New" w:hAnsi="Courier New" w:cs="Courier New"/>
          <w:sz w:val="20"/>
          <w:szCs w:val="20"/>
        </w:rPr>
        <w:t>;</w:t>
      </w:r>
    </w:p>
    <w:p w14:paraId="0811318D"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else</w:t>
      </w:r>
      <w:proofErr w:type="spellEnd"/>
    </w:p>
    <w:p w14:paraId="16A6B628"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r w:rsidRPr="00316CD8">
        <w:rPr>
          <w:rFonts w:ascii="Courier New" w:hAnsi="Courier New" w:cs="Courier New"/>
          <w:sz w:val="20"/>
          <w:szCs w:val="20"/>
        </w:rPr>
        <w:tab/>
      </w:r>
      <w:proofErr w:type="spellStart"/>
      <w:r w:rsidRPr="00316CD8">
        <w:rPr>
          <w:rFonts w:ascii="Courier New" w:hAnsi="Courier New" w:cs="Courier New"/>
          <w:sz w:val="20"/>
          <w:szCs w:val="20"/>
        </w:rPr>
        <w:t>pos_a_intercambiar</w:t>
      </w:r>
      <w:proofErr w:type="spellEnd"/>
      <w:r w:rsidRPr="00316CD8">
        <w:rPr>
          <w:rFonts w:ascii="Courier New" w:hAnsi="Courier New" w:cs="Courier New"/>
          <w:sz w:val="20"/>
          <w:szCs w:val="20"/>
        </w:rPr>
        <w:t xml:space="preserve"> = </w:t>
      </w:r>
      <w:proofErr w:type="spellStart"/>
      <w:r w:rsidRPr="00316CD8">
        <w:rPr>
          <w:rFonts w:ascii="Courier New" w:hAnsi="Courier New" w:cs="Courier New"/>
          <w:sz w:val="20"/>
          <w:szCs w:val="20"/>
        </w:rPr>
        <w:t>pos_izq</w:t>
      </w:r>
      <w:proofErr w:type="spellEnd"/>
      <w:r w:rsidRPr="00316CD8">
        <w:rPr>
          <w:rFonts w:ascii="Courier New" w:hAnsi="Courier New" w:cs="Courier New"/>
          <w:sz w:val="20"/>
          <w:szCs w:val="20"/>
        </w:rPr>
        <w:t>;</w:t>
      </w:r>
    </w:p>
    <w:p w14:paraId="14A6DE65"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0AE9591"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proofErr w:type="spellStart"/>
      <w:r w:rsidRPr="00316CD8">
        <w:rPr>
          <w:rFonts w:ascii="Courier New" w:hAnsi="Courier New" w:cs="Courier New"/>
          <w:sz w:val="20"/>
          <w:szCs w:val="20"/>
        </w:rPr>
        <w:t>if</w:t>
      </w:r>
      <w:proofErr w:type="spellEnd"/>
      <w:r w:rsidRPr="00316CD8">
        <w:rPr>
          <w:rFonts w:ascii="Courier New" w:hAnsi="Courier New" w:cs="Courier New"/>
          <w:sz w:val="20"/>
          <w:szCs w:val="20"/>
        </w:rPr>
        <w:t>(elementos[</w:t>
      </w:r>
      <w:proofErr w:type="spellStart"/>
      <w:r w:rsidRPr="00316CD8">
        <w:rPr>
          <w:rFonts w:ascii="Courier New" w:hAnsi="Courier New" w:cs="Courier New"/>
          <w:sz w:val="20"/>
          <w:szCs w:val="20"/>
        </w:rPr>
        <w:t>pos_a_intercambiar</w:t>
      </w:r>
      <w:proofErr w:type="spellEnd"/>
      <w:r w:rsidRPr="00316CD8">
        <w:rPr>
          <w:rFonts w:ascii="Courier New" w:hAnsi="Courier New" w:cs="Courier New"/>
          <w:sz w:val="20"/>
          <w:szCs w:val="20"/>
        </w:rPr>
        <w:t>] &gt; elemento){</w:t>
      </w:r>
    </w:p>
    <w:p w14:paraId="24ACC374"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r w:rsidRPr="00316CD8">
        <w:rPr>
          <w:rFonts w:ascii="Courier New" w:hAnsi="Courier New" w:cs="Courier New"/>
          <w:sz w:val="20"/>
          <w:szCs w:val="20"/>
        </w:rPr>
        <w:tab/>
        <w:t>swap(</w:t>
      </w:r>
      <w:proofErr w:type="spellStart"/>
      <w:r w:rsidRPr="00316CD8">
        <w:rPr>
          <w:rFonts w:ascii="Courier New" w:hAnsi="Courier New" w:cs="Courier New"/>
          <w:sz w:val="20"/>
          <w:szCs w:val="20"/>
        </w:rPr>
        <w:t>elementos,posicion,pos_a_intercambiar</w:t>
      </w:r>
      <w:proofErr w:type="spellEnd"/>
      <w:r w:rsidRPr="00316CD8">
        <w:rPr>
          <w:rFonts w:ascii="Courier New" w:hAnsi="Courier New" w:cs="Courier New"/>
          <w:sz w:val="20"/>
          <w:szCs w:val="20"/>
        </w:rPr>
        <w:t>)</w:t>
      </w:r>
    </w:p>
    <w:p w14:paraId="12D30293"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r>
      <w:r w:rsidRPr="00316CD8">
        <w:rPr>
          <w:rFonts w:ascii="Courier New" w:hAnsi="Courier New" w:cs="Courier New"/>
          <w:sz w:val="20"/>
          <w:szCs w:val="20"/>
        </w:rPr>
        <w:tab/>
      </w:r>
      <w:proofErr w:type="spellStart"/>
      <w:r w:rsidRPr="00316CD8">
        <w:rPr>
          <w:rFonts w:ascii="Courier New" w:hAnsi="Courier New" w:cs="Courier New"/>
          <w:sz w:val="20"/>
          <w:szCs w:val="20"/>
        </w:rPr>
        <w:t>sift_down</w:t>
      </w:r>
      <w:proofErr w:type="spellEnd"/>
      <w:r w:rsidRPr="00316CD8">
        <w:rPr>
          <w:rFonts w:ascii="Courier New" w:hAnsi="Courier New" w:cs="Courier New"/>
          <w:sz w:val="20"/>
          <w:szCs w:val="20"/>
        </w:rPr>
        <w:t>(</w:t>
      </w:r>
      <w:proofErr w:type="spellStart"/>
      <w:r w:rsidRPr="00316CD8">
        <w:rPr>
          <w:rFonts w:ascii="Courier New" w:hAnsi="Courier New" w:cs="Courier New"/>
          <w:sz w:val="20"/>
          <w:szCs w:val="20"/>
        </w:rPr>
        <w:t>elementos,pos_a_intercambiar,ultima_posicion</w:t>
      </w:r>
      <w:proofErr w:type="spellEnd"/>
      <w:r w:rsidRPr="00316CD8">
        <w:rPr>
          <w:rFonts w:ascii="Courier New" w:hAnsi="Courier New" w:cs="Courier New"/>
          <w:sz w:val="20"/>
          <w:szCs w:val="20"/>
        </w:rPr>
        <w:t>);</w:t>
      </w:r>
    </w:p>
    <w:p w14:paraId="4416752E"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ab/>
        <w:t>}</w:t>
      </w:r>
    </w:p>
    <w:p w14:paraId="2C9A2CE5" w14:textId="77777777" w:rsidR="00316CD8" w:rsidRPr="00316CD8" w:rsidRDefault="00316CD8" w:rsidP="00316CD8">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16CD8">
        <w:rPr>
          <w:rFonts w:ascii="Courier New" w:hAnsi="Courier New" w:cs="Courier New"/>
          <w:sz w:val="20"/>
          <w:szCs w:val="20"/>
        </w:rPr>
        <w:t>}</w:t>
      </w:r>
    </w:p>
    <w:p w14:paraId="37D28BC9" w14:textId="77777777" w:rsidR="00316CD8" w:rsidRDefault="00316CD8" w:rsidP="00662D61">
      <w:pPr>
        <w:ind w:left="643"/>
      </w:pPr>
    </w:p>
    <w:p w14:paraId="03010144" w14:textId="77777777" w:rsidR="003E693B" w:rsidRDefault="003E693B" w:rsidP="00662D61">
      <w:pPr>
        <w:ind w:left="643"/>
      </w:pPr>
    </w:p>
    <w:p w14:paraId="5A496B65" w14:textId="1A5353B4" w:rsidR="00091EC3" w:rsidRDefault="00091EC3" w:rsidP="00091EC3">
      <w:pPr>
        <w:pStyle w:val="Ttulo2"/>
      </w:pPr>
      <w:r>
        <w:t>CONSTRUCCION</w:t>
      </w:r>
    </w:p>
    <w:p w14:paraId="7CA1317A" w14:textId="77777777" w:rsidR="009B3E70" w:rsidRDefault="009B3E70" w:rsidP="009B3E70">
      <w:pPr>
        <w:pStyle w:val="Prrafodelista"/>
      </w:pPr>
    </w:p>
    <w:p w14:paraId="17FF572C" w14:textId="77777777" w:rsidR="002967C1" w:rsidRPr="002967C1" w:rsidRDefault="002967C1" w:rsidP="002967C1">
      <w:pPr>
        <w:spacing w:before="100" w:beforeAutospacing="1" w:after="100" w:afterAutospacing="1"/>
        <w:ind w:left="283"/>
      </w:pPr>
      <w:r w:rsidRPr="002967C1">
        <w:t xml:space="preserve">Método </w:t>
      </w:r>
      <w:proofErr w:type="spellStart"/>
      <w:r w:rsidRPr="002967C1">
        <w:t>básico:Insertar</w:t>
      </w:r>
      <w:proofErr w:type="spellEnd"/>
      <w:r w:rsidRPr="002967C1">
        <w:t xml:space="preserve"> elementos en un </w:t>
      </w:r>
      <w:proofErr w:type="spellStart"/>
      <w:r w:rsidRPr="002967C1">
        <w:t>heap</w:t>
      </w:r>
      <w:proofErr w:type="spellEnd"/>
      <w:r w:rsidRPr="002967C1">
        <w:t xml:space="preserve"> vacío uno a uno. Realizo n operaciones log(n)</w:t>
      </w:r>
    </w:p>
    <w:p w14:paraId="39BFE2B7" w14:textId="377DE6ED" w:rsidR="002967C1" w:rsidRPr="002967C1" w:rsidRDefault="002967C1" w:rsidP="002967C1">
      <w:pPr>
        <w:spacing w:before="100" w:beforeAutospacing="1" w:after="100" w:afterAutospacing="1"/>
        <w:ind w:left="283"/>
      </w:pPr>
      <w:r w:rsidRPr="002967C1">
        <w:rPr>
          <w:i/>
          <w:iCs/>
        </w:rPr>
        <w:t xml:space="preserve">Complejidad: </w:t>
      </w:r>
      <w:proofErr w:type="spellStart"/>
      <w:r w:rsidRPr="002967C1">
        <w:rPr>
          <w:i/>
          <w:iCs/>
        </w:rPr>
        <w:t>nlog</w:t>
      </w:r>
      <w:proofErr w:type="spellEnd"/>
      <w:r w:rsidRPr="002967C1">
        <w:rPr>
          <w:i/>
          <w:iCs/>
        </w:rPr>
        <w:t>(n)</w:t>
      </w:r>
    </w:p>
    <w:p w14:paraId="11695502" w14:textId="18B044B6" w:rsidR="002967C1" w:rsidRDefault="002967C1" w:rsidP="002967C1">
      <w:pPr>
        <w:spacing w:before="100" w:beforeAutospacing="1" w:after="100" w:afterAutospacing="1"/>
        <w:ind w:left="283"/>
      </w:pPr>
      <w:r w:rsidRPr="002967C1">
        <w:t>Si el nodo actual está en la posición n, el hijo izquierdo está en 2n+1 y el derecho en 2n+2</w:t>
      </w:r>
    </w:p>
    <w:p w14:paraId="2C7C0567" w14:textId="1D5A3556" w:rsidR="002967C1" w:rsidRDefault="002967C1" w:rsidP="002967C1">
      <w:r>
        <w:fldChar w:fldCharType="begin"/>
      </w:r>
      <w:r>
        <w:instrText xml:space="preserve"> INCLUDEPICTURE "https://youthful-holly-615.notion.site/image/https%3A%2F%2Fs3-us-west-2.amazonaws.com%2Fsecure.notion-static.com%2Fea9d5896-5b2b-442d-a98c-375bf8454e11%2FUntitled.png?table=block&amp;id=06c2b8c9-28de-456e-a3fc-331f5f0a01de&amp;spaceId=a1e55095-a6d7-4703-bbe3-41ed0f6025ee&amp;width=1060&amp;userId=&amp;cache=v2" \* MERGEFORMATINET </w:instrText>
      </w:r>
      <w:r>
        <w:fldChar w:fldCharType="separate"/>
      </w:r>
      <w:r>
        <w:rPr>
          <w:noProof/>
        </w:rPr>
        <w:drawing>
          <wp:inline distT="0" distB="0" distL="0" distR="0" wp14:anchorId="02EBD5F7" wp14:editId="6CAF54EF">
            <wp:extent cx="5274945" cy="2449830"/>
            <wp:effectExtent l="0" t="0" r="0" b="127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945" cy="2449830"/>
                    </a:xfrm>
                    <a:prstGeom prst="rect">
                      <a:avLst/>
                    </a:prstGeom>
                    <a:noFill/>
                    <a:ln>
                      <a:noFill/>
                    </a:ln>
                  </pic:spPr>
                </pic:pic>
              </a:graphicData>
            </a:graphic>
          </wp:inline>
        </w:drawing>
      </w:r>
      <w:r>
        <w:fldChar w:fldCharType="end"/>
      </w:r>
    </w:p>
    <w:p w14:paraId="3D48C2F3" w14:textId="513A2301" w:rsidR="002967C1" w:rsidRDefault="002967C1" w:rsidP="002967C1">
      <w:pPr>
        <w:spacing w:before="100" w:beforeAutospacing="1" w:after="100" w:afterAutospacing="1"/>
        <w:ind w:left="283"/>
      </w:pPr>
    </w:p>
    <w:p w14:paraId="7B14AE89" w14:textId="77777777" w:rsidR="005525CA" w:rsidRPr="005525CA" w:rsidRDefault="005525CA" w:rsidP="005525CA">
      <w:pPr>
        <w:pStyle w:val="Ttulo2"/>
        <w:numPr>
          <w:ilvl w:val="0"/>
          <w:numId w:val="0"/>
        </w:numPr>
        <w:rPr>
          <w:color w:val="000000" w:themeColor="text1"/>
          <w:sz w:val="36"/>
          <w:szCs w:val="36"/>
        </w:rPr>
      </w:pPr>
      <w:r w:rsidRPr="005525CA">
        <w:rPr>
          <w:color w:val="000000" w:themeColor="text1"/>
        </w:rPr>
        <w:t xml:space="preserve">Desde un </w:t>
      </w:r>
      <w:proofErr w:type="spellStart"/>
      <w:r w:rsidRPr="005525CA">
        <w:rPr>
          <w:color w:val="000000" w:themeColor="text1"/>
        </w:rPr>
        <w:t>array</w:t>
      </w:r>
      <w:proofErr w:type="spellEnd"/>
      <w:r w:rsidRPr="005525CA">
        <w:rPr>
          <w:color w:val="000000" w:themeColor="text1"/>
        </w:rPr>
        <w:t xml:space="preserve">: </w:t>
      </w:r>
      <w:proofErr w:type="spellStart"/>
      <w:r w:rsidRPr="005525CA">
        <w:rPr>
          <w:color w:val="000000" w:themeColor="text1"/>
        </w:rPr>
        <w:t>heapity</w:t>
      </w:r>
      <w:proofErr w:type="spellEnd"/>
    </w:p>
    <w:p w14:paraId="6378B9A0" w14:textId="77777777" w:rsidR="005525CA" w:rsidRDefault="005525CA" w:rsidP="005525CA">
      <w:pPr>
        <w:pStyle w:val="NormalWeb"/>
      </w:pPr>
      <w:r>
        <w:t xml:space="preserve">Ordeno el mismo vector mediante </w:t>
      </w:r>
      <w:proofErr w:type="spellStart"/>
      <w:r>
        <w:rPr>
          <w:rStyle w:val="nfasis"/>
          <w:rFonts w:eastAsiaTheme="majorEastAsia"/>
        </w:rPr>
        <w:t>heapify</w:t>
      </w:r>
      <w:proofErr w:type="spellEnd"/>
      <w:r>
        <w:rPr>
          <w:rStyle w:val="nfasis"/>
          <w:rFonts w:eastAsiaTheme="majorEastAsia"/>
        </w:rPr>
        <w:t>.</w:t>
      </w:r>
      <w:r>
        <w:t xml:space="preserve"> Esta función recorre un vector que no tiene agujeros y lo reordena para que cumpla las condiciones de un </w:t>
      </w:r>
      <w:proofErr w:type="spellStart"/>
      <w:r>
        <w:t>heap</w:t>
      </w:r>
      <w:proofErr w:type="spellEnd"/>
      <w:r>
        <w:t>.</w:t>
      </w:r>
    </w:p>
    <w:p w14:paraId="297612B5" w14:textId="7783A447" w:rsidR="005525CA" w:rsidRDefault="005525CA" w:rsidP="005525CA">
      <w:pPr>
        <w:pStyle w:val="NormalWeb"/>
      </w:pPr>
      <w:r>
        <w:t xml:space="preserve">El algoritmo empieza averiguando cuantos elementos podemos tener en nuestro </w:t>
      </w:r>
      <w:proofErr w:type="spellStart"/>
      <w:r>
        <w:t>heap</w:t>
      </w:r>
      <w:proofErr w:type="spellEnd"/>
      <w:r>
        <w:t xml:space="preserve">: 2^n-1 donde </w:t>
      </w:r>
      <w:r>
        <w:rPr>
          <w:rStyle w:val="nfasis"/>
          <w:rFonts w:eastAsiaTheme="majorEastAsia"/>
        </w:rPr>
        <w:t>n</w:t>
      </w:r>
      <w:r>
        <w:t xml:space="preserve"> es la cantidad de niveles. A cada elemento se la va a aplicar la función </w:t>
      </w:r>
      <w:proofErr w:type="spellStart"/>
      <w:r>
        <w:t>sift</w:t>
      </w:r>
      <w:proofErr w:type="spellEnd"/>
      <w:r>
        <w:t xml:space="preserve"> </w:t>
      </w:r>
      <w:proofErr w:type="spellStart"/>
      <w:r>
        <w:t>down</w:t>
      </w:r>
      <w:proofErr w:type="spellEnd"/>
      <w:r>
        <w:t xml:space="preserve">, para generar un </w:t>
      </w:r>
      <w:proofErr w:type="spellStart"/>
      <w:r>
        <w:t>heap</w:t>
      </w:r>
      <w:proofErr w:type="spellEnd"/>
      <w:r>
        <w:t xml:space="preserve"> </w:t>
      </w:r>
      <w:proofErr w:type="spellStart"/>
      <w:r>
        <w:t>minimal</w:t>
      </w:r>
      <w:proofErr w:type="spellEnd"/>
      <w:r>
        <w:t>. Pero, no tiene sentido aplicar esta función a los elementos de la última fila porque se que si o si TODOS son elementos hoja. Por lo tanto, empiezo desde la ante última fila en el último elemento: (n-2)/2=inicio donde n es la cantidad de elementos.</w:t>
      </w:r>
    </w:p>
    <w:p w14:paraId="398E9118" w14:textId="77777777" w:rsidR="005525CA" w:rsidRDefault="005525CA" w:rsidP="005525CA">
      <w:pPr>
        <w:pStyle w:val="NormalWeb"/>
      </w:pPr>
      <w:r>
        <w:lastRenderedPageBreak/>
        <w:t>Ejemplo</w:t>
      </w:r>
    </w:p>
    <w:p w14:paraId="2D6118BE" w14:textId="77777777" w:rsidR="005525CA" w:rsidRDefault="005525CA" w:rsidP="005525CA">
      <w:pPr>
        <w:pStyle w:val="NormalWeb"/>
      </w:pPr>
      <w:r>
        <w:t xml:space="preserve">Quiero transformar este vector en un </w:t>
      </w:r>
      <w:proofErr w:type="spellStart"/>
      <w:r>
        <w:t>heap</w:t>
      </w:r>
      <w:proofErr w:type="spellEnd"/>
      <w:r>
        <w:t xml:space="preserve"> </w:t>
      </w:r>
      <w:proofErr w:type="spellStart"/>
      <w:r>
        <w:t>minimal</w:t>
      </w:r>
      <w:proofErr w:type="spellEnd"/>
      <w:r>
        <w:t>.</w:t>
      </w:r>
    </w:p>
    <w:p w14:paraId="104234A0" w14:textId="7E80E1EB" w:rsidR="005525CA" w:rsidRDefault="00433293" w:rsidP="005525CA">
      <w:pPr>
        <w:pStyle w:val="NormalWeb"/>
      </w:pPr>
      <w:r>
        <w:rPr>
          <w:noProof/>
        </w:rPr>
        <w:drawing>
          <wp:inline distT="0" distB="0" distL="0" distR="0" wp14:anchorId="3167DED8" wp14:editId="6E9276E7">
            <wp:extent cx="5274945" cy="3919855"/>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945" cy="3919855"/>
                    </a:xfrm>
                    <a:prstGeom prst="rect">
                      <a:avLst/>
                    </a:prstGeom>
                  </pic:spPr>
                </pic:pic>
              </a:graphicData>
            </a:graphic>
          </wp:inline>
        </w:drawing>
      </w:r>
    </w:p>
    <w:p w14:paraId="3E5DCE5B" w14:textId="3D198770" w:rsidR="002967C1" w:rsidRDefault="005300B3" w:rsidP="002967C1">
      <w:pPr>
        <w:spacing w:before="100" w:beforeAutospacing="1" w:after="100" w:afterAutospacing="1"/>
        <w:ind w:left="283"/>
      </w:pPr>
      <w:r>
        <w:rPr>
          <w:noProof/>
        </w:rPr>
        <w:drawing>
          <wp:inline distT="0" distB="0" distL="0" distR="0" wp14:anchorId="2DED7D15" wp14:editId="41CD86E3">
            <wp:extent cx="5274945" cy="3117850"/>
            <wp:effectExtent l="0" t="0" r="0"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945" cy="3117850"/>
                    </a:xfrm>
                    <a:prstGeom prst="rect">
                      <a:avLst/>
                    </a:prstGeom>
                  </pic:spPr>
                </pic:pic>
              </a:graphicData>
            </a:graphic>
          </wp:inline>
        </w:drawing>
      </w:r>
    </w:p>
    <w:p w14:paraId="55C8E9A9" w14:textId="63097883" w:rsidR="005300B3" w:rsidRDefault="005300B3" w:rsidP="002967C1">
      <w:pPr>
        <w:spacing w:before="100" w:beforeAutospacing="1" w:after="100" w:afterAutospacing="1"/>
        <w:ind w:left="283"/>
      </w:pPr>
      <w:r>
        <w:rPr>
          <w:noProof/>
        </w:rPr>
        <w:lastRenderedPageBreak/>
        <w:drawing>
          <wp:inline distT="0" distB="0" distL="0" distR="0" wp14:anchorId="5068091D" wp14:editId="58CA46C2">
            <wp:extent cx="5274945" cy="168148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945" cy="1681480"/>
                    </a:xfrm>
                    <a:prstGeom prst="rect">
                      <a:avLst/>
                    </a:prstGeom>
                  </pic:spPr>
                </pic:pic>
              </a:graphicData>
            </a:graphic>
          </wp:inline>
        </w:drawing>
      </w:r>
    </w:p>
    <w:p w14:paraId="04E9F3C5" w14:textId="28B21689" w:rsidR="005300B3" w:rsidRDefault="005300B3" w:rsidP="005300B3">
      <w:r>
        <w:fldChar w:fldCharType="begin"/>
      </w:r>
      <w:r>
        <w:instrText xml:space="preserve"> INCLUDEPICTURE "https://youthful-holly-615.notion.site/image/https%3A%2F%2Fs3-us-west-2.amazonaws.com%2Fsecure.notion-static.com%2F7ed3eaf6-01b6-4f5e-8d6e-02ba4b421602%2FUntitled.png?table=block&amp;id=5c28a2a9-1bd3-4e31-b9cd-114135301db2&amp;spaceId=a1e55095-a6d7-4703-bbe3-41ed0f6025ee&amp;width=1260&amp;userId=&amp;cache=v2" \* MERGEFORMATINET </w:instrText>
      </w:r>
      <w:r>
        <w:fldChar w:fldCharType="separate"/>
      </w:r>
      <w:r>
        <w:rPr>
          <w:noProof/>
        </w:rPr>
        <w:drawing>
          <wp:inline distT="0" distB="0" distL="0" distR="0" wp14:anchorId="01A3D333" wp14:editId="7FA2EEDA">
            <wp:extent cx="5274945" cy="2828290"/>
            <wp:effectExtent l="0" t="0" r="0" b="38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945" cy="2828290"/>
                    </a:xfrm>
                    <a:prstGeom prst="rect">
                      <a:avLst/>
                    </a:prstGeom>
                    <a:noFill/>
                    <a:ln>
                      <a:noFill/>
                    </a:ln>
                  </pic:spPr>
                </pic:pic>
              </a:graphicData>
            </a:graphic>
          </wp:inline>
        </w:drawing>
      </w:r>
      <w:r>
        <w:fldChar w:fldCharType="end"/>
      </w:r>
    </w:p>
    <w:p w14:paraId="3BFB3558" w14:textId="77777777" w:rsidR="005300B3" w:rsidRDefault="005300B3" w:rsidP="00530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8F26E65" w14:textId="6ABEFCF5"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5300B3">
        <w:rPr>
          <w:rFonts w:ascii="Courier New" w:hAnsi="Courier New" w:cs="Courier New"/>
          <w:sz w:val="20"/>
          <w:szCs w:val="20"/>
          <w:lang w:val="en-US"/>
        </w:rPr>
        <w:t xml:space="preserve">void </w:t>
      </w:r>
      <w:proofErr w:type="spellStart"/>
      <w:r w:rsidRPr="005300B3">
        <w:rPr>
          <w:rFonts w:ascii="Courier New" w:hAnsi="Courier New" w:cs="Courier New"/>
          <w:sz w:val="20"/>
          <w:szCs w:val="20"/>
          <w:lang w:val="en-US"/>
        </w:rPr>
        <w:t>heapify</w:t>
      </w:r>
      <w:proofErr w:type="spellEnd"/>
      <w:r w:rsidRPr="005300B3">
        <w:rPr>
          <w:rFonts w:ascii="Courier New" w:hAnsi="Courier New" w:cs="Courier New"/>
          <w:sz w:val="20"/>
          <w:szCs w:val="20"/>
          <w:lang w:val="en-US"/>
        </w:rPr>
        <w:t xml:space="preserve">(int* </w:t>
      </w:r>
      <w:proofErr w:type="spellStart"/>
      <w:r w:rsidRPr="005300B3">
        <w:rPr>
          <w:rFonts w:ascii="Courier New" w:hAnsi="Courier New" w:cs="Courier New"/>
          <w:sz w:val="20"/>
          <w:szCs w:val="20"/>
          <w:lang w:val="en-US"/>
        </w:rPr>
        <w:t>elementos</w:t>
      </w:r>
      <w:proofErr w:type="spellEnd"/>
      <w:r w:rsidRPr="005300B3">
        <w:rPr>
          <w:rFonts w:ascii="Courier New" w:hAnsi="Courier New" w:cs="Courier New"/>
          <w:sz w:val="20"/>
          <w:szCs w:val="20"/>
          <w:lang w:val="en-US"/>
        </w:rPr>
        <w:t xml:space="preserve">, </w:t>
      </w:r>
      <w:proofErr w:type="spellStart"/>
      <w:r w:rsidRPr="005300B3">
        <w:rPr>
          <w:rFonts w:ascii="Courier New" w:hAnsi="Courier New" w:cs="Courier New"/>
          <w:sz w:val="20"/>
          <w:szCs w:val="20"/>
          <w:lang w:val="en-US"/>
        </w:rPr>
        <w:t>size_t</w:t>
      </w:r>
      <w:proofErr w:type="spellEnd"/>
      <w:r w:rsidRPr="005300B3">
        <w:rPr>
          <w:rFonts w:ascii="Courier New" w:hAnsi="Courier New" w:cs="Courier New"/>
          <w:sz w:val="20"/>
          <w:szCs w:val="20"/>
          <w:lang w:val="en-US"/>
        </w:rPr>
        <w:t xml:space="preserve"> </w:t>
      </w:r>
      <w:proofErr w:type="spellStart"/>
      <w:r w:rsidRPr="005300B3">
        <w:rPr>
          <w:rFonts w:ascii="Courier New" w:hAnsi="Courier New" w:cs="Courier New"/>
          <w:sz w:val="20"/>
          <w:szCs w:val="20"/>
          <w:lang w:val="en-US"/>
        </w:rPr>
        <w:t>cantidad</w:t>
      </w:r>
      <w:proofErr w:type="spellEnd"/>
      <w:r w:rsidRPr="005300B3">
        <w:rPr>
          <w:rFonts w:ascii="Courier New" w:hAnsi="Courier New" w:cs="Courier New"/>
          <w:sz w:val="20"/>
          <w:szCs w:val="20"/>
          <w:lang w:val="en-US"/>
        </w:rPr>
        <w:t>){</w:t>
      </w:r>
    </w:p>
    <w:p w14:paraId="4781DE4D"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lang w:val="en-US"/>
        </w:rPr>
        <w:tab/>
      </w:r>
      <w:proofErr w:type="spellStart"/>
      <w:r w:rsidRPr="005300B3">
        <w:rPr>
          <w:rFonts w:ascii="Courier New" w:hAnsi="Courier New" w:cs="Courier New"/>
          <w:sz w:val="20"/>
          <w:szCs w:val="20"/>
        </w:rPr>
        <w:t>if</w:t>
      </w:r>
      <w:proofErr w:type="spellEnd"/>
      <w:r w:rsidRPr="005300B3">
        <w:rPr>
          <w:rFonts w:ascii="Courier New" w:hAnsi="Courier New" w:cs="Courier New"/>
          <w:sz w:val="20"/>
          <w:szCs w:val="20"/>
        </w:rPr>
        <w:t>(cantidad==0)</w:t>
      </w:r>
    </w:p>
    <w:p w14:paraId="5C39FFFF"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r w:rsidRPr="005300B3">
        <w:rPr>
          <w:rFonts w:ascii="Courier New" w:hAnsi="Courier New" w:cs="Courier New"/>
          <w:sz w:val="20"/>
          <w:szCs w:val="20"/>
        </w:rPr>
        <w:tab/>
      </w:r>
      <w:proofErr w:type="spellStart"/>
      <w:r w:rsidRPr="005300B3">
        <w:rPr>
          <w:rFonts w:ascii="Courier New" w:hAnsi="Courier New" w:cs="Courier New"/>
          <w:sz w:val="20"/>
          <w:szCs w:val="20"/>
        </w:rPr>
        <w:t>return</w:t>
      </w:r>
      <w:proofErr w:type="spellEnd"/>
      <w:r w:rsidRPr="005300B3">
        <w:rPr>
          <w:rFonts w:ascii="Courier New" w:hAnsi="Courier New" w:cs="Courier New"/>
          <w:sz w:val="20"/>
          <w:szCs w:val="20"/>
        </w:rPr>
        <w:t>;</w:t>
      </w:r>
    </w:p>
    <w:p w14:paraId="381EB32D"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p>
    <w:p w14:paraId="0CCCA183"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proofErr w:type="spellStart"/>
      <w:r w:rsidRPr="005300B3">
        <w:rPr>
          <w:rFonts w:ascii="Courier New" w:hAnsi="Courier New" w:cs="Courier New"/>
          <w:sz w:val="20"/>
          <w:szCs w:val="20"/>
        </w:rPr>
        <w:t>for</w:t>
      </w:r>
      <w:proofErr w:type="spellEnd"/>
      <w:r w:rsidRPr="005300B3">
        <w:rPr>
          <w:rFonts w:ascii="Courier New" w:hAnsi="Courier New" w:cs="Courier New"/>
          <w:sz w:val="20"/>
          <w:szCs w:val="20"/>
        </w:rPr>
        <w:t>(</w:t>
      </w:r>
      <w:proofErr w:type="spellStart"/>
      <w:r w:rsidRPr="005300B3">
        <w:rPr>
          <w:rFonts w:ascii="Courier New" w:hAnsi="Courier New" w:cs="Courier New"/>
          <w:sz w:val="20"/>
          <w:szCs w:val="20"/>
        </w:rPr>
        <w:t>size_r</w:t>
      </w:r>
      <w:proofErr w:type="spellEnd"/>
      <w:r w:rsidRPr="005300B3">
        <w:rPr>
          <w:rFonts w:ascii="Courier New" w:hAnsi="Courier New" w:cs="Courier New"/>
          <w:sz w:val="20"/>
          <w:szCs w:val="20"/>
        </w:rPr>
        <w:t xml:space="preserve"> pos = (cantidad-2)/2; pos &gt; 0; pos--)</w:t>
      </w:r>
    </w:p>
    <w:p w14:paraId="215CE21A"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r w:rsidRPr="005300B3">
        <w:rPr>
          <w:rFonts w:ascii="Courier New" w:hAnsi="Courier New" w:cs="Courier New"/>
          <w:sz w:val="20"/>
          <w:szCs w:val="20"/>
        </w:rPr>
        <w:tab/>
      </w:r>
      <w:proofErr w:type="spellStart"/>
      <w:r w:rsidRPr="005300B3">
        <w:rPr>
          <w:rFonts w:ascii="Courier New" w:hAnsi="Courier New" w:cs="Courier New"/>
          <w:sz w:val="20"/>
          <w:szCs w:val="20"/>
        </w:rPr>
        <w:t>sift_down</w:t>
      </w:r>
      <w:proofErr w:type="spellEnd"/>
      <w:r w:rsidRPr="005300B3">
        <w:rPr>
          <w:rFonts w:ascii="Courier New" w:hAnsi="Courier New" w:cs="Courier New"/>
          <w:sz w:val="20"/>
          <w:szCs w:val="20"/>
        </w:rPr>
        <w:t>(elementos,pos,cantidad-1);</w:t>
      </w:r>
    </w:p>
    <w:p w14:paraId="035ACC2D"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p>
    <w:p w14:paraId="4D578DD3"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ab/>
      </w:r>
      <w:proofErr w:type="spellStart"/>
      <w:r w:rsidRPr="005300B3">
        <w:rPr>
          <w:rFonts w:ascii="Courier New" w:hAnsi="Courier New" w:cs="Courier New"/>
          <w:sz w:val="20"/>
          <w:szCs w:val="20"/>
        </w:rPr>
        <w:t>sift_down</w:t>
      </w:r>
      <w:proofErr w:type="spellEnd"/>
      <w:r w:rsidRPr="005300B3">
        <w:rPr>
          <w:rFonts w:ascii="Courier New" w:hAnsi="Courier New" w:cs="Courier New"/>
          <w:sz w:val="20"/>
          <w:szCs w:val="20"/>
        </w:rPr>
        <w:t>(elementos,0,cantidad-1);</w:t>
      </w:r>
    </w:p>
    <w:p w14:paraId="32E8A953" w14:textId="2460D23E" w:rsid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300B3">
        <w:rPr>
          <w:rFonts w:ascii="Courier New" w:hAnsi="Courier New" w:cs="Courier New"/>
          <w:sz w:val="20"/>
          <w:szCs w:val="20"/>
        </w:rPr>
        <w:t>}</w:t>
      </w:r>
    </w:p>
    <w:p w14:paraId="316E51E4" w14:textId="77777777" w:rsidR="005300B3" w:rsidRPr="005300B3" w:rsidRDefault="005300B3" w:rsidP="005300B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4E1AE71" w14:textId="77777777" w:rsidR="005300B3" w:rsidRDefault="005300B3" w:rsidP="005300B3">
      <w:pPr>
        <w:pStyle w:val="Ttulo3"/>
        <w:numPr>
          <w:ilvl w:val="0"/>
          <w:numId w:val="0"/>
        </w:numPr>
      </w:pPr>
    </w:p>
    <w:p w14:paraId="2BC2652F" w14:textId="70486899" w:rsidR="005300B3" w:rsidRPr="005300B3" w:rsidRDefault="005300B3" w:rsidP="005300B3">
      <w:pPr>
        <w:pStyle w:val="Ttulo3"/>
        <w:numPr>
          <w:ilvl w:val="0"/>
          <w:numId w:val="0"/>
        </w:numPr>
        <w:rPr>
          <w:color w:val="000000" w:themeColor="text1"/>
          <w:sz w:val="28"/>
          <w:szCs w:val="28"/>
        </w:rPr>
      </w:pPr>
      <w:r w:rsidRPr="005300B3">
        <w:rPr>
          <w:color w:val="000000" w:themeColor="text1"/>
          <w:sz w:val="28"/>
          <w:szCs w:val="28"/>
        </w:rPr>
        <w:t>Complejidad</w:t>
      </w:r>
    </w:p>
    <w:p w14:paraId="5BB08787" w14:textId="45470347" w:rsidR="005300B3" w:rsidRDefault="005300B3" w:rsidP="005300B3">
      <w:pPr>
        <w:pStyle w:val="NormalWeb"/>
      </w:pPr>
      <w:r>
        <w:t xml:space="preserve">Al analizar el peor caso, digo que tengo que aplicarle </w:t>
      </w:r>
      <w:proofErr w:type="spellStart"/>
      <w:r>
        <w:rPr>
          <w:rStyle w:val="nfasis"/>
          <w:rFonts w:eastAsiaTheme="majorEastAsia"/>
        </w:rPr>
        <w:t>sift</w:t>
      </w:r>
      <w:proofErr w:type="spellEnd"/>
      <w:r>
        <w:rPr>
          <w:rStyle w:val="nfasis"/>
          <w:rFonts w:eastAsiaTheme="majorEastAsia"/>
        </w:rPr>
        <w:t xml:space="preserve"> </w:t>
      </w:r>
      <w:proofErr w:type="spellStart"/>
      <w:r>
        <w:rPr>
          <w:rStyle w:val="nfasis"/>
          <w:rFonts w:eastAsiaTheme="majorEastAsia"/>
        </w:rPr>
        <w:t>down</w:t>
      </w:r>
      <w:proofErr w:type="spellEnd"/>
      <w:r>
        <w:t xml:space="preserve"> a todos los elementos menos a la ultima fila →n/2 </w:t>
      </w:r>
      <w:proofErr w:type="spellStart"/>
      <w:r>
        <w:t>elementos:osea</w:t>
      </w:r>
      <w:proofErr w:type="spellEnd"/>
      <w:r>
        <w:t xml:space="preserve"> que </w:t>
      </w:r>
      <w:proofErr w:type="spellStart"/>
      <w:r>
        <w:t>sera</w:t>
      </w:r>
      <w:proofErr w:type="spellEnd"/>
      <w:r>
        <w:t xml:space="preserve"> n/2 </w:t>
      </w:r>
      <w:proofErr w:type="spellStart"/>
      <w:r>
        <w:t>logn</w:t>
      </w:r>
      <w:proofErr w:type="spellEnd"/>
      <w:r>
        <w:t xml:space="preserve"> pero tomamos O (n\ </w:t>
      </w:r>
      <w:proofErr w:type="spellStart"/>
      <w:r>
        <w:t>logn</w:t>
      </w:r>
      <w:proofErr w:type="spellEnd"/>
      <w:r>
        <w:t>)</w:t>
      </w:r>
    </w:p>
    <w:p w14:paraId="7D6112FA" w14:textId="77777777" w:rsidR="005300B3" w:rsidRPr="002967C1" w:rsidRDefault="005300B3" w:rsidP="002967C1">
      <w:pPr>
        <w:spacing w:before="100" w:beforeAutospacing="1" w:after="100" w:afterAutospacing="1"/>
        <w:ind w:left="283"/>
      </w:pPr>
    </w:p>
    <w:p w14:paraId="09BEED45" w14:textId="77777777" w:rsidR="009B3E70" w:rsidRDefault="009B3E70" w:rsidP="009B3E70">
      <w:pPr>
        <w:ind w:left="283"/>
      </w:pPr>
    </w:p>
    <w:p w14:paraId="027503AE" w14:textId="036FF5A0" w:rsidR="009B3E70" w:rsidRDefault="00091EC3" w:rsidP="00865833">
      <w:pPr>
        <w:pStyle w:val="Ttulo2"/>
      </w:pPr>
      <w:r>
        <w:t>HEAP SORT</w:t>
      </w:r>
    </w:p>
    <w:p w14:paraId="41C3C74E" w14:textId="77777777" w:rsidR="00FE2673" w:rsidRPr="00FE2673" w:rsidRDefault="00FE2673" w:rsidP="00865833">
      <w:pPr>
        <w:spacing w:before="100" w:beforeAutospacing="1" w:after="100" w:afterAutospacing="1"/>
        <w:ind w:left="283"/>
      </w:pPr>
      <w:r w:rsidRPr="00FE2673">
        <w:t xml:space="preserve">Mi elemento tiene que tener forma de </w:t>
      </w:r>
      <w:proofErr w:type="spellStart"/>
      <w:r w:rsidRPr="00FE2673">
        <w:t>heap</w:t>
      </w:r>
      <w:proofErr w:type="spellEnd"/>
      <w:r w:rsidRPr="00FE2673">
        <w:t xml:space="preserve">, por lo que lo primero sería hacer un </w:t>
      </w:r>
      <w:proofErr w:type="spellStart"/>
      <w:r w:rsidRPr="00FE2673">
        <w:t>heapify</w:t>
      </w:r>
      <w:proofErr w:type="spellEnd"/>
      <w:r w:rsidRPr="00FE2673">
        <w:t xml:space="preserve"> a mi vector.</w:t>
      </w:r>
    </w:p>
    <w:p w14:paraId="0EC1D268" w14:textId="52DB8EF1" w:rsidR="00FE2673" w:rsidRPr="00FE2673" w:rsidRDefault="00FE2673" w:rsidP="00865833">
      <w:pPr>
        <w:spacing w:before="100" w:beforeAutospacing="1" w:after="100" w:afterAutospacing="1"/>
        <w:ind w:left="283"/>
      </w:pPr>
      <w:r w:rsidRPr="00FE2673">
        <w:lastRenderedPageBreak/>
        <w:t xml:space="preserve">Complejidad: O(n\ </w:t>
      </w:r>
      <w:proofErr w:type="spellStart"/>
      <w:r w:rsidRPr="00FE2673">
        <w:t>logn</w:t>
      </w:r>
      <w:proofErr w:type="spellEnd"/>
      <w:r w:rsidRPr="00FE2673">
        <w:t>)</w:t>
      </w:r>
    </w:p>
    <w:p w14:paraId="3CB195CE" w14:textId="77777777" w:rsidR="00FE2673" w:rsidRPr="00FE2673" w:rsidRDefault="00FE2673" w:rsidP="00865833">
      <w:pPr>
        <w:spacing w:before="100" w:beforeAutospacing="1" w:after="100" w:afterAutospacing="1"/>
        <w:ind w:left="283"/>
      </w:pPr>
      <w:r w:rsidRPr="00FE2673">
        <w:t xml:space="preserve">Luego aplico las operaciones de </w:t>
      </w:r>
      <w:proofErr w:type="spellStart"/>
      <w:r w:rsidRPr="00FE2673">
        <w:t>heap</w:t>
      </w:r>
      <w:proofErr w:type="spellEnd"/>
    </w:p>
    <w:p w14:paraId="03CCD841" w14:textId="77777777" w:rsidR="00FE2673" w:rsidRPr="00FE2673" w:rsidRDefault="00FE2673" w:rsidP="00E56C6B">
      <w:pPr>
        <w:numPr>
          <w:ilvl w:val="0"/>
          <w:numId w:val="81"/>
        </w:numPr>
        <w:tabs>
          <w:tab w:val="clear" w:pos="720"/>
          <w:tab w:val="num" w:pos="1003"/>
        </w:tabs>
        <w:spacing w:before="100" w:beforeAutospacing="1" w:after="100" w:afterAutospacing="1"/>
        <w:ind w:left="1003"/>
      </w:pPr>
      <w:r w:rsidRPr="00FE2673">
        <w:t>Hago operaciones desde la raíz →siempre saco el menor entonces tendría ordenado de menor a mayor.</w:t>
      </w:r>
    </w:p>
    <w:p w14:paraId="6490F5FA" w14:textId="4C079748" w:rsidR="00FE2673" w:rsidRDefault="00FE2673" w:rsidP="00865833">
      <w:pPr>
        <w:spacing w:before="100" w:beforeAutospacing="1" w:after="100" w:afterAutospacing="1"/>
        <w:ind w:left="283"/>
      </w:pPr>
      <w:r w:rsidRPr="00FE2673">
        <w:t xml:space="preserve">Al extraer de la raíz, intercambio por el ultimo. Luego de sacarlo tengo que restarle uno a cantidad y reordenar mi vector haciendo </w:t>
      </w:r>
      <w:proofErr w:type="spellStart"/>
      <w:r w:rsidRPr="00FE2673">
        <w:t>sift</w:t>
      </w:r>
      <w:proofErr w:type="spellEnd"/>
      <w:r w:rsidRPr="00FE2673">
        <w:t xml:space="preserve"> </w:t>
      </w:r>
      <w:proofErr w:type="spellStart"/>
      <w:r w:rsidRPr="00FE2673">
        <w:t>down</w:t>
      </w:r>
      <w:proofErr w:type="spellEnd"/>
    </w:p>
    <w:p w14:paraId="732F473F"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r w:rsidRPr="00FE2673">
        <w:rPr>
          <w:rFonts w:ascii="Courier New" w:hAnsi="Courier New" w:cs="Courier New"/>
          <w:sz w:val="20"/>
          <w:szCs w:val="20"/>
          <w:lang w:val="en-US"/>
        </w:rPr>
        <w:t xml:space="preserve">void </w:t>
      </w:r>
      <w:proofErr w:type="spellStart"/>
      <w:r w:rsidRPr="00FE2673">
        <w:rPr>
          <w:rFonts w:ascii="Courier New" w:hAnsi="Courier New" w:cs="Courier New"/>
          <w:sz w:val="20"/>
          <w:szCs w:val="20"/>
          <w:lang w:val="en-US"/>
        </w:rPr>
        <w:t>heap_sort_rec</w:t>
      </w:r>
      <w:proofErr w:type="spellEnd"/>
      <w:r w:rsidRPr="00FE2673">
        <w:rPr>
          <w:rFonts w:ascii="Courier New" w:hAnsi="Courier New" w:cs="Courier New"/>
          <w:sz w:val="20"/>
          <w:szCs w:val="20"/>
          <w:lang w:val="en-US"/>
        </w:rPr>
        <w:t xml:space="preserve">(int* </w:t>
      </w:r>
      <w:proofErr w:type="spellStart"/>
      <w:r w:rsidRPr="00FE2673">
        <w:rPr>
          <w:rFonts w:ascii="Courier New" w:hAnsi="Courier New" w:cs="Courier New"/>
          <w:sz w:val="20"/>
          <w:szCs w:val="20"/>
          <w:lang w:val="en-US"/>
        </w:rPr>
        <w:t>elementos</w:t>
      </w:r>
      <w:proofErr w:type="spellEnd"/>
      <w:r w:rsidRPr="00FE2673">
        <w:rPr>
          <w:rFonts w:ascii="Courier New" w:hAnsi="Courier New" w:cs="Courier New"/>
          <w:sz w:val="20"/>
          <w:szCs w:val="20"/>
          <w:lang w:val="en-US"/>
        </w:rPr>
        <w:t xml:space="preserve">, </w:t>
      </w:r>
      <w:proofErr w:type="spellStart"/>
      <w:r w:rsidRPr="00FE2673">
        <w:rPr>
          <w:rFonts w:ascii="Courier New" w:hAnsi="Courier New" w:cs="Courier New"/>
          <w:sz w:val="20"/>
          <w:szCs w:val="20"/>
          <w:lang w:val="en-US"/>
        </w:rPr>
        <w:t>size_t</w:t>
      </w:r>
      <w:proofErr w:type="spellEnd"/>
      <w:r w:rsidRPr="00FE2673">
        <w:rPr>
          <w:rFonts w:ascii="Courier New" w:hAnsi="Courier New" w:cs="Courier New"/>
          <w:sz w:val="20"/>
          <w:szCs w:val="20"/>
          <w:lang w:val="en-US"/>
        </w:rPr>
        <w:t xml:space="preserve"> </w:t>
      </w:r>
      <w:proofErr w:type="spellStart"/>
      <w:r w:rsidRPr="00FE2673">
        <w:rPr>
          <w:rFonts w:ascii="Courier New" w:hAnsi="Courier New" w:cs="Courier New"/>
          <w:sz w:val="20"/>
          <w:szCs w:val="20"/>
          <w:lang w:val="en-US"/>
        </w:rPr>
        <w:t>cantidad</w:t>
      </w:r>
      <w:proofErr w:type="spellEnd"/>
      <w:r w:rsidRPr="00FE2673">
        <w:rPr>
          <w:rFonts w:ascii="Courier New" w:hAnsi="Courier New" w:cs="Courier New"/>
          <w:sz w:val="20"/>
          <w:szCs w:val="20"/>
          <w:lang w:val="en-US"/>
        </w:rPr>
        <w:t>){</w:t>
      </w:r>
    </w:p>
    <w:p w14:paraId="77CD2CCD"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lang w:val="en-US"/>
        </w:rPr>
        <w:tab/>
      </w:r>
      <w:proofErr w:type="spellStart"/>
      <w:r w:rsidRPr="00FE2673">
        <w:rPr>
          <w:rFonts w:ascii="Courier New" w:hAnsi="Courier New" w:cs="Courier New"/>
          <w:sz w:val="20"/>
          <w:szCs w:val="20"/>
        </w:rPr>
        <w:t>if</w:t>
      </w:r>
      <w:proofErr w:type="spellEnd"/>
      <w:r w:rsidRPr="00FE2673">
        <w:rPr>
          <w:rFonts w:ascii="Courier New" w:hAnsi="Courier New" w:cs="Courier New"/>
          <w:sz w:val="20"/>
          <w:szCs w:val="20"/>
        </w:rPr>
        <w:t>(cantidad &lt;=1) //vector con 1 elemento siempre esta ordenado.</w:t>
      </w:r>
    </w:p>
    <w:p w14:paraId="153CAA7D"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rPr>
        <w:tab/>
      </w:r>
      <w:r w:rsidRPr="00FE2673">
        <w:rPr>
          <w:rFonts w:ascii="Courier New" w:hAnsi="Courier New" w:cs="Courier New"/>
          <w:sz w:val="20"/>
          <w:szCs w:val="20"/>
        </w:rPr>
        <w:tab/>
      </w:r>
      <w:proofErr w:type="spellStart"/>
      <w:r w:rsidRPr="00FE2673">
        <w:rPr>
          <w:rFonts w:ascii="Courier New" w:hAnsi="Courier New" w:cs="Courier New"/>
          <w:sz w:val="20"/>
          <w:szCs w:val="20"/>
        </w:rPr>
        <w:t>return</w:t>
      </w:r>
      <w:proofErr w:type="spellEnd"/>
      <w:r w:rsidRPr="00FE2673">
        <w:rPr>
          <w:rFonts w:ascii="Courier New" w:hAnsi="Courier New" w:cs="Courier New"/>
          <w:sz w:val="20"/>
          <w:szCs w:val="20"/>
        </w:rPr>
        <w:t>;</w:t>
      </w:r>
    </w:p>
    <w:p w14:paraId="5365342F"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p>
    <w:p w14:paraId="6C8FC072"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rPr>
        <w:tab/>
        <w:t>swap(elementos,0,cantidad-1);</w:t>
      </w:r>
    </w:p>
    <w:p w14:paraId="61D6B94B"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rPr>
        <w:tab/>
        <w:t>cantidad--;</w:t>
      </w:r>
    </w:p>
    <w:p w14:paraId="058F5109"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r w:rsidRPr="00FE2673">
        <w:rPr>
          <w:rFonts w:ascii="Courier New" w:hAnsi="Courier New" w:cs="Courier New"/>
          <w:sz w:val="20"/>
          <w:szCs w:val="20"/>
        </w:rPr>
        <w:tab/>
      </w:r>
      <w:proofErr w:type="spellStart"/>
      <w:r w:rsidRPr="00FE2673">
        <w:rPr>
          <w:rFonts w:ascii="Courier New" w:hAnsi="Courier New" w:cs="Courier New"/>
          <w:sz w:val="20"/>
          <w:szCs w:val="20"/>
          <w:lang w:val="en-US"/>
        </w:rPr>
        <w:t>sift_down</w:t>
      </w:r>
      <w:proofErr w:type="spellEnd"/>
      <w:r w:rsidRPr="00FE2673">
        <w:rPr>
          <w:rFonts w:ascii="Courier New" w:hAnsi="Courier New" w:cs="Courier New"/>
          <w:sz w:val="20"/>
          <w:szCs w:val="20"/>
          <w:lang w:val="en-US"/>
        </w:rPr>
        <w:t>(elementos,0,cantidad-1);</w:t>
      </w:r>
    </w:p>
    <w:p w14:paraId="66247120"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r w:rsidRPr="00FE2673">
        <w:rPr>
          <w:rFonts w:ascii="Courier New" w:hAnsi="Courier New" w:cs="Courier New"/>
          <w:sz w:val="20"/>
          <w:szCs w:val="20"/>
          <w:lang w:val="en-US"/>
        </w:rPr>
        <w:tab/>
      </w:r>
      <w:proofErr w:type="spellStart"/>
      <w:r w:rsidRPr="00FE2673">
        <w:rPr>
          <w:rFonts w:ascii="Courier New" w:hAnsi="Courier New" w:cs="Courier New"/>
          <w:sz w:val="20"/>
          <w:szCs w:val="20"/>
          <w:lang w:val="en-US"/>
        </w:rPr>
        <w:t>heap_sort_rec</w:t>
      </w:r>
      <w:proofErr w:type="spellEnd"/>
      <w:r w:rsidRPr="00FE2673">
        <w:rPr>
          <w:rFonts w:ascii="Courier New" w:hAnsi="Courier New" w:cs="Courier New"/>
          <w:sz w:val="20"/>
          <w:szCs w:val="20"/>
          <w:lang w:val="en-US"/>
        </w:rPr>
        <w:t>(</w:t>
      </w:r>
      <w:proofErr w:type="spellStart"/>
      <w:r w:rsidRPr="00FE2673">
        <w:rPr>
          <w:rFonts w:ascii="Courier New" w:hAnsi="Courier New" w:cs="Courier New"/>
          <w:sz w:val="20"/>
          <w:szCs w:val="20"/>
          <w:lang w:val="en-US"/>
        </w:rPr>
        <w:t>elementos,cantidad</w:t>
      </w:r>
      <w:proofErr w:type="spellEnd"/>
      <w:r w:rsidRPr="00FE2673">
        <w:rPr>
          <w:rFonts w:ascii="Courier New" w:hAnsi="Courier New" w:cs="Courier New"/>
          <w:sz w:val="20"/>
          <w:szCs w:val="20"/>
          <w:lang w:val="en-US"/>
        </w:rPr>
        <w:t>);</w:t>
      </w:r>
    </w:p>
    <w:p w14:paraId="1F14D4EF"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p>
    <w:p w14:paraId="7D399569"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r w:rsidRPr="00FE2673">
        <w:rPr>
          <w:rFonts w:ascii="Courier New" w:hAnsi="Courier New" w:cs="Courier New"/>
          <w:sz w:val="20"/>
          <w:szCs w:val="20"/>
          <w:lang w:val="en-US"/>
        </w:rPr>
        <w:t>}</w:t>
      </w:r>
    </w:p>
    <w:p w14:paraId="2525CD04"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p>
    <w:p w14:paraId="3636CD46"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lang w:val="en-US"/>
        </w:rPr>
      </w:pPr>
      <w:r w:rsidRPr="00FE2673">
        <w:rPr>
          <w:rFonts w:ascii="Courier New" w:hAnsi="Courier New" w:cs="Courier New"/>
          <w:sz w:val="20"/>
          <w:szCs w:val="20"/>
          <w:lang w:val="en-US"/>
        </w:rPr>
        <w:t xml:space="preserve">void </w:t>
      </w:r>
      <w:proofErr w:type="spellStart"/>
      <w:r w:rsidRPr="00FE2673">
        <w:rPr>
          <w:rFonts w:ascii="Courier New" w:hAnsi="Courier New" w:cs="Courier New"/>
          <w:sz w:val="20"/>
          <w:szCs w:val="20"/>
          <w:lang w:val="en-US"/>
        </w:rPr>
        <w:t>heap_sort</w:t>
      </w:r>
      <w:proofErr w:type="spellEnd"/>
      <w:r w:rsidRPr="00FE2673">
        <w:rPr>
          <w:rFonts w:ascii="Courier New" w:hAnsi="Courier New" w:cs="Courier New"/>
          <w:sz w:val="20"/>
          <w:szCs w:val="20"/>
          <w:lang w:val="en-US"/>
        </w:rPr>
        <w:t xml:space="preserve">(int* </w:t>
      </w:r>
      <w:proofErr w:type="spellStart"/>
      <w:r w:rsidRPr="00FE2673">
        <w:rPr>
          <w:rFonts w:ascii="Courier New" w:hAnsi="Courier New" w:cs="Courier New"/>
          <w:sz w:val="20"/>
          <w:szCs w:val="20"/>
          <w:lang w:val="en-US"/>
        </w:rPr>
        <w:t>elementos</w:t>
      </w:r>
      <w:proofErr w:type="spellEnd"/>
      <w:r w:rsidRPr="00FE2673">
        <w:rPr>
          <w:rFonts w:ascii="Courier New" w:hAnsi="Courier New" w:cs="Courier New"/>
          <w:sz w:val="20"/>
          <w:szCs w:val="20"/>
          <w:lang w:val="en-US"/>
        </w:rPr>
        <w:t xml:space="preserve"> </w:t>
      </w:r>
      <w:proofErr w:type="spellStart"/>
      <w:r w:rsidRPr="00FE2673">
        <w:rPr>
          <w:rFonts w:ascii="Courier New" w:hAnsi="Courier New" w:cs="Courier New"/>
          <w:sz w:val="20"/>
          <w:szCs w:val="20"/>
          <w:lang w:val="en-US"/>
        </w:rPr>
        <w:t>size_t</w:t>
      </w:r>
      <w:proofErr w:type="spellEnd"/>
      <w:r w:rsidRPr="00FE2673">
        <w:rPr>
          <w:rFonts w:ascii="Courier New" w:hAnsi="Courier New" w:cs="Courier New"/>
          <w:sz w:val="20"/>
          <w:szCs w:val="20"/>
          <w:lang w:val="en-US"/>
        </w:rPr>
        <w:t xml:space="preserve"> </w:t>
      </w:r>
      <w:proofErr w:type="spellStart"/>
      <w:r w:rsidRPr="00FE2673">
        <w:rPr>
          <w:rFonts w:ascii="Courier New" w:hAnsi="Courier New" w:cs="Courier New"/>
          <w:sz w:val="20"/>
          <w:szCs w:val="20"/>
          <w:lang w:val="en-US"/>
        </w:rPr>
        <w:t>cantidad</w:t>
      </w:r>
      <w:proofErr w:type="spellEnd"/>
      <w:r w:rsidRPr="00FE2673">
        <w:rPr>
          <w:rFonts w:ascii="Courier New" w:hAnsi="Courier New" w:cs="Courier New"/>
          <w:sz w:val="20"/>
          <w:szCs w:val="20"/>
          <w:lang w:val="en-US"/>
        </w:rPr>
        <w:t>){</w:t>
      </w:r>
    </w:p>
    <w:p w14:paraId="6F6DC075"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lang w:val="en-US"/>
        </w:rPr>
        <w:tab/>
      </w:r>
      <w:proofErr w:type="spellStart"/>
      <w:r w:rsidRPr="00FE2673">
        <w:rPr>
          <w:rFonts w:ascii="Courier New" w:hAnsi="Courier New" w:cs="Courier New"/>
          <w:sz w:val="20"/>
          <w:szCs w:val="20"/>
        </w:rPr>
        <w:t>heapify</w:t>
      </w:r>
      <w:proofErr w:type="spellEnd"/>
      <w:r w:rsidRPr="00FE2673">
        <w:rPr>
          <w:rFonts w:ascii="Courier New" w:hAnsi="Courier New" w:cs="Courier New"/>
          <w:sz w:val="20"/>
          <w:szCs w:val="20"/>
        </w:rPr>
        <w:t>(elementos, cantidad);</w:t>
      </w:r>
    </w:p>
    <w:p w14:paraId="607D3406" w14:textId="77777777"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rPr>
        <w:tab/>
      </w:r>
      <w:proofErr w:type="spellStart"/>
      <w:r w:rsidRPr="00FE2673">
        <w:rPr>
          <w:rFonts w:ascii="Courier New" w:hAnsi="Courier New" w:cs="Courier New"/>
          <w:sz w:val="20"/>
          <w:szCs w:val="20"/>
        </w:rPr>
        <w:t>heap_sort_rec</w:t>
      </w:r>
      <w:proofErr w:type="spellEnd"/>
      <w:r w:rsidRPr="00FE2673">
        <w:rPr>
          <w:rFonts w:ascii="Courier New" w:hAnsi="Courier New" w:cs="Courier New"/>
          <w:sz w:val="20"/>
          <w:szCs w:val="20"/>
        </w:rPr>
        <w:t>(</w:t>
      </w:r>
      <w:proofErr w:type="spellStart"/>
      <w:r w:rsidRPr="00FE2673">
        <w:rPr>
          <w:rFonts w:ascii="Courier New" w:hAnsi="Courier New" w:cs="Courier New"/>
          <w:sz w:val="20"/>
          <w:szCs w:val="20"/>
        </w:rPr>
        <w:t>elementos,cantidad</w:t>
      </w:r>
      <w:proofErr w:type="spellEnd"/>
      <w:r w:rsidRPr="00FE2673">
        <w:rPr>
          <w:rFonts w:ascii="Courier New" w:hAnsi="Courier New" w:cs="Courier New"/>
          <w:sz w:val="20"/>
          <w:szCs w:val="20"/>
        </w:rPr>
        <w:t>);</w:t>
      </w:r>
    </w:p>
    <w:p w14:paraId="5A4375ED" w14:textId="0A6CD131" w:rsidR="00FE2673" w:rsidRPr="00FE2673" w:rsidRDefault="00FE2673" w:rsidP="00865833">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
        <w:rPr>
          <w:rFonts w:ascii="Courier New" w:hAnsi="Courier New" w:cs="Courier New"/>
          <w:sz w:val="20"/>
          <w:szCs w:val="20"/>
        </w:rPr>
      </w:pPr>
      <w:r w:rsidRPr="00FE2673">
        <w:rPr>
          <w:rFonts w:ascii="Courier New" w:hAnsi="Courier New" w:cs="Courier New"/>
          <w:sz w:val="20"/>
          <w:szCs w:val="20"/>
        </w:rPr>
        <w:t>}</w:t>
      </w:r>
    </w:p>
    <w:p w14:paraId="44EBBAD0" w14:textId="77777777" w:rsidR="009B3E70" w:rsidRDefault="009B3E70" w:rsidP="009B3E70">
      <w:pPr>
        <w:ind w:left="283"/>
      </w:pPr>
    </w:p>
    <w:p w14:paraId="1F82A50A" w14:textId="77777777" w:rsidR="008F5A2D" w:rsidRDefault="004A7FEB" w:rsidP="00091EC3">
      <w:pPr>
        <w:pStyle w:val="Ttulo2"/>
      </w:pPr>
      <w:r>
        <w:t>MACHETE</w:t>
      </w:r>
    </w:p>
    <w:p w14:paraId="276FF805" w14:textId="56CA0730" w:rsidR="004A7FEB" w:rsidRDefault="008F5A2D" w:rsidP="008F5A2D">
      <w:r>
        <w:rPr>
          <w:noProof/>
        </w:rPr>
        <w:drawing>
          <wp:inline distT="0" distB="0" distL="0" distR="0" wp14:anchorId="73CC74A2" wp14:editId="67AA2B82">
            <wp:extent cx="6246253" cy="4306423"/>
            <wp:effectExtent l="0" t="0" r="254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73488" cy="4325200"/>
                    </a:xfrm>
                    <a:prstGeom prst="rect">
                      <a:avLst/>
                    </a:prstGeom>
                  </pic:spPr>
                </pic:pic>
              </a:graphicData>
            </a:graphic>
          </wp:inline>
        </w:drawing>
      </w:r>
    </w:p>
    <w:p w14:paraId="3606DD62" w14:textId="2BCA9943" w:rsidR="00CD54C2" w:rsidRDefault="00CD54C2" w:rsidP="00CD54C2">
      <w:pPr>
        <w:pStyle w:val="Ttulo1"/>
      </w:pPr>
      <w:r>
        <w:lastRenderedPageBreak/>
        <w:t>metodos de ordenamiento</w:t>
      </w:r>
    </w:p>
    <w:p w14:paraId="1666578A" w14:textId="58274E1D" w:rsidR="00F05711" w:rsidRDefault="00091EC3" w:rsidP="00091EC3">
      <w:pPr>
        <w:pStyle w:val="Ttulo2"/>
      </w:pPr>
      <w:r>
        <w:t>ASPECTOS GRALES</w:t>
      </w:r>
    </w:p>
    <w:p w14:paraId="4C73B131" w14:textId="77777777" w:rsidR="00881582" w:rsidRPr="00881582" w:rsidRDefault="00881582" w:rsidP="00E56C6B">
      <w:pPr>
        <w:numPr>
          <w:ilvl w:val="0"/>
          <w:numId w:val="86"/>
        </w:numPr>
        <w:spacing w:before="100" w:beforeAutospacing="1" w:after="100" w:afterAutospacing="1"/>
      </w:pPr>
      <w:r w:rsidRPr="00881582">
        <w:t>El objetivo de un método de ordenamiento es del de reorganizar los ítems de forma tal que sus claves estén ordenadas de acuerdo a una regla bien definida.</w:t>
      </w:r>
    </w:p>
    <w:p w14:paraId="0D618610" w14:textId="77777777" w:rsidR="00881582" w:rsidRPr="00881582" w:rsidRDefault="00881582" w:rsidP="00E56C6B">
      <w:pPr>
        <w:numPr>
          <w:ilvl w:val="0"/>
          <w:numId w:val="86"/>
        </w:numPr>
        <w:spacing w:before="100" w:beforeAutospacing="1" w:after="100" w:afterAutospacing="1"/>
      </w:pPr>
      <w:r w:rsidRPr="00881582">
        <w:t xml:space="preserve">Si el archivo que tiene que ser ordenado cabe completamente en memoria, entonces el método de ordenamiento es interno. Si el archivo esta en disco, el </w:t>
      </w:r>
      <w:proofErr w:type="spellStart"/>
      <w:r w:rsidRPr="00881582">
        <w:t>metodo</w:t>
      </w:r>
      <w:proofErr w:type="spellEnd"/>
      <w:r w:rsidRPr="00881582">
        <w:t xml:space="preserve"> de ordenamiento es externo. </w:t>
      </w:r>
    </w:p>
    <w:p w14:paraId="7160BE72" w14:textId="77777777" w:rsidR="00881582" w:rsidRPr="00881582" w:rsidRDefault="00881582" w:rsidP="00E56C6B">
      <w:pPr>
        <w:numPr>
          <w:ilvl w:val="1"/>
          <w:numId w:val="86"/>
        </w:numPr>
        <w:spacing w:before="100" w:beforeAutospacing="1" w:after="100" w:afterAutospacing="1"/>
      </w:pPr>
      <w:r w:rsidRPr="00881582">
        <w:t>Diferencia: ordenamiento interno cualquier ítem puede ser accedido fácilmente. E el externo es accedido secuencialmente o por medio de grandes bloques.</w:t>
      </w:r>
    </w:p>
    <w:p w14:paraId="277702D1" w14:textId="77777777" w:rsidR="00881582" w:rsidRPr="00881582" w:rsidRDefault="00881582" w:rsidP="00E56C6B">
      <w:pPr>
        <w:numPr>
          <w:ilvl w:val="0"/>
          <w:numId w:val="86"/>
        </w:numPr>
        <w:spacing w:before="100" w:beforeAutospacing="1" w:after="100" w:afterAutospacing="1"/>
      </w:pPr>
      <w:r w:rsidRPr="00881582">
        <w:t xml:space="preserve">Los algoritmos pueden diferenciarse entre </w:t>
      </w:r>
    </w:p>
    <w:p w14:paraId="1BB3D8E1" w14:textId="77777777" w:rsidR="00881582" w:rsidRPr="00881582" w:rsidRDefault="00881582" w:rsidP="00E56C6B">
      <w:pPr>
        <w:numPr>
          <w:ilvl w:val="1"/>
          <w:numId w:val="86"/>
        </w:numPr>
        <w:spacing w:before="100" w:beforeAutospacing="1" w:after="100" w:afterAutospacing="1"/>
      </w:pPr>
      <w:r w:rsidRPr="00881582">
        <w:rPr>
          <w:b/>
          <w:bCs/>
        </w:rPr>
        <w:t>No adaptativos</w:t>
      </w:r>
    </w:p>
    <w:p w14:paraId="5D93F81E" w14:textId="77777777" w:rsidR="00881582" w:rsidRPr="00881582" w:rsidRDefault="00881582" w:rsidP="00E56C6B">
      <w:pPr>
        <w:numPr>
          <w:ilvl w:val="1"/>
          <w:numId w:val="86"/>
        </w:numPr>
        <w:spacing w:before="100" w:beforeAutospacing="1" w:after="100" w:afterAutospacing="1"/>
      </w:pPr>
      <w:r w:rsidRPr="00881582">
        <w:rPr>
          <w:b/>
          <w:bCs/>
        </w:rPr>
        <w:t>Adaptativos</w:t>
      </w:r>
    </w:p>
    <w:p w14:paraId="10A28293" w14:textId="77777777" w:rsidR="00881582" w:rsidRPr="00881582" w:rsidRDefault="00881582" w:rsidP="00E56C6B">
      <w:pPr>
        <w:numPr>
          <w:ilvl w:val="0"/>
          <w:numId w:val="86"/>
        </w:numPr>
        <w:spacing w:before="100" w:beforeAutospacing="1" w:after="100" w:afterAutospacing="1"/>
      </w:pPr>
      <w:r w:rsidRPr="00881582">
        <w:t>La primera característica de estudio de un algoritmo de ordenamiento es su tiempo de ejecución</w:t>
      </w:r>
    </w:p>
    <w:p w14:paraId="4577F58D" w14:textId="2E95C536" w:rsidR="00881582" w:rsidRDefault="00881582" w:rsidP="00E56C6B">
      <w:pPr>
        <w:numPr>
          <w:ilvl w:val="0"/>
          <w:numId w:val="86"/>
        </w:numPr>
        <w:spacing w:before="100" w:beforeAutospacing="1" w:after="100" w:afterAutospacing="1"/>
      </w:pPr>
      <w:r w:rsidRPr="00881582">
        <w:t>Existen algoritmos comparativos y no comparativos</w:t>
      </w:r>
    </w:p>
    <w:p w14:paraId="42BB63E3" w14:textId="48F95D60" w:rsidR="009C7EBB" w:rsidRPr="00881582" w:rsidRDefault="009C7EBB" w:rsidP="00E56C6B">
      <w:pPr>
        <w:numPr>
          <w:ilvl w:val="0"/>
          <w:numId w:val="86"/>
        </w:numPr>
        <w:spacing w:before="100" w:beforeAutospacing="1" w:after="100" w:afterAutospacing="1"/>
      </w:pPr>
      <w:r>
        <w:t xml:space="preserve">Link con diapos: </w:t>
      </w:r>
      <w:hyperlink r:id="rId122" w:history="1">
        <w:r w:rsidRPr="009C7EBB">
          <w:rPr>
            <w:rStyle w:val="Hipervnculo"/>
          </w:rPr>
          <w:t>https://drive.google.com/drive/folders/1d9rDuyv6hn_05wRh_jjH9ByuThURWC38?usp=sharing</w:t>
        </w:r>
      </w:hyperlink>
    </w:p>
    <w:p w14:paraId="76EC95C9" w14:textId="77777777" w:rsidR="00DF4366" w:rsidRDefault="00DF4366" w:rsidP="00DF4366">
      <w:pPr>
        <w:ind w:left="283"/>
      </w:pPr>
    </w:p>
    <w:p w14:paraId="64ABCEB2" w14:textId="7E438ACF" w:rsidR="00091EC3" w:rsidRDefault="00091EC3" w:rsidP="00091EC3">
      <w:pPr>
        <w:pStyle w:val="Ttulo2"/>
      </w:pPr>
      <w:r>
        <w:t>MERGE SORT</w:t>
      </w:r>
    </w:p>
    <w:p w14:paraId="6C1C655C" w14:textId="5E58AE41" w:rsidR="00C3675F" w:rsidRPr="00C3675F" w:rsidRDefault="00C3675F" w:rsidP="00C3675F">
      <w:pPr>
        <w:spacing w:before="100" w:beforeAutospacing="1" w:after="100" w:afterAutospacing="1"/>
        <w:ind w:left="283"/>
      </w:pPr>
      <w:r w:rsidRPr="00C3675F">
        <w:t xml:space="preserve">Es un algoritmo del tipo divide y conquista. Complejidad: </w:t>
      </w:r>
      <w:proofErr w:type="spellStart"/>
      <w:r w:rsidRPr="00C3675F">
        <w:t>nlog</w:t>
      </w:r>
      <w:proofErr w:type="spellEnd"/>
      <w:r w:rsidRPr="00C3675F">
        <w:t>(n)</w:t>
      </w:r>
    </w:p>
    <w:p w14:paraId="1869614D" w14:textId="77777777" w:rsidR="00C3675F" w:rsidRPr="00C3675F" w:rsidRDefault="00C3675F" w:rsidP="00C3675F">
      <w:pPr>
        <w:spacing w:before="100" w:beforeAutospacing="1" w:after="100" w:afterAutospacing="1"/>
        <w:ind w:left="283"/>
      </w:pPr>
      <w:r w:rsidRPr="00C3675F">
        <w:t xml:space="preserve">Trabaja </w:t>
      </w:r>
      <w:proofErr w:type="spellStart"/>
      <w:r w:rsidRPr="00C3675F">
        <w:t>particionando</w:t>
      </w:r>
      <w:proofErr w:type="spellEnd"/>
      <w:r w:rsidRPr="00C3675F">
        <w:t xml:space="preserve"> un arreglo en dos partes, llamándose recursivamente hasta que el arreglo tenga longitud 1 o cero. Una vez alcanzado el caso base, mezcla cada arreglo de longitud 1 en forma ordenada hasta obtener el arreglo de longitud original ordenado.</w:t>
      </w:r>
    </w:p>
    <w:p w14:paraId="1DC68996" w14:textId="77777777" w:rsidR="00C3675F" w:rsidRPr="00C3675F" w:rsidRDefault="00C3675F" w:rsidP="00E56C6B">
      <w:pPr>
        <w:numPr>
          <w:ilvl w:val="0"/>
          <w:numId w:val="87"/>
        </w:numPr>
        <w:tabs>
          <w:tab w:val="clear" w:pos="720"/>
          <w:tab w:val="num" w:pos="1003"/>
        </w:tabs>
        <w:spacing w:before="100" w:beforeAutospacing="1" w:after="100" w:afterAutospacing="1"/>
        <w:ind w:left="1003"/>
      </w:pPr>
      <w:r w:rsidRPr="00C3675F">
        <w:t>Divide a la mitad</w:t>
      </w:r>
    </w:p>
    <w:p w14:paraId="64990553" w14:textId="77777777" w:rsidR="00C3675F" w:rsidRPr="00C3675F" w:rsidRDefault="00C3675F" w:rsidP="00E56C6B">
      <w:pPr>
        <w:numPr>
          <w:ilvl w:val="0"/>
          <w:numId w:val="87"/>
        </w:numPr>
        <w:tabs>
          <w:tab w:val="clear" w:pos="720"/>
          <w:tab w:val="num" w:pos="1003"/>
        </w:tabs>
        <w:spacing w:before="100" w:beforeAutospacing="1" w:after="100" w:afterAutospacing="1"/>
        <w:ind w:left="1003"/>
      </w:pPr>
      <w:r w:rsidRPr="00C3675F">
        <w:t>Me llamo con la mitad izquierda</w:t>
      </w:r>
    </w:p>
    <w:p w14:paraId="5D6E2614" w14:textId="77777777" w:rsidR="00C3675F" w:rsidRPr="00C3675F" w:rsidRDefault="00C3675F" w:rsidP="00E56C6B">
      <w:pPr>
        <w:numPr>
          <w:ilvl w:val="0"/>
          <w:numId w:val="87"/>
        </w:numPr>
        <w:tabs>
          <w:tab w:val="clear" w:pos="720"/>
          <w:tab w:val="num" w:pos="1003"/>
        </w:tabs>
        <w:spacing w:before="100" w:beforeAutospacing="1" w:after="100" w:afterAutospacing="1"/>
        <w:ind w:left="1003"/>
      </w:pPr>
      <w:r w:rsidRPr="00C3675F">
        <w:t>Me llamo con la mitad derecha</w:t>
      </w:r>
    </w:p>
    <w:p w14:paraId="65B7C0CE" w14:textId="77777777" w:rsidR="00C3675F" w:rsidRPr="00C3675F" w:rsidRDefault="00C3675F" w:rsidP="00E56C6B">
      <w:pPr>
        <w:numPr>
          <w:ilvl w:val="0"/>
          <w:numId w:val="87"/>
        </w:numPr>
        <w:tabs>
          <w:tab w:val="clear" w:pos="720"/>
          <w:tab w:val="num" w:pos="1003"/>
        </w:tabs>
        <w:spacing w:before="100" w:beforeAutospacing="1" w:after="100" w:afterAutospacing="1"/>
        <w:ind w:left="1003"/>
      </w:pPr>
      <w:proofErr w:type="spellStart"/>
      <w:r w:rsidRPr="00C3675F">
        <w:t>Merge</w:t>
      </w:r>
      <w:proofErr w:type="spellEnd"/>
    </w:p>
    <w:p w14:paraId="00312A67" w14:textId="77777777" w:rsidR="00C3675F" w:rsidRDefault="00C3675F" w:rsidP="00C3675F">
      <w:pPr>
        <w:pStyle w:val="Ttulo2"/>
        <w:numPr>
          <w:ilvl w:val="0"/>
          <w:numId w:val="0"/>
        </w:numPr>
        <w:ind w:left="643"/>
      </w:pPr>
    </w:p>
    <w:p w14:paraId="52580792" w14:textId="249946B0" w:rsidR="00091EC3" w:rsidRDefault="00091EC3" w:rsidP="00091EC3">
      <w:pPr>
        <w:pStyle w:val="Ttulo2"/>
      </w:pPr>
      <w:r>
        <w:t>QUICKSORT</w:t>
      </w:r>
    </w:p>
    <w:p w14:paraId="731917F8" w14:textId="1B2E4C45" w:rsidR="008D56F6" w:rsidRPr="008D56F6" w:rsidRDefault="008D56F6" w:rsidP="008D56F6">
      <w:pPr>
        <w:spacing w:before="100" w:beforeAutospacing="1" w:after="100" w:afterAutospacing="1"/>
        <w:ind w:left="283"/>
      </w:pPr>
      <w:r w:rsidRPr="008D56F6">
        <w:t xml:space="preserve">El algoritmo de ordenamiento </w:t>
      </w:r>
      <w:proofErr w:type="spellStart"/>
      <w:r w:rsidRPr="008D56F6">
        <w:t>Quicksort</w:t>
      </w:r>
      <w:proofErr w:type="spellEnd"/>
      <w:r w:rsidRPr="008D56F6">
        <w:t xml:space="preserve"> tiene la deseable característica de utilizar una pequeña pila auxiliar, solo requiere alrededor de O(</w:t>
      </w:r>
      <w:proofErr w:type="spellStart"/>
      <w:r w:rsidRPr="008D56F6">
        <w:t>nlogn</w:t>
      </w:r>
      <w:proofErr w:type="spellEnd"/>
      <w:r w:rsidRPr="008D56F6">
        <w:t>) operaciones en promedio para ordenar N elemento, y posee un ciclo interno extremadamente corto. Su desventaja es que no es un algoritmo de ordenamiento estable, es decir no preserva su orden relativo si la cantidad de claves se duplica, es decir que en el peor de los casos se necesitan O(n²) operaciones.</w:t>
      </w:r>
    </w:p>
    <w:p w14:paraId="24B97710" w14:textId="77777777" w:rsidR="008D56F6" w:rsidRPr="008D56F6" w:rsidRDefault="008D56F6" w:rsidP="008D56F6">
      <w:pPr>
        <w:spacing w:before="100" w:beforeAutospacing="1" w:after="100" w:afterAutospacing="1"/>
        <w:ind w:left="283"/>
      </w:pPr>
      <w:r w:rsidRPr="008D56F6">
        <w:t xml:space="preserve">El </w:t>
      </w:r>
      <w:proofErr w:type="spellStart"/>
      <w:r w:rsidRPr="008D56F6">
        <w:t>Quicksort</w:t>
      </w:r>
      <w:proofErr w:type="spellEnd"/>
      <w:r w:rsidRPr="008D56F6">
        <w:t xml:space="preserve"> es un algoritmo de la familia divide y conquista. Trabaja </w:t>
      </w:r>
      <w:proofErr w:type="spellStart"/>
      <w:r w:rsidRPr="008D56F6">
        <w:t>particionando</w:t>
      </w:r>
      <w:proofErr w:type="spellEnd"/>
      <w:r w:rsidRPr="008D56F6">
        <w:t xml:space="preserve"> un arreglo en dos partes, después ordena cada una de las partes independientemente. El punto crucial del método es el proceso de partición.</w:t>
      </w:r>
    </w:p>
    <w:p w14:paraId="7A195EED" w14:textId="77777777" w:rsidR="008D56F6" w:rsidRPr="008D56F6" w:rsidRDefault="008D56F6" w:rsidP="00E56C6B">
      <w:pPr>
        <w:numPr>
          <w:ilvl w:val="0"/>
          <w:numId w:val="88"/>
        </w:numPr>
        <w:spacing w:before="100" w:beforeAutospacing="1" w:after="100" w:afterAutospacing="1"/>
      </w:pPr>
      <w:r w:rsidRPr="008D56F6">
        <w:lastRenderedPageBreak/>
        <w:t>Elijo un pivote (me conviene elegir el último elemento)</w:t>
      </w:r>
    </w:p>
    <w:p w14:paraId="3A5B9A31" w14:textId="77777777" w:rsidR="008D56F6" w:rsidRPr="008D56F6" w:rsidRDefault="008D56F6" w:rsidP="00E56C6B">
      <w:pPr>
        <w:numPr>
          <w:ilvl w:val="0"/>
          <w:numId w:val="88"/>
        </w:numPr>
        <w:spacing w:before="100" w:beforeAutospacing="1" w:after="100" w:afterAutospacing="1"/>
      </w:pPr>
      <w:r w:rsidRPr="008D56F6">
        <w:t>Voy iterando reubicando los mayores al pivote.</w:t>
      </w:r>
    </w:p>
    <w:p w14:paraId="67371973" w14:textId="77777777" w:rsidR="008D56F6" w:rsidRPr="008D56F6" w:rsidRDefault="008D56F6" w:rsidP="00E56C6B">
      <w:pPr>
        <w:numPr>
          <w:ilvl w:val="0"/>
          <w:numId w:val="88"/>
        </w:numPr>
        <w:spacing w:before="100" w:beforeAutospacing="1" w:after="100" w:afterAutospacing="1"/>
      </w:pPr>
      <w:r w:rsidRPr="008D56F6">
        <w:t>Ubico al pivote en su posición.</w:t>
      </w:r>
    </w:p>
    <w:p w14:paraId="47D82DD7" w14:textId="77777777" w:rsidR="008D56F6" w:rsidRPr="008D56F6" w:rsidRDefault="008D56F6" w:rsidP="00E56C6B">
      <w:pPr>
        <w:numPr>
          <w:ilvl w:val="0"/>
          <w:numId w:val="88"/>
        </w:numPr>
        <w:spacing w:before="100" w:beforeAutospacing="1" w:after="100" w:afterAutospacing="1"/>
      </w:pPr>
      <w:r w:rsidRPr="008D56F6">
        <w:t>Me llamo recursivamente a la izquierda y luego a derecha.</w:t>
      </w:r>
    </w:p>
    <w:p w14:paraId="4B635B82" w14:textId="77777777" w:rsidR="008D56F6" w:rsidRPr="008D56F6" w:rsidRDefault="008D56F6" w:rsidP="008D56F6">
      <w:pPr>
        <w:spacing w:before="100" w:beforeAutospacing="1" w:after="100" w:afterAutospacing="1"/>
      </w:pPr>
      <w:r w:rsidRPr="008D56F6">
        <w:t>Una vez ubique al pivote, repito lo mismo con las mitades mayores y menores al pivote.</w:t>
      </w:r>
    </w:p>
    <w:p w14:paraId="27399A5E" w14:textId="76D3F90F" w:rsidR="0011459C" w:rsidRDefault="00897A90" w:rsidP="0011459C">
      <w:pPr>
        <w:ind w:left="283"/>
      </w:pPr>
      <w:r>
        <w:rPr>
          <w:noProof/>
        </w:rPr>
        <w:drawing>
          <wp:inline distT="0" distB="0" distL="0" distR="0" wp14:anchorId="3D06AC09" wp14:editId="02CE338C">
            <wp:extent cx="5274945" cy="345567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945" cy="3455670"/>
                    </a:xfrm>
                    <a:prstGeom prst="rect">
                      <a:avLst/>
                    </a:prstGeom>
                  </pic:spPr>
                </pic:pic>
              </a:graphicData>
            </a:graphic>
          </wp:inline>
        </w:drawing>
      </w:r>
    </w:p>
    <w:p w14:paraId="7B2F7F97" w14:textId="3B9C3C9B" w:rsidR="00091EC3" w:rsidRDefault="00091EC3" w:rsidP="00091EC3">
      <w:pPr>
        <w:pStyle w:val="Ttulo2"/>
      </w:pPr>
      <w:r>
        <w:t>EXTRA(+)</w:t>
      </w:r>
    </w:p>
    <w:p w14:paraId="73CDC95E" w14:textId="05F50248" w:rsidR="00897A90" w:rsidRDefault="00897A90" w:rsidP="00897A90">
      <w:pPr>
        <w:pStyle w:val="Ttulo2"/>
        <w:numPr>
          <w:ilvl w:val="0"/>
          <w:numId w:val="0"/>
        </w:numPr>
        <w:ind w:left="643"/>
      </w:pPr>
      <w:r>
        <w:t>(ver los apuntes de mpata2000)</w:t>
      </w:r>
    </w:p>
    <w:p w14:paraId="45F21D55" w14:textId="38069607" w:rsidR="00F2691C" w:rsidRDefault="00CD54C2" w:rsidP="00F2691C">
      <w:pPr>
        <w:pStyle w:val="Ttulo1"/>
      </w:pPr>
      <w:r>
        <w:t>hash</w:t>
      </w:r>
    </w:p>
    <w:p w14:paraId="6FB654CB" w14:textId="73EC8269" w:rsidR="00F2691C" w:rsidRDefault="00F2691C" w:rsidP="00F2691C">
      <w:pPr>
        <w:pStyle w:val="Ttulo2"/>
      </w:pPr>
      <w:r>
        <w:t>INTRODUCCION</w:t>
      </w:r>
    </w:p>
    <w:p w14:paraId="5427A838" w14:textId="77777777" w:rsidR="00635717" w:rsidRDefault="00635717" w:rsidP="00635717">
      <w:pPr>
        <w:pStyle w:val="NormalWeb"/>
        <w:rPr>
          <w:color w:val="7030A0"/>
          <w:u w:val="single"/>
        </w:rPr>
      </w:pPr>
      <w:r w:rsidRPr="00D00F8F">
        <w:rPr>
          <w:color w:val="7030A0"/>
          <w:u w:val="single"/>
        </w:rPr>
        <w:t>Diccionario</w:t>
      </w:r>
      <w:r>
        <w:rPr>
          <w:color w:val="7030A0"/>
          <w:u w:val="single"/>
        </w:rPr>
        <w:t>:</w:t>
      </w:r>
    </w:p>
    <w:p w14:paraId="106D5A7E" w14:textId="77777777" w:rsidR="00635717" w:rsidRPr="00D00F8F" w:rsidRDefault="00635717" w:rsidP="00326E12">
      <w:pPr>
        <w:numPr>
          <w:ilvl w:val="0"/>
          <w:numId w:val="12"/>
        </w:numPr>
        <w:spacing w:before="100" w:beforeAutospacing="1" w:after="100" w:afterAutospacing="1"/>
      </w:pPr>
      <w:r w:rsidRPr="00D00F8F">
        <w:t>Colección de pares clave/valor</w:t>
      </w:r>
    </w:p>
    <w:p w14:paraId="4E3547B3" w14:textId="77777777" w:rsidR="00635717" w:rsidRPr="00D00F8F" w:rsidRDefault="00635717" w:rsidP="00326E12">
      <w:pPr>
        <w:numPr>
          <w:ilvl w:val="0"/>
          <w:numId w:val="12"/>
        </w:numPr>
        <w:spacing w:before="100" w:beforeAutospacing="1" w:after="100" w:afterAutospacing="1"/>
      </w:pPr>
      <w:r w:rsidRPr="00D00F8F">
        <w:t>Accedo a un elemento/lo defino mediante su clave</w:t>
      </w:r>
    </w:p>
    <w:p w14:paraId="6D0C7325" w14:textId="77777777" w:rsidR="00635717" w:rsidRPr="00D00F8F" w:rsidRDefault="00635717" w:rsidP="00635717">
      <w:pPr>
        <w:spacing w:before="100" w:beforeAutospacing="1" w:after="100" w:afterAutospacing="1"/>
      </w:pPr>
      <w:r w:rsidRPr="00D00F8F">
        <w:t>¿Por qué usarlo?</w:t>
      </w:r>
    </w:p>
    <w:p w14:paraId="11AA3979" w14:textId="77777777" w:rsidR="00635717" w:rsidRDefault="00635717" w:rsidP="00635717">
      <w:pPr>
        <w:spacing w:before="100" w:beforeAutospacing="1" w:after="100" w:afterAutospacing="1"/>
      </w:pPr>
      <w:r w:rsidRPr="00D00F8F">
        <w:t>Aumento performance a la hora de acceder al dato.</w:t>
      </w:r>
    </w:p>
    <w:p w14:paraId="4A6B8124" w14:textId="77777777" w:rsidR="00635717" w:rsidRDefault="00635717" w:rsidP="00635717">
      <w:pPr>
        <w:spacing w:before="100" w:beforeAutospacing="1" w:after="100" w:afterAutospacing="1"/>
      </w:pPr>
      <w:r w:rsidRPr="00D00F8F">
        <w:t>No hay duplicación de entradas</w:t>
      </w:r>
    </w:p>
    <w:p w14:paraId="19462609" w14:textId="77777777" w:rsidR="00635717" w:rsidRDefault="00635717" w:rsidP="00635717">
      <w:pPr>
        <w:spacing w:before="100" w:beforeAutospacing="1" w:after="100" w:afterAutospacing="1"/>
        <w:rPr>
          <w:color w:val="7030A0"/>
          <w:u w:val="single"/>
        </w:rPr>
      </w:pPr>
      <w:r w:rsidRPr="00D00F8F">
        <w:rPr>
          <w:color w:val="7030A0"/>
          <w:u w:val="single"/>
        </w:rPr>
        <w:t>Tabla Hash:</w:t>
      </w:r>
    </w:p>
    <w:p w14:paraId="332DE696" w14:textId="10A4213A" w:rsidR="00635717" w:rsidRPr="00620080" w:rsidRDefault="00635717" w:rsidP="00635717">
      <w:pPr>
        <w:spacing w:before="100" w:beforeAutospacing="1" w:after="100" w:afterAutospacing="1"/>
      </w:pPr>
      <w:r w:rsidRPr="00620080">
        <w:t xml:space="preserve">Estructura que contiene </w:t>
      </w:r>
      <w:r w:rsidRPr="00620080">
        <w:rPr>
          <w:b/>
          <w:bCs/>
        </w:rPr>
        <w:t>valores</w:t>
      </w:r>
    </w:p>
    <w:p w14:paraId="02F3CEA1" w14:textId="77777777" w:rsidR="00635717" w:rsidRPr="00620080" w:rsidRDefault="00635717" w:rsidP="00326E12">
      <w:pPr>
        <w:numPr>
          <w:ilvl w:val="0"/>
          <w:numId w:val="13"/>
        </w:numPr>
        <w:spacing w:before="100" w:beforeAutospacing="1" w:after="100" w:afterAutospacing="1"/>
      </w:pPr>
      <w:r w:rsidRPr="00620080">
        <w:lastRenderedPageBreak/>
        <w:t>datos asociados a las claves</w:t>
      </w:r>
    </w:p>
    <w:p w14:paraId="5E4AAA90" w14:textId="77777777" w:rsidR="00635717" w:rsidRPr="00620080" w:rsidRDefault="00635717" w:rsidP="00635717">
      <w:pPr>
        <w:spacing w:before="100" w:beforeAutospacing="1" w:after="100" w:afterAutospacing="1"/>
      </w:pPr>
      <w:r w:rsidRPr="00620080">
        <w:t xml:space="preserve">Puedo hallar su valor a partir de una </w:t>
      </w:r>
      <w:r w:rsidRPr="00620080">
        <w:rPr>
          <w:b/>
          <w:bCs/>
        </w:rPr>
        <w:t>clave</w:t>
      </w:r>
    </w:p>
    <w:p w14:paraId="717E395E" w14:textId="77777777" w:rsidR="00635717" w:rsidRPr="00620080" w:rsidRDefault="00635717" w:rsidP="00326E12">
      <w:pPr>
        <w:numPr>
          <w:ilvl w:val="0"/>
          <w:numId w:val="14"/>
        </w:numPr>
        <w:spacing w:before="100" w:beforeAutospacing="1" w:after="100" w:afterAutospacing="1"/>
      </w:pPr>
      <w:r w:rsidRPr="00620080">
        <w:t>dato único que se utiliza para conectar con los valores (puede ser de cualquier tipo de dato siempre y cuando la función hash pueda interpretarla para generar un índice a partir de ella en la tabla)</w:t>
      </w:r>
    </w:p>
    <w:p w14:paraId="5353E291" w14:textId="3AA50EFD" w:rsidR="00635717" w:rsidRDefault="006E26DE" w:rsidP="00635717">
      <w:pPr>
        <w:pStyle w:val="Ttulo2"/>
        <w:numPr>
          <w:ilvl w:val="0"/>
          <w:numId w:val="0"/>
        </w:numPr>
        <w:ind w:left="720"/>
      </w:pPr>
      <w:r>
        <w:fldChar w:fldCharType="begin"/>
      </w:r>
      <w:r>
        <w:instrText xml:space="preserve"> INCLUDEPICTURE "https://youthful-holly-615.notion.site/image/https%3A%2F%2Fs3-us-west-2.amazonaws.com%2Fsecure.notion-static.com%2Facab050b-8136-4a4c-b694-a586dad20540%2FUntitled.png?table=block&amp;id=e5e16381-48b8-4681-9f79-6429fcc3719c&amp;spaceId=a1e55095-a6d7-4703-bbe3-41ed0f6025ee&amp;width=1420&amp;userId=&amp;cache=v2" \* MERGEFORMATINET </w:instrText>
      </w:r>
      <w:r>
        <w:fldChar w:fldCharType="separate"/>
      </w:r>
      <w:r>
        <w:rPr>
          <w:noProof/>
        </w:rPr>
        <w:drawing>
          <wp:inline distT="0" distB="0" distL="0" distR="0" wp14:anchorId="09D46573" wp14:editId="34449E15">
            <wp:extent cx="4105364" cy="141738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4227" cy="1420441"/>
                    </a:xfrm>
                    <a:prstGeom prst="rect">
                      <a:avLst/>
                    </a:prstGeom>
                    <a:noFill/>
                    <a:ln>
                      <a:noFill/>
                    </a:ln>
                  </pic:spPr>
                </pic:pic>
              </a:graphicData>
            </a:graphic>
          </wp:inline>
        </w:drawing>
      </w:r>
      <w:r>
        <w:fldChar w:fldCharType="end"/>
      </w:r>
    </w:p>
    <w:p w14:paraId="693CE510" w14:textId="32A8C0B0" w:rsidR="006E26DE" w:rsidRDefault="007D249F" w:rsidP="00635717">
      <w:pPr>
        <w:pStyle w:val="Ttulo2"/>
        <w:numPr>
          <w:ilvl w:val="0"/>
          <w:numId w:val="0"/>
        </w:numPr>
        <w:ind w:left="720"/>
      </w:pPr>
      <w:r>
        <w:fldChar w:fldCharType="begin"/>
      </w:r>
      <w:r>
        <w:instrText xml:space="preserve"> INCLUDEPICTURE "https://youthful-holly-615.notion.site/image/https%3A%2F%2Fs3-us-west-2.amazonaws.com%2Fsecure.notion-static.com%2F6840f1da-0212-4765-992d-3cfeea5b861a%2FUntitled.png?table=block&amp;id=a8f1b0e1-4288-4c36-a236-55780c656fed&amp;spaceId=a1e55095-a6d7-4703-bbe3-41ed0f6025ee&amp;width=1420&amp;userId=&amp;cache=v2" \* MERGEFORMATINET </w:instrText>
      </w:r>
      <w:r>
        <w:fldChar w:fldCharType="separate"/>
      </w:r>
      <w:r>
        <w:rPr>
          <w:noProof/>
        </w:rPr>
        <w:drawing>
          <wp:inline distT="0" distB="0" distL="0" distR="0" wp14:anchorId="076F8528" wp14:editId="5C53F96A">
            <wp:extent cx="3743856" cy="1022158"/>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53632" cy="1024827"/>
                    </a:xfrm>
                    <a:prstGeom prst="rect">
                      <a:avLst/>
                    </a:prstGeom>
                    <a:noFill/>
                    <a:ln>
                      <a:noFill/>
                    </a:ln>
                  </pic:spPr>
                </pic:pic>
              </a:graphicData>
            </a:graphic>
          </wp:inline>
        </w:drawing>
      </w:r>
      <w:r>
        <w:fldChar w:fldCharType="end"/>
      </w:r>
    </w:p>
    <w:p w14:paraId="76C48BCF" w14:textId="77777777" w:rsidR="00CD6B68" w:rsidRDefault="00CD6B68" w:rsidP="00CD6B68">
      <w:pPr>
        <w:rPr>
          <w:color w:val="7030A0"/>
          <w:u w:val="single"/>
        </w:rPr>
      </w:pPr>
      <w:r w:rsidRPr="00D046CF">
        <w:rPr>
          <w:color w:val="7030A0"/>
          <w:u w:val="single"/>
        </w:rPr>
        <w:t>Función Hash</w:t>
      </w:r>
      <w:r>
        <w:rPr>
          <w:color w:val="7030A0"/>
          <w:u w:val="single"/>
        </w:rPr>
        <w:t>:</w:t>
      </w:r>
    </w:p>
    <w:p w14:paraId="6D346E5F" w14:textId="77777777" w:rsidR="00CD6B68" w:rsidRPr="00D046CF" w:rsidRDefault="00CD6B68" w:rsidP="00CD6B68">
      <w:pPr>
        <w:spacing w:before="100" w:beforeAutospacing="1" w:after="100" w:afterAutospacing="1"/>
      </w:pPr>
      <w:r w:rsidRPr="00D046CF">
        <w:rPr>
          <w:b/>
          <w:bCs/>
        </w:rPr>
        <w:t>Función Hash:</w:t>
      </w:r>
      <w:r w:rsidRPr="00D046CF">
        <w:t xml:space="preserve"> transforma claves en un número asociado.</w:t>
      </w:r>
    </w:p>
    <w:p w14:paraId="0F7B1B31" w14:textId="77777777" w:rsidR="00CD6B68" w:rsidRPr="00D046CF" w:rsidRDefault="00CD6B68" w:rsidP="00CD6B68">
      <w:pPr>
        <w:spacing w:before="100" w:beforeAutospacing="1" w:after="100" w:afterAutospacing="1"/>
      </w:pPr>
      <w:r w:rsidRPr="00D046CF">
        <w:t>Toda función tiene cierto grado de dispersión → que tan buena es la función de Hash en direccionar.</w:t>
      </w:r>
    </w:p>
    <w:p w14:paraId="00CED0D7" w14:textId="77777777" w:rsidR="00CD6B68" w:rsidRPr="00D046CF" w:rsidRDefault="00CD6B68" w:rsidP="00CD6B68">
      <w:pPr>
        <w:spacing w:before="100" w:beforeAutospacing="1" w:after="100" w:afterAutospacing="1"/>
      </w:pPr>
      <w:r w:rsidRPr="00D046CF">
        <w:t>Puede haber más claves que espacios en la tabla de hash</w:t>
      </w:r>
    </w:p>
    <w:p w14:paraId="192E77C3" w14:textId="77777777" w:rsidR="00CD6B68" w:rsidRPr="00D046CF" w:rsidRDefault="00CD6B68" w:rsidP="00326E12">
      <w:pPr>
        <w:numPr>
          <w:ilvl w:val="0"/>
          <w:numId w:val="15"/>
        </w:numPr>
        <w:spacing w:before="100" w:beforeAutospacing="1" w:after="100" w:afterAutospacing="1"/>
      </w:pPr>
      <w:r w:rsidRPr="00D046CF">
        <w:rPr>
          <w:u w:val="single"/>
        </w:rPr>
        <w:t>Claves distintas</w:t>
      </w:r>
      <w:r w:rsidRPr="00D046CF">
        <w:t xml:space="preserve"> dan el </w:t>
      </w:r>
      <w:r w:rsidRPr="00D046CF">
        <w:rPr>
          <w:u w:val="single"/>
        </w:rPr>
        <w:t>mismo valor de "hash"</w:t>
      </w:r>
    </w:p>
    <w:p w14:paraId="0EF4E21A" w14:textId="237CFAC9" w:rsidR="007D249F" w:rsidRDefault="008526E2" w:rsidP="00635717">
      <w:pPr>
        <w:pStyle w:val="Ttulo2"/>
        <w:numPr>
          <w:ilvl w:val="0"/>
          <w:numId w:val="0"/>
        </w:numPr>
        <w:ind w:left="720"/>
      </w:pPr>
      <w:r>
        <w:fldChar w:fldCharType="begin"/>
      </w:r>
      <w:r>
        <w:instrText xml:space="preserve"> INCLUDEPICTURE "https://youthful-holly-615.notion.site/image/https%3A%2F%2Fs3-us-west-2.amazonaws.com%2Fsecure.notion-static.com%2F21e97856-e44e-40ac-8e81-5c1447a3a491%2FUntitled.png?table=block&amp;id=97af7298-2e53-4da8-bcc9-76700c1f238c&amp;spaceId=a1e55095-a6d7-4703-bbe3-41ed0f6025ee&amp;width=1420&amp;userId=&amp;cache=v2" \* MERGEFORMATINET </w:instrText>
      </w:r>
      <w:r>
        <w:fldChar w:fldCharType="separate"/>
      </w:r>
      <w:r>
        <w:rPr>
          <w:noProof/>
        </w:rPr>
        <w:drawing>
          <wp:inline distT="0" distB="0" distL="0" distR="0" wp14:anchorId="3C81CFDC" wp14:editId="5B0FFE9E">
            <wp:extent cx="3531205" cy="1469104"/>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5270" cy="1474955"/>
                    </a:xfrm>
                    <a:prstGeom prst="rect">
                      <a:avLst/>
                    </a:prstGeom>
                    <a:noFill/>
                    <a:ln>
                      <a:noFill/>
                    </a:ln>
                  </pic:spPr>
                </pic:pic>
              </a:graphicData>
            </a:graphic>
          </wp:inline>
        </w:drawing>
      </w:r>
      <w:r>
        <w:fldChar w:fldCharType="end"/>
      </w:r>
    </w:p>
    <w:p w14:paraId="22DE1043" w14:textId="77777777" w:rsidR="00B04322" w:rsidRPr="00B04322" w:rsidRDefault="00B04322" w:rsidP="00B04322">
      <w:pPr>
        <w:pStyle w:val="Ttulo3"/>
        <w:numPr>
          <w:ilvl w:val="0"/>
          <w:numId w:val="0"/>
        </w:numPr>
        <w:ind w:firstLine="360"/>
        <w:rPr>
          <w:rStyle w:val="nfasis"/>
        </w:rPr>
      </w:pPr>
      <w:r w:rsidRPr="00B04322">
        <w:rPr>
          <w:rStyle w:val="nfasis"/>
        </w:rPr>
        <w:t>Buena función Hash</w:t>
      </w:r>
    </w:p>
    <w:p w14:paraId="3C22A0FF" w14:textId="77777777" w:rsidR="00B04322" w:rsidRDefault="00B04322" w:rsidP="00326E12">
      <w:pPr>
        <w:numPr>
          <w:ilvl w:val="0"/>
          <w:numId w:val="16"/>
        </w:numPr>
        <w:spacing w:before="100" w:beforeAutospacing="1" w:after="100" w:afterAutospacing="1"/>
      </w:pPr>
      <w:r>
        <w:t>El valor hash está completamente determinado por los datos que se procesan (datos de entrada).</w:t>
      </w:r>
    </w:p>
    <w:p w14:paraId="17873B7E" w14:textId="77777777" w:rsidR="00B04322" w:rsidRDefault="00B04322" w:rsidP="00326E12">
      <w:pPr>
        <w:numPr>
          <w:ilvl w:val="0"/>
          <w:numId w:val="16"/>
        </w:numPr>
        <w:spacing w:before="100" w:beforeAutospacing="1" w:after="100" w:afterAutospacing="1"/>
      </w:pPr>
      <w:r>
        <w:t>La función utiliza todos los datos de entrada</w:t>
      </w:r>
    </w:p>
    <w:p w14:paraId="3A0216FB" w14:textId="77777777" w:rsidR="00B04322" w:rsidRDefault="00B04322" w:rsidP="00326E12">
      <w:pPr>
        <w:numPr>
          <w:ilvl w:val="0"/>
          <w:numId w:val="16"/>
        </w:numPr>
        <w:spacing w:before="100" w:beforeAutospacing="1" w:after="100" w:afterAutospacing="1"/>
      </w:pPr>
      <w:r>
        <w:t>Distribuye uniformemente los datos en todo el conjunto de posibles valores hash.</w:t>
      </w:r>
    </w:p>
    <w:p w14:paraId="7D387C96" w14:textId="77777777" w:rsidR="00B04322" w:rsidRDefault="00B04322" w:rsidP="00326E12">
      <w:pPr>
        <w:numPr>
          <w:ilvl w:val="0"/>
          <w:numId w:val="16"/>
        </w:numPr>
        <w:spacing w:before="100" w:beforeAutospacing="1" w:after="100" w:afterAutospacing="1"/>
      </w:pPr>
      <w:r>
        <w:t>Genera valores muy diferentes para claves similares.</w:t>
      </w:r>
    </w:p>
    <w:p w14:paraId="277552E5" w14:textId="77777777" w:rsidR="003A7FCB" w:rsidRPr="003A7FCB" w:rsidRDefault="003A7FCB" w:rsidP="003A7FCB">
      <w:pPr>
        <w:spacing w:before="100" w:beforeAutospacing="1" w:after="100" w:afterAutospacing="1"/>
        <w:rPr>
          <w:color w:val="7030A0"/>
          <w:u w:val="single"/>
        </w:rPr>
      </w:pPr>
      <w:r w:rsidRPr="003A7FCB">
        <w:rPr>
          <w:color w:val="7030A0"/>
          <w:u w:val="single"/>
        </w:rPr>
        <w:lastRenderedPageBreak/>
        <w:t>Colisiones</w:t>
      </w:r>
    </w:p>
    <w:p w14:paraId="5AF9DD0D" w14:textId="77777777" w:rsidR="003A7FCB" w:rsidRDefault="003A7FCB" w:rsidP="00326E12">
      <w:pPr>
        <w:pStyle w:val="NormalWeb"/>
        <w:numPr>
          <w:ilvl w:val="1"/>
          <w:numId w:val="17"/>
        </w:numPr>
        <w:rPr>
          <w:color w:val="FF0000"/>
        </w:rPr>
      </w:pPr>
      <w:r w:rsidRPr="005A51F5">
        <w:rPr>
          <w:color w:val="FF0000"/>
        </w:rPr>
        <w:t>Misma clave, mismo hash</w:t>
      </w:r>
    </w:p>
    <w:p w14:paraId="3EA22EF6" w14:textId="77777777" w:rsidR="003A7FCB" w:rsidRDefault="003A7FCB" w:rsidP="00326E12">
      <w:pPr>
        <w:pStyle w:val="Prrafodelista"/>
        <w:numPr>
          <w:ilvl w:val="1"/>
          <w:numId w:val="17"/>
        </w:numPr>
      </w:pPr>
      <w:r>
        <w:t xml:space="preserve">Cuando la función de hash genera el mismo índice para varias claves, habrá un conflicto (qué valor se almacenará en ese índice). A esto se le llama colisión de hash, no se pueden evitar, simplemente hay que manejar las colisiones. </w:t>
      </w:r>
    </w:p>
    <w:p w14:paraId="04EB62A1" w14:textId="6CACB828" w:rsidR="008526E2" w:rsidRDefault="003A7FCB" w:rsidP="00E62CCD">
      <w:pPr>
        <w:pStyle w:val="Prrafodelista"/>
      </w:pPr>
      <w:r>
        <w:t>Hay que tener en cuenta que una colisión solo se da cuando la función hash genera un índice que ya esta ocupado, si se trata de la misma clave se trata de actualización de valores.</w:t>
      </w:r>
    </w:p>
    <w:p w14:paraId="3921D4DC" w14:textId="77777777" w:rsidR="00E62CCD" w:rsidRPr="00CD6B68" w:rsidRDefault="00E62CCD" w:rsidP="00E62CCD">
      <w:pPr>
        <w:pStyle w:val="Prrafodelista"/>
        <w:rPr>
          <w:lang w:val="es-ES"/>
        </w:rPr>
      </w:pPr>
    </w:p>
    <w:p w14:paraId="0F166A07" w14:textId="2D10EA50" w:rsidR="00F2691C" w:rsidRDefault="008112ED" w:rsidP="00F2691C">
      <w:pPr>
        <w:pStyle w:val="Ttulo2"/>
      </w:pPr>
      <w:r>
        <w:t>TIPOS DE HASH</w:t>
      </w:r>
    </w:p>
    <w:p w14:paraId="57925C15" w14:textId="77777777" w:rsidR="00E72D32" w:rsidRDefault="00E72D32" w:rsidP="00E72D32">
      <w:pPr>
        <w:pStyle w:val="NormalWeb"/>
        <w:ind w:left="360"/>
        <w:rPr>
          <w:color w:val="000000" w:themeColor="text1"/>
        </w:rPr>
      </w:pPr>
      <w:r>
        <w:rPr>
          <w:color w:val="000000" w:themeColor="text1"/>
        </w:rPr>
        <w:t xml:space="preserve">Direccionamiento cerrado </w:t>
      </w:r>
      <w:r w:rsidRPr="00271B69">
        <w:rPr>
          <w:color w:val="000000" w:themeColor="text1"/>
        </w:rPr>
        <w:sym w:font="Wingdings" w:char="F0E0"/>
      </w:r>
      <w:r>
        <w:rPr>
          <w:color w:val="000000" w:themeColor="text1"/>
        </w:rPr>
        <w:t>Hash abierto</w:t>
      </w:r>
    </w:p>
    <w:p w14:paraId="24E37FDA" w14:textId="77777777" w:rsidR="00E72D32" w:rsidRDefault="00E72D32" w:rsidP="00E72D32">
      <w:pPr>
        <w:pStyle w:val="NormalWeb"/>
        <w:ind w:left="360"/>
        <w:rPr>
          <w:color w:val="000000" w:themeColor="text1"/>
        </w:rPr>
      </w:pPr>
      <w:r>
        <w:rPr>
          <w:color w:val="000000" w:themeColor="text1"/>
        </w:rPr>
        <w:t xml:space="preserve">Direccionamiento abierto </w:t>
      </w:r>
      <w:r w:rsidRPr="00271B69">
        <w:rPr>
          <w:color w:val="000000" w:themeColor="text1"/>
        </w:rPr>
        <w:sym w:font="Wingdings" w:char="F0E0"/>
      </w:r>
      <w:r>
        <w:rPr>
          <w:color w:val="000000" w:themeColor="text1"/>
        </w:rPr>
        <w:t xml:space="preserve"> Hash cerrado</w:t>
      </w:r>
    </w:p>
    <w:p w14:paraId="46AC8917" w14:textId="77777777" w:rsidR="00E72D32" w:rsidRDefault="00E72D32" w:rsidP="00E72D32">
      <w:pPr>
        <w:pStyle w:val="NormalWeb"/>
        <w:ind w:left="360"/>
        <w:rPr>
          <w:color w:val="000000" w:themeColor="text1"/>
        </w:rPr>
      </w:pPr>
      <w:r>
        <w:rPr>
          <w:color w:val="000000" w:themeColor="text1"/>
        </w:rPr>
        <w:tab/>
      </w:r>
      <w:r>
        <w:rPr>
          <w:color w:val="000000" w:themeColor="text1"/>
        </w:rPr>
        <w:tab/>
        <w:t xml:space="preserve">“Hash” = clave % </w:t>
      </w:r>
      <w:proofErr w:type="spellStart"/>
      <w:r>
        <w:rPr>
          <w:color w:val="000000" w:themeColor="text1"/>
        </w:rPr>
        <w:t>Tamanio_tabla</w:t>
      </w:r>
      <w:proofErr w:type="spellEnd"/>
    </w:p>
    <w:p w14:paraId="65D241E4" w14:textId="77777777" w:rsidR="00A943FC" w:rsidRDefault="00A943FC" w:rsidP="00A943FC">
      <w:pPr>
        <w:pStyle w:val="NormalWeb"/>
        <w:ind w:firstLine="360"/>
        <w:rPr>
          <w:color w:val="7030A0"/>
        </w:rPr>
      </w:pPr>
      <w:r w:rsidRPr="002E4B2B">
        <w:rPr>
          <w:color w:val="7030A0"/>
        </w:rPr>
        <w:t>Hash abierto:</w:t>
      </w:r>
    </w:p>
    <w:p w14:paraId="4E36B73F" w14:textId="77777777" w:rsidR="00A943FC" w:rsidRDefault="00A943FC" w:rsidP="00A943FC">
      <w:r>
        <w:t>Se dice que es abierto porque guardo la información afuera → otro TDA (lista)</w:t>
      </w:r>
    </w:p>
    <w:p w14:paraId="2420C98D" w14:textId="77777777" w:rsidR="00A943FC" w:rsidRPr="00AE7BC4" w:rsidRDefault="00A943FC" w:rsidP="00A943FC">
      <w:pPr>
        <w:spacing w:before="100" w:beforeAutospacing="1" w:after="100" w:afterAutospacing="1"/>
      </w:pPr>
      <w:r w:rsidRPr="00AE7BC4">
        <w:rPr>
          <w:b/>
          <w:bCs/>
        </w:rPr>
        <w:t>Direccionamiento es cerrado</w:t>
      </w:r>
      <w:r w:rsidRPr="00AE7BC4">
        <w:t xml:space="preserve"> porque cuando accedo a una dirección, se queda en ese mismo índice de la tabla</w:t>
      </w:r>
    </w:p>
    <w:p w14:paraId="18E0DBA6" w14:textId="77777777" w:rsidR="00A943FC" w:rsidRPr="00AE7BC4" w:rsidRDefault="00A943FC" w:rsidP="00326E12">
      <w:pPr>
        <w:numPr>
          <w:ilvl w:val="0"/>
          <w:numId w:val="7"/>
        </w:numPr>
        <w:spacing w:before="100" w:beforeAutospacing="1" w:after="100" w:afterAutospacing="1"/>
      </w:pPr>
      <w:r w:rsidRPr="00AE7BC4">
        <w:t>Cada vez que hay una colisión, igualmente voy a esa posición de memoria. Si mi Hash me dice que la clave esta en la posición 0, entonces está ahí.</w:t>
      </w:r>
    </w:p>
    <w:p w14:paraId="05573657" w14:textId="77777777" w:rsidR="00A943FC" w:rsidRPr="00AE7BC4" w:rsidRDefault="00A943FC" w:rsidP="00A943FC">
      <w:pPr>
        <w:spacing w:before="100" w:beforeAutospacing="1" w:after="100" w:afterAutospacing="1"/>
      </w:pPr>
      <w:r w:rsidRPr="00AE7BC4">
        <w:rPr>
          <w:i/>
          <w:iCs/>
        </w:rPr>
        <w:t>Colisión: resolución por encadenamiento</w:t>
      </w:r>
      <w:r w:rsidRPr="00AE7BC4">
        <w:t xml:space="preserve"> → elementos se almacenan en el mismo índice utilizando una lista enlazada</w:t>
      </w:r>
    </w:p>
    <w:p w14:paraId="7B1234AA" w14:textId="1AD75E2F" w:rsidR="000222E5" w:rsidRDefault="00847A60" w:rsidP="000222E5">
      <w:pPr>
        <w:pStyle w:val="Ttulo1"/>
        <w:numPr>
          <w:ilvl w:val="0"/>
          <w:numId w:val="0"/>
        </w:numPr>
        <w:ind w:left="360" w:hanging="360"/>
        <w:jc w:val="center"/>
      </w:pPr>
      <w:r>
        <w:fldChar w:fldCharType="begin"/>
      </w:r>
      <w:r>
        <w:instrText xml:space="preserve"> INCLUDEPICTURE "https://youthful-holly-615.notion.site/image/https%3A%2F%2Fs3-us-west-2.amazonaws.com%2Fsecure.notion-static.com%2Ff451d9b7-27b6-4a9c-9713-07f1972f17b3%2FUntitled.png?table=block&amp;id=0672c640-64c7-4784-bb8c-7d8f7adae019&amp;spaceId=a1e55095-a6d7-4703-bbe3-41ed0f6025ee&amp;width=1420&amp;userId=&amp;cache=v2" \* MERGEFORMATINET </w:instrText>
      </w:r>
      <w:r>
        <w:fldChar w:fldCharType="separate"/>
      </w:r>
      <w:r>
        <w:rPr>
          <w:noProof/>
        </w:rPr>
        <w:drawing>
          <wp:inline distT="0" distB="0" distL="0" distR="0" wp14:anchorId="12A54DBA" wp14:editId="6AA392CA">
            <wp:extent cx="4020303" cy="1544335"/>
            <wp:effectExtent l="0" t="0" r="571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22872" cy="1545322"/>
                    </a:xfrm>
                    <a:prstGeom prst="rect">
                      <a:avLst/>
                    </a:prstGeom>
                    <a:noFill/>
                    <a:ln>
                      <a:noFill/>
                    </a:ln>
                  </pic:spPr>
                </pic:pic>
              </a:graphicData>
            </a:graphic>
          </wp:inline>
        </w:drawing>
      </w:r>
      <w:r>
        <w:fldChar w:fldCharType="end"/>
      </w:r>
    </w:p>
    <w:p w14:paraId="6702106D" w14:textId="7AB93E7A" w:rsidR="00544A9E" w:rsidRDefault="000222E5" w:rsidP="000222E5">
      <w:r>
        <w:t xml:space="preserve">Complejidad: </w:t>
      </w:r>
    </w:p>
    <w:p w14:paraId="553D0A27" w14:textId="77777777" w:rsidR="00544A9E" w:rsidRDefault="00544A9E" w:rsidP="000222E5">
      <w:pPr>
        <w:pStyle w:val="NormalWeb"/>
        <w:ind w:left="360"/>
      </w:pPr>
      <w:r>
        <w:t>Para encontrar una clave con su correspondiente valor en caso de colisión es</w:t>
      </w:r>
    </w:p>
    <w:p w14:paraId="21BB4ADE" w14:textId="77777777" w:rsidR="00544A9E" w:rsidRDefault="00544A9E" w:rsidP="00326E12">
      <w:pPr>
        <w:numPr>
          <w:ilvl w:val="0"/>
          <w:numId w:val="8"/>
        </w:numPr>
        <w:tabs>
          <w:tab w:val="clear" w:pos="720"/>
          <w:tab w:val="num" w:pos="1080"/>
        </w:tabs>
        <w:spacing w:before="100" w:beforeAutospacing="1" w:after="100" w:afterAutospacing="1"/>
        <w:ind w:left="1080"/>
      </w:pPr>
      <w:r>
        <w:t>O(n) donde n es a cantidad de elementos que colisionaron</w:t>
      </w:r>
    </w:p>
    <w:p w14:paraId="2933F22E" w14:textId="77777777" w:rsidR="00544A9E" w:rsidRDefault="00544A9E" w:rsidP="00326E12">
      <w:pPr>
        <w:numPr>
          <w:ilvl w:val="0"/>
          <w:numId w:val="8"/>
        </w:numPr>
        <w:tabs>
          <w:tab w:val="clear" w:pos="720"/>
          <w:tab w:val="num" w:pos="1080"/>
        </w:tabs>
        <w:spacing w:before="100" w:beforeAutospacing="1" w:after="100" w:afterAutospacing="1"/>
        <w:ind w:left="1080"/>
      </w:pPr>
      <w:r>
        <w:t>Voy a tener que recorrer la lista enlazada</w:t>
      </w:r>
    </w:p>
    <w:p w14:paraId="48DE85C8" w14:textId="77777777" w:rsidR="00544A9E" w:rsidRPr="009F3489" w:rsidRDefault="00544A9E" w:rsidP="00544A9E">
      <w:pPr>
        <w:pStyle w:val="NormalWeb"/>
        <w:rPr>
          <w:rStyle w:val="nfasis"/>
        </w:rPr>
      </w:pPr>
      <w:r w:rsidRPr="009F3489">
        <w:rPr>
          <w:rStyle w:val="nfasis"/>
        </w:rPr>
        <w:t>Hash cerrado</w:t>
      </w:r>
    </w:p>
    <w:p w14:paraId="1BBF36E7" w14:textId="77777777" w:rsidR="00544A9E" w:rsidRDefault="00544A9E" w:rsidP="00544A9E">
      <w:pPr>
        <w:pStyle w:val="NormalWeb"/>
      </w:pPr>
      <w:r>
        <w:lastRenderedPageBreak/>
        <w:t>Todos los valores se guardan dentro de la misma tabla (no hay un TDA intermedio que funcione como bolsa de mis datos)</w:t>
      </w:r>
    </w:p>
    <w:p w14:paraId="11AA0F51" w14:textId="77777777" w:rsidR="00544A9E" w:rsidRDefault="00544A9E" w:rsidP="00544A9E">
      <w:pPr>
        <w:pStyle w:val="NormalWeb"/>
      </w:pPr>
      <w:r>
        <w:t>El tamaño de la tabla debe ser siempre mayor o igual a la cantidad de claves.</w:t>
      </w:r>
    </w:p>
    <w:p w14:paraId="441A5045" w14:textId="77777777" w:rsidR="00544A9E" w:rsidRDefault="00544A9E" w:rsidP="00544A9E">
      <w:pPr>
        <w:pStyle w:val="NormalWeb"/>
      </w:pPr>
      <w:r>
        <w:t>→ Ahora la clave puede estar en otro Hash (el hash no cambia!)</w:t>
      </w:r>
    </w:p>
    <w:p w14:paraId="40864999" w14:textId="77777777" w:rsidR="00544A9E" w:rsidRDefault="00544A9E" w:rsidP="00544A9E">
      <w:pPr>
        <w:pStyle w:val="NormalWeb"/>
      </w:pPr>
      <w:r>
        <w:t xml:space="preserve">→ Si hay una colisión sigo recorriendo el </w:t>
      </w:r>
      <w:proofErr w:type="spellStart"/>
      <w:r>
        <w:t>array</w:t>
      </w:r>
      <w:proofErr w:type="spellEnd"/>
      <w:r>
        <w:t xml:space="preserve"> hasta encontrar el próximo espacio libre</w:t>
      </w:r>
    </w:p>
    <w:p w14:paraId="7709A9B9" w14:textId="28D874F6" w:rsidR="00E72D32" w:rsidRDefault="008D4DFA" w:rsidP="008D4DFA">
      <w:pPr>
        <w:pStyle w:val="Ttulo1"/>
        <w:numPr>
          <w:ilvl w:val="0"/>
          <w:numId w:val="0"/>
        </w:numPr>
        <w:ind w:left="1800" w:hanging="360"/>
      </w:pPr>
      <w:r>
        <w:fldChar w:fldCharType="begin"/>
      </w:r>
      <w:r>
        <w:instrText xml:space="preserve"> INCLUDEPICTURE "https://youthful-holly-615.notion.site/image/https%3A%2F%2Fs3-us-west-2.amazonaws.com%2Fsecure.notion-static.com%2F817bf130-67a4-46c0-907c-abb9e033895d%2FUntitled.png?table=block&amp;id=ed7fb7bf-c705-43dd-be6d-4e356fc89300&amp;spaceId=a1e55095-a6d7-4703-bbe3-41ed0f6025ee&amp;width=1420&amp;userId=&amp;cache=v2" \* MERGEFORMATINET </w:instrText>
      </w:r>
      <w:r>
        <w:fldChar w:fldCharType="separate"/>
      </w:r>
      <w:r>
        <w:rPr>
          <w:noProof/>
        </w:rPr>
        <w:drawing>
          <wp:inline distT="0" distB="0" distL="0" distR="0" wp14:anchorId="130BD883" wp14:editId="487DD695">
            <wp:extent cx="3775754" cy="1342672"/>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85956" cy="1346300"/>
                    </a:xfrm>
                    <a:prstGeom prst="rect">
                      <a:avLst/>
                    </a:prstGeom>
                    <a:noFill/>
                    <a:ln>
                      <a:noFill/>
                    </a:ln>
                  </pic:spPr>
                </pic:pic>
              </a:graphicData>
            </a:graphic>
          </wp:inline>
        </w:drawing>
      </w:r>
      <w:r>
        <w:fldChar w:fldCharType="end"/>
      </w:r>
    </w:p>
    <w:p w14:paraId="5DB51A02" w14:textId="77777777" w:rsidR="007557DD" w:rsidRDefault="007557DD" w:rsidP="007557DD">
      <w:pPr>
        <w:rPr>
          <w:rStyle w:val="notion-enable-hover"/>
          <w:rFonts w:ascii="Menlo" w:eastAsiaTheme="majorEastAsia" w:hAnsi="Menlo" w:cs="Menlo"/>
          <w:color w:val="EB5757"/>
          <w:sz w:val="20"/>
          <w:szCs w:val="20"/>
        </w:rPr>
      </w:pPr>
      <w:r>
        <w:rPr>
          <w:rStyle w:val="notion-enable-hover"/>
          <w:rFonts w:eastAsiaTheme="majorEastAsia"/>
          <w:b/>
          <w:bCs/>
        </w:rPr>
        <w:t xml:space="preserve">Direccionamiento abierto </w:t>
      </w:r>
      <w:r>
        <w:t xml:space="preserve">no almacena varios elementos en un mismo índice. Cada espacio se llena con una sola clave o se deja en </w:t>
      </w:r>
      <w:r>
        <w:rPr>
          <w:rStyle w:val="notion-enable-hover"/>
          <w:rFonts w:ascii="Menlo" w:eastAsiaTheme="majorEastAsia" w:hAnsi="Menlo" w:cs="Menlo"/>
          <w:color w:val="EB5757"/>
          <w:sz w:val="20"/>
          <w:szCs w:val="20"/>
        </w:rPr>
        <w:t>NULL.</w:t>
      </w:r>
    </w:p>
    <w:p w14:paraId="07B3A8AE" w14:textId="77777777" w:rsidR="007557DD" w:rsidRDefault="007557DD" w:rsidP="007557DD">
      <w:pPr>
        <w:rPr>
          <w:rStyle w:val="notion-enable-hover"/>
          <w:rFonts w:ascii="Menlo" w:eastAsiaTheme="majorEastAsia" w:hAnsi="Menlo" w:cs="Menlo"/>
          <w:color w:val="EB5757"/>
          <w:sz w:val="20"/>
          <w:szCs w:val="20"/>
        </w:rPr>
      </w:pPr>
    </w:p>
    <w:p w14:paraId="125AC88C" w14:textId="77777777" w:rsidR="007557DD" w:rsidRPr="009F3489" w:rsidRDefault="007557DD" w:rsidP="007557DD">
      <w:pPr>
        <w:rPr>
          <w:rStyle w:val="nfasis"/>
        </w:rPr>
      </w:pPr>
      <w:proofErr w:type="spellStart"/>
      <w:r w:rsidRPr="009F3489">
        <w:rPr>
          <w:rStyle w:val="nfasis"/>
        </w:rPr>
        <w:t>Probing</w:t>
      </w:r>
      <w:proofErr w:type="spellEnd"/>
      <w:r w:rsidRPr="009F3489">
        <w:rPr>
          <w:rStyle w:val="nfasis"/>
        </w:rPr>
        <w:t xml:space="preserve"> lineal</w:t>
      </w:r>
    </w:p>
    <w:p w14:paraId="3FCC5237" w14:textId="77777777" w:rsidR="007557DD" w:rsidRDefault="007557DD" w:rsidP="007557DD">
      <w:pPr>
        <w:pStyle w:val="NormalWeb"/>
        <w:ind w:firstLine="360"/>
      </w:pPr>
      <w:r>
        <w:t>Se busca linealmente un espacio en la tabla. Si $h(k)$ es la función hash,</w:t>
      </w:r>
    </w:p>
    <w:p w14:paraId="1C7ADA08" w14:textId="77777777" w:rsidR="007557DD" w:rsidRDefault="007557DD" w:rsidP="007557DD">
      <w:pPr>
        <w:pStyle w:val="Prrafodelista"/>
      </w:pPr>
      <w:r>
        <w:t xml:space="preserve">Si el </w:t>
      </w:r>
      <w:proofErr w:type="spellStart"/>
      <w:r>
        <w:t>indice</w:t>
      </w:r>
      <w:proofErr w:type="spellEnd"/>
      <w:r>
        <w:t xml:space="preserve"> h(k)está ocupado, probamos (h(k) + 1) </w:t>
      </w:r>
    </w:p>
    <w:p w14:paraId="300B1469" w14:textId="77777777" w:rsidR="007557DD" w:rsidRDefault="007557DD" w:rsidP="007557DD">
      <w:pPr>
        <w:pStyle w:val="Prrafodelista"/>
      </w:pPr>
      <w:r>
        <w:t xml:space="preserve">Si (h(k)+1) también está ocupado, probamos (h(k) + 2) </w:t>
      </w:r>
    </w:p>
    <w:p w14:paraId="195E0706" w14:textId="77777777" w:rsidR="009A3C6A" w:rsidRDefault="007557DD" w:rsidP="007557DD">
      <w:pPr>
        <w:pStyle w:val="Prrafodelista"/>
      </w:pPr>
      <w:r>
        <w:t>Si (h(k) + 1) también está ocupado, probamos (h(k</w:t>
      </w:r>
      <w:r w:rsidR="009A3C6A">
        <w:t>)+</w:t>
      </w:r>
      <w:r>
        <w:t>3) .</w:t>
      </w:r>
    </w:p>
    <w:p w14:paraId="341AE021" w14:textId="7BE849A4" w:rsidR="007557DD" w:rsidRDefault="007557DD" w:rsidP="007557DD">
      <w:pPr>
        <w:pStyle w:val="Prrafodelista"/>
      </w:pPr>
      <w:r>
        <w:t>................................................. ..................................................</w:t>
      </w:r>
    </w:p>
    <w:p w14:paraId="06151F9E" w14:textId="77777777" w:rsidR="007557DD" w:rsidRDefault="007557DD" w:rsidP="007557DD"/>
    <w:p w14:paraId="736AAAC4" w14:textId="77777777" w:rsidR="007557DD" w:rsidRDefault="007557DD" w:rsidP="007557DD">
      <w:r>
        <w:t>Es decir, el índice aumenta linealmente hasta encontrar una celda vacía inmediata en la tabla para el nuevo elemento.</w:t>
      </w:r>
    </w:p>
    <w:p w14:paraId="5E260E26" w14:textId="77777777" w:rsidR="007557DD" w:rsidRDefault="007557DD" w:rsidP="007557DD"/>
    <w:p w14:paraId="74F9A5D6" w14:textId="77777777" w:rsidR="007557DD" w:rsidRPr="009F3489" w:rsidRDefault="007557DD" w:rsidP="009F3489">
      <w:pPr>
        <w:pStyle w:val="Ttulo3"/>
        <w:numPr>
          <w:ilvl w:val="0"/>
          <w:numId w:val="0"/>
        </w:numPr>
        <w:rPr>
          <w:rStyle w:val="nfasis"/>
        </w:rPr>
      </w:pPr>
      <w:r w:rsidRPr="009F3489">
        <w:rPr>
          <w:rStyle w:val="nfasis"/>
        </w:rPr>
        <w:t>Área de desbordamiento</w:t>
      </w:r>
    </w:p>
    <w:p w14:paraId="285C015F" w14:textId="77777777" w:rsidR="007557DD" w:rsidRDefault="007557DD" w:rsidP="007557DD">
      <w:pPr>
        <w:pStyle w:val="NormalWeb"/>
      </w:pPr>
      <w:r>
        <w:t>Dejo una zona donde voy a guardar todas las colisiones.</w:t>
      </w:r>
    </w:p>
    <w:p w14:paraId="6CAD7273" w14:textId="77777777" w:rsidR="007557DD" w:rsidRDefault="007557DD" w:rsidP="007557DD">
      <w:pPr>
        <w:pStyle w:val="NormalWeb"/>
      </w:pPr>
      <w:r>
        <w:t>Se divide la tabla en dos secciones: el área principal a la que se asignan las claves y un área para colisiones</w:t>
      </w:r>
    </w:p>
    <w:p w14:paraId="550C96EB" w14:textId="77777777" w:rsidR="007557DD" w:rsidRDefault="007557DD" w:rsidP="007557DD">
      <w:pPr>
        <w:pStyle w:val="NormalWeb"/>
      </w:pPr>
      <w:r>
        <w:t>Cuando ocurre una colisión, se usa una celda de esta área para el nuevo elemento.</w:t>
      </w:r>
    </w:p>
    <w:p w14:paraId="5F069A00" w14:textId="77777777" w:rsidR="007557DD" w:rsidRDefault="007557DD" w:rsidP="007557DD">
      <w:pPr>
        <w:pStyle w:val="NormalWeb"/>
        <w:rPr>
          <w:color w:val="7030A0"/>
          <w:u w:val="single"/>
        </w:rPr>
      </w:pPr>
      <w:r w:rsidRPr="00626598">
        <w:rPr>
          <w:color w:val="7030A0"/>
          <w:u w:val="single"/>
        </w:rPr>
        <w:t>Diferencias entre direccionamientos</w:t>
      </w:r>
      <w:r>
        <w:rPr>
          <w:color w:val="7030A0"/>
          <w:u w:val="single"/>
        </w:rPr>
        <w:t>:</w:t>
      </w:r>
    </w:p>
    <w:p w14:paraId="1B4EC9AB" w14:textId="77777777" w:rsidR="007557DD" w:rsidRPr="00626598" w:rsidRDefault="007557DD" w:rsidP="00326E12">
      <w:pPr>
        <w:numPr>
          <w:ilvl w:val="0"/>
          <w:numId w:val="9"/>
        </w:numPr>
        <w:spacing w:before="100" w:beforeAutospacing="1" w:after="100" w:afterAutospacing="1"/>
      </w:pPr>
      <w:r w:rsidRPr="00626598">
        <w:t xml:space="preserve">El encadenamiento es más sencillo de implementar. Además la tabla Hash nunca se llana, siempre puedo agregar más elementos al encadenamiento. </w:t>
      </w:r>
    </w:p>
    <w:p w14:paraId="389B6C87" w14:textId="77777777" w:rsidR="007557DD" w:rsidRPr="00626598" w:rsidRDefault="007557DD" w:rsidP="00326E12">
      <w:pPr>
        <w:numPr>
          <w:ilvl w:val="1"/>
          <w:numId w:val="9"/>
        </w:numPr>
        <w:spacing w:before="100" w:beforeAutospacing="1" w:after="100" w:afterAutospacing="1"/>
      </w:pPr>
      <w:r w:rsidRPr="00626598">
        <w:t xml:space="preserve">En </w:t>
      </w:r>
      <w:proofErr w:type="spellStart"/>
      <w:r w:rsidRPr="00626598">
        <w:t>en</w:t>
      </w:r>
      <w:proofErr w:type="spellEnd"/>
      <w:r w:rsidRPr="00626598">
        <w:t xml:space="preserve"> direccionamiento abierto, la tabla se puede llenar</w:t>
      </w:r>
    </w:p>
    <w:p w14:paraId="3D9F54DB" w14:textId="77777777" w:rsidR="007557DD" w:rsidRDefault="007557DD" w:rsidP="00326E12">
      <w:pPr>
        <w:numPr>
          <w:ilvl w:val="0"/>
          <w:numId w:val="9"/>
        </w:numPr>
        <w:spacing w:before="100" w:beforeAutospacing="1" w:after="100" w:afterAutospacing="1"/>
      </w:pPr>
      <w:r w:rsidRPr="00626598">
        <w:lastRenderedPageBreak/>
        <w:t>El encadenamiento es menos sensible a la función Hash o los factores de carga. El direccionamiento abierto requiere un cuidado especial para evitar la agrupación y el factor de carga desfavorable.</w:t>
      </w:r>
    </w:p>
    <w:p w14:paraId="248718EC" w14:textId="77777777" w:rsidR="007557DD" w:rsidRDefault="007557DD" w:rsidP="00326E12">
      <w:pPr>
        <w:numPr>
          <w:ilvl w:val="0"/>
          <w:numId w:val="9"/>
        </w:numPr>
        <w:spacing w:before="100" w:beforeAutospacing="1" w:after="100" w:afterAutospacing="1"/>
      </w:pPr>
      <w:r>
        <w:t>El encadenamiento se usa cuando se desconoce la cantidad de claves y con qué</w:t>
      </w:r>
      <w:r>
        <w:rPr>
          <w:lang w:val="es-ES"/>
        </w:rPr>
        <w:t xml:space="preserve"> frecuencia se pueden insertar o eliminar. El direccionamiento abierto se utiliza cuando se conoce la frecuencia y el número de claves</w:t>
      </w:r>
    </w:p>
    <w:p w14:paraId="6DD3D486" w14:textId="77777777" w:rsidR="007557DD" w:rsidRDefault="007557DD" w:rsidP="00326E12">
      <w:pPr>
        <w:numPr>
          <w:ilvl w:val="0"/>
          <w:numId w:val="9"/>
        </w:numPr>
        <w:spacing w:before="100" w:beforeAutospacing="1" w:after="100" w:afterAutospacing="1"/>
      </w:pPr>
      <w:r>
        <w:t>El rendimiento de la caché del encadenamiento no es bueno ya que las claves se almacenan mediante una lista enlazada. El direccionamiento abierto proporciona un mejor rendimiento de la caché ya que todo se almacena en la misma tabla.</w:t>
      </w:r>
    </w:p>
    <w:p w14:paraId="728CFAC2" w14:textId="77777777" w:rsidR="007557DD" w:rsidRDefault="007557DD" w:rsidP="00326E12">
      <w:pPr>
        <w:numPr>
          <w:ilvl w:val="0"/>
          <w:numId w:val="9"/>
        </w:numPr>
        <w:spacing w:before="100" w:beforeAutospacing="1" w:after="100" w:afterAutospacing="1"/>
      </w:pPr>
      <w:r>
        <w:t xml:space="preserve">Desperdicio de espacio. Hay parte de la tabla de hash en el encadenamiento que nunca se utilizan. En el direccionamiento abierto se puede utilizar una celda incluso si una entrada no se asigna a ella. </w:t>
      </w:r>
    </w:p>
    <w:p w14:paraId="257CDBD7" w14:textId="77777777" w:rsidR="007557DD" w:rsidRDefault="007557DD" w:rsidP="00326E12">
      <w:pPr>
        <w:numPr>
          <w:ilvl w:val="0"/>
          <w:numId w:val="9"/>
        </w:numPr>
        <w:spacing w:before="100" w:beforeAutospacing="1" w:after="100" w:afterAutospacing="1"/>
      </w:pPr>
      <w:r>
        <w:t>El direccionamiento abierto requiere un cuidad especial para evitar la agrupación y el factor de carga desfavorable.</w:t>
      </w:r>
    </w:p>
    <w:p w14:paraId="420A8838" w14:textId="77777777" w:rsidR="007557DD" w:rsidRDefault="007557DD" w:rsidP="007557DD">
      <w:pPr>
        <w:spacing w:before="100" w:beforeAutospacing="1" w:after="100" w:afterAutospacing="1"/>
        <w:ind w:left="720"/>
        <w:rPr>
          <w:color w:val="7030A0"/>
          <w:u w:val="single"/>
        </w:rPr>
      </w:pPr>
      <w:r w:rsidRPr="00702C59">
        <w:rPr>
          <w:color w:val="7030A0"/>
          <w:u w:val="single"/>
        </w:rPr>
        <w:t xml:space="preserve">Factor de carga y </w:t>
      </w:r>
      <w:proofErr w:type="spellStart"/>
      <w:r w:rsidRPr="00702C59">
        <w:rPr>
          <w:color w:val="7030A0"/>
          <w:u w:val="single"/>
        </w:rPr>
        <w:t>rehash</w:t>
      </w:r>
      <w:proofErr w:type="spellEnd"/>
      <w:r>
        <w:rPr>
          <w:color w:val="7030A0"/>
          <w:u w:val="single"/>
        </w:rPr>
        <w:t>:</w:t>
      </w:r>
    </w:p>
    <w:p w14:paraId="2918A044" w14:textId="77777777" w:rsidR="007557DD" w:rsidRDefault="007557DD" w:rsidP="007557DD">
      <w:pPr>
        <w:spacing w:before="100" w:beforeAutospacing="1" w:after="100" w:afterAutospacing="1"/>
        <w:rPr>
          <w:b/>
          <w:bCs/>
        </w:rPr>
      </w:pPr>
      <w:r w:rsidRPr="00702C59">
        <w:rPr>
          <w:b/>
          <w:bCs/>
        </w:rPr>
        <w:t>Factor de carga</w:t>
      </w:r>
    </w:p>
    <w:p w14:paraId="30C914F7" w14:textId="77777777" w:rsidR="007557DD" w:rsidRPr="00702C59" w:rsidRDefault="007557DD" w:rsidP="007557DD">
      <w:pPr>
        <w:spacing w:before="100" w:beforeAutospacing="1" w:after="100" w:afterAutospacing="1"/>
      </w:pPr>
      <w:r>
        <w:rPr>
          <w:noProof/>
        </w:rPr>
        <w:drawing>
          <wp:inline distT="0" distB="0" distL="0" distR="0" wp14:anchorId="4A55E135" wp14:editId="5BAD7E93">
            <wp:extent cx="2451100" cy="4191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9">
                      <a:extLst>
                        <a:ext uri="{28A0092B-C50C-407E-A947-70E740481C1C}">
                          <a14:useLocalDpi xmlns:a14="http://schemas.microsoft.com/office/drawing/2010/main" val="0"/>
                        </a:ext>
                      </a:extLst>
                    </a:blip>
                    <a:stretch>
                      <a:fillRect/>
                    </a:stretch>
                  </pic:blipFill>
                  <pic:spPr>
                    <a:xfrm>
                      <a:off x="0" y="0"/>
                      <a:ext cx="2451100" cy="419100"/>
                    </a:xfrm>
                    <a:prstGeom prst="rect">
                      <a:avLst/>
                    </a:prstGeom>
                  </pic:spPr>
                </pic:pic>
              </a:graphicData>
            </a:graphic>
          </wp:inline>
        </w:drawing>
      </w:r>
    </w:p>
    <w:p w14:paraId="2D360D6A" w14:textId="77777777" w:rsidR="007557DD" w:rsidRPr="00702C59" w:rsidRDefault="007557DD" w:rsidP="00326E12">
      <w:pPr>
        <w:numPr>
          <w:ilvl w:val="0"/>
          <w:numId w:val="10"/>
        </w:numPr>
        <w:spacing w:before="100" w:beforeAutospacing="1" w:after="100" w:afterAutospacing="1"/>
      </w:pPr>
      <w:r w:rsidRPr="00702C59">
        <w:t>n: número de claves almacenadas actualmente.</w:t>
      </w:r>
    </w:p>
    <w:p w14:paraId="0DAD7281" w14:textId="77777777" w:rsidR="007557DD" w:rsidRPr="00702C59" w:rsidRDefault="007557DD" w:rsidP="00326E12">
      <w:pPr>
        <w:numPr>
          <w:ilvl w:val="0"/>
          <w:numId w:val="10"/>
        </w:numPr>
        <w:spacing w:before="100" w:beforeAutospacing="1" w:after="100" w:afterAutospacing="1"/>
      </w:pPr>
      <w:r w:rsidRPr="00702C59">
        <w:t>m: capacidad de la tabla de hash.</w:t>
      </w:r>
    </w:p>
    <w:p w14:paraId="520E6DEB" w14:textId="77777777" w:rsidR="007557DD" w:rsidRDefault="007557DD" w:rsidP="007557DD">
      <w:pPr>
        <w:pStyle w:val="NormalWeb"/>
        <w:ind w:left="720"/>
      </w:pPr>
      <w:r>
        <w:t>Indica el grado de ocupación de la tabla de hash y qué tan probable es que haya una colisión. Debe mantenerse bajo de modo que el número de entradas en un hash sea pequeño y, por lo tanto, la complejidad sea casi constante O(1).</w:t>
      </w:r>
    </w:p>
    <w:p w14:paraId="0E9BACE9" w14:textId="77777777" w:rsidR="007557DD" w:rsidRDefault="007557DD" w:rsidP="007557DD">
      <w:pPr>
        <w:pStyle w:val="NormalWeb"/>
        <w:ind w:left="720"/>
      </w:pPr>
      <w:r>
        <w:t>Valor es entre 0 y 1.</w:t>
      </w:r>
    </w:p>
    <w:p w14:paraId="054526A3" w14:textId="77777777" w:rsidR="007557DD" w:rsidRPr="005B3426" w:rsidRDefault="007557DD" w:rsidP="007557DD">
      <w:pPr>
        <w:pStyle w:val="NormalWeb"/>
        <w:rPr>
          <w:color w:val="7030A0"/>
        </w:rPr>
      </w:pPr>
      <w:proofErr w:type="spellStart"/>
      <w:r w:rsidRPr="005B3426">
        <w:rPr>
          <w:rStyle w:val="Textoennegrita"/>
          <w:color w:val="7030A0"/>
        </w:rPr>
        <w:t>Rehash</w:t>
      </w:r>
      <w:proofErr w:type="spellEnd"/>
    </w:p>
    <w:p w14:paraId="48E7F356" w14:textId="77777777" w:rsidR="007557DD" w:rsidRDefault="007557DD" w:rsidP="007557DD">
      <w:pPr>
        <w:pStyle w:val="NormalWeb"/>
      </w:pPr>
      <w:r>
        <w:t xml:space="preserve">Cuando </w:t>
      </w:r>
      <w:proofErr w:type="spellStart"/>
      <w:r>
        <w:t>alpha</w:t>
      </w:r>
      <w:proofErr w:type="spellEnd"/>
      <w:r>
        <w:t>&gt;=0,75 por ejemplo (lo determino el programador)</w:t>
      </w:r>
    </w:p>
    <w:p w14:paraId="056F05F5" w14:textId="77777777" w:rsidR="007557DD" w:rsidRDefault="007557DD" w:rsidP="007557DD">
      <w:pPr>
        <w:pStyle w:val="NormalWeb"/>
      </w:pPr>
      <w:r>
        <w:t>El tamaño del arreglo se aumenta (generalmente, se duplica) y a todos los valores se les vuelve a asignar un hash (un nuevo Índice en el arreglo) y se almacenan en un nuevo arreglo de tamaño mayor para mantener un factor de carga bajo y una complejidad baja.</w:t>
      </w:r>
    </w:p>
    <w:p w14:paraId="0F444812" w14:textId="77777777" w:rsidR="007557DD" w:rsidRPr="00084D82" w:rsidRDefault="007557DD" w:rsidP="007557DD">
      <w:pPr>
        <w:spacing w:before="100" w:beforeAutospacing="1" w:after="100" w:afterAutospacing="1"/>
      </w:pPr>
      <w:r w:rsidRPr="00084D82">
        <w:t>¿Cómo se hace?</w:t>
      </w:r>
    </w:p>
    <w:p w14:paraId="498D99A1" w14:textId="77777777" w:rsidR="007557DD" w:rsidRPr="00084D82" w:rsidRDefault="007557DD" w:rsidP="007557DD">
      <w:pPr>
        <w:spacing w:before="100" w:beforeAutospacing="1" w:after="100" w:afterAutospacing="1"/>
      </w:pPr>
      <w:r w:rsidRPr="00084D82">
        <w:t xml:space="preserve">El </w:t>
      </w:r>
      <w:proofErr w:type="spellStart"/>
      <w:r w:rsidRPr="00084D82">
        <w:t>rehashing</w:t>
      </w:r>
      <w:proofErr w:type="spellEnd"/>
      <w:r w:rsidRPr="00084D82">
        <w:t xml:space="preserve"> se puede hacer de la siguiente manera:</w:t>
      </w:r>
    </w:p>
    <w:p w14:paraId="584B8D14" w14:textId="77777777" w:rsidR="007557DD" w:rsidRPr="00084D82" w:rsidRDefault="007557DD" w:rsidP="00326E12">
      <w:pPr>
        <w:numPr>
          <w:ilvl w:val="0"/>
          <w:numId w:val="11"/>
        </w:numPr>
        <w:spacing w:before="100" w:beforeAutospacing="1" w:after="100" w:afterAutospacing="1"/>
      </w:pPr>
      <w:r w:rsidRPr="00084D82">
        <w:t>Para cada adición de una nueva entrada a la tabla, hay que verificar el factor de carga.</w:t>
      </w:r>
    </w:p>
    <w:p w14:paraId="65701F11" w14:textId="77777777" w:rsidR="007557DD" w:rsidRPr="00084D82" w:rsidRDefault="007557DD" w:rsidP="00326E12">
      <w:pPr>
        <w:numPr>
          <w:ilvl w:val="0"/>
          <w:numId w:val="11"/>
        </w:numPr>
        <w:spacing w:before="100" w:beforeAutospacing="1" w:after="100" w:afterAutospacing="1"/>
        <w:rPr>
          <w:color w:val="FF0000"/>
        </w:rPr>
      </w:pPr>
      <w:r w:rsidRPr="00084D82">
        <w:t xml:space="preserve">Si es mayor o igual que su valor predefinido (o el valor predeterminado de 0,75 si no se proporciona), entonces </w:t>
      </w:r>
      <w:proofErr w:type="spellStart"/>
      <w:r w:rsidRPr="00084D82">
        <w:rPr>
          <w:rFonts w:ascii="Courier New" w:hAnsi="Courier New" w:cs="Courier New"/>
          <w:color w:val="FF0000"/>
          <w:sz w:val="20"/>
          <w:szCs w:val="20"/>
        </w:rPr>
        <w:t>rehash</w:t>
      </w:r>
      <w:proofErr w:type="spellEnd"/>
      <w:r w:rsidRPr="00084D82">
        <w:rPr>
          <w:color w:val="FF0000"/>
        </w:rPr>
        <w:t>.</w:t>
      </w:r>
    </w:p>
    <w:p w14:paraId="1964B11C" w14:textId="77777777" w:rsidR="007557DD" w:rsidRPr="00084D82" w:rsidRDefault="007557DD" w:rsidP="00326E12">
      <w:pPr>
        <w:numPr>
          <w:ilvl w:val="0"/>
          <w:numId w:val="11"/>
        </w:numPr>
        <w:spacing w:before="100" w:beforeAutospacing="1" w:after="100" w:afterAutospacing="1"/>
      </w:pPr>
      <w:r w:rsidRPr="00084D82">
        <w:t xml:space="preserve">Para </w:t>
      </w:r>
      <w:proofErr w:type="spellStart"/>
      <w:r w:rsidRPr="00084D82">
        <w:rPr>
          <w:rFonts w:ascii="Courier New" w:hAnsi="Courier New" w:cs="Courier New"/>
          <w:color w:val="FF0000"/>
          <w:sz w:val="20"/>
          <w:szCs w:val="20"/>
        </w:rPr>
        <w:t>rehash</w:t>
      </w:r>
      <w:proofErr w:type="spellEnd"/>
      <w:r w:rsidRPr="00084D82">
        <w:t>, hay que armar un nuevo arreglo del doble del tamaño anterior.</w:t>
      </w:r>
    </w:p>
    <w:p w14:paraId="46EB4228" w14:textId="77777777" w:rsidR="007557DD" w:rsidRPr="00084D82" w:rsidRDefault="007557DD" w:rsidP="00326E12">
      <w:pPr>
        <w:numPr>
          <w:ilvl w:val="0"/>
          <w:numId w:val="11"/>
        </w:numPr>
        <w:spacing w:before="100" w:beforeAutospacing="1" w:after="100" w:afterAutospacing="1"/>
      </w:pPr>
      <w:r w:rsidRPr="00084D82">
        <w:lastRenderedPageBreak/>
        <w:t>Luego, hay que recorrer cada elemento en el antiguo arreglo e insertarlo en el nuevo arreglo mas grande.</w:t>
      </w:r>
    </w:p>
    <w:p w14:paraId="78F56870" w14:textId="4B50387E" w:rsidR="008D4DFA" w:rsidRDefault="00A219B6" w:rsidP="00CE4915">
      <w:pPr>
        <w:pStyle w:val="Ttulo1"/>
        <w:numPr>
          <w:ilvl w:val="0"/>
          <w:numId w:val="0"/>
        </w:numPr>
        <w:ind w:left="2520" w:hanging="360"/>
      </w:pPr>
      <w:r w:rsidRPr="008D22B5">
        <w:rPr>
          <w:noProof/>
          <w:color w:val="7030A0"/>
        </w:rPr>
        <w:drawing>
          <wp:inline distT="0" distB="0" distL="0" distR="0" wp14:anchorId="5192344F" wp14:editId="70EDA445">
            <wp:extent cx="3042333" cy="1570059"/>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56943" cy="1577599"/>
                    </a:xfrm>
                    <a:prstGeom prst="rect">
                      <a:avLst/>
                    </a:prstGeom>
                  </pic:spPr>
                </pic:pic>
              </a:graphicData>
            </a:graphic>
          </wp:inline>
        </w:drawing>
      </w:r>
    </w:p>
    <w:p w14:paraId="211AFE02" w14:textId="0E38FD40" w:rsidR="002B1442" w:rsidRDefault="002B1442" w:rsidP="003C25A1">
      <w:pPr>
        <w:pStyle w:val="Ttulo2"/>
      </w:pPr>
      <w:r>
        <w:t>OPERACIONES</w:t>
      </w:r>
    </w:p>
    <w:p w14:paraId="7E804753" w14:textId="77777777" w:rsidR="00B33758" w:rsidRDefault="00B33758" w:rsidP="00B33758">
      <w:r>
        <w:rPr>
          <w:b/>
          <w:bCs/>
          <w:i/>
          <w:iCs/>
        </w:rPr>
        <w:t xml:space="preserve">- </w:t>
      </w:r>
      <w:r w:rsidRPr="0064452F">
        <w:rPr>
          <w:b/>
          <w:bCs/>
          <w:i/>
          <w:iCs/>
        </w:rPr>
        <w:t>Buscar:</w:t>
      </w:r>
      <w:r w:rsidRPr="0064452F">
        <w:t xml:space="preserve"> siempre que se busque un elemento, hay que calcular el índice de la tabla hash de la </w:t>
      </w:r>
      <w:r w:rsidRPr="0064452F">
        <w:rPr>
          <w:b/>
          <w:bCs/>
          <w:i/>
          <w:iCs/>
        </w:rPr>
        <w:t>clave pasada</w:t>
      </w:r>
      <w:r w:rsidRPr="0064452F">
        <w:t xml:space="preserve"> y ubicar el elemento en el arreglo. Se puede utilizar </w:t>
      </w:r>
      <w:proofErr w:type="spellStart"/>
      <w:r w:rsidRPr="0064452F">
        <w:t>probing</w:t>
      </w:r>
      <w:proofErr w:type="spellEnd"/>
      <w:r w:rsidRPr="0064452F">
        <w:t xml:space="preserve"> lineal para adelantar el elemento si no se encuentra en el índice calculado. Se sigue buscando hasta que se encuentre el elemento buscado o se encuentre una celda vacía.</w:t>
      </w:r>
    </w:p>
    <w:p w14:paraId="1A3D2CBF" w14:textId="77777777" w:rsidR="00B33758" w:rsidRPr="0064452F" w:rsidRDefault="00B33758" w:rsidP="00B33758"/>
    <w:p w14:paraId="37EA5CF3" w14:textId="77777777" w:rsidR="00B33758" w:rsidRDefault="00B33758" w:rsidP="00B33758">
      <w:r>
        <w:rPr>
          <w:b/>
          <w:bCs/>
          <w:i/>
          <w:iCs/>
        </w:rPr>
        <w:t xml:space="preserve">- </w:t>
      </w:r>
      <w:r w:rsidRPr="0064452F">
        <w:rPr>
          <w:b/>
          <w:bCs/>
          <w:i/>
          <w:iCs/>
        </w:rPr>
        <w:t>Insertar:</w:t>
      </w:r>
      <w:r w:rsidRPr="0064452F">
        <w:t xml:space="preserve"> siempre que se inserte un elemento, hay que calcular el índice de la tabla hash de la </w:t>
      </w:r>
      <w:r w:rsidRPr="0064452F">
        <w:rPr>
          <w:b/>
          <w:bCs/>
          <w:i/>
          <w:iCs/>
        </w:rPr>
        <w:t>clave pasada</w:t>
      </w:r>
      <w:r w:rsidRPr="0064452F">
        <w:t xml:space="preserve"> y ubicar el elemento en el arreglo. Si el índice calculado esta ocupado, se pueden utilizar uno de los métodos mencionados arriba para manejar la colisión.</w:t>
      </w:r>
    </w:p>
    <w:p w14:paraId="34FCADA5" w14:textId="77777777" w:rsidR="00B33758" w:rsidRPr="0064452F" w:rsidRDefault="00B33758" w:rsidP="00B33758"/>
    <w:p w14:paraId="5C9E64D6" w14:textId="77777777" w:rsidR="00B33758" w:rsidRPr="0064452F" w:rsidRDefault="00B33758" w:rsidP="00B33758">
      <w:r>
        <w:rPr>
          <w:b/>
          <w:bCs/>
          <w:i/>
          <w:iCs/>
        </w:rPr>
        <w:t xml:space="preserve">- </w:t>
      </w:r>
      <w:r w:rsidRPr="0064452F">
        <w:rPr>
          <w:b/>
          <w:bCs/>
          <w:i/>
          <w:iCs/>
        </w:rPr>
        <w:t>Eliminar:</w:t>
      </w:r>
      <w:r w:rsidRPr="0064452F">
        <w:t xml:space="preserve"> siempre que se elimine un elemento, hay que calcular el índice de la tabla hash de la </w:t>
      </w:r>
      <w:r w:rsidRPr="0064452F">
        <w:rPr>
          <w:b/>
          <w:bCs/>
          <w:i/>
          <w:iCs/>
        </w:rPr>
        <w:t>clave pasada</w:t>
      </w:r>
      <w:r w:rsidRPr="0064452F">
        <w:t xml:space="preserve"> y ubicar el elemento en el arreglo. Se puede utilizar </w:t>
      </w:r>
      <w:proofErr w:type="spellStart"/>
      <w:r w:rsidRPr="0064452F">
        <w:t>probing</w:t>
      </w:r>
      <w:proofErr w:type="spellEnd"/>
      <w:r w:rsidRPr="0064452F">
        <w:t xml:space="preserve"> lineal para adelantar el elemento si no se encuentra en el índice calculado. Cuando se encuentre, se puede almacenar un elemento ficticio allí para mantener intacto el rendimiento de la tabla hash o reemplazarlo con otro valor de la tabla (para ver como funciona el reemplazo ver clase teórica de Hash en minuto 2:28:44 </w:t>
      </w:r>
      <w:hyperlink r:id="rId131" w:history="1">
        <w:r w:rsidRPr="0064452F">
          <w:rPr>
            <w:color w:val="0000FF"/>
            <w:u w:val="single"/>
          </w:rPr>
          <w:t>https://youtu.be/BGEews5U9Cc?t=8924</w:t>
        </w:r>
      </w:hyperlink>
      <w:r w:rsidRPr="0064452F">
        <w:t xml:space="preserve"> o un ejemplo en el apunte: </w:t>
      </w:r>
      <w:hyperlink r:id="rId132" w:history="1">
        <w:r w:rsidRPr="0064452F">
          <w:rPr>
            <w:color w:val="0000FF"/>
            <w:u w:val="single"/>
          </w:rPr>
          <w:t>https://www.notion.so/Random-ee69875bebf744df99fac0aaa2483f8f</w:t>
        </w:r>
      </w:hyperlink>
      <w:r w:rsidRPr="0064452F">
        <w:t>).</w:t>
      </w:r>
    </w:p>
    <w:p w14:paraId="3B583C6B" w14:textId="6B912853" w:rsidR="00B33758" w:rsidRDefault="00B33758" w:rsidP="0081173A">
      <w:r w:rsidRPr="0064452F">
        <w:t xml:space="preserve">Practica Hash: </w:t>
      </w:r>
      <w:hyperlink r:id="rId133" w:history="1">
        <w:r w:rsidRPr="0064452F">
          <w:rPr>
            <w:color w:val="0000FF"/>
            <w:u w:val="single"/>
          </w:rPr>
          <w:t>https://www.youtube.com/watch?v=X87hvHKKre0&amp;t=4s</w:t>
        </w:r>
      </w:hyperlink>
    </w:p>
    <w:p w14:paraId="535492C6" w14:textId="44761ED6" w:rsidR="00CD54C2" w:rsidRDefault="00CD54C2" w:rsidP="00CD54C2">
      <w:pPr>
        <w:pStyle w:val="Ttulo1"/>
      </w:pPr>
      <w:r>
        <w:t>python</w:t>
      </w:r>
    </w:p>
    <w:p w14:paraId="0289D901" w14:textId="63EA6AD9" w:rsidR="004F7BE2" w:rsidRDefault="001C10B1" w:rsidP="001C10B1">
      <w:pPr>
        <w:pStyle w:val="Ttulo2"/>
      </w:pPr>
      <w:r>
        <w:t xml:space="preserve">INTRODUCCION </w:t>
      </w:r>
    </w:p>
    <w:p w14:paraId="4A6A3124" w14:textId="77777777" w:rsidR="00827F84" w:rsidRPr="00827F84" w:rsidRDefault="00827F84" w:rsidP="00827F84">
      <w:pPr>
        <w:spacing w:before="100" w:beforeAutospacing="1" w:after="100" w:afterAutospacing="1"/>
        <w:ind w:firstLine="283"/>
      </w:pPr>
      <w:r w:rsidRPr="00827F84">
        <w:t>Características básicas:</w:t>
      </w:r>
    </w:p>
    <w:p w14:paraId="66EC0FBD" w14:textId="77777777" w:rsidR="00827F84" w:rsidRPr="00827F84" w:rsidRDefault="00827F84" w:rsidP="00326E12">
      <w:pPr>
        <w:numPr>
          <w:ilvl w:val="0"/>
          <w:numId w:val="31"/>
        </w:numPr>
        <w:spacing w:before="100" w:beforeAutospacing="1" w:after="100" w:afterAutospacing="1"/>
      </w:pPr>
      <w:r w:rsidRPr="00827F84">
        <w:t xml:space="preserve">Python es actualmente el lenguaje de programación multipropósito y de alto nivel más utilizado. </w:t>
      </w:r>
    </w:p>
    <w:p w14:paraId="0924A173" w14:textId="77777777" w:rsidR="00827F84" w:rsidRPr="00827F84" w:rsidRDefault="00827F84" w:rsidP="00326E12">
      <w:pPr>
        <w:numPr>
          <w:ilvl w:val="1"/>
          <w:numId w:val="31"/>
        </w:numPr>
        <w:spacing w:before="100" w:beforeAutospacing="1" w:after="100" w:afterAutospacing="1"/>
      </w:pPr>
      <w:r w:rsidRPr="00827F84">
        <w:t>Programación orientada a objetos</w:t>
      </w:r>
    </w:p>
    <w:p w14:paraId="5D527FCF" w14:textId="77777777" w:rsidR="00827F84" w:rsidRPr="00827F84" w:rsidRDefault="00827F84" w:rsidP="00326E12">
      <w:pPr>
        <w:numPr>
          <w:ilvl w:val="1"/>
          <w:numId w:val="31"/>
        </w:numPr>
        <w:spacing w:before="100" w:beforeAutospacing="1" w:after="100" w:afterAutospacing="1"/>
      </w:pPr>
      <w:proofErr w:type="spellStart"/>
      <w:r w:rsidRPr="00827F84">
        <w:t>Imperactiva</w:t>
      </w:r>
      <w:proofErr w:type="spellEnd"/>
    </w:p>
    <w:p w14:paraId="40FE0988" w14:textId="77777777" w:rsidR="00827F84" w:rsidRPr="00827F84" w:rsidRDefault="00827F84" w:rsidP="00326E12">
      <w:pPr>
        <w:numPr>
          <w:ilvl w:val="1"/>
          <w:numId w:val="31"/>
        </w:numPr>
        <w:spacing w:before="100" w:beforeAutospacing="1" w:after="100" w:afterAutospacing="1"/>
      </w:pPr>
      <w:r w:rsidRPr="00827F84">
        <w:t>Funcional</w:t>
      </w:r>
    </w:p>
    <w:p w14:paraId="6CC07E5F" w14:textId="77777777" w:rsidR="00827F84" w:rsidRPr="00827F84" w:rsidRDefault="00827F84" w:rsidP="00326E12">
      <w:pPr>
        <w:numPr>
          <w:ilvl w:val="0"/>
          <w:numId w:val="31"/>
        </w:numPr>
        <w:spacing w:before="100" w:beforeAutospacing="1" w:after="100" w:afterAutospacing="1"/>
      </w:pPr>
      <w:r w:rsidRPr="00827F84">
        <w:t>Es un lenguaje más legible. Los programas suelen ser muchos mas cortos</w:t>
      </w:r>
    </w:p>
    <w:p w14:paraId="2FBCE5CB" w14:textId="77777777" w:rsidR="00827F84" w:rsidRPr="00827F84" w:rsidRDefault="00827F84" w:rsidP="00326E12">
      <w:pPr>
        <w:numPr>
          <w:ilvl w:val="0"/>
          <w:numId w:val="31"/>
        </w:numPr>
        <w:spacing w:before="100" w:beforeAutospacing="1" w:after="100" w:afterAutospacing="1"/>
      </w:pPr>
      <w:r w:rsidRPr="00827F84">
        <w:t xml:space="preserve">Tipo dinámico: no tengo que definir el tipo de dato de la variable → el interprete mientras ejecuta sabe que tipo de dato es. </w:t>
      </w:r>
    </w:p>
    <w:p w14:paraId="7CC86A25" w14:textId="77777777" w:rsidR="00827F84" w:rsidRPr="00827F84" w:rsidRDefault="00827F84" w:rsidP="00326E12">
      <w:pPr>
        <w:numPr>
          <w:ilvl w:val="1"/>
          <w:numId w:val="31"/>
        </w:numPr>
        <w:spacing w:before="100" w:beforeAutospacing="1" w:after="100" w:afterAutospacing="1"/>
      </w:pPr>
      <w:r w:rsidRPr="00827F84">
        <w:t>Requiere más tiempo y memoria extra</w:t>
      </w:r>
    </w:p>
    <w:p w14:paraId="2F9CFFA2" w14:textId="77777777" w:rsidR="00827F84" w:rsidRPr="00827F84" w:rsidRDefault="00827F84" w:rsidP="00326E12">
      <w:pPr>
        <w:numPr>
          <w:ilvl w:val="0"/>
          <w:numId w:val="31"/>
        </w:numPr>
        <w:spacing w:before="100" w:beforeAutospacing="1" w:after="100" w:afterAutospacing="1"/>
      </w:pPr>
      <w:r w:rsidRPr="00827F84">
        <w:lastRenderedPageBreak/>
        <w:t>No me tengo que ocupar de reservar/liberar memoria → lo hace el interprete</w:t>
      </w:r>
    </w:p>
    <w:p w14:paraId="3507BCCC" w14:textId="0B309958" w:rsidR="00827F84" w:rsidRPr="00827F84" w:rsidRDefault="00827F84" w:rsidP="00326E12">
      <w:pPr>
        <w:numPr>
          <w:ilvl w:val="0"/>
          <w:numId w:val="31"/>
        </w:numPr>
        <w:spacing w:before="100" w:beforeAutospacing="1" w:after="100" w:afterAutospacing="1"/>
      </w:pPr>
      <w:r w:rsidRPr="00827F84">
        <w:t xml:space="preserve">Me permite escribir </w:t>
      </w:r>
      <w:proofErr w:type="spellStart"/>
      <w:r w:rsidRPr="00827F84">
        <w:t>módulos</w:t>
      </w:r>
      <w:r>
        <w:t>.c</w:t>
      </w:r>
      <w:proofErr w:type="spellEnd"/>
      <w:r>
        <w:t xml:space="preserve"> </w:t>
      </w:r>
      <w:r w:rsidRPr="00827F84">
        <w:t>que puedo usar en otros programas luego.</w:t>
      </w:r>
    </w:p>
    <w:p w14:paraId="61BB7584" w14:textId="77777777" w:rsidR="00827F84" w:rsidRPr="00267090" w:rsidRDefault="00827F84" w:rsidP="00827F84">
      <w:pPr>
        <w:pStyle w:val="Ttulo3"/>
        <w:numPr>
          <w:ilvl w:val="0"/>
          <w:numId w:val="0"/>
        </w:numPr>
        <w:ind w:left="360"/>
        <w:rPr>
          <w:b/>
          <w:bCs/>
        </w:rPr>
      </w:pPr>
      <w:r w:rsidRPr="00267090">
        <w:rPr>
          <w:b/>
          <w:bCs/>
        </w:rPr>
        <w:t>a) Lenguaje interpretado</w:t>
      </w:r>
    </w:p>
    <w:p w14:paraId="6F9830E0" w14:textId="77777777" w:rsidR="00827F84" w:rsidRDefault="00827F84" w:rsidP="00827F84">
      <w:pPr>
        <w:pStyle w:val="NormalWeb"/>
        <w:ind w:left="360"/>
      </w:pPr>
      <w:r>
        <w:t xml:space="preserve">Un lenguaje interpretado es aquel que se ejecuta utilizando un programa de por medio llamado </w:t>
      </w:r>
      <w:r>
        <w:rPr>
          <w:rStyle w:val="nfasis"/>
          <w:rFonts w:eastAsiaTheme="majorEastAsia"/>
        </w:rPr>
        <w:t>interprete,</w:t>
      </w:r>
      <w:r>
        <w:t xml:space="preserve"> en lugar de compilar el código a lenguaje máquina que pueda comprender y ejecutar directamente una computadora (</w:t>
      </w:r>
      <w:r>
        <w:rPr>
          <w:rStyle w:val="nfasis"/>
          <w:rFonts w:eastAsiaTheme="majorEastAsia"/>
        </w:rPr>
        <w:t>lenguajes compilados).</w:t>
      </w:r>
    </w:p>
    <w:p w14:paraId="3C97FF1B" w14:textId="77777777" w:rsidR="00827F84" w:rsidRDefault="00827F84" w:rsidP="00827F84">
      <w:pPr>
        <w:pStyle w:val="NormalWeb"/>
        <w:ind w:left="360"/>
      </w:pPr>
      <w:r>
        <w:t>Pero, todo tiene un costo: la ejecución es más lenta ya que el intérprete ejecuta instrucción por instrucción.</w:t>
      </w:r>
    </w:p>
    <w:p w14:paraId="2E2280DB" w14:textId="496D01D4" w:rsidR="00827F84" w:rsidRDefault="00827F84" w:rsidP="00827F84">
      <w:pPr>
        <w:pStyle w:val="NormalWeb"/>
        <w:ind w:left="360"/>
      </w:pPr>
      <w:r>
        <w:t xml:space="preserve">Python tiene, no obstante, muchas de las características de los lenguajes compilados, por lo que se podría decir que es </w:t>
      </w:r>
      <w:proofErr w:type="spellStart"/>
      <w:r>
        <w:rPr>
          <w:rStyle w:val="Textoennegrita"/>
          <w:rFonts w:eastAsiaTheme="majorEastAsia"/>
          <w:i/>
          <w:iCs/>
        </w:rPr>
        <w:t>semi</w:t>
      </w:r>
      <w:proofErr w:type="spellEnd"/>
      <w:r>
        <w:rPr>
          <w:rStyle w:val="Textoennegrita"/>
          <w:rFonts w:eastAsiaTheme="majorEastAsia"/>
          <w:i/>
          <w:iCs/>
        </w:rPr>
        <w:t>-interpretado</w:t>
      </w:r>
      <w:r>
        <w:t xml:space="preserve">. El código fuente se traduce a un </w:t>
      </w:r>
      <w:proofErr w:type="spellStart"/>
      <w:r>
        <w:t>pseudo</w:t>
      </w:r>
      <w:proofErr w:type="spellEnd"/>
      <w:r>
        <w:t xml:space="preserve">-código máquina intermedio llamado </w:t>
      </w:r>
      <w:proofErr w:type="spellStart"/>
      <w:r>
        <w:rPr>
          <w:rStyle w:val="Textoennegrita"/>
          <w:rFonts w:eastAsiaTheme="majorEastAsia"/>
          <w:i/>
          <w:iCs/>
        </w:rPr>
        <w:t>bytecode</w:t>
      </w:r>
      <w:proofErr w:type="spellEnd"/>
      <w:r>
        <w:t xml:space="preserve"> la primera vez que se ejecuta, generando archivos </w:t>
      </w:r>
      <w:r>
        <w:rPr>
          <w:rStyle w:val="CdigoHTML"/>
          <w:rFonts w:eastAsiaTheme="majorEastAsia"/>
        </w:rPr>
        <w:t>.</w:t>
      </w:r>
      <w:proofErr w:type="spellStart"/>
      <w:r>
        <w:rPr>
          <w:rStyle w:val="CdigoHTML"/>
          <w:rFonts w:eastAsiaTheme="majorEastAsia"/>
        </w:rPr>
        <w:t>pyc</w:t>
      </w:r>
      <w:proofErr w:type="spellEnd"/>
      <w:r>
        <w:t xml:space="preserve"> o </w:t>
      </w:r>
      <w:r>
        <w:rPr>
          <w:rStyle w:val="CdigoHTML"/>
          <w:rFonts w:eastAsiaTheme="majorEastAsia"/>
        </w:rPr>
        <w:t>.</w:t>
      </w:r>
      <w:proofErr w:type="spellStart"/>
      <w:r>
        <w:rPr>
          <w:rStyle w:val="CdigoHTML"/>
          <w:rFonts w:eastAsiaTheme="majorEastAsia"/>
        </w:rPr>
        <w:t>pyo</w:t>
      </w:r>
      <w:proofErr w:type="spellEnd"/>
      <w:r>
        <w:t xml:space="preserve"> (</w:t>
      </w:r>
      <w:proofErr w:type="spellStart"/>
      <w:r>
        <w:t>bytecode</w:t>
      </w:r>
      <w:proofErr w:type="spellEnd"/>
      <w:r>
        <w:t xml:space="preserve"> optimizado), que son los que se ejecutarán en sucesivas ocasiones.</w:t>
      </w:r>
    </w:p>
    <w:p w14:paraId="75EC09CA" w14:textId="4DEFEFE9" w:rsidR="00827F84" w:rsidRPr="00267090" w:rsidRDefault="000F775C" w:rsidP="00827F84">
      <w:pPr>
        <w:pStyle w:val="NormalWeb"/>
        <w:ind w:left="360"/>
        <w:rPr>
          <w:b/>
          <w:bCs/>
        </w:rPr>
      </w:pPr>
      <w:r w:rsidRPr="00267090">
        <w:rPr>
          <w:b/>
          <w:bCs/>
        </w:rPr>
        <w:t xml:space="preserve">b) Tipado dinamico </w:t>
      </w:r>
    </w:p>
    <w:p w14:paraId="17CFB88E" w14:textId="77777777" w:rsidR="000F775C" w:rsidRDefault="000F775C" w:rsidP="000F775C">
      <w:pPr>
        <w:pStyle w:val="NormalWeb"/>
        <w:ind w:left="360"/>
      </w:pPr>
      <w:r>
        <w:t>No es necesario declarar el tipo de dato que va a contener una determinada variable, sino que su tipo de determinará en tiempo de ejecución según el tipo de valor al que se asigne y el tipo de esta variable puede cambiar si se le asigna un valor de otro tipo.</w:t>
      </w:r>
    </w:p>
    <w:p w14:paraId="16E7EC2A" w14:textId="6CA5CED6" w:rsidR="000F775C" w:rsidRDefault="000F775C" w:rsidP="000F775C">
      <w:pPr>
        <w:pStyle w:val="NormalWeb"/>
        <w:ind w:left="360"/>
      </w:pPr>
      <w:r>
        <w:t>Almacena el valor en alguna ubicación de memoria y luego une ese nombre de variable a ese contenedor de memoria. Y hace que el contenido del contenedor sea accesible a través de ese nombre de variable.</w:t>
      </w:r>
    </w:p>
    <w:p w14:paraId="2FFCE360" w14:textId="75B8B35D" w:rsidR="000F775C" w:rsidRDefault="00D756E8" w:rsidP="000F775C">
      <w:pPr>
        <w:pStyle w:val="NormalWeb"/>
        <w:ind w:left="360"/>
      </w:pPr>
      <w:r>
        <w:rPr>
          <w:noProof/>
        </w:rPr>
        <w:drawing>
          <wp:inline distT="0" distB="0" distL="0" distR="0" wp14:anchorId="2FAA0976" wp14:editId="6A27035B">
            <wp:extent cx="1389413" cy="1167574"/>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95863" cy="1172994"/>
                    </a:xfrm>
                    <a:prstGeom prst="rect">
                      <a:avLst/>
                    </a:prstGeom>
                  </pic:spPr>
                </pic:pic>
              </a:graphicData>
            </a:graphic>
          </wp:inline>
        </w:drawing>
      </w:r>
    </w:p>
    <w:p w14:paraId="6ABEABAC" w14:textId="77777777" w:rsidR="00D756E8" w:rsidRDefault="00D756E8" w:rsidP="00D756E8">
      <w:pPr>
        <w:pStyle w:val="NormalWeb"/>
        <w:ind w:left="360"/>
      </w:pPr>
      <w:r>
        <w:rPr>
          <w:rStyle w:val="Textoennegrita"/>
          <w:rFonts w:eastAsiaTheme="majorEastAsia"/>
        </w:rPr>
        <w:t>Hacen ellos mismos las convenciones →ahorro mucho código</w:t>
      </w:r>
    </w:p>
    <w:p w14:paraId="2FCCC4DF" w14:textId="441DFF3A" w:rsidR="00D756E8" w:rsidRDefault="00D756E8" w:rsidP="00D756E8">
      <w:pPr>
        <w:pStyle w:val="NormalWeb"/>
        <w:ind w:left="360"/>
      </w:pPr>
      <w:r>
        <w:t>Sin embargo, disminuye la velocidad del programa porque la validación es tipos es en tiempo de ejecución o no te das cuenta de los errores de tipado hasta que el programa ejecute y me explote el error en la cara.</w:t>
      </w:r>
    </w:p>
    <w:p w14:paraId="401274D3" w14:textId="77777777" w:rsidR="00D756E8" w:rsidRPr="00D756E8" w:rsidRDefault="00D756E8" w:rsidP="00D756E8">
      <w:pPr>
        <w:pStyle w:val="Ttulo3"/>
        <w:numPr>
          <w:ilvl w:val="0"/>
          <w:numId w:val="0"/>
        </w:numPr>
        <w:ind w:firstLine="360"/>
        <w:rPr>
          <w:b/>
          <w:bCs/>
          <w:u w:val="single"/>
        </w:rPr>
      </w:pPr>
      <w:r w:rsidRPr="00D756E8">
        <w:rPr>
          <w:b/>
          <w:bCs/>
          <w:u w:val="single"/>
        </w:rPr>
        <w:t>Nombres variables</w:t>
      </w:r>
    </w:p>
    <w:p w14:paraId="1F18A08A" w14:textId="41DDA503" w:rsidR="00D756E8" w:rsidRDefault="00D756E8" w:rsidP="00D756E8">
      <w:pPr>
        <w:pStyle w:val="NormalWeb"/>
        <w:ind w:firstLine="360"/>
      </w:pPr>
      <w:r>
        <w:t>Las variables las podemos pensar como “cajas” en donde se guarda información.</w:t>
      </w:r>
    </w:p>
    <w:p w14:paraId="090384AB" w14:textId="46A61D23" w:rsidR="00D756E8" w:rsidRPr="00D756E8" w:rsidRDefault="00D756E8" w:rsidP="00D756E8">
      <w:pPr>
        <w:jc w:val="center"/>
      </w:pPr>
      <w:r w:rsidRPr="00D756E8">
        <w:lastRenderedPageBreak/>
        <w:fldChar w:fldCharType="begin"/>
      </w:r>
      <w:r w:rsidRPr="00D756E8">
        <w:instrText xml:space="preserve"> INCLUDEPICTURE "https://youthful-holly-615.notion.site/image/https%3A%2F%2Fs3-us-west-2.amazonaws.com%2Fsecure.notion-static.com%2F2eceef6c-85f2-484e-aac2-7d1e84d00095%2FUntitled.png?table=block&amp;id=84770cbd-328f-4ec1-b9f6-15326252db22&amp;spaceId=a1e55095-a6d7-4703-bbe3-41ed0f6025ee&amp;width=790&amp;userId=&amp;cache=v2" \* MERGEFORMATINET </w:instrText>
      </w:r>
      <w:r w:rsidRPr="00D756E8">
        <w:fldChar w:fldCharType="separate"/>
      </w:r>
      <w:r w:rsidRPr="00D756E8">
        <w:rPr>
          <w:noProof/>
        </w:rPr>
        <w:drawing>
          <wp:inline distT="0" distB="0" distL="0" distR="0" wp14:anchorId="623792B1" wp14:editId="568FF710">
            <wp:extent cx="3241996" cy="1382737"/>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48159" cy="1385366"/>
                    </a:xfrm>
                    <a:prstGeom prst="rect">
                      <a:avLst/>
                    </a:prstGeom>
                    <a:noFill/>
                    <a:ln>
                      <a:noFill/>
                    </a:ln>
                  </pic:spPr>
                </pic:pic>
              </a:graphicData>
            </a:graphic>
          </wp:inline>
        </w:drawing>
      </w:r>
      <w:r w:rsidRPr="00D756E8">
        <w:fldChar w:fldCharType="end"/>
      </w:r>
    </w:p>
    <w:p w14:paraId="0F90D147" w14:textId="3FF250A2" w:rsidR="00D756E8" w:rsidRDefault="00D756E8" w:rsidP="00D756E8">
      <w:pPr>
        <w:pStyle w:val="Ttulo3"/>
        <w:numPr>
          <w:ilvl w:val="0"/>
          <w:numId w:val="0"/>
        </w:numPr>
        <w:ind w:firstLine="360"/>
        <w:rPr>
          <w:b/>
          <w:bCs/>
          <w:u w:val="single"/>
        </w:rPr>
      </w:pPr>
      <w:r>
        <w:rPr>
          <w:b/>
          <w:bCs/>
          <w:u w:val="single"/>
        </w:rPr>
        <w:t>Constantes</w:t>
      </w:r>
    </w:p>
    <w:p w14:paraId="5CD3BD6D" w14:textId="77777777" w:rsidR="00D756E8" w:rsidRDefault="00D756E8" w:rsidP="00D756E8">
      <w:pPr>
        <w:ind w:left="283"/>
      </w:pPr>
      <w:r>
        <w:t>Las constantes las definimos en general al principio del programa o en un archivo aparte (más adelante veremos cómo incluir archivos a un proyecto). Por convención van completamente en mayúsculas. En el ejemplo del IVA, escribiríamos:</w:t>
      </w:r>
    </w:p>
    <w:p w14:paraId="5B54D32A" w14:textId="046FFCCF" w:rsidR="00DA6F8C" w:rsidRDefault="00267090" w:rsidP="00DA6F8C">
      <w:pPr>
        <w:ind w:left="2160"/>
      </w:pPr>
      <w:r>
        <w:rPr>
          <w:noProof/>
        </w:rPr>
        <w:drawing>
          <wp:inline distT="0" distB="0" distL="0" distR="0" wp14:anchorId="69187AAD" wp14:editId="59660184">
            <wp:extent cx="2400300" cy="952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36">
                      <a:extLst>
                        <a:ext uri="{28A0092B-C50C-407E-A947-70E740481C1C}">
                          <a14:useLocalDpi xmlns:a14="http://schemas.microsoft.com/office/drawing/2010/main" val="0"/>
                        </a:ext>
                      </a:extLst>
                    </a:blip>
                    <a:stretch>
                      <a:fillRect/>
                    </a:stretch>
                  </pic:blipFill>
                  <pic:spPr>
                    <a:xfrm>
                      <a:off x="0" y="0"/>
                      <a:ext cx="2400300" cy="952500"/>
                    </a:xfrm>
                    <a:prstGeom prst="rect">
                      <a:avLst/>
                    </a:prstGeom>
                  </pic:spPr>
                </pic:pic>
              </a:graphicData>
            </a:graphic>
          </wp:inline>
        </w:drawing>
      </w:r>
    </w:p>
    <w:p w14:paraId="08D3A1AD" w14:textId="06909124" w:rsidR="000F775C" w:rsidRDefault="00267090" w:rsidP="00827F84">
      <w:pPr>
        <w:pStyle w:val="NormalWeb"/>
        <w:ind w:left="360"/>
      </w:pPr>
      <w:r>
        <w:t>c) Fuertemente tipado</w:t>
      </w:r>
    </w:p>
    <w:p w14:paraId="731CD6C9" w14:textId="7A69F065" w:rsidR="005168A0" w:rsidRDefault="005168A0" w:rsidP="005168A0">
      <w:pPr>
        <w:ind w:left="360"/>
      </w:pPr>
      <w:r>
        <w:t>Significa que las variables tienen un tipo y que el tipo es importante cuando se realizan operaciones en una variable. los tipos deben ser compatibles con respecto al operando al realizar operaciones. Por ejemplo, Python permite agregar un número entero y un número de punto flotante, pero agregar un número entero a una cadena produce un error (no se puede, por ejemplo, sumar la cadena “9” y el número 8).</w:t>
      </w:r>
    </w:p>
    <w:p w14:paraId="6A2414F0" w14:textId="4D385451" w:rsidR="00267090" w:rsidRDefault="00267090" w:rsidP="00827F84">
      <w:pPr>
        <w:pStyle w:val="NormalWeb"/>
        <w:ind w:left="360"/>
      </w:pPr>
      <w:r>
        <w:t>d) Orientado a objetos</w:t>
      </w:r>
    </w:p>
    <w:p w14:paraId="792594F8" w14:textId="77777777" w:rsidR="004E29B7" w:rsidRDefault="004E29B7" w:rsidP="004E29B7">
      <w:pPr>
        <w:pStyle w:val="NormalWeb"/>
        <w:ind w:left="360"/>
      </w:pPr>
      <w:r>
        <w:t>Engloba las estructuras y objetos.</w:t>
      </w:r>
    </w:p>
    <w:p w14:paraId="31D0EA24" w14:textId="77777777" w:rsidR="004E29B7" w:rsidRDefault="004E29B7" w:rsidP="004E29B7">
      <w:pPr>
        <w:pStyle w:val="NormalWeb"/>
        <w:ind w:left="360"/>
      </w:pPr>
      <w:r>
        <w:t xml:space="preserve">La programación orientada a objetos tiene como objetivo implementar entidades del mundo real en la programación. EL objetivo es unir los datos y las funciones que operan en ellos para que ninguna otra </w:t>
      </w:r>
      <w:proofErr w:type="spellStart"/>
      <w:r>
        <w:t>aprte</w:t>
      </w:r>
      <w:proofErr w:type="spellEnd"/>
      <w:r>
        <w:t xml:space="preserve"> del código pueda acceder a estos excepto esa función.</w:t>
      </w:r>
    </w:p>
    <w:p w14:paraId="36B3227F" w14:textId="77777777" w:rsidR="004E29B7" w:rsidRPr="004E29B7" w:rsidRDefault="004E29B7" w:rsidP="004E29B7">
      <w:pPr>
        <w:pStyle w:val="Ttulo3"/>
        <w:rPr>
          <w:b/>
          <w:bCs/>
        </w:rPr>
      </w:pPr>
      <w:r w:rsidRPr="004E29B7">
        <w:rPr>
          <w:b/>
          <w:bCs/>
        </w:rPr>
        <w:t>clase</w:t>
      </w:r>
    </w:p>
    <w:p w14:paraId="113F3D8D" w14:textId="77777777" w:rsidR="004E29B7" w:rsidRDefault="004E29B7" w:rsidP="004E29B7">
      <w:pPr>
        <w:pStyle w:val="NormalWeb"/>
        <w:ind w:left="720"/>
      </w:pPr>
      <w:r>
        <w:t>Una clase es un tipo de dato definido por el programador. Consiste en miembros de datos y funciones a los que se puede acceder y utilizar creando una instancia de esa clase.</w:t>
      </w:r>
    </w:p>
    <w:p w14:paraId="422914C7" w14:textId="77777777" w:rsidR="004E29B7" w:rsidRDefault="004E29B7" w:rsidP="004E29B7">
      <w:pPr>
        <w:pStyle w:val="NormalWeb"/>
        <w:ind w:left="720"/>
      </w:pPr>
      <w:r>
        <w:t>Representa el conjunto de propiedades o métodos que son comunes a todos los objetos de un tipo, es como el plano de un objeto.</w:t>
      </w:r>
    </w:p>
    <w:p w14:paraId="3D0EE5DE" w14:textId="77777777" w:rsidR="004E29B7" w:rsidRDefault="004E29B7" w:rsidP="004E29B7">
      <w:pPr>
        <w:pStyle w:val="NormalWeb"/>
        <w:ind w:left="720"/>
      </w:pPr>
      <w:r>
        <w:t>Por ejemplo un perro. Existes muchísimos perros distintos pero todos comparten ciertas propiedades como, raza, color, nombre, etc.</w:t>
      </w:r>
    </w:p>
    <w:p w14:paraId="7F954BBD" w14:textId="77777777" w:rsidR="004E29B7" w:rsidRPr="004E29B7" w:rsidRDefault="004E29B7" w:rsidP="004E29B7">
      <w:pPr>
        <w:pStyle w:val="Ttulo3"/>
        <w:rPr>
          <w:b/>
          <w:bCs/>
        </w:rPr>
      </w:pPr>
      <w:r w:rsidRPr="004E29B7">
        <w:rPr>
          <w:b/>
          <w:bCs/>
        </w:rPr>
        <w:t>objeto</w:t>
      </w:r>
    </w:p>
    <w:p w14:paraId="1D87868D" w14:textId="77777777" w:rsidR="004E29B7" w:rsidRDefault="004E29B7" w:rsidP="004E29B7">
      <w:pPr>
        <w:pStyle w:val="NormalWeb"/>
        <w:ind w:left="720"/>
      </w:pPr>
      <w:r>
        <w:lastRenderedPageBreak/>
        <w:t>Es una unidad básica de programación orientada a objetos y representa las entidades de la vida real.</w:t>
      </w:r>
    </w:p>
    <w:p w14:paraId="7341907B" w14:textId="77777777" w:rsidR="004E29B7" w:rsidRDefault="004E29B7" w:rsidP="004E29B7">
      <w:pPr>
        <w:pStyle w:val="NormalWeb"/>
        <w:ind w:left="720"/>
      </w:pPr>
      <w:r>
        <w:rPr>
          <w:rStyle w:val="Textoennegrita"/>
          <w:rFonts w:eastAsiaTheme="majorEastAsia"/>
        </w:rPr>
        <w:t>Un objeto es una instancia de una clase;</w:t>
      </w:r>
      <w:r>
        <w:t xml:space="preserve"> tiene:</w:t>
      </w:r>
    </w:p>
    <w:p w14:paraId="3550C6E7" w14:textId="77777777" w:rsidR="004E29B7" w:rsidRDefault="004E29B7" w:rsidP="00326E12">
      <w:pPr>
        <w:numPr>
          <w:ilvl w:val="0"/>
          <w:numId w:val="32"/>
        </w:numPr>
        <w:tabs>
          <w:tab w:val="clear" w:pos="720"/>
          <w:tab w:val="num" w:pos="1080"/>
        </w:tabs>
        <w:spacing w:before="100" w:beforeAutospacing="1" w:after="100" w:afterAutospacing="1"/>
        <w:ind w:left="1080"/>
      </w:pPr>
      <w:r>
        <w:t>identidad</w:t>
      </w:r>
    </w:p>
    <w:p w14:paraId="76EB6E72" w14:textId="77777777" w:rsidR="004E29B7" w:rsidRDefault="004E29B7" w:rsidP="00326E12">
      <w:pPr>
        <w:numPr>
          <w:ilvl w:val="0"/>
          <w:numId w:val="32"/>
        </w:numPr>
        <w:tabs>
          <w:tab w:val="clear" w:pos="720"/>
          <w:tab w:val="num" w:pos="1080"/>
        </w:tabs>
        <w:spacing w:before="100" w:beforeAutospacing="1" w:after="100" w:afterAutospacing="1"/>
        <w:ind w:left="1080"/>
      </w:pPr>
      <w:r>
        <w:t>estado</w:t>
      </w:r>
    </w:p>
    <w:p w14:paraId="40F90626" w14:textId="77777777" w:rsidR="004E29B7" w:rsidRDefault="004E29B7" w:rsidP="00326E12">
      <w:pPr>
        <w:numPr>
          <w:ilvl w:val="0"/>
          <w:numId w:val="32"/>
        </w:numPr>
        <w:tabs>
          <w:tab w:val="clear" w:pos="720"/>
          <w:tab w:val="num" w:pos="1080"/>
        </w:tabs>
        <w:spacing w:before="100" w:beforeAutospacing="1" w:after="100" w:afterAutospacing="1"/>
        <w:ind w:left="1080"/>
      </w:pPr>
      <w:r>
        <w:t>comportamiento</w:t>
      </w:r>
    </w:p>
    <w:p w14:paraId="2C6DA7AA" w14:textId="77777777" w:rsidR="004E29B7" w:rsidRDefault="004E29B7" w:rsidP="004E29B7">
      <w:pPr>
        <w:pStyle w:val="NormalWeb"/>
        <w:ind w:left="360"/>
      </w:pPr>
      <w:r>
        <w:t>Por ejemplo, "Perro" es un objeto de la vida real, que tiene algunas características como color, Raza, Ladrido, Dormir y Come.</w:t>
      </w:r>
    </w:p>
    <w:p w14:paraId="29B09D0A" w14:textId="3A565E03" w:rsidR="004E29B7" w:rsidRDefault="004E29B7" w:rsidP="004E29B7">
      <w:r>
        <w:fldChar w:fldCharType="begin"/>
      </w:r>
      <w:r>
        <w:instrText xml:space="preserve"> INCLUDEPICTURE "https://youthful-holly-615.notion.site/image/https%3A%2F%2Fs3-us-west-2.amazonaws.com%2Fsecure.notion-static.com%2F76918f12-8275-4e1a-a6c8-c8cefbffbdb7%2FUntitled.png?table=block&amp;id=82487d36-e069-4903-a4d6-218518ec33f5&amp;spaceId=a1e55095-a6d7-4703-bbe3-41ed0f6025ee&amp;width=1310&amp;userId=&amp;cache=v2" \* MERGEFORMATINET </w:instrText>
      </w:r>
      <w:r>
        <w:fldChar w:fldCharType="separate"/>
      </w:r>
      <w:r>
        <w:rPr>
          <w:noProof/>
        </w:rPr>
        <w:drawing>
          <wp:inline distT="0" distB="0" distL="0" distR="0" wp14:anchorId="5AB34024" wp14:editId="23276B91">
            <wp:extent cx="5274945" cy="13411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945" cy="1341120"/>
                    </a:xfrm>
                    <a:prstGeom prst="rect">
                      <a:avLst/>
                    </a:prstGeom>
                    <a:noFill/>
                    <a:ln>
                      <a:noFill/>
                    </a:ln>
                  </pic:spPr>
                </pic:pic>
              </a:graphicData>
            </a:graphic>
          </wp:inline>
        </w:drawing>
      </w:r>
      <w:r>
        <w:fldChar w:fldCharType="end"/>
      </w:r>
    </w:p>
    <w:p w14:paraId="3EB62760" w14:textId="4502B47D" w:rsidR="004E29B7" w:rsidRPr="004E29B7" w:rsidRDefault="004E29B7" w:rsidP="004E29B7">
      <w:pPr>
        <w:pStyle w:val="Ttulo3"/>
        <w:rPr>
          <w:b/>
          <w:bCs/>
        </w:rPr>
      </w:pPr>
      <w:r w:rsidRPr="004E29B7">
        <w:rPr>
          <w:b/>
          <w:bCs/>
        </w:rPr>
        <w:t>abstracción de datos</w:t>
      </w:r>
    </w:p>
    <w:p w14:paraId="6D1151E8" w14:textId="77777777" w:rsidR="004E29B7" w:rsidRDefault="004E29B7" w:rsidP="00ED28E2">
      <w:pPr>
        <w:pStyle w:val="NormalWeb"/>
        <w:ind w:left="360"/>
      </w:pPr>
      <w:r>
        <w:t>Es una de las características más esenciales de la programación orientada a objetos. Se refiere a proporcionar solo información esencial sobre los datos al mundo exterior, ocultando los detalles de fondo o la implementación.</w:t>
      </w:r>
    </w:p>
    <w:p w14:paraId="208E8575" w14:textId="77777777" w:rsidR="004E29B7" w:rsidRPr="004E29B7" w:rsidRDefault="004E29B7" w:rsidP="00326E12">
      <w:pPr>
        <w:numPr>
          <w:ilvl w:val="0"/>
          <w:numId w:val="33"/>
        </w:numPr>
        <w:tabs>
          <w:tab w:val="clear" w:pos="720"/>
          <w:tab w:val="num" w:pos="797"/>
        </w:tabs>
        <w:spacing w:before="100" w:beforeAutospacing="1" w:after="100" w:afterAutospacing="1"/>
        <w:ind w:left="797"/>
      </w:pPr>
      <w:r w:rsidRPr="004E29B7">
        <w:t>Ejemplo</w:t>
      </w:r>
    </w:p>
    <w:p w14:paraId="16A294DA" w14:textId="77777777" w:rsidR="004E29B7" w:rsidRPr="004E29B7" w:rsidRDefault="004E29B7" w:rsidP="00ED28E2">
      <w:pPr>
        <w:spacing w:before="100" w:beforeAutospacing="1" w:after="100" w:afterAutospacing="1"/>
        <w:ind w:left="797"/>
      </w:pPr>
      <w:r w:rsidRPr="004E29B7">
        <w:t>Considere un ejemplo de la vida real de un hombre que conduce un automóvil. El hombre solo sabe que presionar el acelerador aumentará la velocidad del auto o aplicar los frenos parará el auto, pero no sabe cómo al presionar el acelerador aumenta la velocidad, no conoce el mecanismo interno del auto. o la implementación del acelerador, frenos, etc. en el automóvil. Eso es la abstracción.</w:t>
      </w:r>
    </w:p>
    <w:p w14:paraId="45BB4FEE" w14:textId="77777777" w:rsidR="00CD03F0" w:rsidRPr="00ED28E2" w:rsidRDefault="00CD03F0" w:rsidP="00CD03F0">
      <w:pPr>
        <w:pStyle w:val="Ttulo3"/>
        <w:rPr>
          <w:b/>
          <w:bCs/>
          <w:sz w:val="27"/>
          <w:szCs w:val="27"/>
        </w:rPr>
      </w:pPr>
      <w:r w:rsidRPr="00ED28E2">
        <w:rPr>
          <w:b/>
          <w:bCs/>
        </w:rPr>
        <w:t>encapsulación</w:t>
      </w:r>
    </w:p>
    <w:p w14:paraId="3DF64A08" w14:textId="77777777" w:rsidR="00CD03F0" w:rsidRDefault="00CD03F0" w:rsidP="00ED28E2">
      <w:pPr>
        <w:pStyle w:val="NormalWeb"/>
        <w:ind w:left="720"/>
      </w:pPr>
      <w:r>
        <w:t>La agrupación de datos en una sola unidad. Es el mecanismo que une el código y los datos que manipula. Las variables o datos de una clase están ocultos de cualquier otra clase y solo se puede acceder a ellos a través de cualquier función miembro de su clase en la que están declarados.</w:t>
      </w:r>
    </w:p>
    <w:p w14:paraId="2C82F651" w14:textId="77777777" w:rsidR="00CD03F0" w:rsidRPr="00ED28E2" w:rsidRDefault="00CD03F0" w:rsidP="00CD03F0">
      <w:pPr>
        <w:pStyle w:val="Ttulo3"/>
        <w:rPr>
          <w:b/>
          <w:bCs/>
        </w:rPr>
      </w:pPr>
      <w:r w:rsidRPr="00ED28E2">
        <w:rPr>
          <w:b/>
          <w:bCs/>
        </w:rPr>
        <w:t>herencia</w:t>
      </w:r>
    </w:p>
    <w:p w14:paraId="373039FF" w14:textId="77777777" w:rsidR="00CD03F0" w:rsidRDefault="00CD03F0" w:rsidP="00ED28E2">
      <w:pPr>
        <w:pStyle w:val="NormalWeb"/>
        <w:ind w:left="720"/>
      </w:pPr>
      <w:r>
        <w:t>La capacidad de una clase de derivar propiedades y características de otra clase. Al crear una clase, no es necesario escribir todas las propiedades y funciones una y otra vez, ya que pueden heredarse de otra clase que las posea.</w:t>
      </w:r>
    </w:p>
    <w:p w14:paraId="502DCACC" w14:textId="77777777" w:rsidR="00CD03F0" w:rsidRDefault="00CD03F0" w:rsidP="00ED28E2">
      <w:pPr>
        <w:pStyle w:val="NormalWeb"/>
        <w:ind w:left="720"/>
      </w:pPr>
      <w:r>
        <w:t>Puedo reutilizar el código.</w:t>
      </w:r>
    </w:p>
    <w:p w14:paraId="07C9C1D0" w14:textId="77777777" w:rsidR="00CD03F0" w:rsidRPr="00ED28E2" w:rsidRDefault="00CD03F0" w:rsidP="00CD03F0">
      <w:pPr>
        <w:pStyle w:val="Ttulo3"/>
        <w:rPr>
          <w:b/>
          <w:bCs/>
        </w:rPr>
      </w:pPr>
      <w:r w:rsidRPr="00ED28E2">
        <w:rPr>
          <w:b/>
          <w:bCs/>
        </w:rPr>
        <w:lastRenderedPageBreak/>
        <w:t>polimorfismo</w:t>
      </w:r>
    </w:p>
    <w:p w14:paraId="621D09E6" w14:textId="77777777" w:rsidR="00CD03F0" w:rsidRDefault="00CD03F0" w:rsidP="00ED28E2">
      <w:pPr>
        <w:pStyle w:val="NormalWeb"/>
        <w:ind w:left="360"/>
      </w:pPr>
      <w:r>
        <w:t>La capacidad de tomar más de una forma. Una operación puede presentar diferentes comportamientos en diferentes instancias, dependiendo de los tipos de datos utilizados en la operación.</w:t>
      </w:r>
    </w:p>
    <w:p w14:paraId="3AC5B3F6" w14:textId="77777777" w:rsidR="00CD03F0" w:rsidRPr="00CD03F0" w:rsidRDefault="00CD03F0" w:rsidP="00326E12">
      <w:pPr>
        <w:numPr>
          <w:ilvl w:val="0"/>
          <w:numId w:val="34"/>
        </w:numPr>
        <w:spacing w:before="100" w:beforeAutospacing="1" w:after="100" w:afterAutospacing="1"/>
      </w:pPr>
      <w:r w:rsidRPr="00CD03F0">
        <w:t>Ejemplo</w:t>
      </w:r>
    </w:p>
    <w:p w14:paraId="4D95B657" w14:textId="77777777" w:rsidR="00CD03F0" w:rsidRPr="00CD03F0" w:rsidRDefault="00CD03F0" w:rsidP="00CD03F0">
      <w:pPr>
        <w:spacing w:before="100" w:beforeAutospacing="1" w:after="100" w:afterAutospacing="1"/>
        <w:ind w:left="720"/>
      </w:pPr>
      <w:r w:rsidRPr="00CD03F0">
        <w:t>Por ejemplo, una persona al mismo tiempo puede tener diferentes características, como un hombre al mismo tiempo es un padre, un esposo, un empleado. Entonces, la misma persona posee un comportamiento diferente en diferentes situaciones.</w:t>
      </w:r>
    </w:p>
    <w:p w14:paraId="429FA5E7" w14:textId="77777777" w:rsidR="00CD03F0" w:rsidRPr="00ED28E2" w:rsidRDefault="00CD03F0" w:rsidP="00CD03F0">
      <w:pPr>
        <w:pStyle w:val="Ttulo3"/>
        <w:rPr>
          <w:b/>
          <w:bCs/>
          <w:sz w:val="27"/>
          <w:szCs w:val="27"/>
        </w:rPr>
      </w:pPr>
      <w:r w:rsidRPr="00ED28E2">
        <w:rPr>
          <w:b/>
          <w:bCs/>
        </w:rPr>
        <w:t>enlace dinámico</w:t>
      </w:r>
    </w:p>
    <w:p w14:paraId="01AC55E1" w14:textId="77777777" w:rsidR="00CD03F0" w:rsidRDefault="00CD03F0" w:rsidP="00ED28E2">
      <w:pPr>
        <w:pStyle w:val="NormalWeb"/>
        <w:ind w:left="720"/>
      </w:pPr>
      <w:r>
        <w:t>El código asociado a una llamada de procedimiento no se conoce hasta el momento de la llamada en tiempo de ejecución</w:t>
      </w:r>
    </w:p>
    <w:p w14:paraId="4B674CBD" w14:textId="77777777" w:rsidR="00CD03F0" w:rsidRPr="00ED28E2" w:rsidRDefault="00CD03F0" w:rsidP="00CD03F0">
      <w:pPr>
        <w:pStyle w:val="Ttulo3"/>
        <w:rPr>
          <w:b/>
          <w:bCs/>
        </w:rPr>
      </w:pPr>
      <w:r w:rsidRPr="00ED28E2">
        <w:rPr>
          <w:b/>
          <w:bCs/>
        </w:rPr>
        <w:t>paso de mensajes</w:t>
      </w:r>
    </w:p>
    <w:p w14:paraId="05078A8F" w14:textId="242B8785" w:rsidR="005168A0" w:rsidRDefault="00CD03F0" w:rsidP="00ED28E2">
      <w:pPr>
        <w:pStyle w:val="NormalWeb"/>
        <w:ind w:left="283"/>
      </w:pPr>
      <w:r>
        <w:t>Es una forma de comunicación en la programación orientada a objetos. Los objetos se comunican enviándose y recibiendo información entre sí. Un mensaje para un objeto es una solicitud de ejecución de un procedimiento y, por lo tanto, invocará a una función en el objeto receptor que genera los resultados deseados. El paso de mensajes implica especificar el nombre del objeto, el nombre de la función y la información que se enviará.</w:t>
      </w:r>
    </w:p>
    <w:p w14:paraId="3311F055" w14:textId="77777777" w:rsidR="00CE4915" w:rsidRPr="00827F84" w:rsidRDefault="00CE4915" w:rsidP="00CE4915"/>
    <w:p w14:paraId="7FE8B48C" w14:textId="523DBD20" w:rsidR="001C10B1" w:rsidRDefault="004D489B" w:rsidP="001C10B1">
      <w:pPr>
        <w:pStyle w:val="Ttulo2"/>
      </w:pPr>
      <w:r>
        <w:t>EJECUCION</w:t>
      </w:r>
    </w:p>
    <w:p w14:paraId="1AEDC854" w14:textId="77777777" w:rsidR="00835957" w:rsidRPr="00835957" w:rsidRDefault="00835957" w:rsidP="00835957">
      <w:pPr>
        <w:pStyle w:val="Ttulo2"/>
        <w:numPr>
          <w:ilvl w:val="0"/>
          <w:numId w:val="0"/>
        </w:numPr>
        <w:ind w:left="283" w:firstLine="360"/>
        <w:rPr>
          <w:color w:val="000000" w:themeColor="text1"/>
          <w:sz w:val="36"/>
          <w:szCs w:val="36"/>
        </w:rPr>
      </w:pPr>
      <w:r w:rsidRPr="00835957">
        <w:rPr>
          <w:color w:val="000000" w:themeColor="text1"/>
        </w:rPr>
        <w:t>a) Forma interactiva</w:t>
      </w:r>
    </w:p>
    <w:p w14:paraId="2F2AF5D0" w14:textId="77777777" w:rsidR="00835957" w:rsidRDefault="00835957" w:rsidP="00835957">
      <w:pPr>
        <w:pStyle w:val="NormalWeb"/>
        <w:ind w:left="283"/>
      </w:pPr>
      <w:r>
        <w:t xml:space="preserve">Una forma muy utilizada de ejecutar código Python es a través de una sesión interactiva. Para iniciar una sesión interactiva de Python, simplemente se abre la terminal y luego se escribe </w:t>
      </w:r>
      <w:r>
        <w:rPr>
          <w:rStyle w:val="CdigoHTML"/>
          <w:rFonts w:eastAsiaTheme="majorEastAsia"/>
        </w:rPr>
        <w:t>python3</w:t>
      </w:r>
      <w:r>
        <w:t>.</w:t>
      </w:r>
    </w:p>
    <w:p w14:paraId="1E25085A" w14:textId="77777777" w:rsidR="00835957" w:rsidRDefault="00835957" w:rsidP="00835957">
      <w:pPr>
        <w:pStyle w:val="NormalWeb"/>
        <w:ind w:left="283"/>
      </w:pPr>
      <w:r>
        <w:t>A continuación, se muestra un ejemplo de cómo hacer esto en Linux:</w:t>
      </w:r>
    </w:p>
    <w:p w14:paraId="0DBE2BBB" w14:textId="77777777" w:rsidR="00835957" w:rsidRPr="00835957" w:rsidRDefault="00835957" w:rsidP="00835957">
      <w:pPr>
        <w:pStyle w:val="HTMLconformatoprevio"/>
        <w:ind w:left="283"/>
        <w:rPr>
          <w:rStyle w:val="CdigoHTML"/>
          <w:rFonts w:eastAsiaTheme="majorEastAsia"/>
          <w:lang w:val="en-US"/>
        </w:rPr>
      </w:pPr>
      <w:r w:rsidRPr="00835957">
        <w:rPr>
          <w:rStyle w:val="CdigoHTML"/>
          <w:rFonts w:eastAsiaTheme="majorEastAsia"/>
          <w:lang w:val="en-US"/>
        </w:rPr>
        <w:t>$ python3</w:t>
      </w:r>
    </w:p>
    <w:p w14:paraId="53A05FE7" w14:textId="77777777" w:rsidR="00835957" w:rsidRPr="00835957" w:rsidRDefault="00835957" w:rsidP="00835957">
      <w:pPr>
        <w:pStyle w:val="HTMLconformatoprevio"/>
        <w:ind w:left="283"/>
        <w:rPr>
          <w:rStyle w:val="CdigoHTML"/>
          <w:rFonts w:eastAsiaTheme="majorEastAsia"/>
          <w:lang w:val="en-US"/>
        </w:rPr>
      </w:pPr>
      <w:r w:rsidRPr="00835957">
        <w:rPr>
          <w:rStyle w:val="CdigoHTML"/>
          <w:rFonts w:eastAsiaTheme="majorEastAsia"/>
          <w:lang w:val="en-US"/>
        </w:rPr>
        <w:t>Python 3.6.7 (default, Oct 22</w:t>
      </w:r>
      <w:proofErr w:type="gramStart"/>
      <w:r w:rsidRPr="00835957">
        <w:rPr>
          <w:rStyle w:val="CdigoHTML"/>
          <w:rFonts w:eastAsiaTheme="majorEastAsia"/>
          <w:lang w:val="en-US"/>
        </w:rPr>
        <w:t xml:space="preserve"> 2018</w:t>
      </w:r>
      <w:proofErr w:type="gramEnd"/>
      <w:r w:rsidRPr="00835957">
        <w:rPr>
          <w:rStyle w:val="CdigoHTML"/>
          <w:rFonts w:eastAsiaTheme="majorEastAsia"/>
          <w:lang w:val="en-US"/>
        </w:rPr>
        <w:t>, 11:32:17)</w:t>
      </w:r>
    </w:p>
    <w:p w14:paraId="4A8BF8E2" w14:textId="77777777" w:rsidR="00835957" w:rsidRPr="00835957" w:rsidRDefault="00835957" w:rsidP="00835957">
      <w:pPr>
        <w:pStyle w:val="HTMLconformatoprevio"/>
        <w:ind w:left="283"/>
        <w:rPr>
          <w:rStyle w:val="CdigoHTML"/>
          <w:rFonts w:eastAsiaTheme="majorEastAsia"/>
          <w:lang w:val="en-US"/>
        </w:rPr>
      </w:pPr>
      <w:r w:rsidRPr="00835957">
        <w:rPr>
          <w:rStyle w:val="CdigoHTML"/>
          <w:rFonts w:eastAsiaTheme="majorEastAsia"/>
          <w:lang w:val="en-US"/>
        </w:rPr>
        <w:t xml:space="preserve">[GCC 8.2.0] on </w:t>
      </w:r>
      <w:proofErr w:type="spellStart"/>
      <w:r w:rsidRPr="00835957">
        <w:rPr>
          <w:rStyle w:val="CdigoHTML"/>
          <w:rFonts w:eastAsiaTheme="majorEastAsia"/>
          <w:lang w:val="en-US"/>
        </w:rPr>
        <w:t>linux</w:t>
      </w:r>
      <w:proofErr w:type="spellEnd"/>
    </w:p>
    <w:p w14:paraId="76D7D961" w14:textId="77777777" w:rsidR="00835957" w:rsidRPr="00835957" w:rsidRDefault="00835957" w:rsidP="00835957">
      <w:pPr>
        <w:pStyle w:val="HTMLconformatoprevio"/>
        <w:ind w:left="283"/>
        <w:rPr>
          <w:rStyle w:val="CdigoHTML"/>
          <w:rFonts w:eastAsiaTheme="majorEastAsia"/>
          <w:lang w:val="en-US"/>
        </w:rPr>
      </w:pPr>
      <w:r w:rsidRPr="00835957">
        <w:rPr>
          <w:rStyle w:val="CdigoHTML"/>
          <w:rFonts w:eastAsiaTheme="majorEastAsia"/>
          <w:lang w:val="en-US"/>
        </w:rPr>
        <w:t>Type "help", "copyright", "credits" or "license" for more information.</w:t>
      </w:r>
    </w:p>
    <w:p w14:paraId="51BB51ED" w14:textId="77777777" w:rsidR="00835957" w:rsidRDefault="00835957" w:rsidP="00835957">
      <w:pPr>
        <w:pStyle w:val="HTMLconformatoprevio"/>
        <w:ind w:left="283"/>
        <w:rPr>
          <w:rStyle w:val="CdigoHTML"/>
          <w:rFonts w:eastAsiaTheme="majorEastAsia"/>
        </w:rPr>
      </w:pPr>
      <w:r>
        <w:rPr>
          <w:rStyle w:val="CdigoHTML"/>
          <w:rFonts w:eastAsiaTheme="majorEastAsia"/>
        </w:rPr>
        <w:t>&gt;&gt;&gt;</w:t>
      </w:r>
    </w:p>
    <w:p w14:paraId="1A42DC53" w14:textId="77777777" w:rsidR="00835957" w:rsidRDefault="00835957" w:rsidP="00835957">
      <w:pPr>
        <w:pStyle w:val="NormalWeb"/>
        <w:ind w:left="283"/>
      </w:pPr>
      <w:r>
        <w:t xml:space="preserve">El mensaje estándar para el modo interactivo es </w:t>
      </w:r>
      <w:r>
        <w:rPr>
          <w:rStyle w:val="CdigoHTML"/>
          <w:rFonts w:eastAsiaTheme="majorEastAsia"/>
        </w:rPr>
        <w:t>&gt;&gt;&gt;</w:t>
      </w:r>
      <w:r>
        <w:t xml:space="preserve">. Ahora, se puede escribir y ejecutar código Python como se desee, con el único inconveniente de que </w:t>
      </w:r>
      <w:r>
        <w:rPr>
          <w:rStyle w:val="Textoennegrita"/>
          <w:rFonts w:eastAsiaTheme="majorEastAsia"/>
          <w:i/>
          <w:iCs/>
        </w:rPr>
        <w:t>cuando cierra la sesión, el código desaparecerá.</w:t>
      </w:r>
    </w:p>
    <w:p w14:paraId="120B0CDC" w14:textId="77777777" w:rsidR="00835957" w:rsidRDefault="00835957" w:rsidP="00835957">
      <w:pPr>
        <w:pStyle w:val="NormalWeb"/>
        <w:ind w:left="283"/>
      </w:pPr>
      <w:r>
        <w:t>Cuando se trabaja de forma interactiva, cada expresión y declaración que escribe se evalúa y ejecuta de inmediato:</w:t>
      </w:r>
    </w:p>
    <w:p w14:paraId="4CF909F2" w14:textId="77777777" w:rsidR="00835957" w:rsidRDefault="00835957" w:rsidP="00835957">
      <w:pPr>
        <w:pStyle w:val="HTMLconformatoprevio"/>
        <w:ind w:left="283"/>
        <w:rPr>
          <w:rStyle w:val="CdigoHTML"/>
          <w:rFonts w:eastAsiaTheme="majorEastAsia"/>
        </w:rPr>
      </w:pPr>
      <w:r>
        <w:rPr>
          <w:rStyle w:val="CdigoHTML"/>
          <w:rFonts w:eastAsiaTheme="majorEastAsia"/>
        </w:rPr>
        <w:lastRenderedPageBreak/>
        <w:t>&gt;&gt;&gt; print('Hola Mundo!')</w:t>
      </w:r>
    </w:p>
    <w:p w14:paraId="08FF6155" w14:textId="77777777" w:rsidR="00835957" w:rsidRDefault="00835957" w:rsidP="00835957">
      <w:pPr>
        <w:pStyle w:val="HTMLconformatoprevio"/>
        <w:ind w:left="283"/>
        <w:rPr>
          <w:rStyle w:val="CdigoHTML"/>
          <w:rFonts w:eastAsiaTheme="majorEastAsia"/>
        </w:rPr>
      </w:pPr>
      <w:r>
        <w:rPr>
          <w:rStyle w:val="CdigoHTML"/>
          <w:rFonts w:eastAsiaTheme="majorEastAsia"/>
        </w:rPr>
        <w:t>Hola Mundo!</w:t>
      </w:r>
    </w:p>
    <w:p w14:paraId="4845BA3E" w14:textId="77777777" w:rsidR="00835957" w:rsidRDefault="00835957" w:rsidP="00835957">
      <w:pPr>
        <w:pStyle w:val="HTMLconformatoprevio"/>
        <w:ind w:left="283"/>
        <w:rPr>
          <w:rStyle w:val="CdigoHTML"/>
          <w:rFonts w:eastAsiaTheme="majorEastAsia"/>
        </w:rPr>
      </w:pPr>
      <w:r>
        <w:rPr>
          <w:rStyle w:val="CdigoHTML"/>
          <w:rFonts w:eastAsiaTheme="majorEastAsia"/>
        </w:rPr>
        <w:t>&gt;&gt;&gt; 2 + 5</w:t>
      </w:r>
    </w:p>
    <w:p w14:paraId="3606B77D" w14:textId="77777777" w:rsidR="00835957" w:rsidRDefault="00835957" w:rsidP="00835957">
      <w:pPr>
        <w:pStyle w:val="HTMLconformatoprevio"/>
        <w:ind w:left="283"/>
        <w:rPr>
          <w:rStyle w:val="CdigoHTML"/>
          <w:rFonts w:eastAsiaTheme="majorEastAsia"/>
        </w:rPr>
      </w:pPr>
      <w:r>
        <w:rPr>
          <w:rStyle w:val="CdigoHTML"/>
          <w:rFonts w:eastAsiaTheme="majorEastAsia"/>
        </w:rPr>
        <w:t>7</w:t>
      </w:r>
    </w:p>
    <w:p w14:paraId="3AB9FD85" w14:textId="77777777" w:rsidR="00835957" w:rsidRDefault="00835957" w:rsidP="00835957">
      <w:pPr>
        <w:pStyle w:val="HTMLconformatoprevio"/>
        <w:ind w:left="283"/>
        <w:rPr>
          <w:rStyle w:val="CdigoHTML"/>
          <w:rFonts w:eastAsiaTheme="majorEastAsia"/>
        </w:rPr>
      </w:pPr>
      <w:r>
        <w:rPr>
          <w:rStyle w:val="CdigoHTML"/>
          <w:rFonts w:eastAsiaTheme="majorEastAsia"/>
        </w:rPr>
        <w:t>&gt;&gt;&gt; print('Bienvenido a Python!')</w:t>
      </w:r>
    </w:p>
    <w:p w14:paraId="0C3F9942" w14:textId="2C68AFCD" w:rsidR="00835957" w:rsidRDefault="00835957" w:rsidP="00835957">
      <w:pPr>
        <w:pStyle w:val="HTMLconformatoprevio"/>
        <w:ind w:left="283"/>
        <w:rPr>
          <w:rStyle w:val="CdigoHTML"/>
          <w:rFonts w:eastAsiaTheme="majorEastAsia"/>
        </w:rPr>
      </w:pPr>
      <w:r>
        <w:rPr>
          <w:rStyle w:val="CdigoHTML"/>
          <w:rFonts w:eastAsiaTheme="majorEastAsia"/>
        </w:rPr>
        <w:t>Bienvenido a Python!</w:t>
      </w:r>
    </w:p>
    <w:p w14:paraId="472D04DE" w14:textId="77777777" w:rsidR="00835957" w:rsidRDefault="00835957" w:rsidP="00835957">
      <w:pPr>
        <w:pStyle w:val="HTMLconformatoprevio"/>
        <w:ind w:left="283"/>
        <w:rPr>
          <w:rStyle w:val="CdigoHTML"/>
          <w:rFonts w:eastAsiaTheme="majorEastAsia"/>
        </w:rPr>
      </w:pPr>
    </w:p>
    <w:p w14:paraId="7EE72674" w14:textId="77777777" w:rsidR="00835957" w:rsidRDefault="00835957" w:rsidP="00835957">
      <w:pPr>
        <w:pStyle w:val="Ttulo3"/>
        <w:numPr>
          <w:ilvl w:val="0"/>
          <w:numId w:val="0"/>
        </w:numPr>
        <w:ind w:firstLine="283"/>
      </w:pPr>
      <w:r>
        <w:t>b) scripts</w:t>
      </w:r>
    </w:p>
    <w:p w14:paraId="04BB3A2A" w14:textId="77777777" w:rsidR="00835957" w:rsidRDefault="00835957" w:rsidP="00835957">
      <w:pPr>
        <w:pStyle w:val="NormalWeb"/>
        <w:ind w:left="283"/>
      </w:pPr>
      <w:r>
        <w:t xml:space="preserve">Creo un archivo en un editor de texto que esa </w:t>
      </w:r>
      <w:r>
        <w:rPr>
          <w:rStyle w:val="CdigoHTML"/>
          <w:rFonts w:eastAsiaTheme="majorEastAsia"/>
        </w:rPr>
        <w:t>.</w:t>
      </w:r>
      <w:proofErr w:type="spellStart"/>
      <w:r>
        <w:rPr>
          <w:rStyle w:val="CdigoHTML"/>
          <w:rFonts w:eastAsiaTheme="majorEastAsia"/>
        </w:rPr>
        <w:t>py</w:t>
      </w:r>
      <w:proofErr w:type="spellEnd"/>
    </w:p>
    <w:p w14:paraId="1DB300DA" w14:textId="77777777" w:rsidR="00835957" w:rsidRDefault="00835957" w:rsidP="00835957">
      <w:pPr>
        <w:pStyle w:val="NormalWeb"/>
        <w:ind w:left="283"/>
      </w:pPr>
      <w:r>
        <w:t>En el editor:</w:t>
      </w:r>
    </w:p>
    <w:p w14:paraId="77346962" w14:textId="77777777" w:rsidR="00835957" w:rsidRDefault="00835957" w:rsidP="00835957">
      <w:pPr>
        <w:pStyle w:val="HTMLconformatoprevio"/>
        <w:ind w:left="283"/>
        <w:rPr>
          <w:rStyle w:val="CdigoHTML"/>
          <w:rFonts w:eastAsiaTheme="majorEastAsia"/>
        </w:rPr>
      </w:pPr>
      <w:r>
        <w:rPr>
          <w:rStyle w:val="CdigoHTML"/>
          <w:rFonts w:eastAsiaTheme="majorEastAsia"/>
        </w:rPr>
        <w:t>#La línea debajo indica qué programa se debe utilizar para ejecutar el archivo.</w:t>
      </w:r>
    </w:p>
    <w:p w14:paraId="30BBCBAA" w14:textId="77777777" w:rsidR="00835957" w:rsidRDefault="00835957" w:rsidP="00835957">
      <w:pPr>
        <w:pStyle w:val="HTMLconformatoprevio"/>
        <w:ind w:left="283"/>
        <w:rPr>
          <w:rStyle w:val="CdigoHTML"/>
          <w:rFonts w:eastAsiaTheme="majorEastAsia"/>
        </w:rPr>
      </w:pPr>
      <w:r>
        <w:rPr>
          <w:rStyle w:val="CdigoHTML"/>
          <w:rFonts w:eastAsiaTheme="majorEastAsia"/>
        </w:rPr>
        <w:t>#!/usr/bin/python3</w:t>
      </w:r>
    </w:p>
    <w:p w14:paraId="2F81045D" w14:textId="77777777" w:rsidR="00835957" w:rsidRDefault="00835957" w:rsidP="00835957">
      <w:pPr>
        <w:pStyle w:val="HTMLconformatoprevio"/>
        <w:ind w:left="283"/>
        <w:rPr>
          <w:rStyle w:val="CdigoHTML"/>
          <w:rFonts w:eastAsiaTheme="majorEastAsia"/>
        </w:rPr>
      </w:pPr>
      <w:r>
        <w:rPr>
          <w:rStyle w:val="CdigoHTML"/>
          <w:rFonts w:eastAsiaTheme="majorEastAsia"/>
        </w:rPr>
        <w:t>print('Hola Mundo!')</w:t>
      </w:r>
    </w:p>
    <w:p w14:paraId="039121D4" w14:textId="77777777" w:rsidR="00835957" w:rsidRDefault="00835957" w:rsidP="00835957">
      <w:pPr>
        <w:pStyle w:val="NormalWeb"/>
        <w:ind w:left="283"/>
      </w:pPr>
      <w:r>
        <w:t xml:space="preserve">Hay que guardar el archivo en un directorio de trabajo con el nombre </w:t>
      </w:r>
      <w:r>
        <w:rPr>
          <w:rStyle w:val="CdigoHTML"/>
          <w:rFonts w:eastAsiaTheme="majorEastAsia"/>
        </w:rPr>
        <w:t>hola.py</w:t>
      </w:r>
      <w:r>
        <w:t>. Con el script de prueba listo hay que abrir la terminal y:</w:t>
      </w:r>
    </w:p>
    <w:p w14:paraId="71CB84C6" w14:textId="77777777" w:rsidR="00835957" w:rsidRDefault="00835957" w:rsidP="00835957">
      <w:pPr>
        <w:pStyle w:val="HTMLconformatoprevio"/>
        <w:ind w:left="283"/>
        <w:rPr>
          <w:rStyle w:val="CdigoHTML"/>
          <w:rFonts w:eastAsiaTheme="majorEastAsia"/>
        </w:rPr>
      </w:pPr>
      <w:r>
        <w:rPr>
          <w:rStyle w:val="CdigoHTML"/>
          <w:rFonts w:eastAsiaTheme="majorEastAsia"/>
        </w:rPr>
        <w:t>$ python3 hola.py</w:t>
      </w:r>
    </w:p>
    <w:p w14:paraId="27B19A11" w14:textId="77777777" w:rsidR="00835957" w:rsidRDefault="00835957" w:rsidP="00835957">
      <w:pPr>
        <w:pStyle w:val="HTMLconformatoprevio"/>
        <w:ind w:left="283"/>
        <w:rPr>
          <w:rStyle w:val="CdigoHTML"/>
          <w:rFonts w:eastAsiaTheme="majorEastAsia"/>
        </w:rPr>
      </w:pPr>
      <w:r>
        <w:rPr>
          <w:rStyle w:val="CdigoHTML"/>
          <w:rFonts w:eastAsiaTheme="majorEastAsia"/>
        </w:rPr>
        <w:t>Hola Mundo!</w:t>
      </w:r>
    </w:p>
    <w:p w14:paraId="637034A6" w14:textId="77777777" w:rsidR="00835957" w:rsidRDefault="00835957" w:rsidP="00835957">
      <w:pPr>
        <w:pStyle w:val="HTMLconformatoprevio"/>
        <w:ind w:left="283"/>
        <w:rPr>
          <w:rStyle w:val="CdigoHTML"/>
          <w:rFonts w:eastAsiaTheme="majorEastAsia"/>
        </w:rPr>
      </w:pPr>
    </w:p>
    <w:p w14:paraId="62A0A02A" w14:textId="77777777" w:rsidR="00835957" w:rsidRDefault="00835957" w:rsidP="00835957">
      <w:pPr>
        <w:pStyle w:val="HTMLconformatoprevio"/>
        <w:ind w:left="283"/>
        <w:rPr>
          <w:rStyle w:val="CdigoHTML"/>
          <w:rFonts w:eastAsiaTheme="majorEastAsia"/>
        </w:rPr>
      </w:pPr>
      <w:r>
        <w:rPr>
          <w:rStyle w:val="CdigoHTML"/>
          <w:rFonts w:eastAsiaTheme="majorEastAsia"/>
        </w:rPr>
        <w:t>ipython3 --</w:t>
      </w:r>
      <w:proofErr w:type="spellStart"/>
      <w:r>
        <w:rPr>
          <w:rStyle w:val="CdigoHTML"/>
          <w:rFonts w:eastAsiaTheme="majorEastAsia"/>
        </w:rPr>
        <w:t>pylab</w:t>
      </w:r>
      <w:proofErr w:type="spellEnd"/>
      <w:r>
        <w:rPr>
          <w:rStyle w:val="CdigoHTML"/>
          <w:rFonts w:eastAsiaTheme="majorEastAsia"/>
        </w:rPr>
        <w:t xml:space="preserve"> #VISUAL STUDIO</w:t>
      </w:r>
    </w:p>
    <w:p w14:paraId="258D6312" w14:textId="3485103F" w:rsidR="00CE4915" w:rsidRDefault="00CE4915" w:rsidP="00CE4915">
      <w:pPr>
        <w:pStyle w:val="Ttulo2"/>
        <w:numPr>
          <w:ilvl w:val="0"/>
          <w:numId w:val="0"/>
        </w:numPr>
        <w:ind w:left="283"/>
      </w:pPr>
    </w:p>
    <w:p w14:paraId="6FCD1F5E" w14:textId="77777777" w:rsidR="00912D6F" w:rsidRDefault="00912D6F" w:rsidP="00CE4915">
      <w:pPr>
        <w:pStyle w:val="Ttulo2"/>
        <w:numPr>
          <w:ilvl w:val="0"/>
          <w:numId w:val="0"/>
        </w:numPr>
        <w:ind w:left="283"/>
      </w:pPr>
    </w:p>
    <w:p w14:paraId="30F4279B" w14:textId="746A9965" w:rsidR="004D489B" w:rsidRDefault="004D489B" w:rsidP="001C10B1">
      <w:pPr>
        <w:pStyle w:val="Ttulo2"/>
      </w:pPr>
      <w:r>
        <w:t>TIPOS DE DATO</w:t>
      </w:r>
    </w:p>
    <w:p w14:paraId="0ACBFD22" w14:textId="77777777" w:rsidR="0050673B" w:rsidRPr="009D4226" w:rsidRDefault="0050673B" w:rsidP="009D4226">
      <w:pPr>
        <w:pStyle w:val="Ttulo2"/>
        <w:numPr>
          <w:ilvl w:val="0"/>
          <w:numId w:val="0"/>
        </w:numPr>
        <w:ind w:left="283"/>
        <w:rPr>
          <w:sz w:val="36"/>
          <w:szCs w:val="36"/>
        </w:rPr>
      </w:pPr>
      <w:r w:rsidRPr="009D4226">
        <w:t>a) Números enteros</w:t>
      </w:r>
    </w:p>
    <w:p w14:paraId="4EBAB62D" w14:textId="77777777" w:rsidR="0050673B" w:rsidRDefault="0050673B" w:rsidP="0050673B">
      <w:pPr>
        <w:pStyle w:val="NormalWeb"/>
        <w:ind w:left="643"/>
      </w:pPr>
      <w:r>
        <w:t>Al escribir x = 5, asume que x es una variable de tipo entera y la maneja como tal. En realidad, lo habíamos mencionado, no es una variable, sino un objeto. Hagamos esta prueba: escribimos x = 5, y debajo escribimos x, un punto, y esperamos un par de segundos. Vemos:</w:t>
      </w:r>
    </w:p>
    <w:p w14:paraId="683526A2" w14:textId="79E1EBCC" w:rsidR="0050673B" w:rsidRDefault="0050673B" w:rsidP="0050673B">
      <w:pPr>
        <w:jc w:val="center"/>
      </w:pPr>
      <w:r>
        <w:fldChar w:fldCharType="begin"/>
      </w:r>
      <w:r>
        <w:instrText xml:space="preserve"> INCLUDEPICTURE "https://youthful-holly-615.notion.site/image/https%3A%2F%2Fs3-us-west-2.amazonaws.com%2Fsecure.notion-static.com%2F92b61459-542c-487b-aa5a-bc4944818449%2FUntitled.png?table=block&amp;id=03a96218-76b5-4748-a939-8c51ebe839ae&amp;spaceId=a1e55095-a6d7-4703-bbe3-41ed0f6025ee&amp;width=1140&amp;userId=&amp;cache=v2" \* MERGEFORMATINET </w:instrText>
      </w:r>
      <w:r>
        <w:fldChar w:fldCharType="separate"/>
      </w:r>
      <w:r>
        <w:rPr>
          <w:noProof/>
        </w:rPr>
        <w:drawing>
          <wp:inline distT="0" distB="0" distL="0" distR="0" wp14:anchorId="208D4FA5" wp14:editId="278BE9F4">
            <wp:extent cx="3208638" cy="2179263"/>
            <wp:effectExtent l="0" t="0" r="508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1787" cy="2181402"/>
                    </a:xfrm>
                    <a:prstGeom prst="rect">
                      <a:avLst/>
                    </a:prstGeom>
                    <a:noFill/>
                    <a:ln>
                      <a:noFill/>
                    </a:ln>
                  </pic:spPr>
                </pic:pic>
              </a:graphicData>
            </a:graphic>
          </wp:inline>
        </w:drawing>
      </w:r>
      <w:r>
        <w:fldChar w:fldCharType="end"/>
      </w:r>
    </w:p>
    <w:p w14:paraId="30D6F244" w14:textId="77777777" w:rsidR="007B63DE" w:rsidRDefault="007B63DE" w:rsidP="009D4226">
      <w:pPr>
        <w:pStyle w:val="NormalWeb"/>
        <w:ind w:left="720"/>
      </w:pPr>
      <w:r>
        <w:t xml:space="preserve">La lista que aparece al costado son todos los métodos de los que disponemos. ¿Qué son los métodos? Son funciones que tiene el objeto, y que se pueden </w:t>
      </w:r>
      <w:r>
        <w:lastRenderedPageBreak/>
        <w:t xml:space="preserve">utilizar. Por ejemplo, si escribimos </w:t>
      </w:r>
      <w:proofErr w:type="spellStart"/>
      <w:r>
        <w:t>bit_length</w:t>
      </w:r>
      <w:proofErr w:type="spellEnd"/>
      <w:r>
        <w:t xml:space="preserve"> y lo imprimimos, nos indica cuántos bits necesita para guardar el dato que tiene.</w:t>
      </w:r>
    </w:p>
    <w:p w14:paraId="4118E794" w14:textId="77777777" w:rsidR="007B63DE" w:rsidRDefault="007B63DE" w:rsidP="009D4226">
      <w:pPr>
        <w:pStyle w:val="Ttulo2"/>
        <w:numPr>
          <w:ilvl w:val="0"/>
          <w:numId w:val="0"/>
        </w:numPr>
        <w:ind w:left="283"/>
      </w:pPr>
      <w:r>
        <w:t>b) Complejos</w:t>
      </w:r>
    </w:p>
    <w:p w14:paraId="7379008A" w14:textId="77777777" w:rsidR="007B63DE" w:rsidRDefault="007B63DE" w:rsidP="009D4226">
      <w:pPr>
        <w:pStyle w:val="NormalWeb"/>
        <w:ind w:left="283"/>
      </w:pPr>
      <w:r>
        <w:t xml:space="preserve">Para crear un número complejo hay que poner </w:t>
      </w:r>
      <w:r>
        <w:rPr>
          <w:rStyle w:val="CdigoHTML"/>
          <w:rFonts w:eastAsiaTheme="majorEastAsia"/>
        </w:rPr>
        <w:t>j</w:t>
      </w:r>
      <w:r>
        <w:t xml:space="preserve"> o </w:t>
      </w:r>
      <w:r>
        <w:rPr>
          <w:rStyle w:val="CdigoHTML"/>
          <w:rFonts w:eastAsiaTheme="majorEastAsia"/>
        </w:rPr>
        <w:t>J</w:t>
      </w:r>
      <w:r>
        <w:t xml:space="preserve"> después de un número.</w:t>
      </w:r>
    </w:p>
    <w:p w14:paraId="04169DEE" w14:textId="77777777" w:rsidR="007B63DE" w:rsidRDefault="007B63DE" w:rsidP="009D4226">
      <w:pPr>
        <w:pStyle w:val="HTMLconformatoprevio"/>
        <w:ind w:left="283"/>
        <w:rPr>
          <w:rStyle w:val="CdigoHTML"/>
          <w:rFonts w:eastAsiaTheme="majorEastAsia"/>
        </w:rPr>
      </w:pPr>
      <w:r>
        <w:rPr>
          <w:rStyle w:val="CdigoHTML"/>
          <w:rFonts w:eastAsiaTheme="majorEastAsia"/>
        </w:rPr>
        <w:t>a = 2+3j</w:t>
      </w:r>
    </w:p>
    <w:p w14:paraId="72B5673C" w14:textId="77777777" w:rsidR="007B63DE" w:rsidRDefault="007B63DE" w:rsidP="009D4226">
      <w:pPr>
        <w:pStyle w:val="HTMLconformatoprevio"/>
        <w:ind w:left="283"/>
        <w:rPr>
          <w:rStyle w:val="CdigoHTML"/>
          <w:rFonts w:eastAsiaTheme="majorEastAsia"/>
        </w:rPr>
      </w:pPr>
      <w:r>
        <w:rPr>
          <w:rStyle w:val="CdigoHTML"/>
          <w:rFonts w:eastAsiaTheme="majorEastAsia"/>
        </w:rPr>
        <w:t>b = -2j</w:t>
      </w:r>
    </w:p>
    <w:p w14:paraId="34465658" w14:textId="77777777" w:rsidR="007B63DE" w:rsidRDefault="007B63DE" w:rsidP="009D4226">
      <w:pPr>
        <w:pStyle w:val="HTMLconformatoprevio"/>
        <w:ind w:firstLine="360"/>
        <w:rPr>
          <w:rStyle w:val="CdigoHTML"/>
          <w:rFonts w:eastAsiaTheme="majorEastAsia"/>
        </w:rPr>
      </w:pPr>
      <w:r>
        <w:rPr>
          <w:rStyle w:val="CdigoHTML"/>
          <w:rFonts w:eastAsiaTheme="majorEastAsia"/>
        </w:rPr>
        <w:t>c = 0j</w:t>
      </w:r>
    </w:p>
    <w:p w14:paraId="096B3707" w14:textId="77777777" w:rsidR="007B63DE" w:rsidRDefault="007B63DE" w:rsidP="009D4226">
      <w:pPr>
        <w:pStyle w:val="NormalWeb"/>
        <w:ind w:left="360"/>
      </w:pPr>
      <w:r>
        <w:t xml:space="preserve">En general, el método </w:t>
      </w:r>
      <w:proofErr w:type="spellStart"/>
      <w:r>
        <w:rPr>
          <w:rStyle w:val="CdigoHTML"/>
          <w:rFonts w:eastAsiaTheme="majorEastAsia"/>
        </w:rPr>
        <w:t>complex</w:t>
      </w:r>
      <w:proofErr w:type="spellEnd"/>
      <w:r>
        <w:rPr>
          <w:rStyle w:val="CdigoHTML"/>
          <w:rFonts w:eastAsiaTheme="majorEastAsia"/>
        </w:rPr>
        <w:t>()</w:t>
      </w:r>
      <w:r>
        <w:t xml:space="preserve"> toma dos parámetros:</w:t>
      </w:r>
    </w:p>
    <w:p w14:paraId="712ABED6" w14:textId="77777777" w:rsidR="007B63DE" w:rsidRDefault="007B63DE" w:rsidP="00326E12">
      <w:pPr>
        <w:numPr>
          <w:ilvl w:val="0"/>
          <w:numId w:val="36"/>
        </w:numPr>
        <w:tabs>
          <w:tab w:val="clear" w:pos="720"/>
          <w:tab w:val="num" w:pos="1080"/>
        </w:tabs>
        <w:spacing w:before="100" w:beforeAutospacing="1" w:after="100" w:afterAutospacing="1"/>
        <w:ind w:left="1080"/>
      </w:pPr>
      <w:r>
        <w:t>real - parte real. Si se omite real, el valor predeterminado es 0.</w:t>
      </w:r>
    </w:p>
    <w:p w14:paraId="0FE819E5" w14:textId="77777777" w:rsidR="007B63DE" w:rsidRDefault="007B63DE" w:rsidP="00326E12">
      <w:pPr>
        <w:numPr>
          <w:ilvl w:val="0"/>
          <w:numId w:val="36"/>
        </w:numPr>
        <w:tabs>
          <w:tab w:val="clear" w:pos="720"/>
          <w:tab w:val="num" w:pos="1080"/>
        </w:tabs>
        <w:spacing w:before="100" w:beforeAutospacing="1" w:after="100" w:afterAutospacing="1"/>
        <w:ind w:left="1080"/>
      </w:pPr>
      <w:proofErr w:type="spellStart"/>
      <w:r>
        <w:t>imag</w:t>
      </w:r>
      <w:proofErr w:type="spellEnd"/>
      <w:r>
        <w:t xml:space="preserve"> - parte imaginaria. Si se omite </w:t>
      </w:r>
      <w:proofErr w:type="spellStart"/>
      <w:r>
        <w:t>imag</w:t>
      </w:r>
      <w:proofErr w:type="spellEnd"/>
      <w:r>
        <w:t>, el valor predeterminado es 0.</w:t>
      </w:r>
    </w:p>
    <w:p w14:paraId="56362D4C" w14:textId="77777777" w:rsidR="007B63DE" w:rsidRDefault="007B63DE" w:rsidP="009D4226">
      <w:pPr>
        <w:pStyle w:val="HTMLconformatoprevio"/>
        <w:ind w:left="360"/>
        <w:rPr>
          <w:rStyle w:val="CdigoHTML"/>
          <w:rFonts w:eastAsiaTheme="majorEastAsia"/>
        </w:rPr>
      </w:pPr>
      <w:r>
        <w:rPr>
          <w:rStyle w:val="CdigoHTML"/>
          <w:rFonts w:eastAsiaTheme="majorEastAsia"/>
        </w:rPr>
        <w:t xml:space="preserve">z = </w:t>
      </w:r>
      <w:proofErr w:type="spellStart"/>
      <w:r>
        <w:rPr>
          <w:rStyle w:val="CdigoHTML"/>
          <w:rFonts w:eastAsiaTheme="majorEastAsia"/>
        </w:rPr>
        <w:t>complex</w:t>
      </w:r>
      <w:proofErr w:type="spellEnd"/>
      <w:r>
        <w:rPr>
          <w:rStyle w:val="CdigoHTML"/>
          <w:rFonts w:eastAsiaTheme="majorEastAsia"/>
        </w:rPr>
        <w:t>(2, -3)</w:t>
      </w:r>
    </w:p>
    <w:p w14:paraId="7774A4E8" w14:textId="77777777" w:rsidR="007B63DE" w:rsidRDefault="007B63DE" w:rsidP="009D4226">
      <w:pPr>
        <w:pStyle w:val="HTMLconformatoprevio"/>
        <w:ind w:left="360"/>
        <w:rPr>
          <w:rStyle w:val="CdigoHTML"/>
          <w:rFonts w:eastAsiaTheme="majorEastAsia"/>
        </w:rPr>
      </w:pPr>
      <w:r>
        <w:rPr>
          <w:rStyle w:val="CdigoHTML"/>
          <w:rFonts w:eastAsiaTheme="majorEastAsia"/>
        </w:rPr>
        <w:t>print(z) #Salida: (2-3j)</w:t>
      </w:r>
    </w:p>
    <w:p w14:paraId="50E7527D" w14:textId="77777777" w:rsidR="007B63DE" w:rsidRDefault="007B63DE" w:rsidP="009D4226">
      <w:pPr>
        <w:pStyle w:val="HTMLconformatoprevio"/>
        <w:ind w:left="360"/>
        <w:rPr>
          <w:rStyle w:val="CdigoHTML"/>
          <w:rFonts w:eastAsiaTheme="majorEastAsia"/>
        </w:rPr>
      </w:pPr>
    </w:p>
    <w:p w14:paraId="55546924" w14:textId="77777777" w:rsidR="007B63DE" w:rsidRDefault="007B63DE" w:rsidP="009D4226">
      <w:pPr>
        <w:pStyle w:val="HTMLconformatoprevio"/>
        <w:ind w:left="360"/>
        <w:rPr>
          <w:rStyle w:val="CdigoHTML"/>
          <w:rFonts w:eastAsiaTheme="majorEastAsia"/>
        </w:rPr>
      </w:pPr>
      <w:r>
        <w:rPr>
          <w:rStyle w:val="CdigoHTML"/>
          <w:rFonts w:eastAsiaTheme="majorEastAsia"/>
        </w:rPr>
        <w:t xml:space="preserve">z = </w:t>
      </w:r>
      <w:proofErr w:type="spellStart"/>
      <w:r>
        <w:rPr>
          <w:rStyle w:val="CdigoHTML"/>
          <w:rFonts w:eastAsiaTheme="majorEastAsia"/>
        </w:rPr>
        <w:t>complex</w:t>
      </w:r>
      <w:proofErr w:type="spellEnd"/>
      <w:r>
        <w:rPr>
          <w:rStyle w:val="CdigoHTML"/>
          <w:rFonts w:eastAsiaTheme="majorEastAsia"/>
        </w:rPr>
        <w:t>(1)</w:t>
      </w:r>
    </w:p>
    <w:p w14:paraId="22525ADA" w14:textId="77777777" w:rsidR="007B63DE" w:rsidRDefault="007B63DE" w:rsidP="009D4226">
      <w:pPr>
        <w:pStyle w:val="HTMLconformatoprevio"/>
        <w:ind w:left="360"/>
        <w:rPr>
          <w:rStyle w:val="CdigoHTML"/>
          <w:rFonts w:eastAsiaTheme="majorEastAsia"/>
        </w:rPr>
      </w:pPr>
      <w:r>
        <w:rPr>
          <w:rStyle w:val="CdigoHTML"/>
          <w:rFonts w:eastAsiaTheme="majorEastAsia"/>
        </w:rPr>
        <w:t>print(z) #Salida: (1+0j)</w:t>
      </w:r>
    </w:p>
    <w:p w14:paraId="4C742FB1" w14:textId="77777777" w:rsidR="007B63DE" w:rsidRDefault="007B63DE" w:rsidP="009D4226">
      <w:pPr>
        <w:pStyle w:val="HTMLconformatoprevio"/>
        <w:ind w:left="360"/>
        <w:rPr>
          <w:rStyle w:val="CdigoHTML"/>
          <w:rFonts w:eastAsiaTheme="majorEastAsia"/>
        </w:rPr>
      </w:pPr>
    </w:p>
    <w:p w14:paraId="2056729E" w14:textId="77777777" w:rsidR="007B63DE" w:rsidRDefault="007B63DE" w:rsidP="009D4226">
      <w:pPr>
        <w:pStyle w:val="HTMLconformatoprevio"/>
        <w:ind w:left="360"/>
        <w:rPr>
          <w:rStyle w:val="CdigoHTML"/>
          <w:rFonts w:eastAsiaTheme="majorEastAsia"/>
        </w:rPr>
      </w:pPr>
      <w:r>
        <w:rPr>
          <w:rStyle w:val="CdigoHTML"/>
          <w:rFonts w:eastAsiaTheme="majorEastAsia"/>
        </w:rPr>
        <w:t xml:space="preserve">z = </w:t>
      </w:r>
      <w:proofErr w:type="spellStart"/>
      <w:r>
        <w:rPr>
          <w:rStyle w:val="CdigoHTML"/>
          <w:rFonts w:eastAsiaTheme="majorEastAsia"/>
        </w:rPr>
        <w:t>complex</w:t>
      </w:r>
      <w:proofErr w:type="spellEnd"/>
      <w:r>
        <w:rPr>
          <w:rStyle w:val="CdigoHTML"/>
          <w:rFonts w:eastAsiaTheme="majorEastAsia"/>
        </w:rPr>
        <w:t>()</w:t>
      </w:r>
    </w:p>
    <w:p w14:paraId="2F77DEA8" w14:textId="77777777" w:rsidR="007B63DE" w:rsidRDefault="007B63DE" w:rsidP="009D4226">
      <w:pPr>
        <w:pStyle w:val="HTMLconformatoprevio"/>
        <w:ind w:left="360"/>
        <w:rPr>
          <w:rStyle w:val="CdigoHTML"/>
          <w:rFonts w:eastAsiaTheme="majorEastAsia"/>
        </w:rPr>
      </w:pPr>
      <w:r>
        <w:rPr>
          <w:rStyle w:val="CdigoHTML"/>
          <w:rFonts w:eastAsiaTheme="majorEastAsia"/>
        </w:rPr>
        <w:t>print(z) #Salida: 0j</w:t>
      </w:r>
    </w:p>
    <w:p w14:paraId="24A5A2E8" w14:textId="77777777" w:rsidR="007B63DE" w:rsidRDefault="007B63DE" w:rsidP="009D4226">
      <w:pPr>
        <w:pStyle w:val="HTMLconformatoprevio"/>
        <w:ind w:left="360"/>
        <w:rPr>
          <w:rStyle w:val="CdigoHTML"/>
          <w:rFonts w:eastAsiaTheme="majorEastAsia"/>
        </w:rPr>
      </w:pPr>
    </w:p>
    <w:p w14:paraId="016769E3" w14:textId="77777777" w:rsidR="007B63DE" w:rsidRDefault="007B63DE" w:rsidP="009D4226">
      <w:pPr>
        <w:pStyle w:val="HTMLconformatoprevio"/>
        <w:ind w:left="360"/>
        <w:rPr>
          <w:rStyle w:val="CdigoHTML"/>
          <w:rFonts w:eastAsiaTheme="majorEastAsia"/>
        </w:rPr>
      </w:pPr>
      <w:r>
        <w:rPr>
          <w:rStyle w:val="CdigoHTML"/>
          <w:rFonts w:eastAsiaTheme="majorEastAsia"/>
        </w:rPr>
        <w:t xml:space="preserve">z = </w:t>
      </w:r>
      <w:proofErr w:type="spellStart"/>
      <w:r>
        <w:rPr>
          <w:rStyle w:val="CdigoHTML"/>
          <w:rFonts w:eastAsiaTheme="majorEastAsia"/>
        </w:rPr>
        <w:t>complex</w:t>
      </w:r>
      <w:proofErr w:type="spellEnd"/>
      <w:r>
        <w:rPr>
          <w:rStyle w:val="CdigoHTML"/>
          <w:rFonts w:eastAsiaTheme="majorEastAsia"/>
        </w:rPr>
        <w:t>('5-9j')</w:t>
      </w:r>
    </w:p>
    <w:p w14:paraId="7755E781" w14:textId="77777777" w:rsidR="007B63DE" w:rsidRDefault="007B63DE" w:rsidP="009D4226">
      <w:pPr>
        <w:pStyle w:val="HTMLconformatoprevio"/>
        <w:ind w:left="360"/>
        <w:rPr>
          <w:rStyle w:val="CdigoHTML"/>
          <w:rFonts w:eastAsiaTheme="majorEastAsia"/>
        </w:rPr>
      </w:pPr>
      <w:r>
        <w:rPr>
          <w:rStyle w:val="CdigoHTML"/>
          <w:rFonts w:eastAsiaTheme="majorEastAsia"/>
        </w:rPr>
        <w:t>print(z) #Salida: (5-9j)</w:t>
      </w:r>
    </w:p>
    <w:p w14:paraId="359F28FD" w14:textId="77777777" w:rsidR="007B63DE" w:rsidRDefault="007B63DE" w:rsidP="009D4226">
      <w:pPr>
        <w:pStyle w:val="Ttulo2"/>
        <w:numPr>
          <w:ilvl w:val="0"/>
          <w:numId w:val="0"/>
        </w:numPr>
        <w:ind w:left="643" w:hanging="360"/>
      </w:pPr>
      <w:r>
        <w:t>c) Cadenas</w:t>
      </w:r>
    </w:p>
    <w:p w14:paraId="35F4514B" w14:textId="77777777" w:rsidR="007B63DE" w:rsidRDefault="007B63DE" w:rsidP="009D4226">
      <w:pPr>
        <w:pStyle w:val="NormalWeb"/>
        <w:ind w:left="283"/>
      </w:pPr>
      <w:r>
        <w:t xml:space="preserve">Si escribimos x = “Juan” nos dirá que es de tipo </w:t>
      </w:r>
      <w:proofErr w:type="spellStart"/>
      <w:r>
        <w:t>string</w:t>
      </w:r>
      <w:proofErr w:type="spellEnd"/>
      <w:r>
        <w:t xml:space="preserve">. Nótese que no existe el tipo </w:t>
      </w:r>
      <w:proofErr w:type="spellStart"/>
      <w:r>
        <w:t>char</w:t>
      </w:r>
      <w:proofErr w:type="spellEnd"/>
      <w:r>
        <w:t xml:space="preserve">. Se puede probar haciendo x = ‘a’, que también lo tomará como un </w:t>
      </w:r>
      <w:proofErr w:type="spellStart"/>
      <w:r>
        <w:t>string</w:t>
      </w:r>
      <w:proofErr w:type="spellEnd"/>
      <w:r>
        <w:t>.</w:t>
      </w:r>
    </w:p>
    <w:p w14:paraId="78DF8CD9" w14:textId="77777777" w:rsidR="007B63DE" w:rsidRDefault="007B63DE" w:rsidP="009D4226">
      <w:pPr>
        <w:pStyle w:val="NormalWeb"/>
        <w:ind w:left="283"/>
      </w:pPr>
      <w:r>
        <w:t xml:space="preserve">Python permite la indexación negativa de sus secuencias. El índice -1 se refiere al último elemento, -2 al penúltimo elemento y así sucesivamente. Se puede acceder a un rango de elementos en una cadena usando el operador de corte </w:t>
      </w:r>
      <w:r>
        <w:rPr>
          <w:rStyle w:val="CdigoHTML"/>
          <w:rFonts w:eastAsiaTheme="majorEastAsia"/>
        </w:rPr>
        <w:t>:</w:t>
      </w:r>
      <w:r>
        <w:t xml:space="preserve"> (dos punto</w:t>
      </w:r>
    </w:p>
    <w:p w14:paraId="332B6289" w14:textId="77777777" w:rsidR="007B63DE" w:rsidRDefault="007B63DE" w:rsidP="009D4226">
      <w:pPr>
        <w:pStyle w:val="HTMLconformatoprevio"/>
        <w:ind w:left="283"/>
        <w:rPr>
          <w:rStyle w:val="CdigoHTML"/>
          <w:rFonts w:eastAsiaTheme="majorEastAsia"/>
        </w:rPr>
      </w:pPr>
      <w:proofErr w:type="spellStart"/>
      <w:r>
        <w:rPr>
          <w:rStyle w:val="CdigoHTML"/>
          <w:rFonts w:eastAsiaTheme="majorEastAsia"/>
        </w:rPr>
        <w:t>str</w:t>
      </w:r>
      <w:proofErr w:type="spellEnd"/>
      <w:r>
        <w:rPr>
          <w:rStyle w:val="CdigoHTML"/>
          <w:rFonts w:eastAsiaTheme="majorEastAsia"/>
        </w:rPr>
        <w:t xml:space="preserve"> = 'programar'</w:t>
      </w:r>
    </w:p>
    <w:p w14:paraId="226FE56F" w14:textId="77777777" w:rsidR="007B63DE" w:rsidRDefault="007B63DE" w:rsidP="009D4226">
      <w:pPr>
        <w:pStyle w:val="HTMLconformatoprevio"/>
        <w:ind w:left="283"/>
        <w:rPr>
          <w:rStyle w:val="CdigoHTML"/>
          <w:rFonts w:eastAsiaTheme="majorEastAsia"/>
        </w:rPr>
      </w:pPr>
    </w:p>
    <w:p w14:paraId="39C187A0" w14:textId="77777777" w:rsidR="007B63DE" w:rsidRDefault="007B63DE" w:rsidP="009D4226">
      <w:pPr>
        <w:pStyle w:val="HTMLconformatoprevio"/>
        <w:ind w:left="283"/>
        <w:rPr>
          <w:rStyle w:val="CdigoHTML"/>
          <w:rFonts w:eastAsiaTheme="majorEastAsia"/>
        </w:rPr>
      </w:pPr>
      <w:proofErr w:type="spellStart"/>
      <w:r>
        <w:rPr>
          <w:rStyle w:val="CdigoHTML"/>
          <w:rFonts w:eastAsiaTheme="majorEastAsia"/>
        </w:rPr>
        <w:t>print</w:t>
      </w:r>
      <w:proofErr w:type="spellEnd"/>
      <w:r>
        <w:rPr>
          <w:rStyle w:val="CdigoHTML"/>
          <w:rFonts w:eastAsiaTheme="majorEastAsia"/>
        </w:rPr>
        <w:t>('</w:t>
      </w:r>
      <w:proofErr w:type="spellStart"/>
      <w:r>
        <w:rPr>
          <w:rStyle w:val="CdigoHTML"/>
          <w:rFonts w:eastAsiaTheme="majorEastAsia"/>
        </w:rPr>
        <w:t>str</w:t>
      </w:r>
      <w:proofErr w:type="spellEnd"/>
      <w:r>
        <w:rPr>
          <w:rStyle w:val="CdigoHTML"/>
          <w:rFonts w:eastAsiaTheme="majorEastAsia"/>
        </w:rPr>
        <w:t xml:space="preserve"> = ', </w:t>
      </w:r>
      <w:proofErr w:type="spellStart"/>
      <w:r>
        <w:rPr>
          <w:rStyle w:val="CdigoHTML"/>
          <w:rFonts w:eastAsiaTheme="majorEastAsia"/>
        </w:rPr>
        <w:t>str</w:t>
      </w:r>
      <w:proofErr w:type="spellEnd"/>
      <w:r>
        <w:rPr>
          <w:rStyle w:val="CdigoHTML"/>
          <w:rFonts w:eastAsiaTheme="majorEastAsia"/>
        </w:rPr>
        <w:t>) # Salida: programar</w:t>
      </w:r>
    </w:p>
    <w:p w14:paraId="507CD6B9" w14:textId="77777777" w:rsidR="007B63DE" w:rsidRDefault="007B63DE" w:rsidP="009D4226">
      <w:pPr>
        <w:pStyle w:val="HTMLconformatoprevio"/>
        <w:ind w:left="283"/>
        <w:rPr>
          <w:rStyle w:val="CdigoHTML"/>
          <w:rFonts w:eastAsiaTheme="majorEastAsia"/>
        </w:rPr>
      </w:pPr>
      <w:proofErr w:type="spellStart"/>
      <w:r>
        <w:rPr>
          <w:rStyle w:val="CdigoHTML"/>
          <w:rFonts w:eastAsiaTheme="majorEastAsia"/>
        </w:rPr>
        <w:t>print</w:t>
      </w:r>
      <w:proofErr w:type="spellEnd"/>
      <w:r>
        <w:rPr>
          <w:rStyle w:val="CdigoHTML"/>
          <w:rFonts w:eastAsiaTheme="majorEastAsia"/>
        </w:rPr>
        <w:t>('</w:t>
      </w:r>
      <w:proofErr w:type="spellStart"/>
      <w:r>
        <w:rPr>
          <w:rStyle w:val="CdigoHTML"/>
          <w:rFonts w:eastAsiaTheme="majorEastAsia"/>
        </w:rPr>
        <w:t>str</w:t>
      </w:r>
      <w:proofErr w:type="spellEnd"/>
      <w:r>
        <w:rPr>
          <w:rStyle w:val="CdigoHTML"/>
          <w:rFonts w:eastAsiaTheme="majorEastAsia"/>
        </w:rPr>
        <w:t xml:space="preserve">[0] = ', </w:t>
      </w:r>
      <w:proofErr w:type="spellStart"/>
      <w:r>
        <w:rPr>
          <w:rStyle w:val="CdigoHTML"/>
          <w:rFonts w:eastAsiaTheme="majorEastAsia"/>
        </w:rPr>
        <w:t>str</w:t>
      </w:r>
      <w:proofErr w:type="spellEnd"/>
      <w:r>
        <w:rPr>
          <w:rStyle w:val="CdigoHTML"/>
          <w:rFonts w:eastAsiaTheme="majorEastAsia"/>
        </w:rPr>
        <w:t>[0]) # Salida: p</w:t>
      </w:r>
    </w:p>
    <w:p w14:paraId="604649A0" w14:textId="77777777" w:rsidR="007B63DE" w:rsidRDefault="007B63DE" w:rsidP="009D4226">
      <w:pPr>
        <w:pStyle w:val="HTMLconformatoprevio"/>
        <w:ind w:left="283"/>
        <w:rPr>
          <w:rStyle w:val="CdigoHTML"/>
          <w:rFonts w:eastAsiaTheme="majorEastAsia"/>
        </w:rPr>
      </w:pPr>
      <w:proofErr w:type="spellStart"/>
      <w:r>
        <w:rPr>
          <w:rStyle w:val="CdigoHTML"/>
          <w:rFonts w:eastAsiaTheme="majorEastAsia"/>
        </w:rPr>
        <w:t>print</w:t>
      </w:r>
      <w:proofErr w:type="spellEnd"/>
      <w:r>
        <w:rPr>
          <w:rStyle w:val="CdigoHTML"/>
          <w:rFonts w:eastAsiaTheme="majorEastAsia"/>
        </w:rPr>
        <w:t>('</w:t>
      </w:r>
      <w:proofErr w:type="spellStart"/>
      <w:r>
        <w:rPr>
          <w:rStyle w:val="CdigoHTML"/>
          <w:rFonts w:eastAsiaTheme="majorEastAsia"/>
        </w:rPr>
        <w:t>str</w:t>
      </w:r>
      <w:proofErr w:type="spellEnd"/>
      <w:r>
        <w:rPr>
          <w:rStyle w:val="CdigoHTML"/>
          <w:rFonts w:eastAsiaTheme="majorEastAsia"/>
        </w:rPr>
        <w:t xml:space="preserve">[-1] = ', </w:t>
      </w:r>
      <w:proofErr w:type="spellStart"/>
      <w:r>
        <w:rPr>
          <w:rStyle w:val="CdigoHTML"/>
          <w:rFonts w:eastAsiaTheme="majorEastAsia"/>
        </w:rPr>
        <w:t>str</w:t>
      </w:r>
      <w:proofErr w:type="spellEnd"/>
      <w:r>
        <w:rPr>
          <w:rStyle w:val="CdigoHTML"/>
          <w:rFonts w:eastAsiaTheme="majorEastAsia"/>
        </w:rPr>
        <w:t>[-1]) # Salida: r</w:t>
      </w:r>
    </w:p>
    <w:p w14:paraId="038377D7" w14:textId="77777777" w:rsidR="007B63DE" w:rsidRDefault="007B63DE" w:rsidP="009D4226">
      <w:pPr>
        <w:pStyle w:val="HTMLconformatoprevio"/>
        <w:ind w:left="283"/>
        <w:rPr>
          <w:rStyle w:val="CdigoHTML"/>
          <w:rFonts w:eastAsiaTheme="majorEastAsia"/>
        </w:rPr>
      </w:pPr>
      <w:proofErr w:type="spellStart"/>
      <w:r>
        <w:rPr>
          <w:rStyle w:val="CdigoHTML"/>
          <w:rFonts w:eastAsiaTheme="majorEastAsia"/>
        </w:rPr>
        <w:t>print</w:t>
      </w:r>
      <w:proofErr w:type="spellEnd"/>
      <w:r>
        <w:rPr>
          <w:rStyle w:val="CdigoHTML"/>
          <w:rFonts w:eastAsiaTheme="majorEastAsia"/>
        </w:rPr>
        <w:t>('</w:t>
      </w:r>
      <w:proofErr w:type="spellStart"/>
      <w:r>
        <w:rPr>
          <w:rStyle w:val="CdigoHTML"/>
          <w:rFonts w:eastAsiaTheme="majorEastAsia"/>
        </w:rPr>
        <w:t>str</w:t>
      </w:r>
      <w:proofErr w:type="spellEnd"/>
      <w:r>
        <w:rPr>
          <w:rStyle w:val="CdigoHTML"/>
          <w:rFonts w:eastAsiaTheme="majorEastAsia"/>
        </w:rPr>
        <w:t xml:space="preserve">[1:5] = ', </w:t>
      </w:r>
      <w:proofErr w:type="spellStart"/>
      <w:r>
        <w:rPr>
          <w:rStyle w:val="CdigoHTML"/>
          <w:rFonts w:eastAsiaTheme="majorEastAsia"/>
        </w:rPr>
        <w:t>str</w:t>
      </w:r>
      <w:proofErr w:type="spellEnd"/>
      <w:r>
        <w:rPr>
          <w:rStyle w:val="CdigoHTML"/>
          <w:rFonts w:eastAsiaTheme="majorEastAsia"/>
        </w:rPr>
        <w:t xml:space="preserve">[1:5]) # Salida: </w:t>
      </w:r>
      <w:proofErr w:type="spellStart"/>
      <w:r>
        <w:rPr>
          <w:rStyle w:val="CdigoHTML"/>
          <w:rFonts w:eastAsiaTheme="majorEastAsia"/>
        </w:rPr>
        <w:t>rogr</w:t>
      </w:r>
      <w:proofErr w:type="spellEnd"/>
    </w:p>
    <w:p w14:paraId="6599181E" w14:textId="77777777" w:rsidR="007B63DE" w:rsidRPr="007B63DE" w:rsidRDefault="007B63DE" w:rsidP="009D4226">
      <w:pPr>
        <w:pStyle w:val="HTMLconformatoprevio"/>
        <w:ind w:left="283"/>
        <w:rPr>
          <w:rStyle w:val="CdigoHTML"/>
          <w:rFonts w:eastAsiaTheme="majorEastAsia"/>
          <w:lang w:val="en-US"/>
        </w:rPr>
      </w:pPr>
      <w:r w:rsidRPr="007B63DE">
        <w:rPr>
          <w:rStyle w:val="CdigoHTML"/>
          <w:rFonts w:eastAsiaTheme="majorEastAsia"/>
          <w:lang w:val="en-US"/>
        </w:rPr>
        <w:t>print('str[5:-2] = ', str[5:-2]) # Salida: am</w:t>
      </w:r>
    </w:p>
    <w:p w14:paraId="3D3F2CC3" w14:textId="77777777" w:rsidR="007B63DE" w:rsidRDefault="007B63DE" w:rsidP="009D4226">
      <w:pPr>
        <w:pStyle w:val="NormalWeb"/>
        <w:ind w:left="283"/>
      </w:pPr>
      <w:r>
        <w:t xml:space="preserve">Las cadenas </w:t>
      </w:r>
      <w:r>
        <w:rPr>
          <w:rStyle w:val="Textoennegrita"/>
          <w:rFonts w:eastAsiaTheme="majorEastAsia"/>
          <w:i/>
          <w:iCs/>
        </w:rPr>
        <w:t>son inmutables</w:t>
      </w:r>
      <w:r>
        <w:t xml:space="preserve">. Esto significa que los elementos de una cadena no se pueden cambiar una vez asignados. Simplemente se puede reasignar diferentes cadenas al mismo nombre. Tampoco se puede borrar ni eliminar caracteres de una cadena. Eliminar la cadena por completo es posible usando la palabra clave </w:t>
      </w:r>
      <w:r>
        <w:rPr>
          <w:rStyle w:val="CdigoHTML"/>
          <w:rFonts w:eastAsiaTheme="majorEastAsia"/>
        </w:rPr>
        <w:t>del</w:t>
      </w:r>
      <w:r>
        <w:t>.</w:t>
      </w:r>
    </w:p>
    <w:p w14:paraId="3BA503F7" w14:textId="77777777" w:rsidR="007B63DE" w:rsidRDefault="007B63DE" w:rsidP="007B63DE">
      <w:pPr>
        <w:pStyle w:val="Ttulo2"/>
        <w:numPr>
          <w:ilvl w:val="0"/>
          <w:numId w:val="0"/>
        </w:numPr>
        <w:ind w:left="643" w:hanging="360"/>
      </w:pPr>
      <w:r>
        <w:t>d) Booleanos</w:t>
      </w:r>
    </w:p>
    <w:p w14:paraId="4495ED60" w14:textId="77777777" w:rsidR="007B63DE" w:rsidRDefault="007B63DE" w:rsidP="009D4226">
      <w:pPr>
        <w:pStyle w:val="NormalWeb"/>
        <w:ind w:firstLine="283"/>
      </w:pPr>
      <w:r>
        <w:t>Puede tener solo dos valores: true (1) o false (0)</w:t>
      </w:r>
    </w:p>
    <w:p w14:paraId="46C06320" w14:textId="77777777" w:rsidR="007B63DE" w:rsidRDefault="007B63DE" w:rsidP="007B63DE">
      <w:pPr>
        <w:pStyle w:val="Ttulo2"/>
        <w:numPr>
          <w:ilvl w:val="0"/>
          <w:numId w:val="0"/>
        </w:numPr>
        <w:ind w:left="643" w:hanging="360"/>
      </w:pPr>
      <w:r>
        <w:lastRenderedPageBreak/>
        <w:t>e) Listas</w:t>
      </w:r>
    </w:p>
    <w:p w14:paraId="5DA7A800" w14:textId="77777777" w:rsidR="007B63DE" w:rsidRDefault="007B63DE" w:rsidP="009D4226">
      <w:pPr>
        <w:pStyle w:val="NormalWeb"/>
        <w:ind w:left="283"/>
      </w:pPr>
      <w:r>
        <w:t>Se crea una lista colocando todos los elementos entre corchetes. Puede tener cualquier número de elementos y pueden ser de diferentes tipos</w:t>
      </w:r>
    </w:p>
    <w:p w14:paraId="03E4FEFD" w14:textId="77777777" w:rsidR="007B63DE" w:rsidRDefault="007B63DE" w:rsidP="009D4226">
      <w:pPr>
        <w:pStyle w:val="HTMLconformatoprevio"/>
        <w:ind w:left="283"/>
        <w:rPr>
          <w:rStyle w:val="CdigoHTML"/>
          <w:rFonts w:eastAsiaTheme="majorEastAsia"/>
        </w:rPr>
      </w:pPr>
      <w:r>
        <w:rPr>
          <w:rStyle w:val="CdigoHTML"/>
          <w:rFonts w:eastAsiaTheme="majorEastAsia"/>
        </w:rPr>
        <w:t xml:space="preserve"># lista </w:t>
      </w:r>
      <w:proofErr w:type="spellStart"/>
      <w:r>
        <w:rPr>
          <w:rStyle w:val="CdigoHTML"/>
          <w:rFonts w:eastAsiaTheme="majorEastAsia"/>
        </w:rPr>
        <w:t>vacia</w:t>
      </w:r>
      <w:proofErr w:type="spellEnd"/>
    </w:p>
    <w:p w14:paraId="0316F479" w14:textId="77777777" w:rsidR="007B63DE" w:rsidRDefault="007B63DE" w:rsidP="009D4226">
      <w:pPr>
        <w:pStyle w:val="HTMLconformatoprevio"/>
        <w:ind w:left="283"/>
        <w:rPr>
          <w:rStyle w:val="CdigoHTML"/>
          <w:rFonts w:eastAsiaTheme="majorEastAsia"/>
        </w:rPr>
      </w:pPr>
      <w:r>
        <w:rPr>
          <w:rStyle w:val="CdigoHTML"/>
          <w:rFonts w:eastAsiaTheme="majorEastAsia"/>
        </w:rPr>
        <w:t>lista = []</w:t>
      </w:r>
    </w:p>
    <w:p w14:paraId="22AD8127" w14:textId="77777777" w:rsidR="007B63DE" w:rsidRDefault="007B63DE" w:rsidP="009D4226">
      <w:pPr>
        <w:pStyle w:val="HTMLconformatoprevio"/>
        <w:ind w:left="283"/>
        <w:rPr>
          <w:rStyle w:val="CdigoHTML"/>
          <w:rFonts w:eastAsiaTheme="majorEastAsia"/>
        </w:rPr>
      </w:pPr>
      <w:r>
        <w:rPr>
          <w:rStyle w:val="CdigoHTML"/>
          <w:rFonts w:eastAsiaTheme="majorEastAsia"/>
        </w:rPr>
        <w:t># lista de enteros</w:t>
      </w:r>
    </w:p>
    <w:p w14:paraId="75407BAD" w14:textId="77777777" w:rsidR="007B63DE" w:rsidRDefault="007B63DE" w:rsidP="009D4226">
      <w:pPr>
        <w:pStyle w:val="HTMLconformatoprevio"/>
        <w:ind w:left="283"/>
        <w:rPr>
          <w:rStyle w:val="CdigoHTML"/>
          <w:rFonts w:eastAsiaTheme="majorEastAsia"/>
        </w:rPr>
      </w:pPr>
      <w:r>
        <w:rPr>
          <w:rStyle w:val="CdigoHTML"/>
          <w:rFonts w:eastAsiaTheme="majorEastAsia"/>
        </w:rPr>
        <w:t>lista = [1, 2, 3]</w:t>
      </w:r>
    </w:p>
    <w:p w14:paraId="45D589C4" w14:textId="77777777" w:rsidR="007B63DE" w:rsidRDefault="007B63DE" w:rsidP="009D4226">
      <w:pPr>
        <w:pStyle w:val="HTMLconformatoprevio"/>
        <w:ind w:left="283"/>
        <w:rPr>
          <w:rStyle w:val="CdigoHTML"/>
          <w:rFonts w:eastAsiaTheme="majorEastAsia"/>
        </w:rPr>
      </w:pPr>
      <w:r>
        <w:rPr>
          <w:rStyle w:val="CdigoHTML"/>
          <w:rFonts w:eastAsiaTheme="majorEastAsia"/>
        </w:rPr>
        <w:t># lista mixta</w:t>
      </w:r>
    </w:p>
    <w:p w14:paraId="2C131007" w14:textId="77777777" w:rsidR="007B63DE" w:rsidRDefault="007B63DE" w:rsidP="009D4226">
      <w:pPr>
        <w:pStyle w:val="HTMLconformatoprevio"/>
        <w:ind w:left="283"/>
        <w:rPr>
          <w:rStyle w:val="CdigoHTML"/>
          <w:rFonts w:eastAsiaTheme="majorEastAsia"/>
        </w:rPr>
      </w:pPr>
      <w:r>
        <w:rPr>
          <w:rStyle w:val="CdigoHTML"/>
          <w:rFonts w:eastAsiaTheme="majorEastAsia"/>
        </w:rPr>
        <w:t>lista = [1, "Hola", 3.4]</w:t>
      </w:r>
    </w:p>
    <w:p w14:paraId="725A9EA1" w14:textId="77777777" w:rsidR="007B63DE" w:rsidRDefault="007B63DE" w:rsidP="009D4226">
      <w:pPr>
        <w:pStyle w:val="HTMLconformatoprevio"/>
        <w:ind w:left="283"/>
        <w:rPr>
          <w:rStyle w:val="CdigoHTML"/>
          <w:rFonts w:eastAsiaTheme="majorEastAsia"/>
        </w:rPr>
      </w:pPr>
      <w:r>
        <w:rPr>
          <w:rStyle w:val="CdigoHTML"/>
          <w:rFonts w:eastAsiaTheme="majorEastAsia"/>
        </w:rPr>
        <w:t># lista con otra lista</w:t>
      </w:r>
    </w:p>
    <w:p w14:paraId="19846846" w14:textId="77777777" w:rsidR="007B63DE" w:rsidRDefault="007B63DE" w:rsidP="009D4226">
      <w:pPr>
        <w:pStyle w:val="HTMLconformatoprevio"/>
        <w:ind w:left="283"/>
        <w:rPr>
          <w:rStyle w:val="CdigoHTML"/>
          <w:rFonts w:eastAsiaTheme="majorEastAsia"/>
        </w:rPr>
      </w:pPr>
      <w:r>
        <w:rPr>
          <w:rStyle w:val="CdigoHTML"/>
          <w:rFonts w:eastAsiaTheme="majorEastAsia"/>
        </w:rPr>
        <w:t>lista = ["Hola", [8, 4, 6], ['a']]</w:t>
      </w:r>
    </w:p>
    <w:p w14:paraId="07A0FA8F" w14:textId="77777777" w:rsidR="007B63DE" w:rsidRDefault="007B63DE" w:rsidP="009D4226">
      <w:pPr>
        <w:pStyle w:val="NormalWeb"/>
        <w:ind w:left="283"/>
      </w:pPr>
      <w:r>
        <w:t xml:space="preserve">Se puede usar el operador de índice </w:t>
      </w:r>
      <w:r>
        <w:rPr>
          <w:rStyle w:val="CdigoHTML"/>
          <w:rFonts w:eastAsiaTheme="majorEastAsia"/>
        </w:rPr>
        <w:t>[]</w:t>
      </w:r>
      <w:r>
        <w:t xml:space="preserve"> para acceder a un elemento en una lista. A las listas anidadas se accede mediante la indexación anidada.</w:t>
      </w:r>
    </w:p>
    <w:p w14:paraId="45B8EB1C" w14:textId="77777777" w:rsidR="007B63DE" w:rsidRDefault="007B63DE" w:rsidP="009D4226">
      <w:pPr>
        <w:pStyle w:val="NormalWeb"/>
        <w:ind w:left="283"/>
      </w:pPr>
      <w:r>
        <w:t>Las listas se pasan por referencia en una función, por lo tanto, si esta variable lista la pasamos a una función en donde la modificamos, la lista queda cambiada. Pero hacía falta aclarar algo más</w:t>
      </w:r>
    </w:p>
    <w:p w14:paraId="62205C9F" w14:textId="6904E7C4" w:rsidR="007B63DE" w:rsidRDefault="007B63DE" w:rsidP="007B63DE">
      <w:pPr>
        <w:pStyle w:val="NormalWeb"/>
      </w:pPr>
      <w:r>
        <w:fldChar w:fldCharType="begin"/>
      </w:r>
      <w:r>
        <w:instrText xml:space="preserve"> INCLUDEPICTURE "https://s3-us-west-2.amazonaws.com/secure.notion-static.com/76a31b0b-9945-4cb2-b226-39581575af0c/Untitled.png" \* MERGEFORMATINET </w:instrText>
      </w:r>
      <w:r>
        <w:fldChar w:fldCharType="separate"/>
      </w:r>
      <w:r>
        <w:rPr>
          <w:noProof/>
        </w:rPr>
        <mc:AlternateContent>
          <mc:Choice Requires="wps">
            <w:drawing>
              <wp:inline distT="0" distB="0" distL="0" distR="0" wp14:anchorId="0AC229F4" wp14:editId="69C94264">
                <wp:extent cx="308610" cy="308610"/>
                <wp:effectExtent l="0" t="0" r="0" b="0"/>
                <wp:docPr id="38" name="Rectángulo 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F05A5" id="Rectángulo 38" o:spid="_x0000_s1026" alt="Untitle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p>
    <w:p w14:paraId="0E8E3C98" w14:textId="77777777" w:rsidR="007B63DE" w:rsidRDefault="007B63DE" w:rsidP="00326E12">
      <w:pPr>
        <w:numPr>
          <w:ilvl w:val="0"/>
          <w:numId w:val="37"/>
        </w:numPr>
        <w:spacing w:before="100" w:beforeAutospacing="1" w:after="100" w:afterAutospacing="1"/>
      </w:pPr>
      <w:r>
        <w:t>lista se encuentra en alguna dirección, supongamos en la 1000.</w:t>
      </w:r>
    </w:p>
    <w:p w14:paraId="01B75E3A" w14:textId="77777777" w:rsidR="007B63DE" w:rsidRDefault="007B63DE" w:rsidP="00326E12">
      <w:pPr>
        <w:numPr>
          <w:ilvl w:val="0"/>
          <w:numId w:val="37"/>
        </w:numPr>
        <w:spacing w:before="100" w:beforeAutospacing="1" w:after="100" w:afterAutospacing="1"/>
      </w:pPr>
      <w:r>
        <w:t xml:space="preserve">Pero los valores que tiene: 123, “juan </w:t>
      </w:r>
      <w:proofErr w:type="spellStart"/>
      <w:r>
        <w:t>perez</w:t>
      </w:r>
      <w:proofErr w:type="spellEnd"/>
      <w:r>
        <w:t>” y 18000 no están en esa dirección. Es decir, no están adentro de lista, se encuentran en un lugar aparte. Por ejemplo, en la dirección 2000.</w:t>
      </w:r>
    </w:p>
    <w:p w14:paraId="72A683BA" w14:textId="77777777" w:rsidR="007B63DE" w:rsidRDefault="007B63DE" w:rsidP="00326E12">
      <w:pPr>
        <w:numPr>
          <w:ilvl w:val="0"/>
          <w:numId w:val="37"/>
        </w:numPr>
        <w:spacing w:before="100" w:beforeAutospacing="1" w:after="100" w:afterAutospacing="1"/>
      </w:pPr>
      <w:r>
        <w:t>En la dirección 1000, lo que hay, entre otras cosas, es la dirección 2000</w:t>
      </w:r>
    </w:p>
    <w:p w14:paraId="79185A4D" w14:textId="078DE32C" w:rsidR="007B63DE" w:rsidRDefault="007B63DE" w:rsidP="007B63DE">
      <w:pPr>
        <w:pStyle w:val="NormalWeb"/>
      </w:pPr>
      <w:r>
        <w:fldChar w:fldCharType="begin"/>
      </w:r>
      <w:r>
        <w:instrText xml:space="preserve"> INCLUDEPICTURE "https://s3-us-west-2.amazonaws.com/secure.notion-static.com/15e40e01-68e6-4e94-8091-dea003b07fa0/Untitled.png" \* MERGEFORMATINET </w:instrText>
      </w:r>
      <w:r>
        <w:fldChar w:fldCharType="separate"/>
      </w:r>
      <w:r>
        <w:rPr>
          <w:noProof/>
        </w:rPr>
        <mc:AlternateContent>
          <mc:Choice Requires="wps">
            <w:drawing>
              <wp:inline distT="0" distB="0" distL="0" distR="0" wp14:anchorId="55D03D92" wp14:editId="3AEBEA72">
                <wp:extent cx="308610" cy="308610"/>
                <wp:effectExtent l="0" t="0" r="0" b="0"/>
                <wp:docPr id="37" name="Rectángulo 3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880B5C" id="Rectángulo 37" o:spid="_x0000_s1026" alt="Untitle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p>
    <w:p w14:paraId="364D23C0" w14:textId="77777777" w:rsidR="007B63DE" w:rsidRDefault="007B63DE" w:rsidP="007B63DE">
      <w:pPr>
        <w:pStyle w:val="Ttulo3"/>
      </w:pPr>
      <w:r>
        <w:t>Funcionalidades</w:t>
      </w:r>
    </w:p>
    <w:p w14:paraId="48614641" w14:textId="77777777" w:rsidR="007B63DE" w:rsidRDefault="007B63DE" w:rsidP="009D4226">
      <w:pPr>
        <w:pStyle w:val="HTMLconformatoprevio"/>
        <w:ind w:left="720"/>
        <w:rPr>
          <w:rStyle w:val="CdigoHTML"/>
          <w:rFonts w:eastAsiaTheme="majorEastAsia"/>
        </w:rPr>
      </w:pPr>
      <w:r>
        <w:rPr>
          <w:rStyle w:val="CdigoHTML"/>
          <w:rFonts w:eastAsiaTheme="majorEastAsia"/>
        </w:rPr>
        <w:t>notas = []</w:t>
      </w:r>
    </w:p>
    <w:p w14:paraId="56D10CB8"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notas.append</w:t>
      </w:r>
      <w:proofErr w:type="spellEnd"/>
      <w:r>
        <w:rPr>
          <w:rStyle w:val="CdigoHTML"/>
          <w:rFonts w:eastAsiaTheme="majorEastAsia"/>
        </w:rPr>
        <w:t>(3) #agrego un 3 a mi lista</w:t>
      </w:r>
    </w:p>
    <w:p w14:paraId="2CE1D845"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notas.count</w:t>
      </w:r>
      <w:proofErr w:type="spellEnd"/>
      <w:r>
        <w:rPr>
          <w:rStyle w:val="CdigoHTML"/>
          <w:rFonts w:eastAsiaTheme="majorEastAsia"/>
        </w:rPr>
        <w:t xml:space="preserve">(3) #devuelve la cantidad de </w:t>
      </w:r>
      <w:proofErr w:type="spellStart"/>
      <w:r>
        <w:rPr>
          <w:rStyle w:val="CdigoHTML"/>
          <w:rFonts w:eastAsiaTheme="majorEastAsia"/>
        </w:rPr>
        <w:t>numeros</w:t>
      </w:r>
      <w:proofErr w:type="spellEnd"/>
      <w:r>
        <w:rPr>
          <w:rStyle w:val="CdigoHTML"/>
          <w:rFonts w:eastAsiaTheme="majorEastAsia"/>
        </w:rPr>
        <w:t xml:space="preserve"> 3 que hay en mi lista</w:t>
      </w:r>
    </w:p>
    <w:p w14:paraId="6F329858"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notas.insert</w:t>
      </w:r>
      <w:proofErr w:type="spellEnd"/>
      <w:r>
        <w:rPr>
          <w:rStyle w:val="CdigoHTML"/>
          <w:rFonts w:eastAsiaTheme="majorEastAsia"/>
        </w:rPr>
        <w:t xml:space="preserve">(4,7) #inserta un 7 en la </w:t>
      </w:r>
      <w:proofErr w:type="spellStart"/>
      <w:r>
        <w:rPr>
          <w:rStyle w:val="CdigoHTML"/>
          <w:rFonts w:eastAsiaTheme="majorEastAsia"/>
        </w:rPr>
        <w:t>posicion</w:t>
      </w:r>
      <w:proofErr w:type="spellEnd"/>
      <w:r>
        <w:rPr>
          <w:rStyle w:val="CdigoHTML"/>
          <w:rFonts w:eastAsiaTheme="majorEastAsia"/>
        </w:rPr>
        <w:t xml:space="preserve"> 4</w:t>
      </w:r>
    </w:p>
    <w:p w14:paraId="030B5A8A" w14:textId="77777777" w:rsidR="007B63DE" w:rsidRDefault="007B63DE" w:rsidP="009D4226">
      <w:pPr>
        <w:pStyle w:val="HTMLconformatoprevio"/>
        <w:ind w:left="720"/>
        <w:rPr>
          <w:rStyle w:val="CdigoHTML"/>
          <w:rFonts w:eastAsiaTheme="majorEastAsia"/>
        </w:rPr>
      </w:pPr>
      <w:r>
        <w:rPr>
          <w:rStyle w:val="CdigoHTML"/>
          <w:rFonts w:eastAsiaTheme="majorEastAsia"/>
        </w:rPr>
        <w:t xml:space="preserve">suma = sum(notas) #suma de todos los </w:t>
      </w:r>
      <w:proofErr w:type="spellStart"/>
      <w:r>
        <w:rPr>
          <w:rStyle w:val="CdigoHTML"/>
          <w:rFonts w:eastAsiaTheme="majorEastAsia"/>
        </w:rPr>
        <w:t>numeros</w:t>
      </w:r>
      <w:proofErr w:type="spellEnd"/>
      <w:r>
        <w:rPr>
          <w:rStyle w:val="CdigoHTML"/>
          <w:rFonts w:eastAsiaTheme="majorEastAsia"/>
        </w:rPr>
        <w:t xml:space="preserve"> </w:t>
      </w:r>
    </w:p>
    <w:p w14:paraId="659D0944" w14:textId="77777777" w:rsidR="007B63DE" w:rsidRDefault="007B63DE" w:rsidP="009D4226">
      <w:pPr>
        <w:pStyle w:val="HTMLconformatoprevio"/>
        <w:ind w:left="720"/>
        <w:rPr>
          <w:rStyle w:val="CdigoHTML"/>
          <w:rFonts w:eastAsiaTheme="majorEastAsia"/>
        </w:rPr>
      </w:pPr>
      <w:r>
        <w:rPr>
          <w:rStyle w:val="CdigoHTML"/>
          <w:rFonts w:eastAsiaTheme="majorEastAsia"/>
        </w:rPr>
        <w:t xml:space="preserve">cantidad = </w:t>
      </w:r>
      <w:proofErr w:type="spellStart"/>
      <w:r>
        <w:rPr>
          <w:rStyle w:val="CdigoHTML"/>
          <w:rFonts w:eastAsiaTheme="majorEastAsia"/>
        </w:rPr>
        <w:t>len</w:t>
      </w:r>
      <w:proofErr w:type="spellEnd"/>
      <w:r>
        <w:rPr>
          <w:rStyle w:val="CdigoHTML"/>
          <w:rFonts w:eastAsiaTheme="majorEastAsia"/>
        </w:rPr>
        <w:t>(notas) #cantidad de elementos</w:t>
      </w:r>
    </w:p>
    <w:p w14:paraId="54796B31"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copy</w:t>
      </w:r>
      <w:proofErr w:type="spellEnd"/>
      <w:r>
        <w:rPr>
          <w:rStyle w:val="CdigoHTML"/>
          <w:rFonts w:eastAsiaTheme="majorEastAsia"/>
        </w:rPr>
        <w:t xml:space="preserve"> #copia en la lista</w:t>
      </w:r>
    </w:p>
    <w:p w14:paraId="51122073"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index</w:t>
      </w:r>
      <w:proofErr w:type="spellEnd"/>
      <w:r>
        <w:rPr>
          <w:rStyle w:val="CdigoHTML"/>
          <w:rFonts w:eastAsiaTheme="majorEastAsia"/>
        </w:rPr>
        <w:t xml:space="preserve"> #devuelde la </w:t>
      </w:r>
      <w:proofErr w:type="spellStart"/>
      <w:r>
        <w:rPr>
          <w:rStyle w:val="CdigoHTML"/>
          <w:rFonts w:eastAsiaTheme="majorEastAsia"/>
        </w:rPr>
        <w:t>posicion</w:t>
      </w:r>
      <w:proofErr w:type="spellEnd"/>
      <w:r>
        <w:rPr>
          <w:rStyle w:val="CdigoHTML"/>
          <w:rFonts w:eastAsiaTheme="majorEastAsia"/>
        </w:rPr>
        <w:t xml:space="preserve"> en la que esta cierto elemento</w:t>
      </w:r>
    </w:p>
    <w:p w14:paraId="3F73B9F6" w14:textId="77777777" w:rsidR="007B63DE" w:rsidRDefault="007B63DE" w:rsidP="009D4226">
      <w:pPr>
        <w:pStyle w:val="NormalWeb"/>
        <w:ind w:left="720"/>
      </w:pPr>
      <w:r>
        <w:t>Ordenamiento</w:t>
      </w:r>
    </w:p>
    <w:p w14:paraId="55B1F892" w14:textId="77777777" w:rsidR="007B63DE" w:rsidRDefault="007B63DE" w:rsidP="009D4226">
      <w:pPr>
        <w:pStyle w:val="NormalWeb"/>
        <w:ind w:left="720"/>
      </w:pPr>
      <w:r>
        <w:t>Si quisiéramos tener la lista ordenada, lo podemos hacer de dos maneras distintas:</w:t>
      </w:r>
    </w:p>
    <w:p w14:paraId="2799C997" w14:textId="77777777" w:rsidR="007B63DE" w:rsidRDefault="007B63DE" w:rsidP="00326E12">
      <w:pPr>
        <w:numPr>
          <w:ilvl w:val="0"/>
          <w:numId w:val="38"/>
        </w:numPr>
        <w:tabs>
          <w:tab w:val="clear" w:pos="720"/>
          <w:tab w:val="num" w:pos="1440"/>
        </w:tabs>
        <w:spacing w:before="100" w:beforeAutospacing="1" w:after="100" w:afterAutospacing="1"/>
        <w:ind w:left="1440"/>
      </w:pPr>
      <w:r>
        <w:t xml:space="preserve">Utilizando la función </w:t>
      </w:r>
      <w:proofErr w:type="spellStart"/>
      <w:r>
        <w:t>sorted</w:t>
      </w:r>
      <w:proofErr w:type="spellEnd"/>
      <w:r>
        <w:t xml:space="preserve"> que no modifica a la lista original, sino que devuelve una nueva lista ordenada.</w:t>
      </w:r>
    </w:p>
    <w:p w14:paraId="51D76372" w14:textId="77777777" w:rsidR="007B63DE" w:rsidRDefault="007B63DE" w:rsidP="00326E12">
      <w:pPr>
        <w:numPr>
          <w:ilvl w:val="0"/>
          <w:numId w:val="38"/>
        </w:numPr>
        <w:tabs>
          <w:tab w:val="clear" w:pos="720"/>
          <w:tab w:val="num" w:pos="1440"/>
        </w:tabs>
        <w:spacing w:before="100" w:beforeAutospacing="1" w:after="100" w:afterAutospacing="1"/>
        <w:ind w:left="1440"/>
      </w:pPr>
      <w:r>
        <w:t xml:space="preserve">Usando el método </w:t>
      </w:r>
      <w:proofErr w:type="spellStart"/>
      <w:r>
        <w:t>sort</w:t>
      </w:r>
      <w:proofErr w:type="spellEnd"/>
      <w:r>
        <w:t xml:space="preserve"> que sí modifica la lista original y no devuelve nada.</w:t>
      </w:r>
    </w:p>
    <w:p w14:paraId="4F0EF217" w14:textId="77777777" w:rsidR="007B63DE" w:rsidRDefault="007B63DE" w:rsidP="009D4226">
      <w:pPr>
        <w:pStyle w:val="HTMLconformatoprevio"/>
        <w:ind w:left="720"/>
        <w:rPr>
          <w:rStyle w:val="CdigoHTML"/>
          <w:rFonts w:eastAsiaTheme="majorEastAsia"/>
        </w:rPr>
      </w:pPr>
      <w:r>
        <w:rPr>
          <w:rStyle w:val="CdigoHTML"/>
          <w:rFonts w:eastAsiaTheme="majorEastAsia"/>
        </w:rPr>
        <w:lastRenderedPageBreak/>
        <w:t xml:space="preserve">Usando </w:t>
      </w:r>
      <w:proofErr w:type="spellStart"/>
      <w:r>
        <w:rPr>
          <w:rStyle w:val="CdigoHTML"/>
          <w:rFonts w:eastAsiaTheme="majorEastAsia"/>
        </w:rPr>
        <w:t>sorted</w:t>
      </w:r>
      <w:proofErr w:type="spellEnd"/>
    </w:p>
    <w:p w14:paraId="0B6A48DB"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notas_ordenadas</w:t>
      </w:r>
      <w:proofErr w:type="spellEnd"/>
      <w:r>
        <w:rPr>
          <w:rStyle w:val="CdigoHTML"/>
          <w:rFonts w:eastAsiaTheme="majorEastAsia"/>
        </w:rPr>
        <w:t xml:space="preserve"> = </w:t>
      </w:r>
      <w:proofErr w:type="spellStart"/>
      <w:r>
        <w:rPr>
          <w:rStyle w:val="CdigoHTML"/>
          <w:rFonts w:eastAsiaTheme="majorEastAsia"/>
        </w:rPr>
        <w:t>sorted</w:t>
      </w:r>
      <w:proofErr w:type="spellEnd"/>
      <w:r>
        <w:rPr>
          <w:rStyle w:val="CdigoHTML"/>
          <w:rFonts w:eastAsiaTheme="majorEastAsia"/>
        </w:rPr>
        <w:t>(notas)</w:t>
      </w:r>
    </w:p>
    <w:p w14:paraId="0779ADA3" w14:textId="77777777" w:rsidR="007B63DE" w:rsidRDefault="007B63DE" w:rsidP="009D4226">
      <w:pPr>
        <w:pStyle w:val="HTMLconformatoprevio"/>
        <w:ind w:left="720"/>
        <w:rPr>
          <w:rStyle w:val="CdigoHTML"/>
          <w:rFonts w:eastAsiaTheme="majorEastAsia"/>
        </w:rPr>
      </w:pPr>
      <w:r>
        <w:rPr>
          <w:rStyle w:val="CdigoHTML"/>
          <w:rFonts w:eastAsiaTheme="majorEastAsia"/>
        </w:rPr>
        <w:t xml:space="preserve">Usando </w:t>
      </w:r>
      <w:proofErr w:type="spellStart"/>
      <w:r>
        <w:rPr>
          <w:rStyle w:val="CdigoHTML"/>
          <w:rFonts w:eastAsiaTheme="majorEastAsia"/>
        </w:rPr>
        <w:t>sort</w:t>
      </w:r>
      <w:proofErr w:type="spellEnd"/>
    </w:p>
    <w:p w14:paraId="620702E8"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notas.sort</w:t>
      </w:r>
      <w:proofErr w:type="spellEnd"/>
      <w:r>
        <w:rPr>
          <w:rStyle w:val="CdigoHTML"/>
          <w:rFonts w:eastAsiaTheme="majorEastAsia"/>
        </w:rPr>
        <w:t>()</w:t>
      </w:r>
    </w:p>
    <w:p w14:paraId="42075D11" w14:textId="77777777" w:rsidR="007B63DE" w:rsidRDefault="007B63DE" w:rsidP="009D4226">
      <w:pPr>
        <w:pStyle w:val="NormalWeb"/>
        <w:ind w:left="720"/>
      </w:pPr>
      <w:r>
        <w:t xml:space="preserve">Tanto </w:t>
      </w:r>
      <w:proofErr w:type="spellStart"/>
      <w:r>
        <w:t>sorted</w:t>
      </w:r>
      <w:proofErr w:type="spellEnd"/>
      <w:r>
        <w:t xml:space="preserve"> como </w:t>
      </w:r>
      <w:proofErr w:type="spellStart"/>
      <w:r>
        <w:t>sort</w:t>
      </w:r>
      <w:proofErr w:type="spellEnd"/>
      <w:r>
        <w:t xml:space="preserve"> ordenan, por defecto, de menor a mayor. Para ordenarlo de mayor a menor se puede ingresar un nuevo parámetro: reverse = True.</w:t>
      </w:r>
    </w:p>
    <w:p w14:paraId="2F8A2666" w14:textId="77777777" w:rsidR="007B63DE" w:rsidRDefault="007B63DE" w:rsidP="009D4226">
      <w:pPr>
        <w:pStyle w:val="HTMLconformatoprevio"/>
        <w:ind w:left="720"/>
        <w:rPr>
          <w:rStyle w:val="CdigoHTML"/>
          <w:rFonts w:eastAsiaTheme="majorEastAsia"/>
        </w:rPr>
      </w:pPr>
      <w:proofErr w:type="spellStart"/>
      <w:r>
        <w:rPr>
          <w:rStyle w:val="CdigoHTML"/>
          <w:rFonts w:eastAsiaTheme="majorEastAsia"/>
        </w:rPr>
        <w:t>notas.sort</w:t>
      </w:r>
      <w:proofErr w:type="spellEnd"/>
      <w:r>
        <w:rPr>
          <w:rStyle w:val="CdigoHTML"/>
          <w:rFonts w:eastAsiaTheme="majorEastAsia"/>
        </w:rPr>
        <w:t>(reverse = True)</w:t>
      </w:r>
    </w:p>
    <w:p w14:paraId="61EFECFF" w14:textId="77777777" w:rsidR="007B63DE" w:rsidRDefault="007B63DE" w:rsidP="009D4226">
      <w:pPr>
        <w:pStyle w:val="NormalWeb"/>
        <w:ind w:left="720"/>
      </w:pPr>
      <w:r>
        <w:t>Quitar</w:t>
      </w:r>
    </w:p>
    <w:p w14:paraId="4C63D996" w14:textId="77777777" w:rsidR="007B63DE" w:rsidRDefault="007B63DE" w:rsidP="00326E12">
      <w:pPr>
        <w:numPr>
          <w:ilvl w:val="0"/>
          <w:numId w:val="39"/>
        </w:numPr>
        <w:spacing w:before="100" w:beforeAutospacing="1" w:after="100" w:afterAutospacing="1"/>
      </w:pPr>
      <w:r>
        <w:t xml:space="preserve">Con el método </w:t>
      </w:r>
      <w:proofErr w:type="spellStart"/>
      <w:r>
        <w:t>clear</w:t>
      </w:r>
      <w:proofErr w:type="spellEnd"/>
      <w:r>
        <w:t xml:space="preserve"> quita todos los elementos y deja la lista vacía.</w:t>
      </w:r>
    </w:p>
    <w:p w14:paraId="2D9F3F5D" w14:textId="77777777" w:rsidR="007B63DE" w:rsidRDefault="007B63DE" w:rsidP="00326E12">
      <w:pPr>
        <w:numPr>
          <w:ilvl w:val="0"/>
          <w:numId w:val="39"/>
        </w:numPr>
        <w:spacing w:before="100" w:beforeAutospacing="1" w:after="100" w:afterAutospacing="1"/>
      </w:pPr>
      <w:r>
        <w:t xml:space="preserve">Con </w:t>
      </w:r>
      <w:proofErr w:type="spellStart"/>
      <w:r>
        <w:t>remove</w:t>
      </w:r>
      <w:proofErr w:type="spellEnd"/>
      <w:r>
        <w:t xml:space="preserve"> quita un valor de la lista. Por ejemplo </w:t>
      </w:r>
      <w:proofErr w:type="spellStart"/>
      <w:r>
        <w:t>remove</w:t>
      </w:r>
      <w:proofErr w:type="spellEnd"/>
      <w:r>
        <w:t xml:space="preserve">(3) quitaría una nota 3. Si hay más de una solo quita la primera. Si no hay ninguna da error, por eso este método debe usarse luego del método </w:t>
      </w:r>
      <w:proofErr w:type="spellStart"/>
      <w:r>
        <w:t>count</w:t>
      </w:r>
      <w:proofErr w:type="spellEnd"/>
      <w:r>
        <w:t>. Si hay cantidad positiva, entonces se puede remover, de lo contrario, no.</w:t>
      </w:r>
    </w:p>
    <w:p w14:paraId="514E8D87" w14:textId="77777777" w:rsidR="007B63DE" w:rsidRDefault="007B63DE" w:rsidP="00326E12">
      <w:pPr>
        <w:numPr>
          <w:ilvl w:val="0"/>
          <w:numId w:val="39"/>
        </w:numPr>
        <w:spacing w:before="100" w:beforeAutospacing="1" w:after="100" w:afterAutospacing="1"/>
      </w:pPr>
      <w:r>
        <w:t>Con pop quita el elemento que esté en la posición indicada. Por ejemplo pop(2) quitaría el elemento que está en la posición 2. Si no le pasamos ningún parámetro, por defecto quita el último elemento de la lista.</w:t>
      </w:r>
    </w:p>
    <w:p w14:paraId="4D985D77" w14:textId="77777777" w:rsidR="007B63DE" w:rsidRDefault="007B63DE" w:rsidP="009D4226">
      <w:pPr>
        <w:pStyle w:val="NormalWeb"/>
        <w:ind w:left="720"/>
      </w:pPr>
      <w:proofErr w:type="spellStart"/>
      <w:r>
        <w:t>Extend</w:t>
      </w:r>
      <w:proofErr w:type="spellEnd"/>
    </w:p>
    <w:p w14:paraId="69468DDF" w14:textId="77777777" w:rsidR="007B63DE" w:rsidRDefault="007B63DE" w:rsidP="009D4226">
      <w:pPr>
        <w:pStyle w:val="HTMLconformatoprevio"/>
        <w:ind w:left="720"/>
        <w:rPr>
          <w:rStyle w:val="CdigoHTML"/>
          <w:rFonts w:eastAsiaTheme="majorEastAsia"/>
        </w:rPr>
      </w:pPr>
      <w:r>
        <w:rPr>
          <w:rStyle w:val="CdigoHTML"/>
          <w:rFonts w:eastAsiaTheme="majorEastAsia"/>
        </w:rPr>
        <w:t>notas_1 = [5, 4, 9, 7]</w:t>
      </w:r>
    </w:p>
    <w:p w14:paraId="52BD9694" w14:textId="77777777" w:rsidR="007B63DE" w:rsidRDefault="007B63DE" w:rsidP="009D4226">
      <w:pPr>
        <w:pStyle w:val="HTMLconformatoprevio"/>
        <w:ind w:left="720"/>
        <w:rPr>
          <w:rStyle w:val="CdigoHTML"/>
          <w:rFonts w:eastAsiaTheme="majorEastAsia"/>
        </w:rPr>
      </w:pPr>
      <w:r>
        <w:rPr>
          <w:rStyle w:val="CdigoHTML"/>
          <w:rFonts w:eastAsiaTheme="majorEastAsia"/>
        </w:rPr>
        <w:t>notas_2 = [2, 2, 4]</w:t>
      </w:r>
    </w:p>
    <w:p w14:paraId="4E467B30" w14:textId="77777777" w:rsidR="007B63DE" w:rsidRDefault="007B63DE" w:rsidP="009D4226">
      <w:pPr>
        <w:pStyle w:val="HTMLconformatoprevio"/>
        <w:ind w:left="720"/>
        <w:rPr>
          <w:rStyle w:val="CdigoHTML"/>
          <w:rFonts w:eastAsiaTheme="majorEastAsia"/>
        </w:rPr>
      </w:pPr>
      <w:r>
        <w:rPr>
          <w:rStyle w:val="CdigoHTML"/>
          <w:rFonts w:eastAsiaTheme="majorEastAsia"/>
        </w:rPr>
        <w:t xml:space="preserve">#Si queremos unir las dos listas debemos usar el método </w:t>
      </w:r>
      <w:proofErr w:type="spellStart"/>
      <w:r>
        <w:rPr>
          <w:rStyle w:val="CdigoHTML"/>
          <w:rFonts w:eastAsiaTheme="majorEastAsia"/>
        </w:rPr>
        <w:t>extend</w:t>
      </w:r>
      <w:proofErr w:type="spellEnd"/>
      <w:r>
        <w:rPr>
          <w:rStyle w:val="CdigoHTML"/>
          <w:rFonts w:eastAsiaTheme="majorEastAsia"/>
        </w:rPr>
        <w:t>.</w:t>
      </w:r>
    </w:p>
    <w:p w14:paraId="00F0CEF6" w14:textId="77777777" w:rsidR="007B63DE" w:rsidRDefault="007B63DE" w:rsidP="009D4226">
      <w:pPr>
        <w:pStyle w:val="HTMLconformatoprevio"/>
        <w:ind w:left="720"/>
        <w:rPr>
          <w:rStyle w:val="CdigoHTML"/>
          <w:rFonts w:eastAsiaTheme="majorEastAsia"/>
        </w:rPr>
      </w:pPr>
      <w:r>
        <w:rPr>
          <w:rStyle w:val="CdigoHTML"/>
          <w:rFonts w:eastAsiaTheme="majorEastAsia"/>
        </w:rPr>
        <w:t>notas_1.extend(notas_2)</w:t>
      </w:r>
    </w:p>
    <w:p w14:paraId="314063C6" w14:textId="77777777" w:rsidR="007B63DE" w:rsidRDefault="007B63DE" w:rsidP="009D4226">
      <w:pPr>
        <w:pStyle w:val="HTMLconformatoprevio"/>
        <w:ind w:left="720"/>
        <w:rPr>
          <w:rStyle w:val="CdigoHTML"/>
          <w:rFonts w:eastAsiaTheme="majorEastAsia"/>
        </w:rPr>
      </w:pPr>
      <w:r>
        <w:rPr>
          <w:rStyle w:val="CdigoHTML"/>
          <w:rFonts w:eastAsiaTheme="majorEastAsia"/>
        </w:rPr>
        <w:t>print(notas_1)</w:t>
      </w:r>
    </w:p>
    <w:p w14:paraId="0E406373" w14:textId="77777777" w:rsidR="007B63DE" w:rsidRDefault="007B63DE" w:rsidP="009D4226">
      <w:pPr>
        <w:pStyle w:val="HTMLconformatoprevio"/>
        <w:ind w:left="720"/>
        <w:rPr>
          <w:rStyle w:val="CdigoHTML"/>
          <w:rFonts w:eastAsiaTheme="majorEastAsia"/>
        </w:rPr>
      </w:pPr>
      <w:r>
        <w:rPr>
          <w:rStyle w:val="CdigoHTML"/>
          <w:rFonts w:eastAsiaTheme="majorEastAsia"/>
        </w:rPr>
        <w:t>#la salida</w:t>
      </w:r>
    </w:p>
    <w:p w14:paraId="5733DA73" w14:textId="77777777" w:rsidR="007B63DE" w:rsidRDefault="007B63DE" w:rsidP="009D4226">
      <w:pPr>
        <w:pStyle w:val="HTMLconformatoprevio"/>
        <w:ind w:left="720"/>
        <w:rPr>
          <w:rStyle w:val="CdigoHTML"/>
          <w:rFonts w:eastAsiaTheme="majorEastAsia"/>
        </w:rPr>
      </w:pPr>
      <w:r>
        <w:rPr>
          <w:rStyle w:val="CdigoHTML"/>
          <w:rFonts w:eastAsiaTheme="majorEastAsia"/>
        </w:rPr>
        <w:t>[5, 4, 9, 7, 2, 2, 4]</w:t>
      </w:r>
    </w:p>
    <w:p w14:paraId="7B5061A7" w14:textId="77777777" w:rsidR="007B63DE" w:rsidRDefault="007B63DE" w:rsidP="009D4226">
      <w:pPr>
        <w:pStyle w:val="NormalWeb"/>
        <w:ind w:left="720"/>
      </w:pPr>
      <w:r>
        <w:t xml:space="preserve">Si usábamos </w:t>
      </w:r>
      <w:proofErr w:type="spellStart"/>
      <w:r>
        <w:t>append</w:t>
      </w:r>
      <w:proofErr w:type="spellEnd"/>
      <w:r>
        <w:t xml:space="preserve"> la salida iba a ser</w:t>
      </w:r>
    </w:p>
    <w:p w14:paraId="55BF2D2A" w14:textId="396D3520" w:rsidR="007B63DE" w:rsidRDefault="009D4226" w:rsidP="009D4226">
      <w:pPr>
        <w:pStyle w:val="HTMLconformatoprevio"/>
        <w:ind w:left="360"/>
        <w:rPr>
          <w:rStyle w:val="CdigoHTML"/>
          <w:rFonts w:eastAsiaTheme="majorEastAsia"/>
        </w:rPr>
      </w:pPr>
      <w:r>
        <w:rPr>
          <w:rStyle w:val="CdigoHTML"/>
          <w:rFonts w:eastAsiaTheme="majorEastAsia"/>
        </w:rPr>
        <w:tab/>
      </w:r>
      <w:r w:rsidR="007B63DE">
        <w:rPr>
          <w:rStyle w:val="CdigoHTML"/>
          <w:rFonts w:eastAsiaTheme="majorEastAsia"/>
        </w:rPr>
        <w:t>[5, 4, 9, 7, [2, 2, 4]]</w:t>
      </w:r>
    </w:p>
    <w:p w14:paraId="22349ADF" w14:textId="77777777" w:rsidR="007B63DE" w:rsidRDefault="007B63DE" w:rsidP="007B63DE">
      <w:pPr>
        <w:pStyle w:val="NormalWeb"/>
        <w:ind w:left="720"/>
      </w:pPr>
      <w:r>
        <w:t>Agrega la segunda lista como un solo elemento. En lugar de agregar 3 elementos agrega 1 solo.</w:t>
      </w:r>
    </w:p>
    <w:p w14:paraId="57262517" w14:textId="77777777" w:rsidR="007B63DE" w:rsidRDefault="007B63DE" w:rsidP="007B63DE">
      <w:pPr>
        <w:pStyle w:val="NormalWeb"/>
        <w:ind w:left="720"/>
      </w:pPr>
      <w:r>
        <w:t>Recorriendo una lista</w:t>
      </w:r>
    </w:p>
    <w:p w14:paraId="6D69D984" w14:textId="77777777" w:rsidR="007B63DE" w:rsidRDefault="007B63DE" w:rsidP="007B63DE">
      <w:pPr>
        <w:pStyle w:val="NormalWeb"/>
        <w:ind w:left="720"/>
      </w:pPr>
      <w:r>
        <w:t>Lo más probable es que tengamos que recorrer una lista elemento por elemento para hacer cálculos o buscar algún dato, entre otras cosas.</w:t>
      </w:r>
    </w:p>
    <w:p w14:paraId="10CA87F4" w14:textId="77777777" w:rsidR="007B63DE" w:rsidRDefault="007B63DE" w:rsidP="007B63DE">
      <w:pPr>
        <w:pStyle w:val="NormalWeb"/>
        <w:ind w:left="720"/>
      </w:pPr>
      <w:r>
        <w:rPr>
          <w:rStyle w:val="Textoennegrita"/>
          <w:rFonts w:eastAsiaTheme="majorEastAsia"/>
        </w:rPr>
        <w:t>UNO</w:t>
      </w:r>
    </w:p>
    <w:p w14:paraId="44CE5DCD" w14:textId="77777777" w:rsidR="007B63DE" w:rsidRDefault="007B63DE" w:rsidP="007B63DE">
      <w:pPr>
        <w:pStyle w:val="NormalWeb"/>
        <w:ind w:left="720"/>
      </w:pPr>
      <w:r>
        <w:t>Lo primero que podríamos pensar es hacer un rango desde 0 hasta la última posición de la lista, en donde vamos obteniendo cada uno de los elementos. Esto lo hacíamos poniendo el nombre de la lista y entre corchetes la posición. De esta forma recorremos toda la lista y la imprimimos elemento por elemento.</w:t>
      </w:r>
    </w:p>
    <w:p w14:paraId="3BF16A39"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 xml:space="preserve">for </w:t>
      </w:r>
      <w:proofErr w:type="spellStart"/>
      <w:r w:rsidRPr="007B63DE">
        <w:rPr>
          <w:rStyle w:val="CdigoHTML"/>
          <w:rFonts w:eastAsiaTheme="majorEastAsia"/>
          <w:lang w:val="en-US"/>
        </w:rPr>
        <w:t>i</w:t>
      </w:r>
      <w:proofErr w:type="spellEnd"/>
      <w:r w:rsidRPr="007B63DE">
        <w:rPr>
          <w:rStyle w:val="CdigoHTML"/>
          <w:rFonts w:eastAsiaTheme="majorEastAsia"/>
          <w:lang w:val="en-US"/>
        </w:rPr>
        <w:t xml:space="preserve"> in range(</w:t>
      </w:r>
      <w:proofErr w:type="spellStart"/>
      <w:r w:rsidRPr="007B63DE">
        <w:rPr>
          <w:rStyle w:val="CdigoHTML"/>
          <w:rFonts w:eastAsiaTheme="majorEastAsia"/>
          <w:lang w:val="en-US"/>
        </w:rPr>
        <w:t>len</w:t>
      </w:r>
      <w:proofErr w:type="spellEnd"/>
      <w:r w:rsidRPr="007B63DE">
        <w:rPr>
          <w:rStyle w:val="CdigoHTML"/>
          <w:rFonts w:eastAsiaTheme="majorEastAsia"/>
          <w:lang w:val="en-US"/>
        </w:rPr>
        <w:t>(</w:t>
      </w:r>
      <w:proofErr w:type="spellStart"/>
      <w:r w:rsidRPr="007B63DE">
        <w:rPr>
          <w:rStyle w:val="CdigoHTML"/>
          <w:rFonts w:eastAsiaTheme="majorEastAsia"/>
          <w:lang w:val="en-US"/>
        </w:rPr>
        <w:t>notas</w:t>
      </w:r>
      <w:proofErr w:type="spellEnd"/>
      <w:r w:rsidRPr="007B63DE">
        <w:rPr>
          <w:rStyle w:val="CdigoHTML"/>
          <w:rFonts w:eastAsiaTheme="majorEastAsia"/>
          <w:lang w:val="en-US"/>
        </w:rPr>
        <w:t>)):</w:t>
      </w:r>
    </w:p>
    <w:p w14:paraId="3784E400" w14:textId="77777777" w:rsidR="007B63DE" w:rsidRDefault="007B63DE" w:rsidP="007B63DE">
      <w:pPr>
        <w:pStyle w:val="HTMLconformatoprevio"/>
        <w:ind w:left="720"/>
        <w:rPr>
          <w:rStyle w:val="CdigoHTML"/>
          <w:rFonts w:eastAsiaTheme="majorEastAsia"/>
        </w:rPr>
      </w:pPr>
      <w:r>
        <w:rPr>
          <w:rStyle w:val="CdigoHTML"/>
          <w:rFonts w:eastAsiaTheme="majorEastAsia"/>
        </w:rPr>
        <w:lastRenderedPageBreak/>
        <w:t>print(notas[i])</w:t>
      </w:r>
    </w:p>
    <w:p w14:paraId="002B9EEF" w14:textId="77777777" w:rsidR="007B63DE" w:rsidRDefault="007B63DE" w:rsidP="00326E12">
      <w:pPr>
        <w:numPr>
          <w:ilvl w:val="0"/>
          <w:numId w:val="40"/>
        </w:numPr>
        <w:tabs>
          <w:tab w:val="clear" w:pos="720"/>
          <w:tab w:val="num" w:pos="1440"/>
        </w:tabs>
        <w:spacing w:before="100" w:beforeAutospacing="1" w:after="100" w:afterAutospacing="1"/>
        <w:ind w:left="1440"/>
      </w:pPr>
      <w:r>
        <w:t>Al no indicar la posición de arranque, por defecto da la posición 0</w:t>
      </w:r>
    </w:p>
    <w:p w14:paraId="247CDC84" w14:textId="77777777" w:rsidR="007B63DE" w:rsidRDefault="007B63DE" w:rsidP="00326E12">
      <w:pPr>
        <w:numPr>
          <w:ilvl w:val="0"/>
          <w:numId w:val="40"/>
        </w:numPr>
        <w:tabs>
          <w:tab w:val="clear" w:pos="720"/>
          <w:tab w:val="num" w:pos="1440"/>
        </w:tabs>
        <w:spacing w:before="100" w:beforeAutospacing="1" w:after="100" w:afterAutospacing="1"/>
        <w:ind w:left="1440"/>
      </w:pPr>
      <w:proofErr w:type="spellStart"/>
      <w:r>
        <w:rPr>
          <w:rStyle w:val="CdigoHTML"/>
          <w:rFonts w:eastAsiaTheme="majorEastAsia"/>
        </w:rPr>
        <w:t>Len</w:t>
      </w:r>
      <w:proofErr w:type="spellEnd"/>
      <w:r>
        <w:rPr>
          <w:rStyle w:val="CdigoHTML"/>
          <w:rFonts w:eastAsiaTheme="majorEastAsia"/>
        </w:rPr>
        <w:t>(notas)</w:t>
      </w:r>
      <w:r>
        <w:t xml:space="preserve"> devuelve el tamaño de la lista. Por ejemplo, si la lista tiene 8 elementos, la última posición es la 7, pero hay que recordar que en </w:t>
      </w:r>
      <w:proofErr w:type="spellStart"/>
      <w:r>
        <w:t>range</w:t>
      </w:r>
      <w:proofErr w:type="spellEnd"/>
      <w:r>
        <w:t xml:space="preserve"> el límite superior lo deja afuera.</w:t>
      </w:r>
    </w:p>
    <w:p w14:paraId="65247571" w14:textId="77777777" w:rsidR="007B63DE" w:rsidRDefault="007B63DE" w:rsidP="007B63DE">
      <w:pPr>
        <w:pStyle w:val="NormalWeb"/>
        <w:ind w:left="720"/>
      </w:pPr>
      <w:r>
        <w:rPr>
          <w:rStyle w:val="Textoennegrita"/>
          <w:rFonts w:eastAsiaTheme="majorEastAsia"/>
        </w:rPr>
        <w:t>DOS</w:t>
      </w:r>
    </w:p>
    <w:p w14:paraId="42BA4ED6" w14:textId="77777777" w:rsidR="007B63DE" w:rsidRDefault="007B63DE" w:rsidP="007B63DE">
      <w:pPr>
        <w:pStyle w:val="NormalWeb"/>
        <w:ind w:left="720"/>
      </w:pPr>
      <w:r>
        <w:t xml:space="preserve">Recorrer una lista usando </w:t>
      </w:r>
      <w:proofErr w:type="spellStart"/>
      <w:r>
        <w:t>iteradores</w:t>
      </w:r>
      <w:proofErr w:type="spellEnd"/>
      <w:r>
        <w:t xml:space="preserve">. En este caso nota es un </w:t>
      </w:r>
      <w:proofErr w:type="spellStart"/>
      <w:r>
        <w:t>iterador</w:t>
      </w:r>
      <w:proofErr w:type="spellEnd"/>
      <w:r>
        <w:t xml:space="preserve"> que va tomando los elementos de la lista de a uno por vez.</w:t>
      </w:r>
    </w:p>
    <w:p w14:paraId="006F38F8" w14:textId="77777777" w:rsidR="007B63DE" w:rsidRDefault="007B63DE" w:rsidP="007B63DE">
      <w:pPr>
        <w:pStyle w:val="HTMLconformatoprevio"/>
        <w:ind w:left="720"/>
        <w:rPr>
          <w:rStyle w:val="CdigoHTML"/>
          <w:rFonts w:eastAsiaTheme="majorEastAsia"/>
        </w:rPr>
      </w:pPr>
      <w:proofErr w:type="spellStart"/>
      <w:r>
        <w:rPr>
          <w:rStyle w:val="CdigoHTML"/>
          <w:rFonts w:eastAsiaTheme="majorEastAsia"/>
        </w:rPr>
        <w:t>for</w:t>
      </w:r>
      <w:proofErr w:type="spellEnd"/>
      <w:r>
        <w:rPr>
          <w:rStyle w:val="CdigoHTML"/>
          <w:rFonts w:eastAsiaTheme="majorEastAsia"/>
        </w:rPr>
        <w:t xml:space="preserve"> nota in notas:</w:t>
      </w:r>
    </w:p>
    <w:p w14:paraId="45E931AC" w14:textId="77777777" w:rsidR="007B63DE" w:rsidRDefault="007B63DE" w:rsidP="007B63DE">
      <w:pPr>
        <w:pStyle w:val="HTMLconformatoprevio"/>
        <w:ind w:left="720"/>
        <w:rPr>
          <w:rStyle w:val="CdigoHTML"/>
          <w:rFonts w:eastAsiaTheme="majorEastAsia"/>
        </w:rPr>
      </w:pPr>
      <w:r>
        <w:rPr>
          <w:rStyle w:val="CdigoHTML"/>
          <w:rFonts w:eastAsiaTheme="majorEastAsia"/>
        </w:rPr>
        <w:t xml:space="preserve"> print(nota)</w:t>
      </w:r>
    </w:p>
    <w:p w14:paraId="1E237A70" w14:textId="77777777" w:rsidR="007B63DE" w:rsidRPr="009D4226" w:rsidRDefault="007B63DE" w:rsidP="007B63DE">
      <w:pPr>
        <w:pStyle w:val="Ttulo3"/>
        <w:numPr>
          <w:ilvl w:val="0"/>
          <w:numId w:val="0"/>
        </w:numPr>
        <w:ind w:left="1080" w:hanging="360"/>
        <w:rPr>
          <w:b/>
          <w:bCs/>
          <w:u w:val="single"/>
        </w:rPr>
      </w:pPr>
      <w:r w:rsidRPr="009D4226">
        <w:rPr>
          <w:b/>
          <w:bCs/>
          <w:u w:val="single"/>
        </w:rPr>
        <w:t xml:space="preserve">Listas + </w:t>
      </w:r>
      <w:proofErr w:type="spellStart"/>
      <w:r w:rsidRPr="009D4226">
        <w:rPr>
          <w:b/>
          <w:bCs/>
          <w:u w:val="single"/>
        </w:rPr>
        <w:t>strings</w:t>
      </w:r>
      <w:proofErr w:type="spellEnd"/>
    </w:p>
    <w:p w14:paraId="521CEFA8" w14:textId="77777777" w:rsidR="007B63DE" w:rsidRDefault="007B63DE" w:rsidP="007B63DE">
      <w:pPr>
        <w:pStyle w:val="NormalWeb"/>
        <w:ind w:left="720"/>
      </w:pPr>
      <w:r>
        <w:t xml:space="preserve">Hay ciertas funciones y métodos que convierten un </w:t>
      </w:r>
      <w:proofErr w:type="spellStart"/>
      <w:r>
        <w:t>string</w:t>
      </w:r>
      <w:proofErr w:type="spellEnd"/>
      <w:r>
        <w:t xml:space="preserve"> en una lista y viceversa.</w:t>
      </w:r>
    </w:p>
    <w:p w14:paraId="3B22D91F" w14:textId="77777777" w:rsidR="007B63DE" w:rsidRDefault="007B63DE" w:rsidP="007B63DE">
      <w:pPr>
        <w:pStyle w:val="NormalWeb"/>
        <w:ind w:left="720"/>
      </w:pPr>
      <w:r>
        <w:t>Split</w:t>
      </w:r>
    </w:p>
    <w:p w14:paraId="42F052FA" w14:textId="77777777" w:rsidR="007B63DE" w:rsidRDefault="007B63DE" w:rsidP="007B63DE">
      <w:pPr>
        <w:pStyle w:val="HTMLconformatoprevio"/>
        <w:ind w:left="720"/>
        <w:rPr>
          <w:rStyle w:val="CdigoHTML"/>
          <w:rFonts w:eastAsiaTheme="majorEastAsia"/>
        </w:rPr>
      </w:pPr>
      <w:r>
        <w:rPr>
          <w:rStyle w:val="CdigoHTML"/>
          <w:rFonts w:eastAsiaTheme="majorEastAsia"/>
        </w:rPr>
        <w:t>s = "hola que tal"</w:t>
      </w:r>
    </w:p>
    <w:p w14:paraId="18AC1D0F"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 xml:space="preserve">l = </w:t>
      </w:r>
      <w:proofErr w:type="spellStart"/>
      <w:r w:rsidRPr="007B63DE">
        <w:rPr>
          <w:rStyle w:val="CdigoHTML"/>
          <w:rFonts w:eastAsiaTheme="majorEastAsia"/>
          <w:lang w:val="en-US"/>
        </w:rPr>
        <w:t>s.split</w:t>
      </w:r>
      <w:proofErr w:type="spellEnd"/>
      <w:r w:rsidRPr="007B63DE">
        <w:rPr>
          <w:rStyle w:val="CdigoHTML"/>
          <w:rFonts w:eastAsiaTheme="majorEastAsia"/>
          <w:lang w:val="en-US"/>
        </w:rPr>
        <w:t>()</w:t>
      </w:r>
    </w:p>
    <w:p w14:paraId="1DE392EE"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w:t>
      </w:r>
      <w:proofErr w:type="spellStart"/>
      <w:r w:rsidRPr="007B63DE">
        <w:rPr>
          <w:rStyle w:val="CdigoHTML"/>
          <w:rFonts w:eastAsiaTheme="majorEastAsia"/>
          <w:lang w:val="en-US"/>
        </w:rPr>
        <w:t>hola</w:t>
      </w:r>
      <w:proofErr w:type="spellEnd"/>
      <w:r w:rsidRPr="007B63DE">
        <w:rPr>
          <w:rStyle w:val="CdigoHTML"/>
          <w:rFonts w:eastAsiaTheme="majorEastAsia"/>
          <w:lang w:val="en-US"/>
        </w:rPr>
        <w:t>', 'que', '</w:t>
      </w:r>
      <w:proofErr w:type="spellStart"/>
      <w:r w:rsidRPr="007B63DE">
        <w:rPr>
          <w:rStyle w:val="CdigoHTML"/>
          <w:rFonts w:eastAsiaTheme="majorEastAsia"/>
          <w:lang w:val="en-US"/>
        </w:rPr>
        <w:t>tal</w:t>
      </w:r>
      <w:proofErr w:type="spellEnd"/>
      <w:r w:rsidRPr="007B63DE">
        <w:rPr>
          <w:rStyle w:val="CdigoHTML"/>
          <w:rFonts w:eastAsiaTheme="majorEastAsia"/>
          <w:lang w:val="en-US"/>
        </w:rPr>
        <w:t>']</w:t>
      </w:r>
    </w:p>
    <w:p w14:paraId="3E887D11" w14:textId="77777777" w:rsidR="007B63DE" w:rsidRPr="007B63DE" w:rsidRDefault="007B63DE" w:rsidP="007B63DE">
      <w:pPr>
        <w:pStyle w:val="HTMLconformatoprevio"/>
        <w:ind w:left="720"/>
        <w:rPr>
          <w:rStyle w:val="CdigoHTML"/>
          <w:rFonts w:eastAsiaTheme="majorEastAsia"/>
          <w:lang w:val="en-US"/>
        </w:rPr>
      </w:pPr>
    </w:p>
    <w:p w14:paraId="1532CF64" w14:textId="77777777" w:rsidR="007B63DE" w:rsidRDefault="007B63DE" w:rsidP="007B63DE">
      <w:pPr>
        <w:pStyle w:val="HTMLconformatoprevio"/>
        <w:ind w:left="720"/>
        <w:rPr>
          <w:rStyle w:val="CdigoHTML"/>
          <w:rFonts w:eastAsiaTheme="majorEastAsia"/>
        </w:rPr>
      </w:pPr>
      <w:r>
        <w:rPr>
          <w:rStyle w:val="CdigoHTML"/>
          <w:rFonts w:eastAsiaTheme="majorEastAsia"/>
        </w:rPr>
        <w:t>#usando otro separador</w:t>
      </w:r>
    </w:p>
    <w:p w14:paraId="594AFD7A" w14:textId="77777777" w:rsidR="007B63DE" w:rsidRDefault="007B63DE" w:rsidP="007B63DE">
      <w:pPr>
        <w:pStyle w:val="HTMLconformatoprevio"/>
        <w:ind w:left="720"/>
        <w:rPr>
          <w:rStyle w:val="CdigoHTML"/>
          <w:rFonts w:eastAsiaTheme="majorEastAsia"/>
        </w:rPr>
      </w:pPr>
    </w:p>
    <w:p w14:paraId="2CEB1C78" w14:textId="77777777" w:rsidR="007B63DE" w:rsidRDefault="007B63DE" w:rsidP="007B63DE">
      <w:pPr>
        <w:pStyle w:val="HTMLconformatoprevio"/>
        <w:ind w:left="720"/>
        <w:rPr>
          <w:rStyle w:val="CdigoHTML"/>
          <w:rFonts w:eastAsiaTheme="majorEastAsia"/>
        </w:rPr>
      </w:pPr>
      <w:r>
        <w:rPr>
          <w:rStyle w:val="CdigoHTML"/>
          <w:rFonts w:eastAsiaTheme="majorEastAsia"/>
        </w:rPr>
        <w:t>s = "</w:t>
      </w:r>
      <w:proofErr w:type="spellStart"/>
      <w:r>
        <w:rPr>
          <w:rStyle w:val="CdigoHTML"/>
          <w:rFonts w:eastAsiaTheme="majorEastAsia"/>
        </w:rPr>
        <w:t>hola,que,tal</w:t>
      </w:r>
      <w:proofErr w:type="spellEnd"/>
      <w:r>
        <w:rPr>
          <w:rStyle w:val="CdigoHTML"/>
          <w:rFonts w:eastAsiaTheme="majorEastAsia"/>
        </w:rPr>
        <w:t>"</w:t>
      </w:r>
    </w:p>
    <w:p w14:paraId="52AFF7B1"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 xml:space="preserve">l = </w:t>
      </w:r>
      <w:proofErr w:type="spellStart"/>
      <w:r w:rsidRPr="007B63DE">
        <w:rPr>
          <w:rStyle w:val="CdigoHTML"/>
          <w:rFonts w:eastAsiaTheme="majorEastAsia"/>
          <w:lang w:val="en-US"/>
        </w:rPr>
        <w:t>s.split</w:t>
      </w:r>
      <w:proofErr w:type="spellEnd"/>
      <w:r w:rsidRPr="007B63DE">
        <w:rPr>
          <w:rStyle w:val="CdigoHTML"/>
          <w:rFonts w:eastAsiaTheme="majorEastAsia"/>
          <w:lang w:val="en-US"/>
        </w:rPr>
        <w:t>(',')</w:t>
      </w:r>
    </w:p>
    <w:p w14:paraId="43BE21CF"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w:t>
      </w:r>
      <w:proofErr w:type="spellStart"/>
      <w:r w:rsidRPr="007B63DE">
        <w:rPr>
          <w:rStyle w:val="CdigoHTML"/>
          <w:rFonts w:eastAsiaTheme="majorEastAsia"/>
          <w:lang w:val="en-US"/>
        </w:rPr>
        <w:t>hola</w:t>
      </w:r>
      <w:proofErr w:type="spellEnd"/>
      <w:r w:rsidRPr="007B63DE">
        <w:rPr>
          <w:rStyle w:val="CdigoHTML"/>
          <w:rFonts w:eastAsiaTheme="majorEastAsia"/>
          <w:lang w:val="en-US"/>
        </w:rPr>
        <w:t>', 'que', '</w:t>
      </w:r>
      <w:proofErr w:type="spellStart"/>
      <w:r w:rsidRPr="007B63DE">
        <w:rPr>
          <w:rStyle w:val="CdigoHTML"/>
          <w:rFonts w:eastAsiaTheme="majorEastAsia"/>
          <w:lang w:val="en-US"/>
        </w:rPr>
        <w:t>tal</w:t>
      </w:r>
      <w:proofErr w:type="spellEnd"/>
      <w:r w:rsidRPr="007B63DE">
        <w:rPr>
          <w:rStyle w:val="CdigoHTML"/>
          <w:rFonts w:eastAsiaTheme="majorEastAsia"/>
          <w:lang w:val="en-US"/>
        </w:rPr>
        <w:t>']</w:t>
      </w:r>
    </w:p>
    <w:p w14:paraId="7023DA3D" w14:textId="77777777" w:rsidR="007B63DE" w:rsidRDefault="007B63DE" w:rsidP="007B63DE">
      <w:pPr>
        <w:pStyle w:val="NormalWeb"/>
        <w:ind w:left="720"/>
      </w:pPr>
      <w:r>
        <w:t>Ordenar alfabéticamente</w:t>
      </w:r>
    </w:p>
    <w:p w14:paraId="2A784069" w14:textId="77777777" w:rsidR="007B63DE" w:rsidRDefault="007B63DE" w:rsidP="007B63DE">
      <w:pPr>
        <w:pStyle w:val="HTMLconformatoprevio"/>
        <w:ind w:left="720"/>
        <w:rPr>
          <w:rStyle w:val="CdigoHTML"/>
          <w:rFonts w:eastAsiaTheme="majorEastAsia"/>
        </w:rPr>
      </w:pPr>
      <w:r>
        <w:rPr>
          <w:rStyle w:val="CdigoHTML"/>
          <w:rFonts w:eastAsiaTheme="majorEastAsia"/>
        </w:rPr>
        <w:t>s = "camino"</w:t>
      </w:r>
    </w:p>
    <w:p w14:paraId="624BC57F" w14:textId="77777777" w:rsidR="007B63DE" w:rsidRDefault="007B63DE" w:rsidP="007B63DE">
      <w:pPr>
        <w:pStyle w:val="HTMLconformatoprevio"/>
        <w:ind w:left="720"/>
        <w:rPr>
          <w:rStyle w:val="CdigoHTML"/>
          <w:rFonts w:eastAsiaTheme="majorEastAsia"/>
        </w:rPr>
      </w:pPr>
      <w:r>
        <w:rPr>
          <w:rStyle w:val="CdigoHTML"/>
          <w:rFonts w:eastAsiaTheme="majorEastAsia"/>
        </w:rPr>
        <w:t xml:space="preserve">l = </w:t>
      </w:r>
      <w:proofErr w:type="spellStart"/>
      <w:r>
        <w:rPr>
          <w:rStyle w:val="CdigoHTML"/>
          <w:rFonts w:eastAsiaTheme="majorEastAsia"/>
        </w:rPr>
        <w:t>sorted</w:t>
      </w:r>
      <w:proofErr w:type="spellEnd"/>
      <w:r>
        <w:rPr>
          <w:rStyle w:val="CdigoHTML"/>
          <w:rFonts w:eastAsiaTheme="majorEastAsia"/>
        </w:rPr>
        <w:t>(s)</w:t>
      </w:r>
    </w:p>
    <w:p w14:paraId="0FE492AC" w14:textId="77777777" w:rsidR="007B63DE" w:rsidRDefault="007B63DE" w:rsidP="007B63DE">
      <w:pPr>
        <w:pStyle w:val="HTMLconformatoprevio"/>
        <w:ind w:left="720"/>
        <w:rPr>
          <w:rStyle w:val="CdigoHTML"/>
          <w:rFonts w:eastAsiaTheme="majorEastAsia"/>
        </w:rPr>
      </w:pPr>
      <w:r>
        <w:rPr>
          <w:rStyle w:val="CdigoHTML"/>
          <w:rFonts w:eastAsiaTheme="majorEastAsia"/>
        </w:rPr>
        <w:t>print(l)</w:t>
      </w:r>
    </w:p>
    <w:p w14:paraId="4EDB9BC9" w14:textId="77777777" w:rsidR="007B63DE" w:rsidRDefault="007B63DE" w:rsidP="007B63DE">
      <w:pPr>
        <w:pStyle w:val="HTMLconformatoprevio"/>
        <w:ind w:left="720"/>
        <w:rPr>
          <w:rStyle w:val="CdigoHTML"/>
          <w:rFonts w:eastAsiaTheme="majorEastAsia"/>
        </w:rPr>
      </w:pPr>
      <w:r>
        <w:rPr>
          <w:rStyle w:val="CdigoHTML"/>
          <w:rFonts w:eastAsiaTheme="majorEastAsia"/>
        </w:rPr>
        <w:t xml:space="preserve">#En este caso </w:t>
      </w:r>
      <w:proofErr w:type="spellStart"/>
      <w:r>
        <w:rPr>
          <w:rStyle w:val="CdigoHTML"/>
          <w:rFonts w:eastAsiaTheme="majorEastAsia"/>
        </w:rPr>
        <w:t>sorted</w:t>
      </w:r>
      <w:proofErr w:type="spellEnd"/>
      <w:r>
        <w:rPr>
          <w:rStyle w:val="CdigoHTML"/>
          <w:rFonts w:eastAsiaTheme="majorEastAsia"/>
        </w:rPr>
        <w:t xml:space="preserve"> devuelve una lista ordenada alfabéticamente:</w:t>
      </w:r>
    </w:p>
    <w:p w14:paraId="59F45CEA"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['a', 'c', '</w:t>
      </w:r>
      <w:proofErr w:type="spellStart"/>
      <w:r w:rsidRPr="007B63DE">
        <w:rPr>
          <w:rStyle w:val="CdigoHTML"/>
          <w:rFonts w:eastAsiaTheme="majorEastAsia"/>
          <w:lang w:val="en-US"/>
        </w:rPr>
        <w:t>i</w:t>
      </w:r>
      <w:proofErr w:type="spellEnd"/>
      <w:r w:rsidRPr="007B63DE">
        <w:rPr>
          <w:rStyle w:val="CdigoHTML"/>
          <w:rFonts w:eastAsiaTheme="majorEastAsia"/>
          <w:lang w:val="en-US"/>
        </w:rPr>
        <w:t>', 'm', 'n', 'o']</w:t>
      </w:r>
    </w:p>
    <w:p w14:paraId="0E9D5042" w14:textId="77777777" w:rsidR="007B63DE" w:rsidRDefault="007B63DE" w:rsidP="007B63DE">
      <w:pPr>
        <w:pStyle w:val="NormalWeb"/>
        <w:ind w:left="720"/>
      </w:pPr>
      <w:r>
        <w:t xml:space="preserve">Si quiero armar un </w:t>
      </w:r>
      <w:proofErr w:type="spellStart"/>
      <w:r>
        <w:t>string</w:t>
      </w:r>
      <w:proofErr w:type="spellEnd"/>
      <w:r>
        <w:t xml:space="preserve"> con esa lista. Armamos un </w:t>
      </w:r>
      <w:proofErr w:type="spellStart"/>
      <w:r>
        <w:t>string</w:t>
      </w:r>
      <w:proofErr w:type="spellEnd"/>
      <w:r>
        <w:t xml:space="preserve"> vacío, recorremos la lista y le vamos agregando con el + cada letra. El nuevo </w:t>
      </w:r>
      <w:proofErr w:type="spellStart"/>
      <w:r>
        <w:t>string</w:t>
      </w:r>
      <w:proofErr w:type="spellEnd"/>
      <w:r>
        <w:t xml:space="preserve"> queda con las letras de “camino” ordenadas en forma alfabética:</w:t>
      </w:r>
    </w:p>
    <w:p w14:paraId="441C9FE2"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s2 = ""</w:t>
      </w:r>
    </w:p>
    <w:p w14:paraId="192E8BE1"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 xml:space="preserve">for </w:t>
      </w:r>
      <w:proofErr w:type="spellStart"/>
      <w:r w:rsidRPr="007B63DE">
        <w:rPr>
          <w:rStyle w:val="CdigoHTML"/>
          <w:rFonts w:eastAsiaTheme="majorEastAsia"/>
          <w:lang w:val="en-US"/>
        </w:rPr>
        <w:t>letra</w:t>
      </w:r>
      <w:proofErr w:type="spellEnd"/>
      <w:r w:rsidRPr="007B63DE">
        <w:rPr>
          <w:rStyle w:val="CdigoHTML"/>
          <w:rFonts w:eastAsiaTheme="majorEastAsia"/>
          <w:lang w:val="en-US"/>
        </w:rPr>
        <w:t xml:space="preserve"> in l:</w:t>
      </w:r>
    </w:p>
    <w:p w14:paraId="29B8E3FF" w14:textId="77777777" w:rsidR="007B63DE" w:rsidRDefault="007B63DE" w:rsidP="007B63DE">
      <w:pPr>
        <w:pStyle w:val="HTMLconformatoprevio"/>
        <w:ind w:left="720"/>
        <w:rPr>
          <w:rStyle w:val="CdigoHTML"/>
          <w:rFonts w:eastAsiaTheme="majorEastAsia"/>
        </w:rPr>
      </w:pPr>
      <w:r w:rsidRPr="007B63DE">
        <w:rPr>
          <w:rStyle w:val="CdigoHTML"/>
          <w:rFonts w:eastAsiaTheme="majorEastAsia"/>
          <w:lang w:val="en-US"/>
        </w:rPr>
        <w:t xml:space="preserve"> </w:t>
      </w:r>
      <w:r>
        <w:rPr>
          <w:rStyle w:val="CdigoHTML"/>
          <w:rFonts w:eastAsiaTheme="majorEastAsia"/>
        </w:rPr>
        <w:t>s2 = s2 + letra</w:t>
      </w:r>
    </w:p>
    <w:p w14:paraId="350F7C63" w14:textId="77777777" w:rsidR="007B63DE" w:rsidRDefault="007B63DE" w:rsidP="007B63DE">
      <w:pPr>
        <w:pStyle w:val="HTMLconformatoprevio"/>
        <w:ind w:left="720"/>
        <w:rPr>
          <w:rStyle w:val="CdigoHTML"/>
          <w:rFonts w:eastAsiaTheme="majorEastAsia"/>
        </w:rPr>
      </w:pPr>
      <w:proofErr w:type="spellStart"/>
      <w:r>
        <w:rPr>
          <w:rStyle w:val="CdigoHTML"/>
          <w:rFonts w:eastAsiaTheme="majorEastAsia"/>
        </w:rPr>
        <w:t>acimno</w:t>
      </w:r>
      <w:proofErr w:type="spellEnd"/>
    </w:p>
    <w:p w14:paraId="2E23B822" w14:textId="77777777" w:rsidR="007B63DE" w:rsidRDefault="007B63DE" w:rsidP="007B63DE">
      <w:pPr>
        <w:pStyle w:val="NormalWeb"/>
        <w:ind w:left="720"/>
      </w:pPr>
      <w:r>
        <w:t xml:space="preserve">Hay una forma de unir una lista de un </w:t>
      </w:r>
      <w:proofErr w:type="spellStart"/>
      <w:r>
        <w:t>string</w:t>
      </w:r>
      <w:proofErr w:type="spellEnd"/>
      <w:r>
        <w:t xml:space="preserve"> usando </w:t>
      </w:r>
      <w:proofErr w:type="spellStart"/>
      <w:r>
        <w:t>join</w:t>
      </w:r>
      <w:proofErr w:type="spellEnd"/>
    </w:p>
    <w:p w14:paraId="2B5BC5D9" w14:textId="77777777" w:rsidR="007B63DE" w:rsidRDefault="007B63DE" w:rsidP="007B63DE">
      <w:pPr>
        <w:pStyle w:val="HTMLconformatoprevio"/>
        <w:ind w:left="720"/>
        <w:rPr>
          <w:rStyle w:val="CdigoHTML"/>
          <w:rFonts w:eastAsiaTheme="majorEastAsia"/>
        </w:rPr>
      </w:pPr>
      <w:r>
        <w:rPr>
          <w:rStyle w:val="CdigoHTML"/>
          <w:rFonts w:eastAsiaTheme="majorEastAsia"/>
        </w:rPr>
        <w:t xml:space="preserve">#arma un </w:t>
      </w:r>
      <w:proofErr w:type="spellStart"/>
      <w:r>
        <w:rPr>
          <w:rStyle w:val="CdigoHTML"/>
          <w:rFonts w:eastAsiaTheme="majorEastAsia"/>
        </w:rPr>
        <w:t>string</w:t>
      </w:r>
      <w:proofErr w:type="spellEnd"/>
      <w:r>
        <w:rPr>
          <w:rStyle w:val="CdigoHTML"/>
          <w:rFonts w:eastAsiaTheme="majorEastAsia"/>
        </w:rPr>
        <w:t xml:space="preserve"> vacío y la instrucción </w:t>
      </w:r>
      <w:proofErr w:type="spellStart"/>
      <w:r>
        <w:rPr>
          <w:rStyle w:val="CdigoHTML"/>
          <w:rFonts w:eastAsiaTheme="majorEastAsia"/>
        </w:rPr>
        <w:t>join</w:t>
      </w:r>
      <w:proofErr w:type="spellEnd"/>
      <w:r>
        <w:rPr>
          <w:rStyle w:val="CdigoHTML"/>
          <w:rFonts w:eastAsiaTheme="majorEastAsia"/>
        </w:rPr>
        <w:t xml:space="preserve"> indica que debe unir el parámetro </w:t>
      </w:r>
    </w:p>
    <w:p w14:paraId="7AC1D2F8" w14:textId="77777777" w:rsidR="007B63DE" w:rsidRDefault="007B63DE" w:rsidP="007B63DE">
      <w:pPr>
        <w:pStyle w:val="HTMLconformatoprevio"/>
        <w:ind w:left="720"/>
        <w:rPr>
          <w:rStyle w:val="CdigoHTML"/>
          <w:rFonts w:eastAsiaTheme="majorEastAsia"/>
        </w:rPr>
      </w:pPr>
      <w:r>
        <w:rPr>
          <w:rStyle w:val="CdigoHTML"/>
          <w:rFonts w:eastAsiaTheme="majorEastAsia"/>
        </w:rPr>
        <w:t xml:space="preserve">#con ese </w:t>
      </w:r>
      <w:proofErr w:type="spellStart"/>
      <w:r>
        <w:rPr>
          <w:rStyle w:val="CdigoHTML"/>
          <w:rFonts w:eastAsiaTheme="majorEastAsia"/>
        </w:rPr>
        <w:t>string</w:t>
      </w:r>
      <w:proofErr w:type="spellEnd"/>
      <w:r>
        <w:rPr>
          <w:rStyle w:val="CdigoHTML"/>
          <w:rFonts w:eastAsiaTheme="majorEastAsia"/>
        </w:rPr>
        <w:t>, como es vacío solo une los elementos de la lista.</w:t>
      </w:r>
    </w:p>
    <w:p w14:paraId="78C77CAF"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lastRenderedPageBreak/>
        <w:t xml:space="preserve">s2 = "".join(l) </w:t>
      </w:r>
    </w:p>
    <w:p w14:paraId="18074AE0" w14:textId="77777777" w:rsidR="007B63DE" w:rsidRPr="007B63DE" w:rsidRDefault="007B63DE" w:rsidP="007B63DE">
      <w:pPr>
        <w:pStyle w:val="HTMLconformatoprevio"/>
        <w:ind w:left="720"/>
        <w:rPr>
          <w:rStyle w:val="CdigoHTML"/>
          <w:rFonts w:eastAsiaTheme="majorEastAsia"/>
          <w:lang w:val="en-US"/>
        </w:rPr>
      </w:pPr>
    </w:p>
    <w:p w14:paraId="6AD02C3E"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 xml:space="preserve">#con </w:t>
      </w:r>
      <w:proofErr w:type="spellStart"/>
      <w:r w:rsidRPr="007B63DE">
        <w:rPr>
          <w:rStyle w:val="CdigoHTML"/>
          <w:rFonts w:eastAsiaTheme="majorEastAsia"/>
          <w:lang w:val="en-US"/>
        </w:rPr>
        <w:t>guiones</w:t>
      </w:r>
      <w:proofErr w:type="spellEnd"/>
    </w:p>
    <w:p w14:paraId="4F3E418E" w14:textId="77777777" w:rsidR="007B63DE" w:rsidRPr="007B63DE" w:rsidRDefault="007B63DE" w:rsidP="007B63DE">
      <w:pPr>
        <w:pStyle w:val="HTMLconformatoprevio"/>
        <w:ind w:left="720"/>
        <w:rPr>
          <w:rStyle w:val="CdigoHTML"/>
          <w:rFonts w:eastAsiaTheme="majorEastAsia"/>
          <w:lang w:val="en-US"/>
        </w:rPr>
      </w:pPr>
      <w:r w:rsidRPr="007B63DE">
        <w:rPr>
          <w:rStyle w:val="CdigoHTML"/>
          <w:rFonts w:eastAsiaTheme="majorEastAsia"/>
          <w:lang w:val="en-US"/>
        </w:rPr>
        <w:t>s3 = "-".join(l)</w:t>
      </w:r>
    </w:p>
    <w:p w14:paraId="2265C851" w14:textId="77777777" w:rsidR="007B63DE" w:rsidRDefault="007B63DE" w:rsidP="007B63DE">
      <w:pPr>
        <w:pStyle w:val="HTMLconformatoprevio"/>
        <w:ind w:left="720"/>
        <w:rPr>
          <w:rStyle w:val="CdigoHTML"/>
          <w:rFonts w:eastAsiaTheme="majorEastAsia"/>
        </w:rPr>
      </w:pPr>
      <w:r>
        <w:rPr>
          <w:rStyle w:val="CdigoHTML"/>
          <w:rFonts w:eastAsiaTheme="majorEastAsia"/>
        </w:rPr>
        <w:t>a-c-i-m-n-o</w:t>
      </w:r>
    </w:p>
    <w:p w14:paraId="35C29C33" w14:textId="77777777" w:rsidR="007B63DE" w:rsidRDefault="007B63DE" w:rsidP="007B63DE">
      <w:pPr>
        <w:pStyle w:val="HTMLconformatoprevio"/>
        <w:rPr>
          <w:rStyle w:val="CdigoHTML"/>
          <w:rFonts w:eastAsiaTheme="majorEastAsia"/>
        </w:rPr>
      </w:pPr>
    </w:p>
    <w:p w14:paraId="05EF2307" w14:textId="77777777" w:rsidR="007B63DE" w:rsidRDefault="007B63DE" w:rsidP="007B63DE">
      <w:pPr>
        <w:pStyle w:val="Ttulo2"/>
        <w:numPr>
          <w:ilvl w:val="0"/>
          <w:numId w:val="0"/>
        </w:numPr>
        <w:ind w:left="283"/>
      </w:pPr>
      <w:r>
        <w:t xml:space="preserve">f) </w:t>
      </w:r>
      <w:proofErr w:type="spellStart"/>
      <w:r>
        <w:t>Tuplas</w:t>
      </w:r>
      <w:proofErr w:type="spellEnd"/>
    </w:p>
    <w:p w14:paraId="421F767F" w14:textId="77777777" w:rsidR="007B63DE" w:rsidRDefault="007B63DE" w:rsidP="007B63DE">
      <w:pPr>
        <w:pStyle w:val="NormalWeb"/>
        <w:ind w:left="283"/>
      </w:pPr>
      <w:r>
        <w:t>La genero colocando todos los elementos entre paréntesis, separados por comas.</w:t>
      </w:r>
    </w:p>
    <w:p w14:paraId="4C11AD65" w14:textId="77777777" w:rsidR="007B63DE" w:rsidRDefault="007B63DE" w:rsidP="007B63DE">
      <w:pPr>
        <w:pStyle w:val="NormalWeb"/>
        <w:ind w:left="283"/>
      </w:pPr>
      <w:r>
        <w:t xml:space="preserve">En las </w:t>
      </w:r>
      <w:proofErr w:type="spellStart"/>
      <w:r>
        <w:t>tuplas</w:t>
      </w:r>
      <w:proofErr w:type="spellEnd"/>
      <w:r>
        <w:t xml:space="preserve"> no puedo modificar los valores.</w:t>
      </w:r>
    </w:p>
    <w:p w14:paraId="5D35CB90"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tupla</w:t>
      </w:r>
      <w:proofErr w:type="spellEnd"/>
      <w:r>
        <w:rPr>
          <w:rStyle w:val="CdigoHTML"/>
          <w:rFonts w:eastAsiaTheme="majorEastAsia"/>
        </w:rPr>
        <w:t xml:space="preserve"> = (123,"juan perez",18000)</w:t>
      </w:r>
    </w:p>
    <w:p w14:paraId="73CF4547" w14:textId="77777777" w:rsidR="007B63DE" w:rsidRDefault="007B63DE" w:rsidP="007B63DE">
      <w:pPr>
        <w:pStyle w:val="NormalWeb"/>
        <w:ind w:left="283"/>
      </w:pPr>
      <w:r>
        <w:t xml:space="preserve">puede representar una </w:t>
      </w:r>
      <w:proofErr w:type="spellStart"/>
      <w:r>
        <w:t>tupla</w:t>
      </w:r>
      <w:proofErr w:type="spellEnd"/>
      <w:r>
        <w:t xml:space="preserve"> (un registro) de un trabajador (“juan </w:t>
      </w:r>
      <w:proofErr w:type="spellStart"/>
      <w:r>
        <w:t>perez</w:t>
      </w:r>
      <w:proofErr w:type="spellEnd"/>
      <w:r>
        <w:t>”) cuyo legajo es el 123, y tiene un sueldo de $18.000.</w:t>
      </w:r>
    </w:p>
    <w:p w14:paraId="71A19932" w14:textId="77777777" w:rsidR="007B63DE" w:rsidRDefault="007B63DE" w:rsidP="007B63DE">
      <w:pPr>
        <w:pStyle w:val="NormalWeb"/>
        <w:ind w:left="283"/>
      </w:pPr>
      <w:r>
        <w:t>Cada campo se lo referencia por una posición: la primera es la 0 (cero), la segunda la 1 (uno), etc.</w:t>
      </w:r>
    </w:p>
    <w:p w14:paraId="5F7EFC49"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print</w:t>
      </w:r>
      <w:proofErr w:type="spellEnd"/>
      <w:r>
        <w:rPr>
          <w:rStyle w:val="CdigoHTML"/>
          <w:rFonts w:eastAsiaTheme="majorEastAsia"/>
        </w:rPr>
        <w:t>(</w:t>
      </w:r>
      <w:proofErr w:type="spellStart"/>
      <w:r>
        <w:rPr>
          <w:rStyle w:val="CdigoHTML"/>
          <w:rFonts w:eastAsiaTheme="majorEastAsia"/>
        </w:rPr>
        <w:t>tupla</w:t>
      </w:r>
      <w:proofErr w:type="spellEnd"/>
      <w:r>
        <w:rPr>
          <w:rStyle w:val="CdigoHTML"/>
          <w:rFonts w:eastAsiaTheme="majorEastAsia"/>
        </w:rPr>
        <w:t>[0])</w:t>
      </w:r>
    </w:p>
    <w:p w14:paraId="25A176BB" w14:textId="77777777" w:rsidR="007B63DE" w:rsidRDefault="007B63DE" w:rsidP="007B63DE">
      <w:pPr>
        <w:pStyle w:val="HTMLconformatoprevio"/>
        <w:ind w:left="283"/>
        <w:rPr>
          <w:rStyle w:val="CdigoHTML"/>
          <w:rFonts w:eastAsiaTheme="majorEastAsia"/>
        </w:rPr>
      </w:pPr>
      <w:r>
        <w:rPr>
          <w:rStyle w:val="CdigoHTML"/>
          <w:rFonts w:eastAsiaTheme="majorEastAsia"/>
        </w:rPr>
        <w:t>imprime 123.</w:t>
      </w:r>
    </w:p>
    <w:p w14:paraId="3E54A13A" w14:textId="77777777" w:rsidR="007B63DE" w:rsidRDefault="007B63DE" w:rsidP="007B63DE">
      <w:pPr>
        <w:pStyle w:val="NormalWeb"/>
        <w:ind w:left="283"/>
      </w:pPr>
      <w:r>
        <w:t>Pero no podemos modificar ningún campo. Es decir, los valores son fijos. Por ejemplo, si queremos modificarle el sueldo y escribimos:</w:t>
      </w:r>
    </w:p>
    <w:p w14:paraId="4FB9F7E0"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tupla</w:t>
      </w:r>
      <w:proofErr w:type="spellEnd"/>
      <w:r>
        <w:rPr>
          <w:rStyle w:val="CdigoHTML"/>
          <w:rFonts w:eastAsiaTheme="majorEastAsia"/>
        </w:rPr>
        <w:t>[2] = 20000 #nos da un error</w:t>
      </w:r>
    </w:p>
    <w:p w14:paraId="2C6722FE" w14:textId="77777777" w:rsidR="007B63DE" w:rsidRDefault="007B63DE" w:rsidP="007B63DE">
      <w:pPr>
        <w:pStyle w:val="NormalWeb"/>
        <w:ind w:left="283"/>
      </w:pPr>
      <w:r>
        <w:t xml:space="preserve">Podemos usar el operador de índice </w:t>
      </w:r>
      <w:r>
        <w:rPr>
          <w:rStyle w:val="CdigoHTML"/>
          <w:rFonts w:eastAsiaTheme="majorEastAsia"/>
        </w:rPr>
        <w:t>[]</w:t>
      </w:r>
      <w:r>
        <w:t xml:space="preserve"> para acceder a un elemento en una </w:t>
      </w:r>
      <w:proofErr w:type="spellStart"/>
      <w:r>
        <w:t>tupla</w:t>
      </w:r>
      <w:proofErr w:type="spellEnd"/>
      <w:r>
        <w:t>, donde el índice comienza desde 0.</w:t>
      </w:r>
    </w:p>
    <w:p w14:paraId="0BB64338" w14:textId="77777777" w:rsidR="007B63DE" w:rsidRDefault="007B63DE" w:rsidP="007B63DE">
      <w:pPr>
        <w:pStyle w:val="Ttulo2"/>
        <w:numPr>
          <w:ilvl w:val="0"/>
          <w:numId w:val="0"/>
        </w:numPr>
        <w:ind w:left="643" w:hanging="360"/>
      </w:pPr>
      <w:r>
        <w:t>g) Diccionarios</w:t>
      </w:r>
    </w:p>
    <w:p w14:paraId="6A3D5FC2" w14:textId="77777777" w:rsidR="007B63DE" w:rsidRDefault="007B63DE" w:rsidP="007B63DE">
      <w:pPr>
        <w:pStyle w:val="NormalWeb"/>
        <w:ind w:left="283"/>
      </w:pPr>
      <w:r>
        <w:t xml:space="preserve">El diccionario de Python en una colección desordenada de elementos. Cada elemento de un diccionario tiene un par </w:t>
      </w:r>
      <w:r>
        <w:rPr>
          <w:rStyle w:val="CdigoHTML"/>
          <w:rFonts w:eastAsiaTheme="majorEastAsia"/>
        </w:rPr>
        <w:t xml:space="preserve">clave / </w:t>
      </w:r>
      <w:proofErr w:type="spellStart"/>
      <w:r>
        <w:rPr>
          <w:rStyle w:val="CdigoHTML"/>
          <w:rFonts w:eastAsiaTheme="majorEastAsia"/>
        </w:rPr>
        <w:t>valor.</w:t>
      </w:r>
      <w:r>
        <w:t>Los</w:t>
      </w:r>
      <w:proofErr w:type="spellEnd"/>
      <w:r>
        <w:t xml:space="preserve"> diccionarios están optimizados para devolver valores cuando se conoce la clave.</w:t>
      </w:r>
    </w:p>
    <w:p w14:paraId="4F8F79F4" w14:textId="77777777" w:rsidR="007B63DE" w:rsidRDefault="007B63DE" w:rsidP="007B63DE">
      <w:pPr>
        <w:pStyle w:val="NormalWeb"/>
        <w:ind w:left="283"/>
      </w:pPr>
      <w:r>
        <w:t xml:space="preserve">Crear un diccionario es tan simple como colocar elementos entre llaves </w:t>
      </w:r>
      <w:r>
        <w:rPr>
          <w:rStyle w:val="CdigoHTML"/>
          <w:rFonts w:eastAsiaTheme="majorEastAsia"/>
        </w:rPr>
        <w:t>{}</w:t>
      </w:r>
      <w:r>
        <w:t xml:space="preserve"> separadas por comas. Un elemento tiene una clave y un valor correspondiente que se expresa como un par </w:t>
      </w:r>
      <w:r>
        <w:rPr>
          <w:rStyle w:val="CdigoHTML"/>
          <w:rFonts w:eastAsiaTheme="majorEastAsia"/>
        </w:rPr>
        <w:t>(clave: valor)</w:t>
      </w:r>
      <w:r>
        <w:t xml:space="preserve">. Si bien los valores pueden ser de cualquier tipo de dato y pueden repetirse, las claves deben ser de tipo inmutable (cadena, número o </w:t>
      </w:r>
      <w:proofErr w:type="spellStart"/>
      <w:r>
        <w:t>tupla</w:t>
      </w:r>
      <w:proofErr w:type="spellEnd"/>
      <w:r>
        <w:t xml:space="preserve"> con elementos inmutables) y deben ser únicas.</w:t>
      </w:r>
    </w:p>
    <w:p w14:paraId="4E4675BC" w14:textId="77777777" w:rsidR="007B63DE" w:rsidRDefault="007B63DE" w:rsidP="007B63DE">
      <w:pPr>
        <w:pStyle w:val="HTMLconformatoprevio"/>
        <w:ind w:left="283"/>
        <w:rPr>
          <w:rStyle w:val="CdigoHTML"/>
          <w:rFonts w:eastAsiaTheme="majorEastAsia"/>
        </w:rPr>
      </w:pPr>
      <w:r>
        <w:rPr>
          <w:rStyle w:val="CdigoHTML"/>
          <w:rFonts w:eastAsiaTheme="majorEastAsia"/>
        </w:rPr>
        <w:t xml:space="preserve"># diccionario </w:t>
      </w:r>
      <w:proofErr w:type="spellStart"/>
      <w:r>
        <w:rPr>
          <w:rStyle w:val="CdigoHTML"/>
          <w:rFonts w:eastAsiaTheme="majorEastAsia"/>
        </w:rPr>
        <w:t>vacio</w:t>
      </w:r>
      <w:proofErr w:type="spellEnd"/>
    </w:p>
    <w:p w14:paraId="001F7CF3"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dicc</w:t>
      </w:r>
      <w:proofErr w:type="spellEnd"/>
      <w:r>
        <w:rPr>
          <w:rStyle w:val="CdigoHTML"/>
          <w:rFonts w:eastAsiaTheme="majorEastAsia"/>
        </w:rPr>
        <w:t xml:space="preserve"> = {}</w:t>
      </w:r>
    </w:p>
    <w:p w14:paraId="53092CF9" w14:textId="77777777" w:rsidR="007B63DE" w:rsidRDefault="007B63DE" w:rsidP="007B63DE">
      <w:pPr>
        <w:pStyle w:val="HTMLconformatoprevio"/>
        <w:ind w:left="283"/>
        <w:rPr>
          <w:rStyle w:val="CdigoHTML"/>
          <w:rFonts w:eastAsiaTheme="majorEastAsia"/>
        </w:rPr>
      </w:pPr>
      <w:r>
        <w:rPr>
          <w:rStyle w:val="CdigoHTML"/>
          <w:rFonts w:eastAsiaTheme="majorEastAsia"/>
        </w:rPr>
        <w:t># diccionario con claves enteras</w:t>
      </w:r>
    </w:p>
    <w:p w14:paraId="220F3D3A"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dicc</w:t>
      </w:r>
      <w:proofErr w:type="spellEnd"/>
      <w:r>
        <w:rPr>
          <w:rStyle w:val="CdigoHTML"/>
          <w:rFonts w:eastAsiaTheme="majorEastAsia"/>
        </w:rPr>
        <w:t xml:space="preserve"> = {1: 'manzana', 2: 'pelota'}</w:t>
      </w:r>
    </w:p>
    <w:p w14:paraId="3DACAA18" w14:textId="77777777" w:rsidR="007B63DE" w:rsidRDefault="007B63DE" w:rsidP="007B63DE">
      <w:pPr>
        <w:pStyle w:val="HTMLconformatoprevio"/>
        <w:ind w:left="283"/>
        <w:rPr>
          <w:rStyle w:val="CdigoHTML"/>
          <w:rFonts w:eastAsiaTheme="majorEastAsia"/>
        </w:rPr>
      </w:pPr>
      <w:r>
        <w:rPr>
          <w:rStyle w:val="CdigoHTML"/>
          <w:rFonts w:eastAsiaTheme="majorEastAsia"/>
        </w:rPr>
        <w:t># diccionario con claves mixtas</w:t>
      </w:r>
    </w:p>
    <w:p w14:paraId="24063443" w14:textId="77777777" w:rsidR="007B63DE" w:rsidRDefault="007B63DE" w:rsidP="007B63DE">
      <w:pPr>
        <w:pStyle w:val="HTMLconformatoprevio"/>
        <w:ind w:left="283"/>
        <w:rPr>
          <w:rStyle w:val="CdigoHTML"/>
          <w:rFonts w:eastAsiaTheme="majorEastAsia"/>
        </w:rPr>
      </w:pPr>
      <w:proofErr w:type="spellStart"/>
      <w:r>
        <w:rPr>
          <w:rStyle w:val="CdigoHTML"/>
          <w:rFonts w:eastAsiaTheme="majorEastAsia"/>
        </w:rPr>
        <w:t>dicc</w:t>
      </w:r>
      <w:proofErr w:type="spellEnd"/>
      <w:r>
        <w:rPr>
          <w:rStyle w:val="CdigoHTML"/>
          <w:rFonts w:eastAsiaTheme="majorEastAsia"/>
        </w:rPr>
        <w:t xml:space="preserve"> = {'nombre': 'Lucas', 1: [2, 4, 3]}</w:t>
      </w:r>
    </w:p>
    <w:p w14:paraId="00435825" w14:textId="7C23B97F" w:rsidR="0050673B" w:rsidRDefault="007B63DE" w:rsidP="00972E49">
      <w:pPr>
        <w:pStyle w:val="NormalWeb"/>
        <w:ind w:left="283"/>
      </w:pPr>
      <w:r>
        <w:t xml:space="preserve">Si usamos los corchetes </w:t>
      </w:r>
      <w:r>
        <w:rPr>
          <w:rStyle w:val="CdigoHTML"/>
          <w:rFonts w:eastAsiaTheme="majorEastAsia"/>
        </w:rPr>
        <w:t>[]</w:t>
      </w:r>
      <w:r>
        <w:t xml:space="preserve">, </w:t>
      </w:r>
      <w:proofErr w:type="spellStart"/>
      <w:r>
        <w:rPr>
          <w:rStyle w:val="CdigoHTML"/>
          <w:rFonts w:eastAsiaTheme="majorEastAsia"/>
        </w:rPr>
        <w:t>KeyError</w:t>
      </w:r>
      <w:proofErr w:type="spellEnd"/>
      <w:r>
        <w:t xml:space="preserve"> se genera en caso de que no se encuentre una clave en el diccionario. Por otro lado, el método </w:t>
      </w:r>
      <w:proofErr w:type="spellStart"/>
      <w:r>
        <w:rPr>
          <w:rStyle w:val="CdigoHTML"/>
          <w:rFonts w:eastAsiaTheme="majorEastAsia"/>
        </w:rPr>
        <w:t>get</w:t>
      </w:r>
      <w:proofErr w:type="spellEnd"/>
      <w:r>
        <w:rPr>
          <w:rStyle w:val="CdigoHTML"/>
          <w:rFonts w:eastAsiaTheme="majorEastAsia"/>
        </w:rPr>
        <w:t>()</w:t>
      </w:r>
      <w:r>
        <w:t xml:space="preserve"> devuelve </w:t>
      </w:r>
      <w:proofErr w:type="spellStart"/>
      <w:r>
        <w:rPr>
          <w:rStyle w:val="CdigoHTML"/>
          <w:rFonts w:eastAsiaTheme="majorEastAsia"/>
        </w:rPr>
        <w:t>None</w:t>
      </w:r>
      <w:proofErr w:type="spellEnd"/>
      <w:r>
        <w:t xml:space="preserve"> si no se encuentra la clave</w:t>
      </w:r>
      <w:r w:rsidR="00972E49">
        <w:t>.</w:t>
      </w:r>
    </w:p>
    <w:p w14:paraId="314FD37B" w14:textId="762CD6E7" w:rsidR="004D489B" w:rsidRDefault="004D489B" w:rsidP="001C10B1">
      <w:pPr>
        <w:pStyle w:val="Ttulo2"/>
      </w:pPr>
      <w:r>
        <w:lastRenderedPageBreak/>
        <w:t>CONSTRUCTORES</w:t>
      </w:r>
    </w:p>
    <w:p w14:paraId="3B739568" w14:textId="77777777" w:rsidR="00DA6F8C" w:rsidRDefault="00DA6F8C" w:rsidP="00DA6F8C">
      <w:pPr>
        <w:pStyle w:val="NormalWeb"/>
        <w:ind w:firstLine="283"/>
      </w:pPr>
      <w:r>
        <w:t>Existen distintos tipos de constructores</w:t>
      </w:r>
    </w:p>
    <w:p w14:paraId="5C377917" w14:textId="77777777" w:rsidR="00DA6F8C" w:rsidRDefault="00DA6F8C" w:rsidP="00DA6F8C">
      <w:pPr>
        <w:pStyle w:val="Ttulo3"/>
      </w:pPr>
      <w:r>
        <w:t>Constructor predeterminado</w:t>
      </w:r>
    </w:p>
    <w:p w14:paraId="572D5E0A" w14:textId="77777777" w:rsidR="00DA6F8C" w:rsidRDefault="00DA6F8C" w:rsidP="00DA6F8C">
      <w:pPr>
        <w:pStyle w:val="NormalWeb"/>
        <w:ind w:left="720"/>
      </w:pPr>
      <w:r>
        <w:t>Es un constructor simple que no acepta ningún argumento. Su definición tiene solo un argumento que es una referencia a la instancia que se esta construyendo.</w:t>
      </w:r>
    </w:p>
    <w:p w14:paraId="027D9B0D" w14:textId="77777777" w:rsidR="00DA6F8C" w:rsidRDefault="00DA6F8C" w:rsidP="00DA6F8C">
      <w:pPr>
        <w:pStyle w:val="HTMLconformatoprevio"/>
        <w:ind w:left="720"/>
        <w:rPr>
          <w:rStyle w:val="CdigoHTML"/>
          <w:rFonts w:eastAsiaTheme="majorEastAsia"/>
        </w:rPr>
      </w:pPr>
      <w:proofErr w:type="spellStart"/>
      <w:r>
        <w:rPr>
          <w:rStyle w:val="CdigoHTML"/>
          <w:rFonts w:eastAsiaTheme="majorEastAsia"/>
        </w:rPr>
        <w:t>class</w:t>
      </w:r>
      <w:proofErr w:type="spellEnd"/>
      <w:r>
        <w:rPr>
          <w:rStyle w:val="CdigoHTML"/>
          <w:rFonts w:eastAsiaTheme="majorEastAsia"/>
        </w:rPr>
        <w:t xml:space="preserve"> Profesor: </w:t>
      </w:r>
    </w:p>
    <w:p w14:paraId="27B1E70A"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w:t>
      </w:r>
    </w:p>
    <w:p w14:paraId="6EF92FA4"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 constructor predeterminado </w:t>
      </w:r>
    </w:p>
    <w:p w14:paraId="68A5A295"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w:t>
      </w:r>
      <w:proofErr w:type="spellStart"/>
      <w:r>
        <w:rPr>
          <w:rStyle w:val="CdigoHTML"/>
          <w:rFonts w:eastAsiaTheme="majorEastAsia"/>
        </w:rPr>
        <w:t>def</w:t>
      </w:r>
      <w:proofErr w:type="spellEnd"/>
      <w:r>
        <w:rPr>
          <w:rStyle w:val="CdigoHTML"/>
          <w:rFonts w:eastAsiaTheme="majorEastAsia"/>
        </w:rPr>
        <w:t xml:space="preserve"> __</w:t>
      </w:r>
      <w:proofErr w:type="spellStart"/>
      <w:r>
        <w:rPr>
          <w:rStyle w:val="CdigoHTML"/>
          <w:rFonts w:eastAsiaTheme="majorEastAsia"/>
        </w:rPr>
        <w:t>init</w:t>
      </w:r>
      <w:proofErr w:type="spellEnd"/>
      <w:r>
        <w:rPr>
          <w:rStyle w:val="CdigoHTML"/>
          <w:rFonts w:eastAsiaTheme="majorEastAsia"/>
        </w:rPr>
        <w:t>__(</w:t>
      </w:r>
      <w:proofErr w:type="spellStart"/>
      <w:r>
        <w:rPr>
          <w:rStyle w:val="CdigoHTML"/>
          <w:rFonts w:eastAsiaTheme="majorEastAsia"/>
        </w:rPr>
        <w:t>self</w:t>
      </w:r>
      <w:proofErr w:type="spellEnd"/>
      <w:r>
        <w:rPr>
          <w:rStyle w:val="CdigoHTML"/>
          <w:rFonts w:eastAsiaTheme="majorEastAsia"/>
        </w:rPr>
        <w:t xml:space="preserve">): </w:t>
      </w:r>
    </w:p>
    <w:p w14:paraId="355B1FA5"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w:t>
      </w:r>
      <w:proofErr w:type="spellStart"/>
      <w:r>
        <w:rPr>
          <w:rStyle w:val="CdigoHTML"/>
          <w:rFonts w:eastAsiaTheme="majorEastAsia"/>
        </w:rPr>
        <w:t>self.nombre</w:t>
      </w:r>
      <w:proofErr w:type="spellEnd"/>
      <w:r>
        <w:rPr>
          <w:rStyle w:val="CdigoHTML"/>
          <w:rFonts w:eastAsiaTheme="majorEastAsia"/>
        </w:rPr>
        <w:t xml:space="preserve"> = "Manuel"</w:t>
      </w:r>
    </w:p>
    <w:p w14:paraId="03D9DDE7"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w:t>
      </w:r>
    </w:p>
    <w:p w14:paraId="58229C0A"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 un método para imprimir miembros de datos</w:t>
      </w:r>
    </w:p>
    <w:p w14:paraId="42C92385" w14:textId="77777777" w:rsidR="00DA6F8C" w:rsidRPr="00DA6F8C" w:rsidRDefault="00DA6F8C" w:rsidP="00DA6F8C">
      <w:pPr>
        <w:pStyle w:val="HTMLconformatoprevio"/>
        <w:ind w:left="720"/>
        <w:rPr>
          <w:rStyle w:val="CdigoHTML"/>
          <w:rFonts w:eastAsiaTheme="majorEastAsia"/>
          <w:lang w:val="en-US"/>
        </w:rPr>
      </w:pPr>
      <w:r>
        <w:rPr>
          <w:rStyle w:val="CdigoHTML"/>
          <w:rFonts w:eastAsiaTheme="majorEastAsia"/>
        </w:rPr>
        <w:t xml:space="preserve">    </w:t>
      </w:r>
      <w:r w:rsidRPr="00DA6F8C">
        <w:rPr>
          <w:rStyle w:val="CdigoHTML"/>
          <w:rFonts w:eastAsiaTheme="majorEastAsia"/>
          <w:lang w:val="en-US"/>
        </w:rPr>
        <w:t xml:space="preserve">def </w:t>
      </w:r>
      <w:proofErr w:type="spellStart"/>
      <w:r w:rsidRPr="00DA6F8C">
        <w:rPr>
          <w:rStyle w:val="CdigoHTML"/>
          <w:rFonts w:eastAsiaTheme="majorEastAsia"/>
          <w:lang w:val="en-US"/>
        </w:rPr>
        <w:t>print_Profesor</w:t>
      </w:r>
      <w:proofErr w:type="spellEnd"/>
      <w:r w:rsidRPr="00DA6F8C">
        <w:rPr>
          <w:rStyle w:val="CdigoHTML"/>
          <w:rFonts w:eastAsiaTheme="majorEastAsia"/>
          <w:lang w:val="en-US"/>
        </w:rPr>
        <w:t xml:space="preserve">(self): </w:t>
      </w:r>
    </w:p>
    <w:p w14:paraId="396470C5" w14:textId="77777777" w:rsidR="00DA6F8C" w:rsidRPr="00DA6F8C" w:rsidRDefault="00DA6F8C" w:rsidP="00DA6F8C">
      <w:pPr>
        <w:pStyle w:val="HTMLconformatoprevio"/>
        <w:ind w:left="720"/>
        <w:rPr>
          <w:rStyle w:val="CdigoHTML"/>
          <w:rFonts w:eastAsiaTheme="majorEastAsia"/>
          <w:lang w:val="en-US"/>
        </w:rPr>
      </w:pPr>
      <w:r w:rsidRPr="00DA6F8C">
        <w:rPr>
          <w:rStyle w:val="CdigoHTML"/>
          <w:rFonts w:eastAsiaTheme="majorEastAsia"/>
          <w:lang w:val="en-US"/>
        </w:rPr>
        <w:t xml:space="preserve">        print(</w:t>
      </w:r>
      <w:proofErr w:type="spellStart"/>
      <w:r w:rsidRPr="00DA6F8C">
        <w:rPr>
          <w:rStyle w:val="CdigoHTML"/>
          <w:rFonts w:eastAsiaTheme="majorEastAsia"/>
          <w:lang w:val="en-US"/>
        </w:rPr>
        <w:t>self.nombre</w:t>
      </w:r>
      <w:proofErr w:type="spellEnd"/>
      <w:r w:rsidRPr="00DA6F8C">
        <w:rPr>
          <w:rStyle w:val="CdigoHTML"/>
          <w:rFonts w:eastAsiaTheme="majorEastAsia"/>
          <w:lang w:val="en-US"/>
        </w:rPr>
        <w:t xml:space="preserve">) </w:t>
      </w:r>
    </w:p>
    <w:p w14:paraId="5D470C08" w14:textId="77777777" w:rsidR="00DA6F8C" w:rsidRPr="00DA6F8C" w:rsidRDefault="00DA6F8C" w:rsidP="00DA6F8C">
      <w:pPr>
        <w:pStyle w:val="HTMLconformatoprevio"/>
        <w:ind w:left="720"/>
        <w:rPr>
          <w:rStyle w:val="CdigoHTML"/>
          <w:rFonts w:eastAsiaTheme="majorEastAsia"/>
          <w:lang w:val="en-US"/>
        </w:rPr>
      </w:pPr>
      <w:r w:rsidRPr="00DA6F8C">
        <w:rPr>
          <w:rStyle w:val="CdigoHTML"/>
          <w:rFonts w:eastAsiaTheme="majorEastAsia"/>
          <w:lang w:val="en-US"/>
        </w:rPr>
        <w:t xml:space="preserve">  </w:t>
      </w:r>
    </w:p>
    <w:p w14:paraId="09A58047" w14:textId="77777777" w:rsidR="00DA6F8C" w:rsidRDefault="00DA6F8C" w:rsidP="00DA6F8C">
      <w:pPr>
        <w:pStyle w:val="HTMLconformatoprevio"/>
        <w:ind w:left="720"/>
        <w:rPr>
          <w:rStyle w:val="CdigoHTML"/>
          <w:rFonts w:eastAsiaTheme="majorEastAsia"/>
        </w:rPr>
      </w:pPr>
      <w:r>
        <w:rPr>
          <w:rStyle w:val="CdigoHTML"/>
          <w:rFonts w:eastAsiaTheme="majorEastAsia"/>
        </w:rPr>
        <w:t># creando objeto de la clase</w:t>
      </w:r>
    </w:p>
    <w:p w14:paraId="2D36D074" w14:textId="77777777" w:rsidR="00DA6F8C" w:rsidRDefault="00DA6F8C" w:rsidP="00DA6F8C">
      <w:pPr>
        <w:pStyle w:val="HTMLconformatoprevio"/>
        <w:ind w:left="720"/>
        <w:rPr>
          <w:rStyle w:val="CdigoHTML"/>
          <w:rFonts w:eastAsiaTheme="majorEastAsia"/>
        </w:rPr>
      </w:pPr>
      <w:proofErr w:type="spellStart"/>
      <w:r>
        <w:rPr>
          <w:rStyle w:val="CdigoHTML"/>
          <w:rFonts w:eastAsiaTheme="majorEastAsia"/>
        </w:rPr>
        <w:t>obj</w:t>
      </w:r>
      <w:proofErr w:type="spellEnd"/>
      <w:r>
        <w:rPr>
          <w:rStyle w:val="CdigoHTML"/>
          <w:rFonts w:eastAsiaTheme="majorEastAsia"/>
        </w:rPr>
        <w:t xml:space="preserve"> = Profesor() </w:t>
      </w:r>
    </w:p>
    <w:p w14:paraId="2AE7AF82" w14:textId="77777777" w:rsidR="00DA6F8C" w:rsidRDefault="00DA6F8C" w:rsidP="00DA6F8C">
      <w:pPr>
        <w:pStyle w:val="HTMLconformatoprevio"/>
        <w:ind w:left="720"/>
        <w:rPr>
          <w:rStyle w:val="CdigoHTML"/>
          <w:rFonts w:eastAsiaTheme="majorEastAsia"/>
        </w:rPr>
      </w:pPr>
      <w:r>
        <w:rPr>
          <w:rStyle w:val="CdigoHTML"/>
          <w:rFonts w:eastAsiaTheme="majorEastAsia"/>
        </w:rPr>
        <w:t xml:space="preserve"># llamar al método de instancia usando el objeto </w:t>
      </w:r>
      <w:proofErr w:type="spellStart"/>
      <w:r>
        <w:rPr>
          <w:rStyle w:val="CdigoHTML"/>
          <w:rFonts w:eastAsiaTheme="majorEastAsia"/>
        </w:rPr>
        <w:t>obj</w:t>
      </w:r>
      <w:proofErr w:type="spellEnd"/>
    </w:p>
    <w:p w14:paraId="1544DF01" w14:textId="77777777" w:rsidR="00DA6F8C" w:rsidRDefault="00DA6F8C" w:rsidP="00DA6F8C">
      <w:pPr>
        <w:pStyle w:val="HTMLconformatoprevio"/>
        <w:ind w:left="720"/>
        <w:rPr>
          <w:rStyle w:val="CdigoHTML"/>
          <w:rFonts w:eastAsiaTheme="majorEastAsia"/>
        </w:rPr>
      </w:pPr>
      <w:proofErr w:type="spellStart"/>
      <w:r>
        <w:rPr>
          <w:rStyle w:val="CdigoHTML"/>
          <w:rFonts w:eastAsiaTheme="majorEastAsia"/>
        </w:rPr>
        <w:t>obj.print_Profesor</w:t>
      </w:r>
      <w:proofErr w:type="spellEnd"/>
      <w:r>
        <w:rPr>
          <w:rStyle w:val="CdigoHTML"/>
          <w:rFonts w:eastAsiaTheme="majorEastAsia"/>
        </w:rPr>
        <w:t xml:space="preserve">() </w:t>
      </w:r>
    </w:p>
    <w:p w14:paraId="0E2BD580" w14:textId="77777777" w:rsidR="00DA6F8C" w:rsidRDefault="00DA6F8C" w:rsidP="00DA6F8C">
      <w:pPr>
        <w:pStyle w:val="NormalWeb"/>
        <w:ind w:left="720"/>
      </w:pPr>
      <w:r>
        <w:t xml:space="preserve">¿Qué poronga es </w:t>
      </w:r>
      <w:proofErr w:type="spellStart"/>
      <w:r>
        <w:t>self</w:t>
      </w:r>
      <w:proofErr w:type="spellEnd"/>
      <w:r>
        <w:t>?</w:t>
      </w:r>
    </w:p>
    <w:p w14:paraId="42AA4274" w14:textId="77777777" w:rsidR="00DA6F8C" w:rsidRDefault="00DA6F8C" w:rsidP="00DA6F8C">
      <w:pPr>
        <w:pStyle w:val="NormalWeb"/>
        <w:ind w:left="720"/>
      </w:pPr>
      <w:proofErr w:type="spellStart"/>
      <w:r>
        <w:t>Self</w:t>
      </w:r>
      <w:proofErr w:type="spellEnd"/>
      <w:r>
        <w:t xml:space="preserve"> es "si mismo". Es como que </w:t>
      </w:r>
      <w:proofErr w:type="spellStart"/>
      <w:r>
        <w:t>python</w:t>
      </w:r>
      <w:proofErr w:type="spellEnd"/>
      <w:r>
        <w:t xml:space="preserve"> agarra y con </w:t>
      </w:r>
      <w:proofErr w:type="spellStart"/>
      <w:r>
        <w:t>self</w:t>
      </w:r>
      <w:proofErr w:type="spellEnd"/>
      <w:r>
        <w:t xml:space="preserve"> se encarga de reservar memoria y todo cuando pongo </w:t>
      </w:r>
      <w:proofErr w:type="spellStart"/>
      <w:r>
        <w:t>self</w:t>
      </w:r>
      <w:proofErr w:type="spellEnd"/>
      <w:r>
        <w:t>.</w:t>
      </w:r>
    </w:p>
    <w:p w14:paraId="18C42366" w14:textId="77777777" w:rsidR="00DA6F8C" w:rsidRDefault="00DA6F8C" w:rsidP="00DA6F8C">
      <w:pPr>
        <w:pStyle w:val="NormalWeb"/>
        <w:ind w:left="720"/>
      </w:pPr>
      <w:r>
        <w:t xml:space="preserve">Siempre </w:t>
      </w:r>
      <w:proofErr w:type="spellStart"/>
      <w:r>
        <w:t>usá</w:t>
      </w:r>
      <w:proofErr w:type="spellEnd"/>
      <w:r>
        <w:t xml:space="preserve"> </w:t>
      </w:r>
      <w:proofErr w:type="spellStart"/>
      <w:r>
        <w:t>self</w:t>
      </w:r>
      <w:proofErr w:type="spellEnd"/>
      <w:r>
        <w:t xml:space="preserve"> como el nombre para el primer argumento en los métodos</w:t>
      </w:r>
    </w:p>
    <w:p w14:paraId="378ECFEE" w14:textId="77777777" w:rsidR="00DA6F8C" w:rsidRDefault="00DA6F8C" w:rsidP="00DA6F8C">
      <w:pPr>
        <w:pStyle w:val="Ttulo3"/>
      </w:pPr>
      <w:r>
        <w:t>Constructor parametrizado</w:t>
      </w:r>
    </w:p>
    <w:p w14:paraId="313D5A19" w14:textId="02BD6472" w:rsidR="00CE4915" w:rsidRDefault="00DA6F8C" w:rsidP="00972E49">
      <w:pPr>
        <w:pStyle w:val="NormalWeb"/>
        <w:ind w:left="283"/>
      </w:pPr>
      <w:r>
        <w:t xml:space="preserve">El constructor parametrizado toma su primer argumento como una referencia a la instancia que se está construyendo conocida como </w:t>
      </w:r>
      <w:proofErr w:type="spellStart"/>
      <w:r>
        <w:rPr>
          <w:rStyle w:val="CdigoHTML"/>
          <w:rFonts w:eastAsiaTheme="majorEastAsia"/>
        </w:rPr>
        <w:t>self</w:t>
      </w:r>
      <w:proofErr w:type="spellEnd"/>
      <w:r>
        <w:t xml:space="preserve"> y el resto de los argumentos son proporcionados por el programador.</w:t>
      </w:r>
    </w:p>
    <w:p w14:paraId="266DDA35" w14:textId="77777777" w:rsidR="00DA6F8C" w:rsidRDefault="00DA6F8C" w:rsidP="00CE4915">
      <w:pPr>
        <w:pStyle w:val="Ttulo2"/>
        <w:numPr>
          <w:ilvl w:val="0"/>
          <w:numId w:val="0"/>
        </w:numPr>
        <w:ind w:left="283"/>
      </w:pPr>
    </w:p>
    <w:p w14:paraId="343D130F" w14:textId="2A6A36A7" w:rsidR="004D489B" w:rsidRDefault="004D489B" w:rsidP="001C10B1">
      <w:pPr>
        <w:pStyle w:val="Ttulo2"/>
      </w:pPr>
      <w:r>
        <w:t>METODOS</w:t>
      </w:r>
    </w:p>
    <w:p w14:paraId="30225820" w14:textId="77777777" w:rsidR="00207A68" w:rsidRDefault="00207A68" w:rsidP="00DF0F01">
      <w:pPr>
        <w:pStyle w:val="NormalWeb"/>
        <w:ind w:left="283"/>
      </w:pPr>
      <w:r>
        <w:t>Un método es como una función de Python, pero debe llamarse en un objeto y, para crearlo, debe colocarse dentro de una clase. Como una función, un método tiene un nombre, puede tomar parámetros y tener una declaración de retorno.</w:t>
      </w:r>
    </w:p>
    <w:p w14:paraId="309B7FF2" w14:textId="4C426D42" w:rsidR="00207A68" w:rsidRPr="00207A68" w:rsidRDefault="00207A68" w:rsidP="00207A68">
      <w:pPr>
        <w:pStyle w:val="Ttulo3"/>
      </w:pPr>
      <w:proofErr w:type="spellStart"/>
      <w:r w:rsidRPr="00207A68">
        <w:rPr>
          <w:rStyle w:val="Textoennegrita"/>
        </w:rPr>
        <w:t>init</w:t>
      </w:r>
      <w:proofErr w:type="spellEnd"/>
    </w:p>
    <w:p w14:paraId="588822DB" w14:textId="77777777" w:rsidR="00207A68" w:rsidRDefault="00207A68" w:rsidP="00DF0F01">
      <w:pPr>
        <w:pStyle w:val="NormalWeb"/>
        <w:ind w:left="720"/>
      </w:pPr>
      <w:r>
        <w:t xml:space="preserve">El método </w:t>
      </w:r>
      <w:r>
        <w:rPr>
          <w:rStyle w:val="CdigoHTML"/>
          <w:rFonts w:eastAsiaTheme="majorEastAsia"/>
        </w:rPr>
        <w:t>__</w:t>
      </w:r>
      <w:proofErr w:type="spellStart"/>
      <w:r>
        <w:rPr>
          <w:rStyle w:val="CdigoHTML"/>
          <w:rFonts w:eastAsiaTheme="majorEastAsia"/>
        </w:rPr>
        <w:t>init</w:t>
      </w:r>
      <w:proofErr w:type="spellEnd"/>
      <w:r>
        <w:rPr>
          <w:rStyle w:val="CdigoHTML"/>
          <w:rFonts w:eastAsiaTheme="majorEastAsia"/>
        </w:rPr>
        <w:t>__</w:t>
      </w:r>
      <w:r>
        <w:t xml:space="preserve"> se utiliza para inicializar el estado del objeto cuando se crea una instancia de la clase.</w:t>
      </w:r>
    </w:p>
    <w:p w14:paraId="79AE1162" w14:textId="77777777" w:rsidR="00207A68" w:rsidRPr="00207A68" w:rsidRDefault="00207A68" w:rsidP="00DF0F01">
      <w:pPr>
        <w:pStyle w:val="HTMLconformatoprevio"/>
        <w:ind w:left="720"/>
        <w:rPr>
          <w:rStyle w:val="CdigoHTML"/>
          <w:rFonts w:eastAsiaTheme="majorEastAsia"/>
          <w:lang w:val="en-US"/>
        </w:rPr>
      </w:pPr>
      <w:r w:rsidRPr="00207A68">
        <w:rPr>
          <w:rStyle w:val="CdigoHTML"/>
          <w:rFonts w:eastAsiaTheme="majorEastAsia"/>
          <w:lang w:val="en-US"/>
        </w:rPr>
        <w:t xml:space="preserve">class Persona:   </w:t>
      </w:r>
    </w:p>
    <w:p w14:paraId="25DDD709" w14:textId="77777777" w:rsidR="00207A68" w:rsidRPr="00207A68" w:rsidRDefault="00207A68" w:rsidP="00DF0F01">
      <w:pPr>
        <w:pStyle w:val="HTMLconformatoprevio"/>
        <w:ind w:left="720"/>
        <w:rPr>
          <w:rStyle w:val="CdigoHTML"/>
          <w:rFonts w:eastAsiaTheme="majorEastAsia"/>
          <w:lang w:val="en-US"/>
        </w:rPr>
      </w:pPr>
      <w:r w:rsidRPr="00207A68">
        <w:rPr>
          <w:rStyle w:val="CdigoHTML"/>
          <w:rFonts w:eastAsiaTheme="majorEastAsia"/>
          <w:lang w:val="en-US"/>
        </w:rPr>
        <w:t xml:space="preserve">       </w:t>
      </w:r>
    </w:p>
    <w:p w14:paraId="4A8F469E" w14:textId="77777777" w:rsidR="00207A68" w:rsidRPr="00207A68" w:rsidRDefault="00207A68" w:rsidP="00DF0F01">
      <w:pPr>
        <w:pStyle w:val="HTMLconformatoprevio"/>
        <w:ind w:left="720"/>
        <w:rPr>
          <w:rStyle w:val="CdigoHTML"/>
          <w:rFonts w:eastAsiaTheme="majorEastAsia"/>
          <w:lang w:val="en-US"/>
        </w:rPr>
      </w:pPr>
      <w:r w:rsidRPr="00207A68">
        <w:rPr>
          <w:rStyle w:val="CdigoHTML"/>
          <w:rFonts w:eastAsiaTheme="majorEastAsia"/>
          <w:lang w:val="en-US"/>
        </w:rPr>
        <w:t xml:space="preserve">    def __</w:t>
      </w:r>
      <w:proofErr w:type="spellStart"/>
      <w:r w:rsidRPr="00207A68">
        <w:rPr>
          <w:rStyle w:val="CdigoHTML"/>
          <w:rFonts w:eastAsiaTheme="majorEastAsia"/>
          <w:lang w:val="en-US"/>
        </w:rPr>
        <w:t>init</w:t>
      </w:r>
      <w:proofErr w:type="spellEnd"/>
      <w:r w:rsidRPr="00207A68">
        <w:rPr>
          <w:rStyle w:val="CdigoHTML"/>
          <w:rFonts w:eastAsiaTheme="majorEastAsia"/>
          <w:lang w:val="en-US"/>
        </w:rPr>
        <w:t xml:space="preserve">__(self, </w:t>
      </w:r>
      <w:proofErr w:type="spellStart"/>
      <w:r w:rsidRPr="00207A68">
        <w:rPr>
          <w:rStyle w:val="CdigoHTML"/>
          <w:rFonts w:eastAsiaTheme="majorEastAsia"/>
          <w:lang w:val="en-US"/>
        </w:rPr>
        <w:t>nombre</w:t>
      </w:r>
      <w:proofErr w:type="spellEnd"/>
      <w:r w:rsidRPr="00207A68">
        <w:rPr>
          <w:rStyle w:val="CdigoHTML"/>
          <w:rFonts w:eastAsiaTheme="majorEastAsia"/>
          <w:lang w:val="en-US"/>
        </w:rPr>
        <w:t xml:space="preserve">):   </w:t>
      </w:r>
    </w:p>
    <w:p w14:paraId="7594E6C6" w14:textId="77777777" w:rsidR="00207A68" w:rsidRDefault="00207A68" w:rsidP="00DF0F01">
      <w:pPr>
        <w:pStyle w:val="HTMLconformatoprevio"/>
        <w:ind w:left="720"/>
        <w:rPr>
          <w:rStyle w:val="CdigoHTML"/>
          <w:rFonts w:eastAsiaTheme="majorEastAsia"/>
        </w:rPr>
      </w:pPr>
      <w:r w:rsidRPr="00207A68">
        <w:rPr>
          <w:rStyle w:val="CdigoHTML"/>
          <w:rFonts w:eastAsiaTheme="majorEastAsia"/>
          <w:lang w:val="en-US"/>
        </w:rPr>
        <w:lastRenderedPageBreak/>
        <w:t xml:space="preserve">        </w:t>
      </w:r>
      <w:proofErr w:type="spellStart"/>
      <w:r>
        <w:rPr>
          <w:rStyle w:val="CdigoHTML"/>
          <w:rFonts w:eastAsiaTheme="majorEastAsia"/>
        </w:rPr>
        <w:t>self.nombre</w:t>
      </w:r>
      <w:proofErr w:type="spellEnd"/>
      <w:r>
        <w:rPr>
          <w:rStyle w:val="CdigoHTML"/>
          <w:rFonts w:eastAsiaTheme="majorEastAsia"/>
        </w:rPr>
        <w:t xml:space="preserve"> = nombre   </w:t>
      </w:r>
    </w:p>
    <w:p w14:paraId="6C662FCA"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27444DF2"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roofErr w:type="spellStart"/>
      <w:r>
        <w:rPr>
          <w:rStyle w:val="CdigoHTML"/>
          <w:rFonts w:eastAsiaTheme="majorEastAsia"/>
        </w:rPr>
        <w:t>def</w:t>
      </w:r>
      <w:proofErr w:type="spellEnd"/>
      <w:r>
        <w:rPr>
          <w:rStyle w:val="CdigoHTML"/>
          <w:rFonts w:eastAsiaTheme="majorEastAsia"/>
        </w:rPr>
        <w:t xml:space="preserve"> saludar(</w:t>
      </w:r>
      <w:proofErr w:type="spellStart"/>
      <w:r>
        <w:rPr>
          <w:rStyle w:val="CdigoHTML"/>
          <w:rFonts w:eastAsiaTheme="majorEastAsia"/>
        </w:rPr>
        <w:t>self</w:t>
      </w:r>
      <w:proofErr w:type="spellEnd"/>
      <w:r>
        <w:rPr>
          <w:rStyle w:val="CdigoHTML"/>
          <w:rFonts w:eastAsiaTheme="majorEastAsia"/>
        </w:rPr>
        <w:t xml:space="preserve">):   </w:t>
      </w:r>
    </w:p>
    <w:p w14:paraId="026F169B"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print('Hola, mi nombre es ', </w:t>
      </w:r>
      <w:proofErr w:type="spellStart"/>
      <w:r>
        <w:rPr>
          <w:rStyle w:val="CdigoHTML"/>
          <w:rFonts w:eastAsiaTheme="majorEastAsia"/>
        </w:rPr>
        <w:t>self.nombre</w:t>
      </w:r>
      <w:proofErr w:type="spellEnd"/>
      <w:r>
        <w:rPr>
          <w:rStyle w:val="CdigoHTML"/>
          <w:rFonts w:eastAsiaTheme="majorEastAsia"/>
        </w:rPr>
        <w:t xml:space="preserve">)   </w:t>
      </w:r>
    </w:p>
    <w:p w14:paraId="7AC2FC0A"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254C13A2"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p = Persona('Nico')   </w:t>
      </w:r>
    </w:p>
    <w:p w14:paraId="7299EBF7" w14:textId="77777777" w:rsidR="00207A68" w:rsidRDefault="00207A68" w:rsidP="00DF0F01">
      <w:pPr>
        <w:pStyle w:val="HTMLconformatoprevio"/>
        <w:ind w:left="720"/>
        <w:rPr>
          <w:rStyle w:val="CdigoHTML"/>
          <w:rFonts w:eastAsiaTheme="majorEastAsia"/>
        </w:rPr>
      </w:pPr>
      <w:proofErr w:type="spellStart"/>
      <w:r>
        <w:rPr>
          <w:rStyle w:val="CdigoHTML"/>
          <w:rFonts w:eastAsiaTheme="majorEastAsia"/>
        </w:rPr>
        <w:t>p.saludar</w:t>
      </w:r>
      <w:proofErr w:type="spellEnd"/>
      <w:r>
        <w:rPr>
          <w:rStyle w:val="CdigoHTML"/>
          <w:rFonts w:eastAsiaTheme="majorEastAsia"/>
        </w:rPr>
        <w:t>()</w:t>
      </w:r>
    </w:p>
    <w:p w14:paraId="15FE52D3" w14:textId="77777777" w:rsidR="00207A68" w:rsidRDefault="00207A68" w:rsidP="00DF0F01">
      <w:pPr>
        <w:pStyle w:val="NormalWeb"/>
        <w:ind w:left="720"/>
      </w:pPr>
      <w:r>
        <w:t xml:space="preserve">En el ejemplo anterior, se crea un nombre de persona Nico. Al crear una persona, se pasa "Nico" como argumento, este argumento se pasará al método </w:t>
      </w:r>
      <w:r>
        <w:rPr>
          <w:rStyle w:val="CdigoHTML"/>
          <w:rFonts w:eastAsiaTheme="majorEastAsia"/>
        </w:rPr>
        <w:t>__</w:t>
      </w:r>
      <w:proofErr w:type="spellStart"/>
      <w:r>
        <w:rPr>
          <w:rStyle w:val="CdigoHTML"/>
          <w:rFonts w:eastAsiaTheme="majorEastAsia"/>
        </w:rPr>
        <w:t>init</w:t>
      </w:r>
      <w:proofErr w:type="spellEnd"/>
      <w:r>
        <w:rPr>
          <w:rStyle w:val="CdigoHTML"/>
          <w:rFonts w:eastAsiaTheme="majorEastAsia"/>
        </w:rPr>
        <w:t>__</w:t>
      </w:r>
      <w:r>
        <w:t xml:space="preserve"> para inicializar el objeto.</w:t>
      </w:r>
    </w:p>
    <w:p w14:paraId="58BC384D" w14:textId="3B6526A8" w:rsidR="00207A68" w:rsidRPr="00207A68" w:rsidRDefault="00207A68" w:rsidP="00207A68">
      <w:pPr>
        <w:pStyle w:val="Ttulo3"/>
        <w:ind w:left="1363"/>
        <w:rPr>
          <w:b/>
          <w:bCs/>
        </w:rPr>
      </w:pPr>
      <w:proofErr w:type="spellStart"/>
      <w:r w:rsidRPr="00207A68">
        <w:rPr>
          <w:b/>
          <w:bCs/>
        </w:rPr>
        <w:t>self</w:t>
      </w:r>
      <w:proofErr w:type="spellEnd"/>
    </w:p>
    <w:p w14:paraId="47C8BF09" w14:textId="77777777" w:rsidR="00207A68" w:rsidRDefault="00207A68" w:rsidP="00DF0F01">
      <w:pPr>
        <w:pStyle w:val="NormalWeb"/>
        <w:ind w:left="720"/>
      </w:pPr>
      <w:proofErr w:type="spellStart"/>
      <w:r>
        <w:rPr>
          <w:rStyle w:val="CdigoHTML"/>
          <w:rFonts w:eastAsiaTheme="majorEastAsia"/>
        </w:rPr>
        <w:t>self</w:t>
      </w:r>
      <w:proofErr w:type="spellEnd"/>
      <w:r>
        <w:t xml:space="preserve"> representa la instancia de la clase. Usando la </w:t>
      </w:r>
      <w:hyperlink r:id="rId139" w:history="1">
        <w:r>
          <w:rPr>
            <w:rStyle w:val="Hipervnculo"/>
            <w:rFonts w:eastAsiaTheme="majorEastAsia"/>
          </w:rPr>
          <w:t>palabra clave</w:t>
        </w:r>
      </w:hyperlink>
      <w:r>
        <w:t xml:space="preserve"> "</w:t>
      </w:r>
      <w:proofErr w:type="spellStart"/>
      <w:r>
        <w:t>self</w:t>
      </w:r>
      <w:proofErr w:type="spellEnd"/>
      <w:r>
        <w:t>" podemos acceder a los atributos y métodos de la clase en Python. Vincula los atributos con los argumentos dados.</w:t>
      </w:r>
    </w:p>
    <w:p w14:paraId="7B5586AC" w14:textId="77777777" w:rsidR="00207A68" w:rsidRDefault="00207A68" w:rsidP="00DF0F01">
      <w:pPr>
        <w:pStyle w:val="NormalWeb"/>
        <w:ind w:left="720"/>
      </w:pPr>
      <w:proofErr w:type="spellStart"/>
      <w:r>
        <w:rPr>
          <w:rStyle w:val="CdigoHTML"/>
          <w:rFonts w:eastAsiaTheme="majorEastAsia"/>
        </w:rPr>
        <w:t>self</w:t>
      </w:r>
      <w:proofErr w:type="spellEnd"/>
      <w:r>
        <w:t xml:space="preserve"> es un parámetro en la función y el usuario puede usar otro nombre de parámetro en su lugar, pero es recomendable usar </w:t>
      </w:r>
      <w:proofErr w:type="spellStart"/>
      <w:r>
        <w:rPr>
          <w:rStyle w:val="CdigoHTML"/>
          <w:rFonts w:eastAsiaTheme="majorEastAsia"/>
        </w:rPr>
        <w:t>self</w:t>
      </w:r>
      <w:proofErr w:type="spellEnd"/>
      <w:r>
        <w:t xml:space="preserve"> porque aumenta la legibilidad del código.</w:t>
      </w:r>
    </w:p>
    <w:p w14:paraId="1B1C5C7D" w14:textId="77777777" w:rsidR="00207A68" w:rsidRDefault="00207A68" w:rsidP="00DF0F01">
      <w:pPr>
        <w:pStyle w:val="HTMLconformatoprevio"/>
        <w:ind w:left="720"/>
        <w:rPr>
          <w:rStyle w:val="CdigoHTML"/>
          <w:rFonts w:eastAsiaTheme="majorEastAsia"/>
        </w:rPr>
      </w:pPr>
      <w:proofErr w:type="spellStart"/>
      <w:r>
        <w:rPr>
          <w:rStyle w:val="CdigoHTML"/>
          <w:rFonts w:eastAsiaTheme="majorEastAsia"/>
        </w:rPr>
        <w:t>class</w:t>
      </w:r>
      <w:proofErr w:type="spellEnd"/>
      <w:r>
        <w:rPr>
          <w:rStyle w:val="CdigoHTML"/>
          <w:rFonts w:eastAsiaTheme="majorEastAsia"/>
        </w:rPr>
        <w:t xml:space="preserve"> Auto():</w:t>
      </w:r>
    </w:p>
    <w:p w14:paraId="2A14DF62"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7DCA8060"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 método </w:t>
      </w:r>
      <w:proofErr w:type="spellStart"/>
      <w:r>
        <w:rPr>
          <w:rStyle w:val="CdigoHTML"/>
          <w:rFonts w:eastAsiaTheme="majorEastAsia"/>
        </w:rPr>
        <w:t>init</w:t>
      </w:r>
      <w:proofErr w:type="spellEnd"/>
      <w:r>
        <w:rPr>
          <w:rStyle w:val="CdigoHTML"/>
          <w:rFonts w:eastAsiaTheme="majorEastAsia"/>
        </w:rPr>
        <w:t xml:space="preserve"> o constructor</w:t>
      </w:r>
    </w:p>
    <w:p w14:paraId="5CABD18B" w14:textId="77777777" w:rsidR="00207A68" w:rsidRPr="00207A68" w:rsidRDefault="00207A68" w:rsidP="00DF0F01">
      <w:pPr>
        <w:pStyle w:val="HTMLconformatoprevio"/>
        <w:ind w:left="720"/>
        <w:rPr>
          <w:rStyle w:val="CdigoHTML"/>
          <w:rFonts w:eastAsiaTheme="majorEastAsia"/>
          <w:lang w:val="en-US"/>
        </w:rPr>
      </w:pPr>
      <w:r>
        <w:rPr>
          <w:rStyle w:val="CdigoHTML"/>
          <w:rFonts w:eastAsiaTheme="majorEastAsia"/>
        </w:rPr>
        <w:t xml:space="preserve">     </w:t>
      </w:r>
      <w:r w:rsidRPr="00207A68">
        <w:rPr>
          <w:rStyle w:val="CdigoHTML"/>
          <w:rFonts w:eastAsiaTheme="majorEastAsia"/>
          <w:lang w:val="en-US"/>
        </w:rPr>
        <w:t>def __</w:t>
      </w:r>
      <w:proofErr w:type="spellStart"/>
      <w:r w:rsidRPr="00207A68">
        <w:rPr>
          <w:rStyle w:val="CdigoHTML"/>
          <w:rFonts w:eastAsiaTheme="majorEastAsia"/>
          <w:lang w:val="en-US"/>
        </w:rPr>
        <w:t>init</w:t>
      </w:r>
      <w:proofErr w:type="spellEnd"/>
      <w:r w:rsidRPr="00207A68">
        <w:rPr>
          <w:rStyle w:val="CdigoHTML"/>
          <w:rFonts w:eastAsiaTheme="majorEastAsia"/>
          <w:lang w:val="en-US"/>
        </w:rPr>
        <w:t xml:space="preserve">__(self, </w:t>
      </w:r>
      <w:proofErr w:type="spellStart"/>
      <w:r w:rsidRPr="00207A68">
        <w:rPr>
          <w:rStyle w:val="CdigoHTML"/>
          <w:rFonts w:eastAsiaTheme="majorEastAsia"/>
          <w:lang w:val="en-US"/>
        </w:rPr>
        <w:t>modelo</w:t>
      </w:r>
      <w:proofErr w:type="spellEnd"/>
      <w:r w:rsidRPr="00207A68">
        <w:rPr>
          <w:rStyle w:val="CdigoHTML"/>
          <w:rFonts w:eastAsiaTheme="majorEastAsia"/>
          <w:lang w:val="en-US"/>
        </w:rPr>
        <w:t xml:space="preserve">, color): </w:t>
      </w:r>
    </w:p>
    <w:p w14:paraId="4692A646" w14:textId="77777777" w:rsidR="00207A68" w:rsidRDefault="00207A68" w:rsidP="00DF0F01">
      <w:pPr>
        <w:pStyle w:val="HTMLconformatoprevio"/>
        <w:ind w:left="720"/>
        <w:rPr>
          <w:rStyle w:val="CdigoHTML"/>
          <w:rFonts w:eastAsiaTheme="majorEastAsia"/>
        </w:rPr>
      </w:pPr>
      <w:r w:rsidRPr="00207A68">
        <w:rPr>
          <w:rStyle w:val="CdigoHTML"/>
          <w:rFonts w:eastAsiaTheme="majorEastAsia"/>
          <w:lang w:val="en-US"/>
        </w:rPr>
        <w:t xml:space="preserve">        </w:t>
      </w:r>
      <w:proofErr w:type="spellStart"/>
      <w:r>
        <w:rPr>
          <w:rStyle w:val="CdigoHTML"/>
          <w:rFonts w:eastAsiaTheme="majorEastAsia"/>
        </w:rPr>
        <w:t>self.modelo</w:t>
      </w:r>
      <w:proofErr w:type="spellEnd"/>
      <w:r>
        <w:rPr>
          <w:rStyle w:val="CdigoHTML"/>
          <w:rFonts w:eastAsiaTheme="majorEastAsia"/>
        </w:rPr>
        <w:t xml:space="preserve"> = modelo </w:t>
      </w:r>
    </w:p>
    <w:p w14:paraId="0301B109"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roofErr w:type="spellStart"/>
      <w:r>
        <w:rPr>
          <w:rStyle w:val="CdigoHTML"/>
          <w:rFonts w:eastAsiaTheme="majorEastAsia"/>
        </w:rPr>
        <w:t>self.color</w:t>
      </w:r>
      <w:proofErr w:type="spellEnd"/>
      <w:r>
        <w:rPr>
          <w:rStyle w:val="CdigoHTML"/>
          <w:rFonts w:eastAsiaTheme="majorEastAsia"/>
        </w:rPr>
        <w:t xml:space="preserve"> = color</w:t>
      </w:r>
    </w:p>
    <w:p w14:paraId="72F1656E"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31CD31E3"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roofErr w:type="spellStart"/>
      <w:r>
        <w:rPr>
          <w:rStyle w:val="CdigoHTML"/>
          <w:rFonts w:eastAsiaTheme="majorEastAsia"/>
        </w:rPr>
        <w:t>def</w:t>
      </w:r>
      <w:proofErr w:type="spellEnd"/>
      <w:r>
        <w:rPr>
          <w:rStyle w:val="CdigoHTML"/>
          <w:rFonts w:eastAsiaTheme="majorEastAsia"/>
        </w:rPr>
        <w:t xml:space="preserve"> mostrar(</w:t>
      </w:r>
      <w:proofErr w:type="spellStart"/>
      <w:r>
        <w:rPr>
          <w:rStyle w:val="CdigoHTML"/>
          <w:rFonts w:eastAsiaTheme="majorEastAsia"/>
        </w:rPr>
        <w:t>self</w:t>
      </w:r>
      <w:proofErr w:type="spellEnd"/>
      <w:r>
        <w:rPr>
          <w:rStyle w:val="CdigoHTML"/>
          <w:rFonts w:eastAsiaTheme="majorEastAsia"/>
        </w:rPr>
        <w:t>):</w:t>
      </w:r>
    </w:p>
    <w:p w14:paraId="27FFA4DD"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print ("El modelo es", </w:t>
      </w:r>
      <w:proofErr w:type="spellStart"/>
      <w:r>
        <w:rPr>
          <w:rStyle w:val="CdigoHTML"/>
          <w:rFonts w:eastAsiaTheme="majorEastAsia"/>
        </w:rPr>
        <w:t>self.modelo</w:t>
      </w:r>
      <w:proofErr w:type="spellEnd"/>
      <w:r>
        <w:rPr>
          <w:rStyle w:val="CdigoHTML"/>
          <w:rFonts w:eastAsiaTheme="majorEastAsia"/>
        </w:rPr>
        <w:t>)</w:t>
      </w:r>
    </w:p>
    <w:p w14:paraId="15646C22"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print ("El color es", </w:t>
      </w:r>
      <w:proofErr w:type="spellStart"/>
      <w:r>
        <w:rPr>
          <w:rStyle w:val="CdigoHTML"/>
          <w:rFonts w:eastAsiaTheme="majorEastAsia"/>
        </w:rPr>
        <w:t>self.color</w:t>
      </w:r>
      <w:proofErr w:type="spellEnd"/>
      <w:r>
        <w:rPr>
          <w:rStyle w:val="CdigoHTML"/>
          <w:rFonts w:eastAsiaTheme="majorEastAsia"/>
        </w:rPr>
        <w:t>)</w:t>
      </w:r>
    </w:p>
    <w:p w14:paraId="48951085"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19A792B0" w14:textId="77777777" w:rsidR="00207A68" w:rsidRDefault="00207A68" w:rsidP="00DF0F01">
      <w:pPr>
        <w:pStyle w:val="HTMLconformatoprevio"/>
        <w:ind w:left="720"/>
        <w:rPr>
          <w:rStyle w:val="CdigoHTML"/>
          <w:rFonts w:eastAsiaTheme="majorEastAsia"/>
        </w:rPr>
      </w:pPr>
      <w:r>
        <w:rPr>
          <w:rStyle w:val="CdigoHTML"/>
          <w:rFonts w:eastAsiaTheme="majorEastAsia"/>
        </w:rPr>
        <w:t>audi = Auto("audi a4", "azul")</w:t>
      </w:r>
    </w:p>
    <w:p w14:paraId="4CB331A5" w14:textId="77777777" w:rsidR="00207A68" w:rsidRDefault="00207A68" w:rsidP="00DF0F01">
      <w:pPr>
        <w:pStyle w:val="HTMLconformatoprevio"/>
        <w:ind w:left="720"/>
        <w:rPr>
          <w:rStyle w:val="CdigoHTML"/>
          <w:rFonts w:eastAsiaTheme="majorEastAsia"/>
        </w:rPr>
      </w:pPr>
      <w:proofErr w:type="spellStart"/>
      <w:r>
        <w:rPr>
          <w:rStyle w:val="CdigoHTML"/>
          <w:rFonts w:eastAsiaTheme="majorEastAsia"/>
        </w:rPr>
        <w:t>ferrari</w:t>
      </w:r>
      <w:proofErr w:type="spellEnd"/>
      <w:r>
        <w:rPr>
          <w:rStyle w:val="CdigoHTML"/>
          <w:rFonts w:eastAsiaTheme="majorEastAsia"/>
        </w:rPr>
        <w:t xml:space="preserve"> = Auto("</w:t>
      </w:r>
      <w:proofErr w:type="spellStart"/>
      <w:r>
        <w:rPr>
          <w:rStyle w:val="CdigoHTML"/>
          <w:rFonts w:eastAsiaTheme="majorEastAsia"/>
        </w:rPr>
        <w:t>ferrari</w:t>
      </w:r>
      <w:proofErr w:type="spellEnd"/>
      <w:r>
        <w:rPr>
          <w:rStyle w:val="CdigoHTML"/>
          <w:rFonts w:eastAsiaTheme="majorEastAsia"/>
        </w:rPr>
        <w:t xml:space="preserve"> 488", "verde")</w:t>
      </w:r>
    </w:p>
    <w:p w14:paraId="11845A44"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  </w:t>
      </w:r>
    </w:p>
    <w:p w14:paraId="1D879595" w14:textId="77777777" w:rsidR="00207A68" w:rsidRDefault="00207A68" w:rsidP="00DF0F01">
      <w:pPr>
        <w:pStyle w:val="HTMLconformatoprevio"/>
        <w:ind w:left="720"/>
        <w:rPr>
          <w:rStyle w:val="CdigoHTML"/>
          <w:rFonts w:eastAsiaTheme="majorEastAsia"/>
        </w:rPr>
      </w:pPr>
      <w:proofErr w:type="spellStart"/>
      <w:r>
        <w:rPr>
          <w:rStyle w:val="CdigoHTML"/>
          <w:rFonts w:eastAsiaTheme="majorEastAsia"/>
        </w:rPr>
        <w:t>audi.mostrar</w:t>
      </w:r>
      <w:proofErr w:type="spellEnd"/>
      <w:r>
        <w:rPr>
          <w:rStyle w:val="CdigoHTML"/>
          <w:rFonts w:eastAsiaTheme="majorEastAsia"/>
        </w:rPr>
        <w:t>() # la misma salida que car.mostrar(audi)</w:t>
      </w:r>
    </w:p>
    <w:p w14:paraId="7582356A" w14:textId="089DFAB9" w:rsidR="00207A68" w:rsidRDefault="00207A68" w:rsidP="00DF0F01">
      <w:pPr>
        <w:pStyle w:val="HTMLconformatoprevio"/>
        <w:ind w:left="720"/>
        <w:rPr>
          <w:rStyle w:val="CdigoHTML"/>
          <w:rFonts w:eastAsiaTheme="majorEastAsia"/>
        </w:rPr>
      </w:pPr>
      <w:proofErr w:type="spellStart"/>
      <w:r>
        <w:rPr>
          <w:rStyle w:val="CdigoHTML"/>
          <w:rFonts w:eastAsiaTheme="majorEastAsia"/>
        </w:rPr>
        <w:t>ferrari.mostrar</w:t>
      </w:r>
      <w:proofErr w:type="spellEnd"/>
      <w:r>
        <w:rPr>
          <w:rStyle w:val="CdigoHTML"/>
          <w:rFonts w:eastAsiaTheme="majorEastAsia"/>
        </w:rPr>
        <w:t xml:space="preserve">() # la misma salida que </w:t>
      </w:r>
      <w:proofErr w:type="spellStart"/>
      <w:r>
        <w:rPr>
          <w:rStyle w:val="CdigoHTML"/>
          <w:rFonts w:eastAsiaTheme="majorEastAsia"/>
        </w:rPr>
        <w:t>car.mostrar</w:t>
      </w:r>
      <w:proofErr w:type="spellEnd"/>
      <w:r>
        <w:rPr>
          <w:rStyle w:val="CdigoHTML"/>
          <w:rFonts w:eastAsiaTheme="majorEastAsia"/>
        </w:rPr>
        <w:t>(</w:t>
      </w:r>
      <w:proofErr w:type="spellStart"/>
      <w:r>
        <w:rPr>
          <w:rStyle w:val="CdigoHTML"/>
          <w:rFonts w:eastAsiaTheme="majorEastAsia"/>
        </w:rPr>
        <w:t>ferrari</w:t>
      </w:r>
      <w:proofErr w:type="spellEnd"/>
      <w:r>
        <w:rPr>
          <w:rStyle w:val="CdigoHTML"/>
          <w:rFonts w:eastAsiaTheme="majorEastAsia"/>
        </w:rPr>
        <w:t>)</w:t>
      </w:r>
    </w:p>
    <w:p w14:paraId="2FA84F65" w14:textId="77777777" w:rsidR="00207A68" w:rsidRDefault="00207A68" w:rsidP="00207A68">
      <w:pPr>
        <w:pStyle w:val="HTMLconformatoprevio"/>
        <w:ind w:left="283"/>
        <w:rPr>
          <w:rStyle w:val="CdigoHTML"/>
          <w:rFonts w:eastAsiaTheme="majorEastAsia"/>
        </w:rPr>
      </w:pPr>
    </w:p>
    <w:p w14:paraId="1F481DDE" w14:textId="186C2A43" w:rsidR="00207A68" w:rsidRPr="00207A68" w:rsidRDefault="00207A68" w:rsidP="00207A68">
      <w:pPr>
        <w:pStyle w:val="Ttulo3"/>
        <w:ind w:left="1363"/>
        <w:rPr>
          <w:b/>
          <w:bCs/>
        </w:rPr>
      </w:pPr>
      <w:r w:rsidRPr="00207A68">
        <w:rPr>
          <w:b/>
          <w:bCs/>
        </w:rPr>
        <w:t>Input</w:t>
      </w:r>
    </w:p>
    <w:p w14:paraId="2CAE98F4" w14:textId="77777777" w:rsidR="00207A68" w:rsidRDefault="00207A68" w:rsidP="00DF0F01">
      <w:pPr>
        <w:pStyle w:val="NormalWeb"/>
        <w:ind w:left="720"/>
      </w:pPr>
      <w:r>
        <w:t xml:space="preserve">Es como un </w:t>
      </w:r>
      <w:proofErr w:type="spellStart"/>
      <w:r>
        <w:rPr>
          <w:rStyle w:val="CdigoHTML"/>
          <w:rFonts w:eastAsiaTheme="majorEastAsia"/>
        </w:rPr>
        <w:t>scanf</w:t>
      </w:r>
      <w:proofErr w:type="spellEnd"/>
      <w:r>
        <w:rPr>
          <w:rStyle w:val="CdigoHTML"/>
          <w:rFonts w:eastAsiaTheme="majorEastAsia"/>
        </w:rPr>
        <w:t>()</w:t>
      </w:r>
      <w:r>
        <w:t xml:space="preserve"> en C. Esta función primero toma la entrada del usuario y luego evalúa la expresión, lo que significa que Python identifica automáticamente si el usuario ingresó una cadena, un número o una lista. Si la entrada proporcionada no es correcta, Python genera un error de sintaxis o una excepción.</w:t>
      </w:r>
    </w:p>
    <w:p w14:paraId="412E912C" w14:textId="77777777" w:rsidR="00207A68" w:rsidRDefault="00207A68" w:rsidP="00DF0F01">
      <w:pPr>
        <w:pStyle w:val="HTMLconformatoprevio"/>
        <w:ind w:left="720"/>
        <w:rPr>
          <w:rStyle w:val="CdigoHTML"/>
          <w:rFonts w:eastAsiaTheme="majorEastAsia"/>
        </w:rPr>
      </w:pPr>
      <w:r>
        <w:rPr>
          <w:rStyle w:val="CdigoHTML"/>
          <w:rFonts w:eastAsiaTheme="majorEastAsia"/>
        </w:rPr>
        <w:t xml:space="preserve">val = input("Ingrese un valor: ") </w:t>
      </w:r>
    </w:p>
    <w:p w14:paraId="3284183B" w14:textId="77777777" w:rsidR="00207A68" w:rsidRDefault="00207A68" w:rsidP="00DF0F01">
      <w:pPr>
        <w:pStyle w:val="HTMLconformatoprevio"/>
        <w:ind w:left="720"/>
        <w:rPr>
          <w:rStyle w:val="CdigoHTML"/>
          <w:rFonts w:eastAsiaTheme="majorEastAsia"/>
        </w:rPr>
      </w:pPr>
      <w:r>
        <w:rPr>
          <w:rStyle w:val="CdigoHTML"/>
          <w:rFonts w:eastAsiaTheme="majorEastAsia"/>
        </w:rPr>
        <w:t>print(val)</w:t>
      </w:r>
    </w:p>
    <w:p w14:paraId="49302A65" w14:textId="77777777" w:rsidR="00DF0F01" w:rsidRDefault="00207A68" w:rsidP="00DF0F01">
      <w:pPr>
        <w:pStyle w:val="NormalWeb"/>
        <w:ind w:left="720"/>
      </w:pPr>
      <w:r>
        <w:t xml:space="preserve">Lo que sea que ingrese como entrada, la función </w:t>
      </w:r>
      <w:r>
        <w:rPr>
          <w:rStyle w:val="CdigoHTML"/>
          <w:rFonts w:eastAsiaTheme="majorEastAsia"/>
        </w:rPr>
        <w:t>input()</w:t>
      </w:r>
      <w:r>
        <w:t xml:space="preserve"> lo convierte en una cadena. Si se ingresa un valor entero, aún la función lo convertirá en una cadena. Hay que </w:t>
      </w:r>
      <w:hyperlink r:id="rId140" w:history="1">
        <w:r>
          <w:rPr>
            <w:rStyle w:val="Hipervnculo"/>
            <w:rFonts w:eastAsiaTheme="majorEastAsia"/>
          </w:rPr>
          <w:t>convertirlo explícitamente</w:t>
        </w:r>
      </w:hyperlink>
      <w:r>
        <w:t xml:space="preserve"> en un número entero en el código usando la conversión de tipos. El siguiente código toma dos entradas de la consola, las convierte en un número entero/flotante y luego imprime la suma.</w:t>
      </w:r>
    </w:p>
    <w:p w14:paraId="47BF7BF6" w14:textId="26CE08B1" w:rsidR="00207A68" w:rsidRDefault="00DF0F01" w:rsidP="00DF0F01">
      <w:pPr>
        <w:pStyle w:val="NormalWeb"/>
        <w:ind w:left="283"/>
        <w:jc w:val="center"/>
      </w:pPr>
      <w:r>
        <w:rPr>
          <w:noProof/>
        </w:rPr>
        <w:lastRenderedPageBreak/>
        <w:drawing>
          <wp:inline distT="0" distB="0" distL="0" distR="0" wp14:anchorId="266508CC" wp14:editId="51BEFBC8">
            <wp:extent cx="3574473" cy="20500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41">
                      <a:extLst>
                        <a:ext uri="{28A0092B-C50C-407E-A947-70E740481C1C}">
                          <a14:useLocalDpi xmlns:a14="http://schemas.microsoft.com/office/drawing/2010/main" val="0"/>
                        </a:ext>
                      </a:extLst>
                    </a:blip>
                    <a:stretch>
                      <a:fillRect/>
                    </a:stretch>
                  </pic:blipFill>
                  <pic:spPr>
                    <a:xfrm>
                      <a:off x="0" y="0"/>
                      <a:ext cx="3578742" cy="2052513"/>
                    </a:xfrm>
                    <a:prstGeom prst="rect">
                      <a:avLst/>
                    </a:prstGeom>
                  </pic:spPr>
                </pic:pic>
              </a:graphicData>
            </a:graphic>
          </wp:inline>
        </w:drawing>
      </w:r>
    </w:p>
    <w:p w14:paraId="5C19FEB1" w14:textId="77777777" w:rsidR="00CE4915" w:rsidRDefault="00CE4915" w:rsidP="00CE4915">
      <w:pPr>
        <w:pStyle w:val="Ttulo2"/>
        <w:numPr>
          <w:ilvl w:val="0"/>
          <w:numId w:val="0"/>
        </w:numPr>
        <w:ind w:left="283"/>
      </w:pPr>
    </w:p>
    <w:p w14:paraId="760E1A03" w14:textId="1C28F11E" w:rsidR="004D489B" w:rsidRDefault="004D489B" w:rsidP="001C10B1">
      <w:pPr>
        <w:pStyle w:val="Ttulo2"/>
      </w:pPr>
      <w:r>
        <w:t>FUNCIONES</w:t>
      </w:r>
    </w:p>
    <w:p w14:paraId="25C3F5ED" w14:textId="77777777" w:rsidR="00FC7EB8" w:rsidRDefault="00FC7EB8" w:rsidP="00FC7EB8">
      <w:pPr>
        <w:pStyle w:val="Prrafodelista"/>
      </w:pPr>
    </w:p>
    <w:p w14:paraId="06557DB5" w14:textId="77777777" w:rsidR="00FC7EB8" w:rsidRDefault="00FC7EB8" w:rsidP="00FC7EB8">
      <w:pPr>
        <w:pStyle w:val="NormalWeb"/>
        <w:ind w:left="283"/>
      </w:pPr>
      <w:r>
        <w:t>Para realizar programas modulares como decíamos al principio necesitamos definir funciones que hagan ciertas tareas.</w:t>
      </w:r>
    </w:p>
    <w:p w14:paraId="18C439AF" w14:textId="198ED9DC" w:rsidR="00FC7EB8" w:rsidRDefault="00FC7EB8" w:rsidP="00FC7EB8">
      <w:pPr>
        <w:pStyle w:val="NormalWeb"/>
        <w:ind w:left="283"/>
      </w:pPr>
      <w:r>
        <w:t xml:space="preserve">Para definir una función, simplemente ponemos la palabra </w:t>
      </w:r>
      <w:proofErr w:type="spellStart"/>
      <w:r>
        <w:t>def</w:t>
      </w:r>
      <w:proofErr w:type="spellEnd"/>
      <w:r>
        <w:t xml:space="preserve"> seguida del nombre de la función y una lista de parámetros que podría estar vacía. Debemos distinguir dos momentos: uno es el que la función se define (único), otro es cuando se llama (pueden ser uno o más llamados).</w:t>
      </w:r>
    </w:p>
    <w:p w14:paraId="18489D53" w14:textId="4AF1A9AC" w:rsidR="00FC7EB8" w:rsidRDefault="00463846" w:rsidP="00FC7EB8">
      <w:pPr>
        <w:pStyle w:val="NormalWeb"/>
        <w:ind w:left="283"/>
      </w:pPr>
      <w:r>
        <w:rPr>
          <w:noProof/>
        </w:rPr>
        <w:drawing>
          <wp:inline distT="0" distB="0" distL="0" distR="0" wp14:anchorId="72D2CD0B" wp14:editId="2FEA4F51">
            <wp:extent cx="5274945" cy="9277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42">
                      <a:extLst>
                        <a:ext uri="{28A0092B-C50C-407E-A947-70E740481C1C}">
                          <a14:useLocalDpi xmlns:a14="http://schemas.microsoft.com/office/drawing/2010/main" val="0"/>
                        </a:ext>
                      </a:extLst>
                    </a:blip>
                    <a:stretch>
                      <a:fillRect/>
                    </a:stretch>
                  </pic:blipFill>
                  <pic:spPr>
                    <a:xfrm>
                      <a:off x="0" y="0"/>
                      <a:ext cx="5274945" cy="927735"/>
                    </a:xfrm>
                    <a:prstGeom prst="rect">
                      <a:avLst/>
                    </a:prstGeom>
                  </pic:spPr>
                </pic:pic>
              </a:graphicData>
            </a:graphic>
          </wp:inline>
        </w:drawing>
      </w:r>
    </w:p>
    <w:p w14:paraId="7DD2E5F6" w14:textId="77777777" w:rsidR="00463846" w:rsidRPr="00463846" w:rsidRDefault="00463846" w:rsidP="00463846">
      <w:pPr>
        <w:spacing w:before="100" w:beforeAutospacing="1" w:after="100" w:afterAutospacing="1"/>
        <w:ind w:left="283"/>
      </w:pPr>
      <w:r w:rsidRPr="00463846">
        <w:t xml:space="preserve">Arriba se muestra una definición de </w:t>
      </w:r>
      <w:hyperlink r:id="rId143" w:history="1">
        <w:r w:rsidRPr="00463846">
          <w:rPr>
            <w:color w:val="0000FF"/>
            <w:u w:val="single"/>
          </w:rPr>
          <w:t>función</w:t>
        </w:r>
      </w:hyperlink>
      <w:r w:rsidRPr="00463846">
        <w:t xml:space="preserve"> que consta de los siguientes componentes.</w:t>
      </w:r>
    </w:p>
    <w:p w14:paraId="1ECD07E7"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Definición de palabra clave que marca el inicio del encabezado de la función.</w:t>
      </w:r>
    </w:p>
    <w:p w14:paraId="3AB4F45F"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 xml:space="preserve">Un nombre de función para identificar de forma exclusiva la función. La denominación de funciones sigue las mismas reglas de escritura de </w:t>
      </w:r>
      <w:hyperlink r:id="rId144" w:history="1">
        <w:r w:rsidRPr="00463846">
          <w:rPr>
            <w:color w:val="0000FF"/>
            <w:u w:val="single"/>
          </w:rPr>
          <w:t>identificadores</w:t>
        </w:r>
      </w:hyperlink>
      <w:r w:rsidRPr="00463846">
        <w:t xml:space="preserve"> en Python.</w:t>
      </w:r>
    </w:p>
    <w:p w14:paraId="4B0FB6FB"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Parámetros a través de los cuales pasamos valores a una función. Son opcionales.</w:t>
      </w:r>
    </w:p>
    <w:p w14:paraId="34EB8630"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Dos puntos (</w:t>
      </w:r>
      <w:r w:rsidRPr="00463846">
        <w:rPr>
          <w:rFonts w:ascii="Courier New" w:hAnsi="Courier New" w:cs="Courier New"/>
          <w:sz w:val="20"/>
          <w:szCs w:val="20"/>
        </w:rPr>
        <w:t>:</w:t>
      </w:r>
      <w:r w:rsidRPr="00463846">
        <w:t>) para marcar el final del encabezado de la función.</w:t>
      </w:r>
    </w:p>
    <w:p w14:paraId="4A87B275"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 xml:space="preserve">Una o más declaraciones de Python válidas que componen el cuerpo de la función. Las declaraciones deben tener el mismo nivel de </w:t>
      </w:r>
      <w:proofErr w:type="spellStart"/>
      <w:r w:rsidRPr="00463846">
        <w:t>indentación</w:t>
      </w:r>
      <w:proofErr w:type="spellEnd"/>
      <w:r w:rsidRPr="00463846">
        <w:t>.</w:t>
      </w:r>
    </w:p>
    <w:p w14:paraId="52D6163C" w14:textId="77777777" w:rsidR="00463846" w:rsidRPr="00463846" w:rsidRDefault="00463846" w:rsidP="00326E12">
      <w:pPr>
        <w:numPr>
          <w:ilvl w:val="0"/>
          <w:numId w:val="35"/>
        </w:numPr>
        <w:tabs>
          <w:tab w:val="clear" w:pos="720"/>
          <w:tab w:val="num" w:pos="1003"/>
        </w:tabs>
        <w:spacing w:before="100" w:beforeAutospacing="1" w:after="100" w:afterAutospacing="1"/>
        <w:ind w:left="1003"/>
      </w:pPr>
      <w:r w:rsidRPr="00463846">
        <w:t>Una declaración de retorno opcional para devolver un valor de la función.</w:t>
      </w:r>
    </w:p>
    <w:p w14:paraId="7A1FCC91" w14:textId="77777777" w:rsidR="00463846" w:rsidRPr="00463846" w:rsidRDefault="00463846" w:rsidP="00463846">
      <w:pPr>
        <w:spacing w:before="100" w:beforeAutospacing="1" w:after="100" w:afterAutospacing="1"/>
        <w:ind w:left="283"/>
      </w:pPr>
      <w:r w:rsidRPr="00463846">
        <w:t>Una vez que hemos definido una función, podemos llamarla desde otra función, programa o incluso desde el indicador de Python. Para llamar a una función, simplemente escribimos el nombre de la función con los parámetros apropiados.</w:t>
      </w:r>
    </w:p>
    <w:p w14:paraId="088D4D4D" w14:textId="50E537CB" w:rsidR="00463846" w:rsidRPr="003514B1" w:rsidRDefault="00463846" w:rsidP="00463846">
      <w:pPr>
        <w:pStyle w:val="Ttulo3"/>
        <w:rPr>
          <w:b/>
          <w:bCs/>
          <w:sz w:val="27"/>
          <w:szCs w:val="27"/>
        </w:rPr>
      </w:pPr>
      <w:r w:rsidRPr="003514B1">
        <w:rPr>
          <w:b/>
          <w:bCs/>
        </w:rPr>
        <w:lastRenderedPageBreak/>
        <w:t>Función lambda (anónima)</w:t>
      </w:r>
    </w:p>
    <w:p w14:paraId="2FDB2A89" w14:textId="77777777" w:rsidR="00463846" w:rsidRDefault="00463846" w:rsidP="003514B1">
      <w:pPr>
        <w:pStyle w:val="NormalWeb"/>
        <w:ind w:left="720"/>
      </w:pPr>
      <w:r>
        <w:t xml:space="preserve">En Python, una función anónima es una función que se define sin un nombre. Mientras que las funciones normales se definen usando la palabra clave </w:t>
      </w:r>
      <w:proofErr w:type="spellStart"/>
      <w:r>
        <w:rPr>
          <w:rStyle w:val="CdigoHTML"/>
          <w:rFonts w:eastAsiaTheme="majorEastAsia"/>
        </w:rPr>
        <w:t>def</w:t>
      </w:r>
      <w:proofErr w:type="spellEnd"/>
      <w:r>
        <w:t xml:space="preserve"> en Python, las funciones anónimas se definen usando la palabra clave </w:t>
      </w:r>
      <w:r>
        <w:rPr>
          <w:rStyle w:val="CdigoHTML"/>
          <w:rFonts w:eastAsiaTheme="majorEastAsia"/>
        </w:rPr>
        <w:t>lambda</w:t>
      </w:r>
      <w:r>
        <w:t>. Por lo tanto, las funciones anónimas también se denominan funciones lambda.</w:t>
      </w:r>
    </w:p>
    <w:p w14:paraId="05FBA004" w14:textId="77777777" w:rsidR="00463846" w:rsidRDefault="00463846" w:rsidP="003514B1">
      <w:pPr>
        <w:pStyle w:val="NormalWeb"/>
        <w:ind w:left="720"/>
      </w:pPr>
      <w:r>
        <w:t xml:space="preserve">Una </w:t>
      </w:r>
      <w:hyperlink r:id="rId145" w:history="1">
        <w:r>
          <w:rPr>
            <w:rStyle w:val="Hipervnculo"/>
            <w:rFonts w:eastAsiaTheme="majorEastAsia"/>
          </w:rPr>
          <w:t>función lambda</w:t>
        </w:r>
      </w:hyperlink>
      <w:r>
        <w:t xml:space="preserve"> en Python tiene la siguiente sintaxis:</w:t>
      </w:r>
    </w:p>
    <w:p w14:paraId="21366F8E" w14:textId="77777777" w:rsidR="00463846" w:rsidRDefault="00463846" w:rsidP="003514B1">
      <w:pPr>
        <w:pStyle w:val="HTMLconformatoprevio"/>
        <w:ind w:left="720"/>
        <w:rPr>
          <w:rStyle w:val="CdigoHTML"/>
          <w:rFonts w:eastAsiaTheme="majorEastAsia"/>
        </w:rPr>
      </w:pPr>
      <w:r>
        <w:rPr>
          <w:rStyle w:val="CdigoHTML"/>
          <w:rFonts w:eastAsiaTheme="majorEastAsia"/>
        </w:rPr>
        <w:t xml:space="preserve">lambda argumentos: </w:t>
      </w:r>
      <w:proofErr w:type="spellStart"/>
      <w:r>
        <w:rPr>
          <w:rStyle w:val="CdigoHTML"/>
          <w:rFonts w:eastAsiaTheme="majorEastAsia"/>
        </w:rPr>
        <w:t>expresion</w:t>
      </w:r>
      <w:proofErr w:type="spellEnd"/>
    </w:p>
    <w:p w14:paraId="4062539B" w14:textId="77777777" w:rsidR="00463846" w:rsidRDefault="00463846" w:rsidP="003514B1">
      <w:pPr>
        <w:pStyle w:val="NormalWeb"/>
        <w:ind w:left="720"/>
      </w:pPr>
      <w:r>
        <w:t>Las funciones Lambda pueden tener cualquier número de argumentos, pero solo una expresión. La expresión se evalúa y se devuelve.</w:t>
      </w:r>
    </w:p>
    <w:p w14:paraId="172E43EB" w14:textId="77777777" w:rsidR="00463846" w:rsidRDefault="00463846" w:rsidP="003514B1">
      <w:pPr>
        <w:pStyle w:val="HTMLconformatoprevio"/>
        <w:ind w:left="720"/>
        <w:rPr>
          <w:rStyle w:val="CdigoHTML"/>
          <w:rFonts w:eastAsiaTheme="majorEastAsia"/>
        </w:rPr>
      </w:pPr>
      <w:proofErr w:type="spellStart"/>
      <w:r>
        <w:rPr>
          <w:rStyle w:val="CdigoHTML"/>
          <w:rFonts w:eastAsiaTheme="majorEastAsia"/>
        </w:rPr>
        <w:t>double</w:t>
      </w:r>
      <w:proofErr w:type="spellEnd"/>
      <w:r>
        <w:rPr>
          <w:rStyle w:val="CdigoHTML"/>
          <w:rFonts w:eastAsiaTheme="majorEastAsia"/>
        </w:rPr>
        <w:t xml:space="preserve"> = lambda x: x * 2</w:t>
      </w:r>
    </w:p>
    <w:p w14:paraId="64F04358" w14:textId="77777777" w:rsidR="00463846" w:rsidRPr="004C606A" w:rsidRDefault="00463846" w:rsidP="003514B1">
      <w:pPr>
        <w:pStyle w:val="HTMLconformatoprevio"/>
        <w:ind w:left="720"/>
        <w:rPr>
          <w:rStyle w:val="CdigoHTML"/>
          <w:rFonts w:eastAsiaTheme="majorEastAsia"/>
          <w:lang w:val="en-US"/>
        </w:rPr>
      </w:pPr>
      <w:r w:rsidRPr="004C606A">
        <w:rPr>
          <w:rStyle w:val="CdigoHTML"/>
          <w:rFonts w:eastAsiaTheme="majorEastAsia"/>
          <w:lang w:val="en-US"/>
        </w:rPr>
        <w:t>print(double(5)) # Salida: 10</w:t>
      </w:r>
    </w:p>
    <w:p w14:paraId="705470EA" w14:textId="77777777" w:rsidR="00463846" w:rsidRPr="004C606A" w:rsidRDefault="00463846" w:rsidP="003514B1">
      <w:pPr>
        <w:pStyle w:val="HTMLconformatoprevio"/>
        <w:ind w:left="720"/>
        <w:rPr>
          <w:rStyle w:val="CdigoHTML"/>
          <w:rFonts w:eastAsiaTheme="majorEastAsia"/>
          <w:lang w:val="en-US"/>
        </w:rPr>
      </w:pPr>
    </w:p>
    <w:p w14:paraId="727CBB10" w14:textId="77777777" w:rsidR="00463846" w:rsidRPr="00463846" w:rsidRDefault="00463846" w:rsidP="003514B1">
      <w:pPr>
        <w:pStyle w:val="HTMLconformatoprevio"/>
        <w:ind w:left="720"/>
        <w:rPr>
          <w:rStyle w:val="CdigoHTML"/>
          <w:rFonts w:eastAsiaTheme="majorEastAsia"/>
          <w:lang w:val="en-US"/>
        </w:rPr>
      </w:pPr>
      <w:r w:rsidRPr="00463846">
        <w:rPr>
          <w:rStyle w:val="CdigoHTML"/>
          <w:rFonts w:eastAsiaTheme="majorEastAsia"/>
          <w:lang w:val="en-US"/>
        </w:rPr>
        <w:t xml:space="preserve"># </w:t>
      </w:r>
      <w:proofErr w:type="spellStart"/>
      <w:r w:rsidRPr="00463846">
        <w:rPr>
          <w:rStyle w:val="CdigoHTML"/>
          <w:rFonts w:eastAsiaTheme="majorEastAsia"/>
          <w:lang w:val="en-US"/>
        </w:rPr>
        <w:t>expresion</w:t>
      </w:r>
      <w:proofErr w:type="spellEnd"/>
      <w:r w:rsidRPr="00463846">
        <w:rPr>
          <w:rStyle w:val="CdigoHTML"/>
          <w:rFonts w:eastAsiaTheme="majorEastAsia"/>
          <w:lang w:val="en-US"/>
        </w:rPr>
        <w:t xml:space="preserve"> </w:t>
      </w:r>
      <w:proofErr w:type="spellStart"/>
      <w:r w:rsidRPr="00463846">
        <w:rPr>
          <w:rStyle w:val="CdigoHTML"/>
          <w:rFonts w:eastAsiaTheme="majorEastAsia"/>
          <w:lang w:val="en-US"/>
        </w:rPr>
        <w:t>equivalente</w:t>
      </w:r>
      <w:proofErr w:type="spellEnd"/>
    </w:p>
    <w:p w14:paraId="362150F8" w14:textId="77777777" w:rsidR="00463846" w:rsidRPr="00463846" w:rsidRDefault="00463846" w:rsidP="003514B1">
      <w:pPr>
        <w:pStyle w:val="HTMLconformatoprevio"/>
        <w:ind w:left="720"/>
        <w:rPr>
          <w:rStyle w:val="CdigoHTML"/>
          <w:rFonts w:eastAsiaTheme="majorEastAsia"/>
          <w:lang w:val="en-US"/>
        </w:rPr>
      </w:pPr>
      <w:r w:rsidRPr="00463846">
        <w:rPr>
          <w:rStyle w:val="CdigoHTML"/>
          <w:rFonts w:eastAsiaTheme="majorEastAsia"/>
          <w:lang w:val="en-US"/>
        </w:rPr>
        <w:t>def double(x):</w:t>
      </w:r>
    </w:p>
    <w:p w14:paraId="372C132F" w14:textId="77777777" w:rsidR="00463846" w:rsidRPr="00463846" w:rsidRDefault="00463846" w:rsidP="003514B1">
      <w:pPr>
        <w:pStyle w:val="HTMLconformatoprevio"/>
        <w:ind w:left="720"/>
        <w:rPr>
          <w:rStyle w:val="CdigoHTML"/>
          <w:rFonts w:eastAsiaTheme="majorEastAsia"/>
          <w:lang w:val="en-US"/>
        </w:rPr>
      </w:pPr>
      <w:r w:rsidRPr="00463846">
        <w:rPr>
          <w:rStyle w:val="CdigoHTML"/>
          <w:rFonts w:eastAsiaTheme="majorEastAsia"/>
          <w:lang w:val="en-US"/>
        </w:rPr>
        <w:t xml:space="preserve">   return x * 2</w:t>
      </w:r>
    </w:p>
    <w:p w14:paraId="30E8CACA" w14:textId="77777777" w:rsidR="00463846" w:rsidRDefault="00463846" w:rsidP="003514B1">
      <w:pPr>
        <w:pStyle w:val="NormalWeb"/>
        <w:ind w:left="720"/>
      </w:pPr>
      <w:r>
        <w:t xml:space="preserve">Las funciones Lambda pueden pasarse por parámetro al igual que funciones definidas con </w:t>
      </w:r>
      <w:proofErr w:type="spellStart"/>
      <w:r>
        <w:rPr>
          <w:rStyle w:val="CdigoHTML"/>
          <w:rFonts w:eastAsiaTheme="majorEastAsia"/>
        </w:rPr>
        <w:t>def</w:t>
      </w:r>
      <w:proofErr w:type="spellEnd"/>
      <w:r>
        <w:t xml:space="preserve"> (ver ejemplo en </w:t>
      </w:r>
      <w:hyperlink r:id="rId146" w:history="1">
        <w:r>
          <w:rPr>
            <w:rStyle w:val="Hipervnculo"/>
            <w:rFonts w:eastAsiaTheme="majorEastAsia"/>
          </w:rPr>
          <w:t>https://youtu.be/wSkZwGzsPlc?t=3201</w:t>
        </w:r>
      </w:hyperlink>
      <w:r>
        <w:t>).</w:t>
      </w:r>
    </w:p>
    <w:p w14:paraId="6DB8839E" w14:textId="77777777" w:rsidR="00463846" w:rsidRDefault="00463846" w:rsidP="003514B1">
      <w:pPr>
        <w:pStyle w:val="NormalWeb"/>
        <w:ind w:left="720"/>
      </w:pPr>
      <w:r>
        <w:t>Ejemplo</w:t>
      </w:r>
    </w:p>
    <w:p w14:paraId="5A9E353D" w14:textId="77777777" w:rsidR="00463846" w:rsidRDefault="00463846" w:rsidP="003514B1">
      <w:pPr>
        <w:pStyle w:val="NormalWeb"/>
        <w:ind w:left="720"/>
      </w:pPr>
      <w:r>
        <w:t>Tengo una lista:</w:t>
      </w:r>
    </w:p>
    <w:p w14:paraId="026D5448" w14:textId="77777777" w:rsidR="00463846" w:rsidRDefault="00463846" w:rsidP="003514B1">
      <w:pPr>
        <w:pStyle w:val="HTMLconformatoprevio"/>
        <w:ind w:left="720"/>
        <w:rPr>
          <w:rStyle w:val="CdigoHTML"/>
          <w:rFonts w:eastAsiaTheme="majorEastAsia"/>
        </w:rPr>
      </w:pPr>
      <w:r>
        <w:rPr>
          <w:rStyle w:val="CdigoHTML"/>
          <w:rFonts w:eastAsiaTheme="majorEastAsia"/>
        </w:rPr>
        <w:t>lista = [1,2,3,4,5,0]</w:t>
      </w:r>
    </w:p>
    <w:p w14:paraId="37470FF2" w14:textId="77777777" w:rsidR="00463846" w:rsidRDefault="00463846" w:rsidP="003514B1">
      <w:pPr>
        <w:pStyle w:val="HTMLconformatoprevio"/>
        <w:ind w:left="720"/>
        <w:rPr>
          <w:rStyle w:val="CdigoHTML"/>
          <w:rFonts w:eastAsiaTheme="majorEastAsia"/>
        </w:rPr>
      </w:pPr>
      <w:r>
        <w:rPr>
          <w:rStyle w:val="CdigoHTML"/>
          <w:rFonts w:eastAsiaTheme="majorEastAsia"/>
        </w:rPr>
        <w:t xml:space="preserve">min(lista) -&gt; 0 #funcion que me devuelve el </w:t>
      </w:r>
      <w:proofErr w:type="spellStart"/>
      <w:r>
        <w:rPr>
          <w:rStyle w:val="CdigoHTML"/>
          <w:rFonts w:eastAsiaTheme="majorEastAsia"/>
        </w:rPr>
        <w:t>minimo</w:t>
      </w:r>
      <w:proofErr w:type="spellEnd"/>
    </w:p>
    <w:p w14:paraId="3C3B7CD3" w14:textId="77777777" w:rsidR="00463846" w:rsidRDefault="00463846" w:rsidP="003514B1">
      <w:pPr>
        <w:pStyle w:val="HTMLconformatoprevio"/>
        <w:ind w:left="720"/>
        <w:rPr>
          <w:rStyle w:val="CdigoHTML"/>
          <w:rFonts w:eastAsiaTheme="majorEastAsia"/>
        </w:rPr>
      </w:pPr>
    </w:p>
    <w:p w14:paraId="51308730" w14:textId="77777777" w:rsidR="00463846" w:rsidRDefault="00463846" w:rsidP="003514B1">
      <w:pPr>
        <w:pStyle w:val="HTMLconformatoprevio"/>
        <w:ind w:left="720"/>
        <w:rPr>
          <w:rStyle w:val="CdigoHTML"/>
          <w:rFonts w:eastAsiaTheme="majorEastAsia"/>
        </w:rPr>
      </w:pPr>
      <w:r>
        <w:rPr>
          <w:rStyle w:val="CdigoHTML"/>
          <w:rFonts w:eastAsiaTheme="majorEastAsia"/>
        </w:rPr>
        <w:t xml:space="preserve">#puedo pasarle a </w:t>
      </w:r>
      <w:proofErr w:type="spellStart"/>
      <w:r>
        <w:rPr>
          <w:rStyle w:val="CdigoHTML"/>
          <w:rFonts w:eastAsiaTheme="majorEastAsia"/>
        </w:rPr>
        <w:t>minimo</w:t>
      </w:r>
      <w:proofErr w:type="spellEnd"/>
      <w:r>
        <w:rPr>
          <w:rStyle w:val="CdigoHTML"/>
          <w:rFonts w:eastAsiaTheme="majorEastAsia"/>
        </w:rPr>
        <w:t xml:space="preserve"> una función que </w:t>
      </w:r>
      <w:proofErr w:type="spellStart"/>
      <w:r>
        <w:rPr>
          <w:rStyle w:val="CdigoHTML"/>
          <w:rFonts w:eastAsiaTheme="majorEastAsia"/>
        </w:rPr>
        <w:t>evalue</w:t>
      </w:r>
      <w:proofErr w:type="spellEnd"/>
      <w:r>
        <w:rPr>
          <w:rStyle w:val="CdigoHTML"/>
          <w:rFonts w:eastAsiaTheme="majorEastAsia"/>
        </w:rPr>
        <w:t xml:space="preserve"> cada elemento</w:t>
      </w:r>
    </w:p>
    <w:p w14:paraId="4DBF22CA" w14:textId="77777777" w:rsidR="00463846" w:rsidRPr="00463846" w:rsidRDefault="00463846" w:rsidP="003514B1">
      <w:pPr>
        <w:pStyle w:val="HTMLconformatoprevio"/>
        <w:ind w:left="720"/>
        <w:rPr>
          <w:rStyle w:val="CdigoHTML"/>
          <w:rFonts w:eastAsiaTheme="majorEastAsia"/>
          <w:lang w:val="en-US"/>
        </w:rPr>
      </w:pPr>
      <w:r w:rsidRPr="00463846">
        <w:rPr>
          <w:rStyle w:val="CdigoHTML"/>
          <w:rFonts w:eastAsiaTheme="majorEastAsia"/>
          <w:lang w:val="en-US"/>
        </w:rPr>
        <w:t>min(</w:t>
      </w:r>
      <w:proofErr w:type="spellStart"/>
      <w:r w:rsidRPr="00463846">
        <w:rPr>
          <w:rStyle w:val="CdigoHTML"/>
          <w:rFonts w:eastAsiaTheme="majorEastAsia"/>
          <w:lang w:val="en-US"/>
        </w:rPr>
        <w:t>lista,key</w:t>
      </w:r>
      <w:proofErr w:type="spellEnd"/>
      <w:r w:rsidRPr="00463846">
        <w:rPr>
          <w:rStyle w:val="CdigoHTML"/>
          <w:rFonts w:eastAsiaTheme="majorEastAsia"/>
          <w:lang w:val="en-US"/>
        </w:rPr>
        <w:t xml:space="preserve">=lambda </w:t>
      </w:r>
      <w:proofErr w:type="spellStart"/>
      <w:r w:rsidRPr="00463846">
        <w:rPr>
          <w:rStyle w:val="CdigoHTML"/>
          <w:rFonts w:eastAsiaTheme="majorEastAsia"/>
          <w:lang w:val="en-US"/>
        </w:rPr>
        <w:t>i</w:t>
      </w:r>
      <w:proofErr w:type="spellEnd"/>
      <w:r w:rsidRPr="00463846">
        <w:rPr>
          <w:rStyle w:val="CdigoHTML"/>
          <w:rFonts w:eastAsiaTheme="majorEastAsia"/>
          <w:lang w:val="en-US"/>
        </w:rPr>
        <w:t>: -</w:t>
      </w:r>
      <w:proofErr w:type="spellStart"/>
      <w:r w:rsidRPr="00463846">
        <w:rPr>
          <w:rStyle w:val="CdigoHTML"/>
          <w:rFonts w:eastAsiaTheme="majorEastAsia"/>
          <w:lang w:val="en-US"/>
        </w:rPr>
        <w:t>i</w:t>
      </w:r>
      <w:proofErr w:type="spellEnd"/>
      <w:r w:rsidRPr="00463846">
        <w:rPr>
          <w:rStyle w:val="CdigoHTML"/>
          <w:rFonts w:eastAsiaTheme="majorEastAsia"/>
          <w:lang w:val="en-US"/>
        </w:rPr>
        <w:t>) -&gt; 5</w:t>
      </w:r>
    </w:p>
    <w:p w14:paraId="38A67DDE" w14:textId="77777777" w:rsidR="00463846" w:rsidRDefault="00463846" w:rsidP="003514B1">
      <w:pPr>
        <w:pStyle w:val="NormalWeb"/>
        <w:ind w:left="720"/>
      </w:pPr>
      <w:proofErr w:type="spellStart"/>
      <w:r>
        <w:rPr>
          <w:rStyle w:val="Textoennegrita"/>
          <w:rFonts w:eastAsiaTheme="majorEastAsia"/>
        </w:rPr>
        <w:t>key</w:t>
      </w:r>
      <w:proofErr w:type="spellEnd"/>
      <w:r>
        <w:t xml:space="preserve"> es la forma de decirle para cada uno de estos elementos de la lista, la clave que vas a usar para comparar no es elemento mismo sino que a cada elemento </w:t>
      </w:r>
      <w:proofErr w:type="spellStart"/>
      <w:r>
        <w:t>aplicale</w:t>
      </w:r>
      <w:proofErr w:type="spellEnd"/>
      <w:r>
        <w:t xml:space="preserve"> la función y lo que te devuelva la función es lo que </w:t>
      </w:r>
      <w:proofErr w:type="spellStart"/>
      <w:r>
        <w:t>tenes</w:t>
      </w:r>
      <w:proofErr w:type="spellEnd"/>
      <w:r>
        <w:t xml:space="preserve"> que comparar.</w:t>
      </w:r>
    </w:p>
    <w:p w14:paraId="6637895C" w14:textId="77777777" w:rsidR="00463846" w:rsidRDefault="00463846" w:rsidP="003514B1">
      <w:pPr>
        <w:pStyle w:val="NormalWeb"/>
        <w:ind w:left="720"/>
      </w:pPr>
      <w:r>
        <w:t>En lugar de comparar 1 - 2 - 3 - 4 - 5 - 0 y quedarse con el 0, lo que va a comparar es el resultado de aplicarle una función a cada elemento</w:t>
      </w:r>
    </w:p>
    <w:p w14:paraId="7B9D74D8" w14:textId="77777777" w:rsidR="00463846" w:rsidRDefault="00463846" w:rsidP="003514B1">
      <w:pPr>
        <w:pStyle w:val="NormalWeb"/>
        <w:ind w:left="720"/>
      </w:pPr>
      <w:r>
        <w:t>En este caso compara -1, -2, -3, -4, -5 y 0 y se queda con -5 que es el menor.</w:t>
      </w:r>
    </w:p>
    <w:p w14:paraId="3D9D0351" w14:textId="6F519122" w:rsidR="003514B1" w:rsidRDefault="003514B1" w:rsidP="003514B1">
      <w:pPr>
        <w:pStyle w:val="Ttulo3"/>
      </w:pPr>
      <w:proofErr w:type="spellStart"/>
      <w:r>
        <w:t>Import</w:t>
      </w:r>
      <w:proofErr w:type="spellEnd"/>
    </w:p>
    <w:p w14:paraId="5E530792" w14:textId="4EE18AF7" w:rsidR="003514B1" w:rsidRDefault="003514B1" w:rsidP="003514B1">
      <w:pPr>
        <w:pStyle w:val="NormalWeb"/>
        <w:ind w:left="1080"/>
      </w:pPr>
      <w:r>
        <w:t xml:space="preserve">A medida que nuestro programa va creciendo, es una buena idea dividirlo en diferentes módulos. Un </w:t>
      </w:r>
      <w:r>
        <w:rPr>
          <w:rStyle w:val="Textoennegrita"/>
          <w:rFonts w:eastAsiaTheme="majorEastAsia"/>
          <w:i/>
          <w:iCs/>
        </w:rPr>
        <w:t>módulo</w:t>
      </w:r>
      <w:r>
        <w:t xml:space="preserve"> es un archivo que contiene definiciones y declaraciones de Python. Los módulos de Python tienen un nombre de archivo y terminan con la extensión </w:t>
      </w:r>
      <w:r>
        <w:rPr>
          <w:rStyle w:val="CdigoHTML"/>
          <w:rFonts w:eastAsiaTheme="majorEastAsia"/>
        </w:rPr>
        <w:t>.</w:t>
      </w:r>
      <w:proofErr w:type="spellStart"/>
      <w:r>
        <w:rPr>
          <w:rStyle w:val="CdigoHTML"/>
          <w:rFonts w:eastAsiaTheme="majorEastAsia"/>
        </w:rPr>
        <w:t>py</w:t>
      </w:r>
      <w:proofErr w:type="spellEnd"/>
      <w:r>
        <w:t>.</w:t>
      </w:r>
    </w:p>
    <w:p w14:paraId="32565457" w14:textId="77777777" w:rsidR="003514B1" w:rsidRDefault="003514B1" w:rsidP="003514B1">
      <w:pPr>
        <w:pStyle w:val="NormalWeb"/>
        <w:ind w:left="1080"/>
      </w:pPr>
      <w:r>
        <w:lastRenderedPageBreak/>
        <w:t>Las definiciones dentro de un módulo se pueden importar a otro módulo o al intérprete interactivo en Python. Usamos la palabra clave de importación para hacer esto. Por ejemplo, podemos importar el módulo matemático escribiendo la siguiente línea:</w:t>
      </w:r>
    </w:p>
    <w:p w14:paraId="34EE6174" w14:textId="77777777" w:rsidR="003514B1" w:rsidRPr="003514B1" w:rsidRDefault="003514B1" w:rsidP="003514B1">
      <w:pPr>
        <w:pStyle w:val="HTMLconformatoprevio"/>
        <w:ind w:left="1080"/>
        <w:rPr>
          <w:rStyle w:val="CdigoHTML"/>
          <w:rFonts w:eastAsiaTheme="majorEastAsia"/>
          <w:lang w:val="en-US"/>
        </w:rPr>
      </w:pPr>
      <w:r w:rsidRPr="003514B1">
        <w:rPr>
          <w:rStyle w:val="CdigoHTML"/>
          <w:rFonts w:eastAsiaTheme="majorEastAsia"/>
          <w:lang w:val="en-US"/>
        </w:rPr>
        <w:t>import math</w:t>
      </w:r>
    </w:p>
    <w:p w14:paraId="381D5C6F" w14:textId="77777777" w:rsidR="003514B1" w:rsidRPr="003514B1" w:rsidRDefault="003514B1" w:rsidP="003514B1">
      <w:pPr>
        <w:pStyle w:val="HTMLconformatoprevio"/>
        <w:ind w:left="1080"/>
        <w:rPr>
          <w:rStyle w:val="CdigoHTML"/>
          <w:rFonts w:eastAsiaTheme="majorEastAsia"/>
          <w:lang w:val="en-US"/>
        </w:rPr>
      </w:pPr>
      <w:r w:rsidRPr="003514B1">
        <w:rPr>
          <w:rStyle w:val="CdigoHTML"/>
          <w:rFonts w:eastAsiaTheme="majorEastAsia"/>
          <w:lang w:val="en-US"/>
        </w:rPr>
        <w:t>print(</w:t>
      </w:r>
      <w:proofErr w:type="spellStart"/>
      <w:r w:rsidRPr="003514B1">
        <w:rPr>
          <w:rStyle w:val="CdigoHTML"/>
          <w:rFonts w:eastAsiaTheme="majorEastAsia"/>
          <w:lang w:val="en-US"/>
        </w:rPr>
        <w:t>math.pi</w:t>
      </w:r>
      <w:proofErr w:type="spellEnd"/>
      <w:r w:rsidRPr="003514B1">
        <w:rPr>
          <w:rStyle w:val="CdigoHTML"/>
          <w:rFonts w:eastAsiaTheme="majorEastAsia"/>
          <w:lang w:val="en-US"/>
        </w:rPr>
        <w:t>) # Salida: 3.141592653589793</w:t>
      </w:r>
    </w:p>
    <w:p w14:paraId="596FD821" w14:textId="77777777" w:rsidR="003514B1" w:rsidRDefault="003514B1" w:rsidP="003514B1">
      <w:pPr>
        <w:pStyle w:val="NormalWeb"/>
        <w:ind w:left="1080"/>
      </w:pPr>
      <w:r>
        <w:t xml:space="preserve">Ahora todas las definiciones dentro del módulo </w:t>
      </w:r>
      <w:proofErr w:type="spellStart"/>
      <w:r>
        <w:rPr>
          <w:rStyle w:val="CdigoHTML"/>
          <w:rFonts w:eastAsiaTheme="majorEastAsia"/>
        </w:rPr>
        <w:t>math</w:t>
      </w:r>
      <w:proofErr w:type="spellEnd"/>
      <w:r>
        <w:t xml:space="preserve"> están disponibles.</w:t>
      </w:r>
    </w:p>
    <w:p w14:paraId="32C3409B" w14:textId="77777777" w:rsidR="003514B1" w:rsidRDefault="003514B1" w:rsidP="003514B1">
      <w:pPr>
        <w:pStyle w:val="NormalWeb"/>
        <w:ind w:left="1080"/>
      </w:pPr>
      <w:r>
        <w:t xml:space="preserve">También podemos importar solo algunos atributos y funciones específicos, utilizando la palabra clave </w:t>
      </w:r>
      <w:proofErr w:type="spellStart"/>
      <w:r>
        <w:rPr>
          <w:rStyle w:val="CdigoHTML"/>
          <w:rFonts w:eastAsiaTheme="majorEastAsia"/>
        </w:rPr>
        <w:t>from</w:t>
      </w:r>
      <w:proofErr w:type="spellEnd"/>
      <w:r>
        <w:t>. Por ejemplo:</w:t>
      </w:r>
    </w:p>
    <w:p w14:paraId="07925341"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&gt;&gt;&gt; </w:t>
      </w:r>
      <w:proofErr w:type="spellStart"/>
      <w:r>
        <w:rPr>
          <w:rStyle w:val="CdigoHTML"/>
          <w:rFonts w:eastAsiaTheme="majorEastAsia"/>
        </w:rPr>
        <w:t>from</w:t>
      </w:r>
      <w:proofErr w:type="spellEnd"/>
      <w:r>
        <w:rPr>
          <w:rStyle w:val="CdigoHTML"/>
          <w:rFonts w:eastAsiaTheme="majorEastAsia"/>
        </w:rPr>
        <w:t xml:space="preserve"> </w:t>
      </w:r>
      <w:proofErr w:type="spellStart"/>
      <w:r>
        <w:rPr>
          <w:rStyle w:val="CdigoHTML"/>
          <w:rFonts w:eastAsiaTheme="majorEastAsia"/>
        </w:rPr>
        <w:t>math</w:t>
      </w:r>
      <w:proofErr w:type="spellEnd"/>
      <w:r>
        <w:rPr>
          <w:rStyle w:val="CdigoHTML"/>
          <w:rFonts w:eastAsiaTheme="majorEastAsia"/>
        </w:rPr>
        <w:t xml:space="preserve"> </w:t>
      </w:r>
      <w:proofErr w:type="spellStart"/>
      <w:r>
        <w:rPr>
          <w:rStyle w:val="CdigoHTML"/>
          <w:rFonts w:eastAsiaTheme="majorEastAsia"/>
        </w:rPr>
        <w:t>import</w:t>
      </w:r>
      <w:proofErr w:type="spellEnd"/>
      <w:r>
        <w:rPr>
          <w:rStyle w:val="CdigoHTML"/>
          <w:rFonts w:eastAsiaTheme="majorEastAsia"/>
        </w:rPr>
        <w:t xml:space="preserve"> pi</w:t>
      </w:r>
    </w:p>
    <w:p w14:paraId="13908908" w14:textId="77777777" w:rsidR="003514B1" w:rsidRDefault="003514B1" w:rsidP="003514B1">
      <w:pPr>
        <w:pStyle w:val="HTMLconformatoprevio"/>
        <w:ind w:left="1080"/>
        <w:rPr>
          <w:rStyle w:val="CdigoHTML"/>
          <w:rFonts w:eastAsiaTheme="majorEastAsia"/>
        </w:rPr>
      </w:pPr>
      <w:r>
        <w:rPr>
          <w:rStyle w:val="CdigoHTML"/>
          <w:rFonts w:eastAsiaTheme="majorEastAsia"/>
        </w:rPr>
        <w:t>&gt;&gt;&gt; pi</w:t>
      </w:r>
    </w:p>
    <w:p w14:paraId="2AE5B606" w14:textId="77777777" w:rsidR="003514B1" w:rsidRDefault="003514B1" w:rsidP="003514B1">
      <w:pPr>
        <w:pStyle w:val="HTMLconformatoprevio"/>
        <w:ind w:left="1080"/>
        <w:rPr>
          <w:rStyle w:val="CdigoHTML"/>
          <w:rFonts w:eastAsiaTheme="majorEastAsia"/>
        </w:rPr>
      </w:pPr>
      <w:r>
        <w:rPr>
          <w:rStyle w:val="CdigoHTML"/>
          <w:rFonts w:eastAsiaTheme="majorEastAsia"/>
        </w:rPr>
        <w:t>3.141592653589793</w:t>
      </w:r>
    </w:p>
    <w:p w14:paraId="4984CDE9" w14:textId="2739BEBD" w:rsidR="003514B1" w:rsidRDefault="003514B1" w:rsidP="003514B1">
      <w:pPr>
        <w:pStyle w:val="Ttulo3"/>
      </w:pPr>
      <w:r>
        <w:t>Control del flujo</w:t>
      </w:r>
    </w:p>
    <w:p w14:paraId="6D571606" w14:textId="77777777" w:rsidR="003514B1" w:rsidRDefault="003514B1" w:rsidP="003514B1">
      <w:pPr>
        <w:pStyle w:val="Ttulo3"/>
        <w:numPr>
          <w:ilvl w:val="0"/>
          <w:numId w:val="0"/>
        </w:numPr>
        <w:ind w:left="1080"/>
      </w:pPr>
    </w:p>
    <w:p w14:paraId="06DC334C" w14:textId="77777777" w:rsidR="003514B1" w:rsidRDefault="00E803AE" w:rsidP="003514B1">
      <w:pPr>
        <w:pStyle w:val="Ttulo4"/>
      </w:pPr>
      <w:hyperlink r:id="rId147" w:history="1">
        <w:proofErr w:type="spellStart"/>
        <w:r w:rsidR="003514B1">
          <w:rPr>
            <w:rStyle w:val="Hipervnculo"/>
          </w:rPr>
          <w:t>if</w:t>
        </w:r>
        <w:proofErr w:type="spellEnd"/>
      </w:hyperlink>
    </w:p>
    <w:p w14:paraId="48A8A14F"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if</w:t>
      </w:r>
      <w:proofErr w:type="spellEnd"/>
      <w:r>
        <w:rPr>
          <w:rStyle w:val="CdigoHTML"/>
          <w:rFonts w:eastAsiaTheme="majorEastAsia"/>
        </w:rPr>
        <w:t xml:space="preserve"> evaluar </w:t>
      </w:r>
      <w:proofErr w:type="spellStart"/>
      <w:r>
        <w:rPr>
          <w:rStyle w:val="CdigoHTML"/>
          <w:rFonts w:eastAsiaTheme="majorEastAsia"/>
        </w:rPr>
        <w:t>expresion</w:t>
      </w:r>
      <w:proofErr w:type="spellEnd"/>
      <w:r>
        <w:rPr>
          <w:rStyle w:val="CdigoHTML"/>
          <w:rFonts w:eastAsiaTheme="majorEastAsia"/>
        </w:rPr>
        <w:t>:</w:t>
      </w:r>
    </w:p>
    <w:p w14:paraId="08411E1B"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452CB372" w14:textId="77777777" w:rsidR="003514B1" w:rsidRDefault="00E803AE" w:rsidP="003514B1">
      <w:pPr>
        <w:pStyle w:val="Ttulo4"/>
      </w:pPr>
      <w:hyperlink r:id="rId148" w:history="1">
        <w:proofErr w:type="spellStart"/>
        <w:r w:rsidR="003514B1">
          <w:rPr>
            <w:rStyle w:val="Hipervnculo"/>
          </w:rPr>
          <w:t>if</w:t>
        </w:r>
        <w:proofErr w:type="spellEnd"/>
        <w:r w:rsidR="003514B1">
          <w:rPr>
            <w:rStyle w:val="Hipervnculo"/>
          </w:rPr>
          <w:t>...</w:t>
        </w:r>
        <w:proofErr w:type="spellStart"/>
        <w:r w:rsidR="003514B1">
          <w:rPr>
            <w:rStyle w:val="Hipervnculo"/>
          </w:rPr>
          <w:t>else</w:t>
        </w:r>
        <w:proofErr w:type="spellEnd"/>
      </w:hyperlink>
    </w:p>
    <w:p w14:paraId="5EECFABF"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if</w:t>
      </w:r>
      <w:proofErr w:type="spellEnd"/>
      <w:r>
        <w:rPr>
          <w:rStyle w:val="CdigoHTML"/>
          <w:rFonts w:eastAsiaTheme="majorEastAsia"/>
        </w:rPr>
        <w:t xml:space="preserve"> evaluar </w:t>
      </w:r>
      <w:proofErr w:type="spellStart"/>
      <w:r>
        <w:rPr>
          <w:rStyle w:val="CdigoHTML"/>
          <w:rFonts w:eastAsiaTheme="majorEastAsia"/>
        </w:rPr>
        <w:t>expresion</w:t>
      </w:r>
      <w:proofErr w:type="spellEnd"/>
      <w:r>
        <w:rPr>
          <w:rStyle w:val="CdigoHTML"/>
          <w:rFonts w:eastAsiaTheme="majorEastAsia"/>
        </w:rPr>
        <w:t>:</w:t>
      </w:r>
    </w:p>
    <w:p w14:paraId="445C6587"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27AFB45A"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else</w:t>
      </w:r>
      <w:proofErr w:type="spellEnd"/>
      <w:r>
        <w:rPr>
          <w:rStyle w:val="CdigoHTML"/>
          <w:rFonts w:eastAsiaTheme="majorEastAsia"/>
        </w:rPr>
        <w:t>:</w:t>
      </w:r>
    </w:p>
    <w:p w14:paraId="1AA69F0A"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052FFAE8" w14:textId="77777777" w:rsidR="003514B1" w:rsidRDefault="00E803AE" w:rsidP="003514B1">
      <w:pPr>
        <w:pStyle w:val="Ttulo4"/>
      </w:pPr>
      <w:hyperlink r:id="rId149" w:history="1">
        <w:proofErr w:type="spellStart"/>
        <w:r w:rsidR="003514B1">
          <w:rPr>
            <w:rStyle w:val="Hipervnculo"/>
          </w:rPr>
          <w:t>if</w:t>
        </w:r>
        <w:proofErr w:type="spellEnd"/>
        <w:r w:rsidR="003514B1">
          <w:rPr>
            <w:rStyle w:val="Hipervnculo"/>
          </w:rPr>
          <w:t>...</w:t>
        </w:r>
        <w:proofErr w:type="spellStart"/>
        <w:r w:rsidR="003514B1">
          <w:rPr>
            <w:rStyle w:val="Hipervnculo"/>
          </w:rPr>
          <w:t>elif</w:t>
        </w:r>
        <w:proofErr w:type="spellEnd"/>
        <w:r w:rsidR="003514B1">
          <w:rPr>
            <w:rStyle w:val="Hipervnculo"/>
          </w:rPr>
          <w:t>...</w:t>
        </w:r>
        <w:proofErr w:type="spellStart"/>
        <w:r w:rsidR="003514B1">
          <w:rPr>
            <w:rStyle w:val="Hipervnculo"/>
          </w:rPr>
          <w:t>else</w:t>
        </w:r>
        <w:proofErr w:type="spellEnd"/>
      </w:hyperlink>
    </w:p>
    <w:p w14:paraId="1CB95992"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if</w:t>
      </w:r>
      <w:proofErr w:type="spellEnd"/>
      <w:r>
        <w:rPr>
          <w:rStyle w:val="CdigoHTML"/>
          <w:rFonts w:eastAsiaTheme="majorEastAsia"/>
        </w:rPr>
        <w:t xml:space="preserve"> evaluar </w:t>
      </w:r>
      <w:proofErr w:type="spellStart"/>
      <w:r>
        <w:rPr>
          <w:rStyle w:val="CdigoHTML"/>
          <w:rFonts w:eastAsiaTheme="majorEastAsia"/>
        </w:rPr>
        <w:t>expresion</w:t>
      </w:r>
      <w:proofErr w:type="spellEnd"/>
      <w:r>
        <w:rPr>
          <w:rStyle w:val="CdigoHTML"/>
          <w:rFonts w:eastAsiaTheme="majorEastAsia"/>
        </w:rPr>
        <w:t>:</w:t>
      </w:r>
    </w:p>
    <w:p w14:paraId="0DADEDDD"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648AF71F"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elif</w:t>
      </w:r>
      <w:proofErr w:type="spellEnd"/>
      <w:r>
        <w:rPr>
          <w:rStyle w:val="CdigoHTML"/>
          <w:rFonts w:eastAsiaTheme="majorEastAsia"/>
        </w:rPr>
        <w:t xml:space="preserve"> evaluar </w:t>
      </w:r>
      <w:proofErr w:type="spellStart"/>
      <w:r>
        <w:rPr>
          <w:rStyle w:val="CdigoHTML"/>
          <w:rFonts w:eastAsiaTheme="majorEastAsia"/>
        </w:rPr>
        <w:t>expresion</w:t>
      </w:r>
      <w:proofErr w:type="spellEnd"/>
      <w:r>
        <w:rPr>
          <w:rStyle w:val="CdigoHTML"/>
          <w:rFonts w:eastAsiaTheme="majorEastAsia"/>
        </w:rPr>
        <w:t>:</w:t>
      </w:r>
    </w:p>
    <w:p w14:paraId="4237572C"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601816F0"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else</w:t>
      </w:r>
      <w:proofErr w:type="spellEnd"/>
      <w:r>
        <w:rPr>
          <w:rStyle w:val="CdigoHTML"/>
          <w:rFonts w:eastAsiaTheme="majorEastAsia"/>
        </w:rPr>
        <w:t xml:space="preserve">: </w:t>
      </w:r>
    </w:p>
    <w:p w14:paraId="1734DADE" w14:textId="77777777" w:rsidR="003514B1" w:rsidRDefault="003514B1" w:rsidP="003514B1">
      <w:pPr>
        <w:pStyle w:val="HTMLconformatoprevio"/>
        <w:ind w:left="108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61BD3CC8" w14:textId="77777777" w:rsidR="003514B1" w:rsidRDefault="00E803AE" w:rsidP="003514B1">
      <w:pPr>
        <w:pStyle w:val="Ttulo4"/>
      </w:pPr>
      <w:hyperlink r:id="rId150" w:history="1">
        <w:proofErr w:type="spellStart"/>
        <w:r w:rsidR="003514B1">
          <w:rPr>
            <w:rStyle w:val="Hipervnculo"/>
          </w:rPr>
          <w:t>for</w:t>
        </w:r>
        <w:proofErr w:type="spellEnd"/>
      </w:hyperlink>
    </w:p>
    <w:p w14:paraId="33D19F19" w14:textId="77777777" w:rsidR="003514B1" w:rsidRDefault="003514B1" w:rsidP="003514B1">
      <w:pPr>
        <w:pStyle w:val="HTMLconformatoprevio"/>
        <w:ind w:left="1080"/>
        <w:rPr>
          <w:rStyle w:val="CdigoHTML"/>
          <w:rFonts w:eastAsiaTheme="majorEastAsia"/>
        </w:rPr>
      </w:pPr>
      <w:proofErr w:type="spellStart"/>
      <w:r>
        <w:rPr>
          <w:rStyle w:val="CdigoHTML"/>
          <w:rFonts w:eastAsiaTheme="majorEastAsia"/>
        </w:rPr>
        <w:t>for</w:t>
      </w:r>
      <w:proofErr w:type="spellEnd"/>
      <w:r>
        <w:rPr>
          <w:rStyle w:val="CdigoHTML"/>
          <w:rFonts w:eastAsiaTheme="majorEastAsia"/>
        </w:rPr>
        <w:t xml:space="preserve"> val in </w:t>
      </w:r>
      <w:proofErr w:type="spellStart"/>
      <w:r>
        <w:rPr>
          <w:rStyle w:val="CdigoHTML"/>
          <w:rFonts w:eastAsiaTheme="majorEastAsia"/>
        </w:rPr>
        <w:t>sequence</w:t>
      </w:r>
      <w:proofErr w:type="spellEnd"/>
      <w:r>
        <w:rPr>
          <w:rStyle w:val="CdigoHTML"/>
          <w:rFonts w:eastAsiaTheme="majorEastAsia"/>
        </w:rPr>
        <w:t>:</w:t>
      </w:r>
    </w:p>
    <w:p w14:paraId="0BD13EC7" w14:textId="77777777" w:rsidR="003514B1" w:rsidRDefault="003514B1" w:rsidP="003514B1">
      <w:pPr>
        <w:pStyle w:val="HTMLconformatoprevio"/>
        <w:ind w:left="1080"/>
        <w:rPr>
          <w:rStyle w:val="CdigoHTML"/>
          <w:rFonts w:eastAsiaTheme="majorEastAsia"/>
        </w:rPr>
      </w:pPr>
      <w:r>
        <w:rPr>
          <w:rStyle w:val="CdigoHTML"/>
          <w:rFonts w:eastAsiaTheme="majorEastAsia"/>
        </w:rPr>
        <w:tab/>
      </w:r>
      <w:proofErr w:type="spellStart"/>
      <w:r>
        <w:rPr>
          <w:rStyle w:val="CdigoHTML"/>
          <w:rFonts w:eastAsiaTheme="majorEastAsia"/>
        </w:rPr>
        <w:t>declaracion</w:t>
      </w:r>
      <w:proofErr w:type="spellEnd"/>
      <w:r>
        <w:rPr>
          <w:rStyle w:val="CdigoHTML"/>
          <w:rFonts w:eastAsiaTheme="majorEastAsia"/>
        </w:rPr>
        <w:t>(s)</w:t>
      </w:r>
    </w:p>
    <w:p w14:paraId="756210B6" w14:textId="77777777" w:rsidR="003514B1" w:rsidRDefault="003514B1" w:rsidP="00C7042E">
      <w:pPr>
        <w:pStyle w:val="NormalWeb"/>
        <w:ind w:left="1080"/>
      </w:pPr>
      <w:r>
        <w:t xml:space="preserve">Aquí, </w:t>
      </w:r>
      <w:r>
        <w:rPr>
          <w:rStyle w:val="CdigoHTML"/>
          <w:rFonts w:eastAsiaTheme="majorEastAsia"/>
        </w:rPr>
        <w:t>val</w:t>
      </w:r>
      <w:r>
        <w:t xml:space="preserve"> es la variable que toma el valor del elemento dentro de la secuencia en cada iteración. El bucle continúa hasta que llega al último elemento de la secuencia.</w:t>
      </w:r>
    </w:p>
    <w:p w14:paraId="4E280DB4" w14:textId="77777777" w:rsidR="003514B1" w:rsidRDefault="003514B1" w:rsidP="00C7042E">
      <w:pPr>
        <w:pStyle w:val="NormalWeb"/>
        <w:ind w:left="1080"/>
      </w:pPr>
      <w:r>
        <w:t xml:space="preserve">Se puede generar una secuencia de números usando la función </w:t>
      </w:r>
      <w:proofErr w:type="spellStart"/>
      <w:r>
        <w:rPr>
          <w:rStyle w:val="CdigoHTML"/>
          <w:rFonts w:eastAsiaTheme="majorEastAsia"/>
        </w:rPr>
        <w:t>range</w:t>
      </w:r>
      <w:proofErr w:type="spellEnd"/>
      <w:r>
        <w:rPr>
          <w:rStyle w:val="CdigoHTML"/>
          <w:rFonts w:eastAsiaTheme="majorEastAsia"/>
        </w:rPr>
        <w:t>()</w:t>
      </w:r>
      <w:r>
        <w:t xml:space="preserve">. Por ejemplo, </w:t>
      </w:r>
      <w:proofErr w:type="spellStart"/>
      <w:r>
        <w:rPr>
          <w:rStyle w:val="CdigoHTML"/>
          <w:rFonts w:eastAsiaTheme="majorEastAsia"/>
        </w:rPr>
        <w:t>range</w:t>
      </w:r>
      <w:proofErr w:type="spellEnd"/>
      <w:r>
        <w:rPr>
          <w:rStyle w:val="CdigoHTML"/>
          <w:rFonts w:eastAsiaTheme="majorEastAsia"/>
        </w:rPr>
        <w:t>(10)</w:t>
      </w:r>
      <w:r>
        <w:t xml:space="preserve"> generará números del 0 al 9 (10 números). Por lo tanto, se puede usar la función </w:t>
      </w:r>
      <w:proofErr w:type="spellStart"/>
      <w:r>
        <w:rPr>
          <w:rStyle w:val="CdigoHTML"/>
          <w:rFonts w:eastAsiaTheme="majorEastAsia"/>
        </w:rPr>
        <w:t>range</w:t>
      </w:r>
      <w:proofErr w:type="spellEnd"/>
      <w:r>
        <w:rPr>
          <w:rStyle w:val="CdigoHTML"/>
          <w:rFonts w:eastAsiaTheme="majorEastAsia"/>
        </w:rPr>
        <w:t>()</w:t>
      </w:r>
      <w:r>
        <w:t xml:space="preserve"> en bucles </w:t>
      </w:r>
      <w:proofErr w:type="spellStart"/>
      <w:r>
        <w:rPr>
          <w:rStyle w:val="CdigoHTML"/>
          <w:rFonts w:eastAsiaTheme="majorEastAsia"/>
        </w:rPr>
        <w:t>for</w:t>
      </w:r>
      <w:proofErr w:type="spellEnd"/>
      <w:r>
        <w:t xml:space="preserve"> para iterar a través de una secuencia de números combinada con la función </w:t>
      </w:r>
      <w:proofErr w:type="spellStart"/>
      <w:r>
        <w:rPr>
          <w:rStyle w:val="CdigoHTML"/>
          <w:rFonts w:eastAsiaTheme="majorEastAsia"/>
        </w:rPr>
        <w:t>len</w:t>
      </w:r>
      <w:proofErr w:type="spellEnd"/>
      <w:r>
        <w:rPr>
          <w:rStyle w:val="CdigoHTML"/>
          <w:rFonts w:eastAsiaTheme="majorEastAsia"/>
        </w:rPr>
        <w:t>()</w:t>
      </w:r>
      <w:r>
        <w:t xml:space="preserve"> para iterar a través de la secuencia usando indexación. Aquí hay un ejemplo.</w:t>
      </w:r>
    </w:p>
    <w:p w14:paraId="71A28855" w14:textId="77777777" w:rsidR="003514B1" w:rsidRDefault="003514B1" w:rsidP="00C7042E">
      <w:pPr>
        <w:pStyle w:val="HTMLconformatoprevio"/>
        <w:ind w:left="1080"/>
        <w:rPr>
          <w:rStyle w:val="CdigoHTML"/>
          <w:rFonts w:eastAsiaTheme="majorEastAsia"/>
        </w:rPr>
      </w:pPr>
      <w:proofErr w:type="spellStart"/>
      <w:r>
        <w:rPr>
          <w:rStyle w:val="CdigoHTML"/>
          <w:rFonts w:eastAsiaTheme="majorEastAsia"/>
        </w:rPr>
        <w:t>genre</w:t>
      </w:r>
      <w:proofErr w:type="spellEnd"/>
      <w:r>
        <w:rPr>
          <w:rStyle w:val="CdigoHTML"/>
          <w:rFonts w:eastAsiaTheme="majorEastAsia"/>
        </w:rPr>
        <w:t xml:space="preserve"> = ['pop', 'rock', 'jazz']</w:t>
      </w:r>
    </w:p>
    <w:p w14:paraId="03550BD6" w14:textId="77777777" w:rsidR="003514B1" w:rsidRDefault="003514B1" w:rsidP="00C7042E">
      <w:pPr>
        <w:pStyle w:val="HTMLconformatoprevio"/>
        <w:ind w:left="1080"/>
        <w:rPr>
          <w:rStyle w:val="CdigoHTML"/>
          <w:rFonts w:eastAsiaTheme="majorEastAsia"/>
        </w:rPr>
      </w:pPr>
    </w:p>
    <w:p w14:paraId="70B3B408" w14:textId="77777777" w:rsidR="003514B1" w:rsidRDefault="003514B1" w:rsidP="00C7042E">
      <w:pPr>
        <w:pStyle w:val="HTMLconformatoprevio"/>
        <w:ind w:left="1080"/>
        <w:rPr>
          <w:rStyle w:val="CdigoHTML"/>
          <w:rFonts w:eastAsiaTheme="majorEastAsia"/>
        </w:rPr>
      </w:pPr>
      <w:proofErr w:type="spellStart"/>
      <w:r>
        <w:rPr>
          <w:rStyle w:val="CdigoHTML"/>
          <w:rFonts w:eastAsiaTheme="majorEastAsia"/>
        </w:rPr>
        <w:t>for</w:t>
      </w:r>
      <w:proofErr w:type="spellEnd"/>
      <w:r>
        <w:rPr>
          <w:rStyle w:val="CdigoHTML"/>
          <w:rFonts w:eastAsiaTheme="majorEastAsia"/>
        </w:rPr>
        <w:t xml:space="preserve"> i in </w:t>
      </w:r>
      <w:proofErr w:type="spellStart"/>
      <w:r>
        <w:rPr>
          <w:rStyle w:val="CdigoHTML"/>
          <w:rFonts w:eastAsiaTheme="majorEastAsia"/>
        </w:rPr>
        <w:t>range</w:t>
      </w:r>
      <w:proofErr w:type="spellEnd"/>
      <w:r>
        <w:rPr>
          <w:rStyle w:val="CdigoHTML"/>
          <w:rFonts w:eastAsiaTheme="majorEastAsia"/>
        </w:rPr>
        <w:t>(</w:t>
      </w:r>
      <w:proofErr w:type="spellStart"/>
      <w:r>
        <w:rPr>
          <w:rStyle w:val="CdigoHTML"/>
          <w:rFonts w:eastAsiaTheme="majorEastAsia"/>
        </w:rPr>
        <w:t>len</w:t>
      </w:r>
      <w:proofErr w:type="spellEnd"/>
      <w:r>
        <w:rPr>
          <w:rStyle w:val="CdigoHTML"/>
          <w:rFonts w:eastAsiaTheme="majorEastAsia"/>
        </w:rPr>
        <w:t>(</w:t>
      </w:r>
      <w:proofErr w:type="spellStart"/>
      <w:r>
        <w:rPr>
          <w:rStyle w:val="CdigoHTML"/>
          <w:rFonts w:eastAsiaTheme="majorEastAsia"/>
        </w:rPr>
        <w:t>genre</w:t>
      </w:r>
      <w:proofErr w:type="spellEnd"/>
      <w:r>
        <w:rPr>
          <w:rStyle w:val="CdigoHTML"/>
          <w:rFonts w:eastAsiaTheme="majorEastAsia"/>
        </w:rPr>
        <w:t>)):</w:t>
      </w:r>
    </w:p>
    <w:p w14:paraId="390E85F4" w14:textId="77777777" w:rsidR="003514B1" w:rsidRPr="003514B1" w:rsidRDefault="003514B1" w:rsidP="00C7042E">
      <w:pPr>
        <w:pStyle w:val="HTMLconformatoprevio"/>
        <w:ind w:left="1080"/>
        <w:rPr>
          <w:rStyle w:val="CdigoHTML"/>
          <w:rFonts w:eastAsiaTheme="majorEastAsia"/>
          <w:lang w:val="en-US"/>
        </w:rPr>
      </w:pPr>
      <w:r>
        <w:rPr>
          <w:rStyle w:val="CdigoHTML"/>
          <w:rFonts w:eastAsiaTheme="majorEastAsia"/>
        </w:rPr>
        <w:tab/>
      </w:r>
      <w:r w:rsidRPr="003514B1">
        <w:rPr>
          <w:rStyle w:val="CdigoHTML"/>
          <w:rFonts w:eastAsiaTheme="majorEastAsia"/>
          <w:lang w:val="en-US"/>
        </w:rPr>
        <w:t>print("I like", genre[</w:t>
      </w:r>
      <w:proofErr w:type="spellStart"/>
      <w:r w:rsidRPr="003514B1">
        <w:rPr>
          <w:rStyle w:val="CdigoHTML"/>
          <w:rFonts w:eastAsiaTheme="majorEastAsia"/>
          <w:lang w:val="en-US"/>
        </w:rPr>
        <w:t>i</w:t>
      </w:r>
      <w:proofErr w:type="spellEnd"/>
      <w:r w:rsidRPr="003514B1">
        <w:rPr>
          <w:rStyle w:val="CdigoHTML"/>
          <w:rFonts w:eastAsiaTheme="majorEastAsia"/>
          <w:lang w:val="en-US"/>
        </w:rPr>
        <w:t>])</w:t>
      </w:r>
    </w:p>
    <w:p w14:paraId="7D35B389" w14:textId="77777777" w:rsidR="003514B1" w:rsidRDefault="003514B1" w:rsidP="00C7042E">
      <w:pPr>
        <w:pStyle w:val="NormalWeb"/>
        <w:ind w:left="1080"/>
      </w:pPr>
      <w:r>
        <w:lastRenderedPageBreak/>
        <w:t xml:space="preserve">Un bucle </w:t>
      </w:r>
      <w:proofErr w:type="spellStart"/>
      <w:r>
        <w:rPr>
          <w:rStyle w:val="CdigoHTML"/>
          <w:rFonts w:eastAsiaTheme="majorEastAsia"/>
        </w:rPr>
        <w:t>for</w:t>
      </w:r>
      <w:proofErr w:type="spellEnd"/>
      <w:r>
        <w:t xml:space="preserve"> también puede tener un bloque </w:t>
      </w:r>
      <w:proofErr w:type="spellStart"/>
      <w:r>
        <w:rPr>
          <w:rStyle w:val="CdigoHTML"/>
          <w:rFonts w:eastAsiaTheme="majorEastAsia"/>
        </w:rPr>
        <w:t>else</w:t>
      </w:r>
      <w:proofErr w:type="spellEnd"/>
      <w:r>
        <w:t xml:space="preserve"> opcional. La parte </w:t>
      </w:r>
      <w:proofErr w:type="spellStart"/>
      <w:r>
        <w:rPr>
          <w:rStyle w:val="CdigoHTML"/>
          <w:rFonts w:eastAsiaTheme="majorEastAsia"/>
        </w:rPr>
        <w:t>else</w:t>
      </w:r>
      <w:proofErr w:type="spellEnd"/>
      <w:r>
        <w:t xml:space="preserve"> se ejecuta si los elementos de la secuencia utilizada en el bucle </w:t>
      </w:r>
      <w:proofErr w:type="spellStart"/>
      <w:r>
        <w:rPr>
          <w:rStyle w:val="CdigoHTML"/>
          <w:rFonts w:eastAsiaTheme="majorEastAsia"/>
        </w:rPr>
        <w:t>for</w:t>
      </w:r>
      <w:proofErr w:type="spellEnd"/>
      <w:r>
        <w:t xml:space="preserve"> se agotan. La palabra clave </w:t>
      </w:r>
      <w:r>
        <w:rPr>
          <w:rStyle w:val="CdigoHTML"/>
          <w:rFonts w:eastAsiaTheme="majorEastAsia"/>
        </w:rPr>
        <w:t>break</w:t>
      </w:r>
      <w:r>
        <w:t xml:space="preserve"> se puede utilizar para detener un bucle </w:t>
      </w:r>
      <w:proofErr w:type="spellStart"/>
      <w:r>
        <w:rPr>
          <w:rStyle w:val="CdigoHTML"/>
          <w:rFonts w:eastAsiaTheme="majorEastAsia"/>
        </w:rPr>
        <w:t>for</w:t>
      </w:r>
      <w:proofErr w:type="spellEnd"/>
      <w:r>
        <w:t xml:space="preserve">. En tales casos, se ignora la parte </w:t>
      </w:r>
      <w:proofErr w:type="spellStart"/>
      <w:r>
        <w:rPr>
          <w:rStyle w:val="CdigoHTML"/>
          <w:rFonts w:eastAsiaTheme="majorEastAsia"/>
        </w:rPr>
        <w:t>else</w:t>
      </w:r>
      <w:proofErr w:type="spellEnd"/>
      <w:r>
        <w:t>.</w:t>
      </w:r>
    </w:p>
    <w:p w14:paraId="10357D11" w14:textId="77777777" w:rsidR="003514B1" w:rsidRPr="00C7042E" w:rsidRDefault="00E803AE" w:rsidP="00C7042E">
      <w:pPr>
        <w:pStyle w:val="Ttulo4"/>
      </w:pPr>
      <w:hyperlink r:id="rId151" w:history="1">
        <w:proofErr w:type="spellStart"/>
        <w:r w:rsidR="003514B1" w:rsidRPr="00C7042E">
          <w:rPr>
            <w:rStyle w:val="Hipervnculo"/>
            <w:color w:val="auto"/>
            <w:u w:val="none"/>
          </w:rPr>
          <w:t>while</w:t>
        </w:r>
        <w:proofErr w:type="spellEnd"/>
      </w:hyperlink>
    </w:p>
    <w:p w14:paraId="6F0BB709" w14:textId="77777777" w:rsidR="003514B1" w:rsidRDefault="003514B1" w:rsidP="00C7042E">
      <w:pPr>
        <w:pStyle w:val="HTMLconformatoprevio"/>
        <w:ind w:left="1440"/>
        <w:rPr>
          <w:rStyle w:val="CdigoHTML"/>
          <w:rFonts w:eastAsiaTheme="majorEastAsia"/>
        </w:rPr>
      </w:pPr>
      <w:proofErr w:type="spellStart"/>
      <w:r>
        <w:rPr>
          <w:rStyle w:val="CdigoHTML"/>
          <w:rFonts w:eastAsiaTheme="majorEastAsia"/>
        </w:rPr>
        <w:t>while</w:t>
      </w:r>
      <w:proofErr w:type="spellEnd"/>
      <w:r>
        <w:rPr>
          <w:rStyle w:val="CdigoHTML"/>
          <w:rFonts w:eastAsiaTheme="majorEastAsia"/>
        </w:rPr>
        <w:t xml:space="preserve"> evaluar </w:t>
      </w:r>
      <w:proofErr w:type="spellStart"/>
      <w:r>
        <w:rPr>
          <w:rStyle w:val="CdigoHTML"/>
          <w:rFonts w:eastAsiaTheme="majorEastAsia"/>
        </w:rPr>
        <w:t>expresion</w:t>
      </w:r>
      <w:proofErr w:type="spellEnd"/>
      <w:r>
        <w:rPr>
          <w:rStyle w:val="CdigoHTML"/>
          <w:rFonts w:eastAsiaTheme="majorEastAsia"/>
        </w:rPr>
        <w:t>:</w:t>
      </w:r>
    </w:p>
    <w:p w14:paraId="2F79C783" w14:textId="77777777" w:rsidR="003514B1" w:rsidRDefault="003514B1" w:rsidP="00C7042E">
      <w:pPr>
        <w:pStyle w:val="HTMLconformatoprevio"/>
        <w:ind w:left="1440"/>
        <w:rPr>
          <w:rStyle w:val="CdigoHTML"/>
          <w:rFonts w:eastAsiaTheme="majorEastAsia"/>
        </w:rPr>
      </w:pPr>
      <w:r>
        <w:rPr>
          <w:rStyle w:val="CdigoHTML"/>
          <w:rFonts w:eastAsiaTheme="majorEastAsia"/>
        </w:rPr>
        <w:t xml:space="preserve">    </w:t>
      </w:r>
      <w:proofErr w:type="spellStart"/>
      <w:r>
        <w:rPr>
          <w:rStyle w:val="CdigoHTML"/>
          <w:rFonts w:eastAsiaTheme="majorEastAsia"/>
        </w:rPr>
        <w:t>declaracion</w:t>
      </w:r>
      <w:proofErr w:type="spellEnd"/>
      <w:r>
        <w:rPr>
          <w:rStyle w:val="CdigoHTML"/>
          <w:rFonts w:eastAsiaTheme="majorEastAsia"/>
        </w:rPr>
        <w:t>(s)</w:t>
      </w:r>
    </w:p>
    <w:p w14:paraId="69B6D2DA" w14:textId="1C293A23" w:rsidR="00FC7EB8" w:rsidRDefault="003514B1" w:rsidP="007B4F51">
      <w:pPr>
        <w:pStyle w:val="NormalWeb"/>
        <w:ind w:left="1440"/>
      </w:pPr>
      <w:r>
        <w:t xml:space="preserve">Al igual que con los bucles </w:t>
      </w:r>
      <w:proofErr w:type="spellStart"/>
      <w:r>
        <w:rPr>
          <w:rStyle w:val="CdigoHTML"/>
          <w:rFonts w:eastAsiaTheme="majorEastAsia"/>
        </w:rPr>
        <w:t>for</w:t>
      </w:r>
      <w:proofErr w:type="spellEnd"/>
      <w:r>
        <w:t xml:space="preserve">, los bucles </w:t>
      </w:r>
      <w:proofErr w:type="spellStart"/>
      <w:r>
        <w:rPr>
          <w:rStyle w:val="CdigoHTML"/>
          <w:rFonts w:eastAsiaTheme="majorEastAsia"/>
        </w:rPr>
        <w:t>while</w:t>
      </w:r>
      <w:proofErr w:type="spellEnd"/>
      <w:r>
        <w:t xml:space="preserve"> también pueden tener un bloque </w:t>
      </w:r>
      <w:proofErr w:type="spellStart"/>
      <w:r>
        <w:rPr>
          <w:rStyle w:val="CdigoHTML"/>
          <w:rFonts w:eastAsiaTheme="majorEastAsia"/>
        </w:rPr>
        <w:t>else</w:t>
      </w:r>
      <w:proofErr w:type="spellEnd"/>
      <w:r>
        <w:t xml:space="preserve"> opcional. La parte </w:t>
      </w:r>
      <w:proofErr w:type="spellStart"/>
      <w:r>
        <w:t>el</w:t>
      </w:r>
      <w:r>
        <w:rPr>
          <w:rStyle w:val="CdigoHTML"/>
          <w:rFonts w:eastAsiaTheme="majorEastAsia"/>
        </w:rPr>
        <w:t>s</w:t>
      </w:r>
      <w:r>
        <w:t>e</w:t>
      </w:r>
      <w:proofErr w:type="spellEnd"/>
      <w:r>
        <w:t xml:space="preserve"> se ejecuta si la condición en el ciclo </w:t>
      </w:r>
      <w:proofErr w:type="spellStart"/>
      <w:r>
        <w:rPr>
          <w:rStyle w:val="CdigoHTML"/>
          <w:rFonts w:eastAsiaTheme="majorEastAsia"/>
        </w:rPr>
        <w:t>while</w:t>
      </w:r>
      <w:proofErr w:type="spellEnd"/>
      <w:r>
        <w:t xml:space="preserve"> se evalúa como </w:t>
      </w:r>
      <w:r>
        <w:rPr>
          <w:rStyle w:val="CdigoHTML"/>
          <w:rFonts w:eastAsiaTheme="majorEastAsia"/>
        </w:rPr>
        <w:t>False</w:t>
      </w:r>
      <w:r>
        <w:t xml:space="preserve">. El ciclo </w:t>
      </w:r>
      <w:proofErr w:type="spellStart"/>
      <w:r>
        <w:rPr>
          <w:rStyle w:val="CdigoHTML"/>
          <w:rFonts w:eastAsiaTheme="majorEastAsia"/>
        </w:rPr>
        <w:t>while</w:t>
      </w:r>
      <w:proofErr w:type="spellEnd"/>
      <w:r>
        <w:t xml:space="preserve"> se puede terminar con una declaración </w:t>
      </w:r>
      <w:r>
        <w:rPr>
          <w:rStyle w:val="CdigoHTML"/>
          <w:rFonts w:eastAsiaTheme="majorEastAsia"/>
        </w:rPr>
        <w:t>break</w:t>
      </w:r>
      <w:r>
        <w:t xml:space="preserve">. En tales casos, se ignora la parte </w:t>
      </w:r>
      <w:proofErr w:type="spellStart"/>
      <w:r>
        <w:rPr>
          <w:rStyle w:val="CdigoHTML"/>
          <w:rFonts w:eastAsiaTheme="majorEastAsia"/>
        </w:rPr>
        <w:t>else</w:t>
      </w:r>
      <w:proofErr w:type="spellEnd"/>
      <w:r>
        <w:t xml:space="preserve">. Por lo tanto, la parte </w:t>
      </w:r>
      <w:proofErr w:type="spellStart"/>
      <w:r>
        <w:rPr>
          <w:rStyle w:val="CdigoHTML"/>
          <w:rFonts w:eastAsiaTheme="majorEastAsia"/>
        </w:rPr>
        <w:t>else</w:t>
      </w:r>
      <w:proofErr w:type="spellEnd"/>
      <w:r>
        <w:t xml:space="preserve"> de un ciclo </w:t>
      </w:r>
      <w:proofErr w:type="spellStart"/>
      <w:r>
        <w:rPr>
          <w:rStyle w:val="CdigoHTML"/>
          <w:rFonts w:eastAsiaTheme="majorEastAsia"/>
        </w:rPr>
        <w:t>while</w:t>
      </w:r>
      <w:proofErr w:type="spellEnd"/>
      <w:r>
        <w:t xml:space="preserve"> se ejecuta si no se produce ninguna interrupción y la condición es falsa.</w:t>
      </w:r>
    </w:p>
    <w:p w14:paraId="27E7EDDB" w14:textId="77777777" w:rsidR="00CE4915" w:rsidRDefault="00CE4915" w:rsidP="00CE4915">
      <w:pPr>
        <w:pStyle w:val="Ttulo2"/>
        <w:numPr>
          <w:ilvl w:val="0"/>
          <w:numId w:val="0"/>
        </w:numPr>
        <w:ind w:left="283"/>
      </w:pPr>
    </w:p>
    <w:p w14:paraId="16514BEC" w14:textId="7ABA5591" w:rsidR="004D489B" w:rsidRDefault="004D489B" w:rsidP="001C10B1">
      <w:pPr>
        <w:pStyle w:val="Ttulo2"/>
      </w:pPr>
      <w:r>
        <w:t>EJEMPLO</w:t>
      </w:r>
    </w:p>
    <w:p w14:paraId="42F636B2"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#defino una </w:t>
      </w:r>
      <w:proofErr w:type="spellStart"/>
      <w:r w:rsidRPr="00C13F07">
        <w:rPr>
          <w:rStyle w:val="CdigoHTML"/>
          <w:rFonts w:eastAsiaTheme="majorEastAsia"/>
        </w:rPr>
        <w:t>funcion</w:t>
      </w:r>
      <w:proofErr w:type="spellEnd"/>
      <w:r w:rsidRPr="00C13F07">
        <w:rPr>
          <w:rStyle w:val="CdigoHTML"/>
          <w:rFonts w:eastAsiaTheme="majorEastAsia"/>
        </w:rPr>
        <w:t xml:space="preserve"> en una </w:t>
      </w:r>
      <w:proofErr w:type="spellStart"/>
      <w:r w:rsidRPr="00C13F07">
        <w:rPr>
          <w:rStyle w:val="CdigoHTML"/>
          <w:rFonts w:eastAsiaTheme="majorEastAsia"/>
        </w:rPr>
        <w:t>linea</w:t>
      </w:r>
      <w:proofErr w:type="spellEnd"/>
      <w:r w:rsidRPr="00C13F07">
        <w:rPr>
          <w:rStyle w:val="CdigoHTML"/>
          <w:rFonts w:eastAsiaTheme="majorEastAsia"/>
        </w:rPr>
        <w:t>(</w:t>
      </w:r>
      <w:proofErr w:type="spellStart"/>
      <w:r w:rsidRPr="00C13F07">
        <w:rPr>
          <w:rStyle w:val="CdigoHTML"/>
          <w:rFonts w:eastAsiaTheme="majorEastAsia"/>
        </w:rPr>
        <w:t>funcion</w:t>
      </w:r>
      <w:proofErr w:type="spellEnd"/>
      <w:r w:rsidRPr="00C13F07">
        <w:rPr>
          <w:rStyle w:val="CdigoHTML"/>
          <w:rFonts w:eastAsiaTheme="majorEastAsia"/>
        </w:rPr>
        <w:t xml:space="preserve"> </w:t>
      </w:r>
      <w:proofErr w:type="spellStart"/>
      <w:r w:rsidRPr="00C13F07">
        <w:rPr>
          <w:rStyle w:val="CdigoHTML"/>
          <w:rFonts w:eastAsiaTheme="majorEastAsia"/>
        </w:rPr>
        <w:t>anonima</w:t>
      </w:r>
      <w:proofErr w:type="spellEnd"/>
      <w:r w:rsidRPr="00C13F07">
        <w:rPr>
          <w:rStyle w:val="CdigoHTML"/>
          <w:rFonts w:eastAsiaTheme="majorEastAsia"/>
        </w:rPr>
        <w:t>, sin nombre). No la puedo invocar nunca ya que no tiene nombre</w:t>
      </w:r>
    </w:p>
    <w:p w14:paraId="7A9D2B8B"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#no puede tener mas de una </w:t>
      </w:r>
      <w:proofErr w:type="spellStart"/>
      <w:r w:rsidRPr="00C13F07">
        <w:rPr>
          <w:rStyle w:val="CdigoHTML"/>
          <w:rFonts w:eastAsiaTheme="majorEastAsia"/>
        </w:rPr>
        <w:t>linea</w:t>
      </w:r>
      <w:proofErr w:type="spellEnd"/>
    </w:p>
    <w:p w14:paraId="7A9C6E60"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mi_funcion</w:t>
      </w:r>
      <w:proofErr w:type="spellEnd"/>
      <w:r w:rsidRPr="00C13F07">
        <w:rPr>
          <w:rStyle w:val="CdigoHTML"/>
          <w:rFonts w:eastAsiaTheme="majorEastAsia"/>
        </w:rPr>
        <w:t xml:space="preserve"> = lambda </w:t>
      </w:r>
      <w:proofErr w:type="spellStart"/>
      <w:r w:rsidRPr="00C13F07">
        <w:rPr>
          <w:rStyle w:val="CdigoHTML"/>
          <w:rFonts w:eastAsiaTheme="majorEastAsia"/>
        </w:rPr>
        <w:t>elemento,aux</w:t>
      </w:r>
      <w:proofErr w:type="spellEnd"/>
      <w:r w:rsidRPr="00C13F07">
        <w:rPr>
          <w:rStyle w:val="CdigoHTML"/>
          <w:rFonts w:eastAsiaTheme="majorEastAsia"/>
        </w:rPr>
        <w:t xml:space="preserve">: print(elemento) #se la asigno a una variable, la puedo pasar por </w:t>
      </w:r>
      <w:proofErr w:type="spellStart"/>
      <w:r w:rsidRPr="00C13F07">
        <w:rPr>
          <w:rStyle w:val="CdigoHTML"/>
          <w:rFonts w:eastAsiaTheme="majorEastAsia"/>
        </w:rPr>
        <w:t>parametro</w:t>
      </w:r>
      <w:proofErr w:type="spellEnd"/>
    </w:p>
    <w:p w14:paraId="5E4354E1"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581C2D41"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contador = 0</w:t>
      </w:r>
    </w:p>
    <w:p w14:paraId="4C00F792"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5C267786"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#ubo un error </w:t>
      </w:r>
      <w:proofErr w:type="spellStart"/>
      <w:r w:rsidRPr="00C13F07">
        <w:rPr>
          <w:rStyle w:val="CdigoHTML"/>
          <w:rFonts w:eastAsiaTheme="majorEastAsia"/>
        </w:rPr>
        <w:t>aca</w:t>
      </w:r>
      <w:proofErr w:type="spellEnd"/>
      <w:r w:rsidRPr="00C13F07">
        <w:rPr>
          <w:rStyle w:val="CdigoHTML"/>
          <w:rFonts w:eastAsiaTheme="majorEastAsia"/>
        </w:rPr>
        <w:t xml:space="preserve"> </w:t>
      </w:r>
      <w:proofErr w:type="spellStart"/>
      <w:r w:rsidRPr="00C13F07">
        <w:rPr>
          <w:rStyle w:val="CdigoHTML"/>
          <w:rFonts w:eastAsiaTheme="majorEastAsia"/>
        </w:rPr>
        <w:t>wtf</w:t>
      </w:r>
      <w:proofErr w:type="spellEnd"/>
    </w:p>
    <w:p w14:paraId="4AC44791"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def</w:t>
      </w:r>
      <w:proofErr w:type="spellEnd"/>
      <w:r w:rsidRPr="00C13F07">
        <w:rPr>
          <w:rStyle w:val="CdigoHTML"/>
          <w:rFonts w:eastAsiaTheme="majorEastAsia"/>
        </w:rPr>
        <w:t xml:space="preserve"> incrementar():</w:t>
      </w:r>
    </w:p>
    <w:p w14:paraId="66FA5120"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t>contador += 1</w:t>
      </w:r>
    </w:p>
    <w:p w14:paraId="2C073575"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2B9A9482"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def</w:t>
      </w:r>
      <w:proofErr w:type="spellEnd"/>
      <w:r w:rsidRPr="00C13F07">
        <w:rPr>
          <w:rStyle w:val="CdigoHTML"/>
          <w:rFonts w:eastAsiaTheme="majorEastAsia"/>
        </w:rPr>
        <w:t xml:space="preserve"> incrementarv2():</w:t>
      </w:r>
    </w:p>
    <w:p w14:paraId="6440123F"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t>global contador</w:t>
      </w:r>
    </w:p>
    <w:p w14:paraId="0908DE9F"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t>contador += 1</w:t>
      </w:r>
    </w:p>
    <w:p w14:paraId="3451242C"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27E57E7B"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#cortes comerciales. Puedo usar funciones declaradas mas abajo, a </w:t>
      </w:r>
      <w:proofErr w:type="spellStart"/>
      <w:r w:rsidRPr="00C13F07">
        <w:rPr>
          <w:rStyle w:val="CdigoHTML"/>
          <w:rFonts w:eastAsiaTheme="majorEastAsia"/>
        </w:rPr>
        <w:t>python</w:t>
      </w:r>
      <w:proofErr w:type="spellEnd"/>
      <w:r w:rsidRPr="00C13F07">
        <w:rPr>
          <w:rStyle w:val="CdigoHTML"/>
          <w:rFonts w:eastAsiaTheme="majorEastAsia"/>
        </w:rPr>
        <w:t xml:space="preserve"> no le importa</w:t>
      </w:r>
    </w:p>
    <w:p w14:paraId="2A320E00"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#con que declare la </w:t>
      </w:r>
      <w:proofErr w:type="spellStart"/>
      <w:r w:rsidRPr="00C13F07">
        <w:rPr>
          <w:rStyle w:val="CdigoHTML"/>
          <w:rFonts w:eastAsiaTheme="majorEastAsia"/>
        </w:rPr>
        <w:t>funcion</w:t>
      </w:r>
      <w:proofErr w:type="spellEnd"/>
      <w:r w:rsidRPr="00C13F07">
        <w:rPr>
          <w:rStyle w:val="CdigoHTML"/>
          <w:rFonts w:eastAsiaTheme="majorEastAsia"/>
        </w:rPr>
        <w:t xml:space="preserve"> antes de usarla</w:t>
      </w:r>
    </w:p>
    <w:p w14:paraId="5D4FDD41"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def funcion2(n):</w:t>
      </w:r>
    </w:p>
    <w:p w14:paraId="5BE7FCD9"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ab/>
        <w:t>return funcion1(n)+1</w:t>
      </w:r>
    </w:p>
    <w:p w14:paraId="6DDC02CC"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p>
    <w:p w14:paraId="2C643084"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def funcion1(n):</w:t>
      </w:r>
    </w:p>
    <w:p w14:paraId="1AA5FAB8"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ab/>
        <w:t>return 2*n</w:t>
      </w:r>
    </w:p>
    <w:p w14:paraId="6C90123F"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p>
    <w:p w14:paraId="6E18FDEF"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def</w:t>
      </w:r>
      <w:proofErr w:type="spellEnd"/>
      <w:r w:rsidRPr="00C13F07">
        <w:rPr>
          <w:rStyle w:val="CdigoHTML"/>
          <w:rFonts w:eastAsiaTheme="majorEastAsia"/>
        </w:rPr>
        <w:t xml:space="preserve"> </w:t>
      </w:r>
      <w:proofErr w:type="spellStart"/>
      <w:r w:rsidRPr="00C13F07">
        <w:rPr>
          <w:rStyle w:val="CdigoHTML"/>
          <w:rFonts w:eastAsiaTheme="majorEastAsia"/>
        </w:rPr>
        <w:t>crear_funcion</w:t>
      </w:r>
      <w:proofErr w:type="spellEnd"/>
      <w:r w:rsidRPr="00C13F07">
        <w:rPr>
          <w:rStyle w:val="CdigoHTML"/>
          <w:rFonts w:eastAsiaTheme="majorEastAsia"/>
        </w:rPr>
        <w:t xml:space="preserve">(): </w:t>
      </w:r>
    </w:p>
    <w:p w14:paraId="4FD2AE30"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r>
      <w:proofErr w:type="spellStart"/>
      <w:r w:rsidRPr="00C13F07">
        <w:rPr>
          <w:rStyle w:val="CdigoHTML"/>
          <w:rFonts w:eastAsiaTheme="majorEastAsia"/>
        </w:rPr>
        <w:t>def</w:t>
      </w:r>
      <w:proofErr w:type="spellEnd"/>
      <w:r w:rsidRPr="00C13F07">
        <w:rPr>
          <w:rStyle w:val="CdigoHTML"/>
          <w:rFonts w:eastAsiaTheme="majorEastAsia"/>
        </w:rPr>
        <w:t xml:space="preserve"> </w:t>
      </w:r>
      <w:proofErr w:type="spellStart"/>
      <w:r w:rsidRPr="00C13F07">
        <w:rPr>
          <w:rStyle w:val="CdigoHTML"/>
          <w:rFonts w:eastAsiaTheme="majorEastAsia"/>
        </w:rPr>
        <w:t>funcion_auxiliar</w:t>
      </w:r>
      <w:proofErr w:type="spellEnd"/>
      <w:r w:rsidRPr="00C13F07">
        <w:rPr>
          <w:rStyle w:val="CdigoHTML"/>
          <w:rFonts w:eastAsiaTheme="majorEastAsia"/>
        </w:rPr>
        <w:t xml:space="preserve">(n): #funcion creada dentro, es local </w:t>
      </w:r>
    </w:p>
    <w:p w14:paraId="607144B9"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r>
      <w:r w:rsidRPr="00C13F07">
        <w:rPr>
          <w:rStyle w:val="CdigoHTML"/>
          <w:rFonts w:eastAsiaTheme="majorEastAsia"/>
        </w:rPr>
        <w:tab/>
      </w:r>
      <w:proofErr w:type="spellStart"/>
      <w:r w:rsidRPr="00C13F07">
        <w:rPr>
          <w:rStyle w:val="CdigoHTML"/>
          <w:rFonts w:eastAsiaTheme="majorEastAsia"/>
        </w:rPr>
        <w:t>return</w:t>
      </w:r>
      <w:proofErr w:type="spellEnd"/>
      <w:r w:rsidRPr="00C13F07">
        <w:rPr>
          <w:rStyle w:val="CdigoHTML"/>
          <w:rFonts w:eastAsiaTheme="majorEastAsia"/>
        </w:rPr>
        <w:t xml:space="preserve"> n*2</w:t>
      </w:r>
    </w:p>
    <w:p w14:paraId="74664C83"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13923F98"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r>
      <w:proofErr w:type="spellStart"/>
      <w:r w:rsidRPr="00C13F07">
        <w:rPr>
          <w:rStyle w:val="CdigoHTML"/>
          <w:rFonts w:eastAsiaTheme="majorEastAsia"/>
        </w:rPr>
        <w:t>return</w:t>
      </w:r>
      <w:proofErr w:type="spellEnd"/>
      <w:r w:rsidRPr="00C13F07">
        <w:rPr>
          <w:rStyle w:val="CdigoHTML"/>
          <w:rFonts w:eastAsiaTheme="majorEastAsia"/>
        </w:rPr>
        <w:t xml:space="preserve"> </w:t>
      </w:r>
      <w:proofErr w:type="spellStart"/>
      <w:r w:rsidRPr="00C13F07">
        <w:rPr>
          <w:rStyle w:val="CdigoHTML"/>
          <w:rFonts w:eastAsiaTheme="majorEastAsia"/>
        </w:rPr>
        <w:t>funcion_auxiliar</w:t>
      </w:r>
      <w:proofErr w:type="spellEnd"/>
    </w:p>
    <w:p w14:paraId="6C9E6363"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1357BD83"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 xml:space="preserve">#cuando invoco a crear </w:t>
      </w:r>
      <w:proofErr w:type="spellStart"/>
      <w:r w:rsidRPr="00C13F07">
        <w:rPr>
          <w:rStyle w:val="CdigoHTML"/>
          <w:rFonts w:eastAsiaTheme="majorEastAsia"/>
        </w:rPr>
        <w:t>funcion</w:t>
      </w:r>
      <w:proofErr w:type="spellEnd"/>
      <w:r w:rsidRPr="00C13F07">
        <w:rPr>
          <w:rStyle w:val="CdigoHTML"/>
          <w:rFonts w:eastAsiaTheme="majorEastAsia"/>
        </w:rPr>
        <w:t xml:space="preserve">, me </w:t>
      </w:r>
      <w:proofErr w:type="spellStart"/>
      <w:r w:rsidRPr="00C13F07">
        <w:rPr>
          <w:rStyle w:val="CdigoHTML"/>
          <w:rFonts w:eastAsiaTheme="majorEastAsia"/>
        </w:rPr>
        <w:t>devuleve</w:t>
      </w:r>
      <w:proofErr w:type="spellEnd"/>
      <w:r w:rsidRPr="00C13F07">
        <w:rPr>
          <w:rStyle w:val="CdigoHTML"/>
          <w:rFonts w:eastAsiaTheme="majorEastAsia"/>
        </w:rPr>
        <w:t xml:space="preserve"> la </w:t>
      </w:r>
      <w:proofErr w:type="spellStart"/>
      <w:r w:rsidRPr="00C13F07">
        <w:rPr>
          <w:rStyle w:val="CdigoHTML"/>
          <w:rFonts w:eastAsiaTheme="majorEastAsia"/>
        </w:rPr>
        <w:t>funcion</w:t>
      </w:r>
      <w:proofErr w:type="spellEnd"/>
      <w:r w:rsidRPr="00C13F07">
        <w:rPr>
          <w:rStyle w:val="CdigoHTML"/>
          <w:rFonts w:eastAsiaTheme="majorEastAsia"/>
        </w:rPr>
        <w:t xml:space="preserve"> auxiliar</w:t>
      </w:r>
    </w:p>
    <w:p w14:paraId="280DF779"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mi_funcion</w:t>
      </w:r>
      <w:proofErr w:type="spellEnd"/>
      <w:r w:rsidRPr="00C13F07">
        <w:rPr>
          <w:rStyle w:val="CdigoHTML"/>
          <w:rFonts w:eastAsiaTheme="majorEastAsia"/>
        </w:rPr>
        <w:t xml:space="preserve"> = </w:t>
      </w:r>
      <w:proofErr w:type="spellStart"/>
      <w:r w:rsidRPr="00C13F07">
        <w:rPr>
          <w:rStyle w:val="CdigoHTML"/>
          <w:rFonts w:eastAsiaTheme="majorEastAsia"/>
        </w:rPr>
        <w:t>crear_funcion</w:t>
      </w:r>
      <w:proofErr w:type="spellEnd"/>
      <w:r w:rsidRPr="00C13F07">
        <w:rPr>
          <w:rStyle w:val="CdigoHTML"/>
          <w:rFonts w:eastAsiaTheme="majorEastAsia"/>
        </w:rPr>
        <w:t>()</w:t>
      </w:r>
    </w:p>
    <w:p w14:paraId="3ADBAF3B"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mi_funcion</w:t>
      </w:r>
      <w:proofErr w:type="spellEnd"/>
      <w:r w:rsidRPr="00C13F07">
        <w:rPr>
          <w:rStyle w:val="CdigoHTML"/>
          <w:rFonts w:eastAsiaTheme="majorEastAsia"/>
        </w:rPr>
        <w:t>(2) #me va a devolver 2*2</w:t>
      </w:r>
    </w:p>
    <w:p w14:paraId="18DE2ED9" w14:textId="77777777" w:rsidR="00C13F07" w:rsidRPr="00C13F07" w:rsidRDefault="00C13F07" w:rsidP="00C63A06">
      <w:pPr>
        <w:pStyle w:val="HTMLconformatoprevio"/>
        <w:shd w:val="clear" w:color="auto" w:fill="FFE5CA" w:themeFill="accent5" w:themeFillTint="66"/>
        <w:rPr>
          <w:rStyle w:val="CdigoHTML"/>
          <w:rFonts w:eastAsiaTheme="majorEastAsia"/>
        </w:rPr>
      </w:pPr>
    </w:p>
    <w:p w14:paraId="1EB7E817" w14:textId="77777777" w:rsidR="00C13F07" w:rsidRPr="00C13F07" w:rsidRDefault="00C13F07" w:rsidP="00C63A06">
      <w:pPr>
        <w:pStyle w:val="HTMLconformatoprevio"/>
        <w:shd w:val="clear" w:color="auto" w:fill="FFE5CA" w:themeFill="accent5" w:themeFillTint="66"/>
        <w:rPr>
          <w:rStyle w:val="CdigoHTML"/>
          <w:rFonts w:eastAsiaTheme="majorEastAsia"/>
        </w:rPr>
      </w:pPr>
      <w:proofErr w:type="spellStart"/>
      <w:r w:rsidRPr="00C13F07">
        <w:rPr>
          <w:rStyle w:val="CdigoHTML"/>
          <w:rFonts w:eastAsiaTheme="majorEastAsia"/>
        </w:rPr>
        <w:t>def</w:t>
      </w:r>
      <w:proofErr w:type="spellEnd"/>
      <w:r w:rsidRPr="00C13F07">
        <w:rPr>
          <w:rStyle w:val="CdigoHTML"/>
          <w:rFonts w:eastAsiaTheme="majorEastAsia"/>
        </w:rPr>
        <w:t xml:space="preserve"> </w:t>
      </w:r>
      <w:proofErr w:type="spellStart"/>
      <w:r w:rsidRPr="00C13F07">
        <w:rPr>
          <w:rStyle w:val="CdigoHTML"/>
          <w:rFonts w:eastAsiaTheme="majorEastAsia"/>
        </w:rPr>
        <w:t>crear_incremetador</w:t>
      </w:r>
      <w:proofErr w:type="spellEnd"/>
      <w:r w:rsidRPr="00C13F07">
        <w:rPr>
          <w:rStyle w:val="CdigoHTML"/>
          <w:rFonts w:eastAsiaTheme="majorEastAsia"/>
        </w:rPr>
        <w:t>(n):</w:t>
      </w:r>
    </w:p>
    <w:p w14:paraId="104F891C"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t>#closure: capturo una variable en mi entorno</w:t>
      </w:r>
    </w:p>
    <w:p w14:paraId="564BA6FA"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tab/>
      </w:r>
      <w:proofErr w:type="spellStart"/>
      <w:r w:rsidRPr="00C13F07">
        <w:rPr>
          <w:rStyle w:val="CdigoHTML"/>
          <w:rFonts w:eastAsiaTheme="majorEastAsia"/>
        </w:rPr>
        <w:t>def</w:t>
      </w:r>
      <w:proofErr w:type="spellEnd"/>
      <w:r w:rsidRPr="00C13F07">
        <w:rPr>
          <w:rStyle w:val="CdigoHTML"/>
          <w:rFonts w:eastAsiaTheme="majorEastAsia"/>
        </w:rPr>
        <w:t xml:space="preserve"> incrementar():</w:t>
      </w:r>
    </w:p>
    <w:p w14:paraId="2F519A51" w14:textId="77777777" w:rsidR="00C13F07" w:rsidRPr="00C13F07" w:rsidRDefault="00C13F07" w:rsidP="00C63A06">
      <w:pPr>
        <w:pStyle w:val="HTMLconformatoprevio"/>
        <w:shd w:val="clear" w:color="auto" w:fill="FFE5CA" w:themeFill="accent5" w:themeFillTint="66"/>
        <w:rPr>
          <w:rStyle w:val="CdigoHTML"/>
          <w:rFonts w:eastAsiaTheme="majorEastAsia"/>
        </w:rPr>
      </w:pPr>
      <w:r w:rsidRPr="00C13F07">
        <w:rPr>
          <w:rStyle w:val="CdigoHTML"/>
          <w:rFonts w:eastAsiaTheme="majorEastAsia"/>
        </w:rPr>
        <w:lastRenderedPageBreak/>
        <w:tab/>
      </w:r>
      <w:r w:rsidRPr="00C13F07">
        <w:rPr>
          <w:rStyle w:val="CdigoHTML"/>
          <w:rFonts w:eastAsiaTheme="majorEastAsia"/>
        </w:rPr>
        <w:tab/>
      </w:r>
      <w:proofErr w:type="spellStart"/>
      <w:r w:rsidRPr="00C13F07">
        <w:rPr>
          <w:rStyle w:val="CdigoHTML"/>
          <w:rFonts w:eastAsiaTheme="majorEastAsia"/>
        </w:rPr>
        <w:t>nonlocal</w:t>
      </w:r>
      <w:proofErr w:type="spellEnd"/>
      <w:r w:rsidRPr="00C13F07">
        <w:rPr>
          <w:rStyle w:val="CdigoHTML"/>
          <w:rFonts w:eastAsiaTheme="majorEastAsia"/>
        </w:rPr>
        <w:t xml:space="preserve"> n #cada vez que llame a mi </w:t>
      </w:r>
      <w:proofErr w:type="spellStart"/>
      <w:r w:rsidRPr="00C13F07">
        <w:rPr>
          <w:rStyle w:val="CdigoHTML"/>
          <w:rFonts w:eastAsiaTheme="majorEastAsia"/>
        </w:rPr>
        <w:t>incrementador</w:t>
      </w:r>
      <w:proofErr w:type="spellEnd"/>
      <w:r w:rsidRPr="00C13F07">
        <w:rPr>
          <w:rStyle w:val="CdigoHTML"/>
          <w:rFonts w:eastAsiaTheme="majorEastAsia"/>
        </w:rPr>
        <w:t xml:space="preserve"> tengo un numero distinto</w:t>
      </w:r>
    </w:p>
    <w:p w14:paraId="6899D291"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rPr>
        <w:tab/>
      </w:r>
      <w:r w:rsidRPr="00C13F07">
        <w:rPr>
          <w:rStyle w:val="CdigoHTML"/>
          <w:rFonts w:eastAsiaTheme="majorEastAsia"/>
        </w:rPr>
        <w:tab/>
      </w:r>
      <w:r w:rsidRPr="00C13F07">
        <w:rPr>
          <w:rStyle w:val="CdigoHTML"/>
          <w:rFonts w:eastAsiaTheme="majorEastAsia"/>
          <w:lang w:val="en-US"/>
        </w:rPr>
        <w:t>n += 1</w:t>
      </w:r>
    </w:p>
    <w:p w14:paraId="702FE6E7"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ab/>
      </w:r>
      <w:r w:rsidRPr="00C13F07">
        <w:rPr>
          <w:rStyle w:val="CdigoHTML"/>
          <w:rFonts w:eastAsiaTheme="majorEastAsia"/>
          <w:lang w:val="en-US"/>
        </w:rPr>
        <w:tab/>
        <w:t>return n</w:t>
      </w:r>
    </w:p>
    <w:p w14:paraId="78BA3123" w14:textId="77777777" w:rsidR="00C13F07" w:rsidRPr="00C13F07"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ab/>
        <w:t xml:space="preserve">def </w:t>
      </w:r>
      <w:proofErr w:type="spellStart"/>
      <w:r w:rsidRPr="00C13F07">
        <w:rPr>
          <w:rStyle w:val="CdigoHTML"/>
          <w:rFonts w:eastAsiaTheme="majorEastAsia"/>
          <w:lang w:val="en-US"/>
        </w:rPr>
        <w:t>obtener</w:t>
      </w:r>
      <w:proofErr w:type="spellEnd"/>
      <w:r w:rsidRPr="00C13F07">
        <w:rPr>
          <w:rStyle w:val="CdigoHTML"/>
          <w:rFonts w:eastAsiaTheme="majorEastAsia"/>
          <w:lang w:val="en-US"/>
        </w:rPr>
        <w:t>():</w:t>
      </w:r>
    </w:p>
    <w:p w14:paraId="19FC0A6C" w14:textId="77777777" w:rsidR="00C13F07" w:rsidRPr="004C606A" w:rsidRDefault="00C13F07" w:rsidP="00C63A06">
      <w:pPr>
        <w:pStyle w:val="HTMLconformatoprevio"/>
        <w:shd w:val="clear" w:color="auto" w:fill="FFE5CA" w:themeFill="accent5" w:themeFillTint="66"/>
        <w:rPr>
          <w:rStyle w:val="CdigoHTML"/>
          <w:rFonts w:eastAsiaTheme="majorEastAsia"/>
          <w:lang w:val="en-US"/>
        </w:rPr>
      </w:pPr>
      <w:r w:rsidRPr="00C13F07">
        <w:rPr>
          <w:rStyle w:val="CdigoHTML"/>
          <w:rFonts w:eastAsiaTheme="majorEastAsia"/>
          <w:lang w:val="en-US"/>
        </w:rPr>
        <w:tab/>
      </w:r>
      <w:r w:rsidRPr="00C13F07">
        <w:rPr>
          <w:rStyle w:val="CdigoHTML"/>
          <w:rFonts w:eastAsiaTheme="majorEastAsia"/>
          <w:lang w:val="en-US"/>
        </w:rPr>
        <w:tab/>
      </w:r>
      <w:r w:rsidRPr="004C606A">
        <w:rPr>
          <w:rStyle w:val="CdigoHTML"/>
          <w:rFonts w:eastAsiaTheme="majorEastAsia"/>
          <w:lang w:val="en-US"/>
        </w:rPr>
        <w:t>return n</w:t>
      </w:r>
    </w:p>
    <w:p w14:paraId="5971A7A4" w14:textId="7DE9C9FE" w:rsidR="00C13F07" w:rsidRPr="004C606A" w:rsidRDefault="00C13F07" w:rsidP="00C63A06">
      <w:pPr>
        <w:pStyle w:val="HTMLconformatoprevio"/>
        <w:shd w:val="clear" w:color="auto" w:fill="FFE5CA" w:themeFill="accent5" w:themeFillTint="66"/>
        <w:rPr>
          <w:rFonts w:eastAsiaTheme="majorEastAsia"/>
          <w:lang w:val="en-US"/>
        </w:rPr>
      </w:pPr>
      <w:r w:rsidRPr="004C606A">
        <w:rPr>
          <w:rStyle w:val="CdigoHTML"/>
          <w:rFonts w:eastAsiaTheme="majorEastAsia"/>
          <w:lang w:val="en-US"/>
        </w:rPr>
        <w:tab/>
        <w:t>return [</w:t>
      </w:r>
      <w:proofErr w:type="spellStart"/>
      <w:r w:rsidRPr="004C606A">
        <w:rPr>
          <w:rStyle w:val="CdigoHTML"/>
          <w:rFonts w:eastAsiaTheme="majorEastAsia"/>
          <w:lang w:val="en-US"/>
        </w:rPr>
        <w:t>obtener,incrementar</w:t>
      </w:r>
      <w:proofErr w:type="spellEnd"/>
      <w:r w:rsidRPr="004C606A">
        <w:rPr>
          <w:rStyle w:val="CdigoHTML"/>
          <w:rFonts w:eastAsiaTheme="majorEastAsia"/>
          <w:lang w:val="en-US"/>
        </w:rPr>
        <w:t>]</w:t>
      </w:r>
    </w:p>
    <w:p w14:paraId="7B588DD6" w14:textId="77777777" w:rsidR="00CE4915" w:rsidRPr="004C606A" w:rsidRDefault="00CE4915" w:rsidP="00CE4915">
      <w:pPr>
        <w:pStyle w:val="Ttulo2"/>
        <w:numPr>
          <w:ilvl w:val="0"/>
          <w:numId w:val="0"/>
        </w:numPr>
        <w:ind w:left="283"/>
        <w:rPr>
          <w:lang w:val="en-US"/>
        </w:rPr>
      </w:pPr>
    </w:p>
    <w:p w14:paraId="34C9FC2D" w14:textId="1ACC9F09" w:rsidR="004D489B" w:rsidRDefault="004D489B" w:rsidP="001C10B1">
      <w:pPr>
        <w:pStyle w:val="Ttulo2"/>
      </w:pPr>
      <w:r>
        <w:t>CHEATSHEET</w:t>
      </w:r>
    </w:p>
    <w:p w14:paraId="1AD4468A" w14:textId="4D43DDD5" w:rsidR="004D489B" w:rsidRPr="004D489B" w:rsidRDefault="004D489B" w:rsidP="004D489B">
      <w:r w:rsidRPr="004D489B">
        <w:fldChar w:fldCharType="begin"/>
      </w:r>
      <w:r w:rsidRPr="004D489B">
        <w:instrText xml:space="preserve"> INCLUDEPICTURE "https://youthful-holly-615.notion.site/image/https%3A%2F%2Fs3-us-west-2.amazonaws.com%2Fsecure.notion-static.com%2F505874e7-422f-4211-aca5-e0c4bffd725e%2FUntitled.png?table=block&amp;id=1824ea1a-bec8-436d-a0c0-ca6eb082696e&amp;spaceId=a1e55095-a6d7-4703-bbe3-41ed0f6025ee&amp;width=1420&amp;userId=&amp;cache=v2" \* MERGEFORMATINET </w:instrText>
      </w:r>
      <w:r w:rsidRPr="004D489B">
        <w:fldChar w:fldCharType="separate"/>
      </w:r>
      <w:r w:rsidRPr="004D489B">
        <w:rPr>
          <w:noProof/>
        </w:rPr>
        <w:drawing>
          <wp:inline distT="0" distB="0" distL="0" distR="0" wp14:anchorId="5702A081" wp14:editId="247590E1">
            <wp:extent cx="5274945" cy="3594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945" cy="3594100"/>
                    </a:xfrm>
                    <a:prstGeom prst="rect">
                      <a:avLst/>
                    </a:prstGeom>
                    <a:noFill/>
                    <a:ln>
                      <a:noFill/>
                    </a:ln>
                  </pic:spPr>
                </pic:pic>
              </a:graphicData>
            </a:graphic>
          </wp:inline>
        </w:drawing>
      </w:r>
      <w:r w:rsidRPr="004D489B">
        <w:fldChar w:fldCharType="end"/>
      </w:r>
    </w:p>
    <w:p w14:paraId="36FDD032" w14:textId="77777777" w:rsidR="004D489B" w:rsidRDefault="004D489B" w:rsidP="004D489B">
      <w:pPr>
        <w:pStyle w:val="Ttulo2"/>
        <w:numPr>
          <w:ilvl w:val="0"/>
          <w:numId w:val="0"/>
        </w:numPr>
        <w:ind w:left="643"/>
      </w:pPr>
    </w:p>
    <w:p w14:paraId="68700109" w14:textId="3DAD69B9" w:rsidR="00CD54C2" w:rsidRDefault="00CD54C2" w:rsidP="00CD54C2">
      <w:pPr>
        <w:pStyle w:val="Ttulo1"/>
      </w:pPr>
      <w:r>
        <w:t>grafos</w:t>
      </w:r>
    </w:p>
    <w:p w14:paraId="002B0F0B" w14:textId="6CEF6D81" w:rsidR="004F7BE2" w:rsidRDefault="004F7BE2" w:rsidP="004F7BE2"/>
    <w:p w14:paraId="76C780F0" w14:textId="7DCA0E62" w:rsidR="006127F2" w:rsidRDefault="00302DA7" w:rsidP="006127F2">
      <w:pPr>
        <w:pStyle w:val="Ttulo2"/>
      </w:pPr>
      <w:r>
        <w:t>INTRODUCCION</w:t>
      </w:r>
    </w:p>
    <w:p w14:paraId="16DC31C6" w14:textId="6BD6ACD8" w:rsidR="006127F2" w:rsidRDefault="006127F2" w:rsidP="006127F2">
      <w:pPr>
        <w:jc w:val="center"/>
      </w:pPr>
      <w:r>
        <w:rPr>
          <w:noProof/>
        </w:rPr>
        <w:drawing>
          <wp:anchor distT="0" distB="0" distL="114300" distR="114300" simplePos="0" relativeHeight="251662336" behindDoc="0" locked="0" layoutInCell="1" allowOverlap="1" wp14:anchorId="020BB99B" wp14:editId="09D7533D">
            <wp:simplePos x="0" y="0"/>
            <wp:positionH relativeFrom="column">
              <wp:posOffset>3369310</wp:posOffset>
            </wp:positionH>
            <wp:positionV relativeFrom="paragraph">
              <wp:posOffset>73025</wp:posOffset>
            </wp:positionV>
            <wp:extent cx="1913255" cy="1313180"/>
            <wp:effectExtent l="0" t="0" r="444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3255" cy="13131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youthful-holly-615.notion.site/image/https%3A%2F%2Fs3-us-west-2.amazonaws.com%2Fsecure.notion-static.com%2F19e7d95c-e9e7-4825-ac8f-9f0e7ef5f4a9%2FUntitled.png?table=block&amp;id=71fc73ab-e760-49a2-899f-7dcbc65ae7cc&amp;spaceId=a1e55095-a6d7-4703-bbe3-41ed0f6025ee&amp;width=480&amp;userId=&amp;cache=v2" \* MERGEFORMATINET </w:instrText>
      </w:r>
      <w:r w:rsidR="00E803AE">
        <w:fldChar w:fldCharType="separate"/>
      </w:r>
      <w:r>
        <w:fldChar w:fldCharType="end"/>
      </w:r>
    </w:p>
    <w:p w14:paraId="4E6BC068" w14:textId="281989C8" w:rsidR="006127F2" w:rsidRDefault="006127F2" w:rsidP="006127F2">
      <w:pPr>
        <w:pStyle w:val="Ttulo2"/>
        <w:numPr>
          <w:ilvl w:val="0"/>
          <w:numId w:val="0"/>
        </w:numPr>
        <w:ind w:left="643"/>
      </w:pPr>
      <w:r>
        <w:br/>
      </w:r>
    </w:p>
    <w:p w14:paraId="3B1C532D" w14:textId="2EABA4DF" w:rsidR="006127F2" w:rsidRDefault="006127F2" w:rsidP="006127F2">
      <w:pPr>
        <w:ind w:firstLine="643"/>
      </w:pPr>
      <w:r>
        <w:t>Un grafo es un par ordenado G= (V,E) donde:</w:t>
      </w:r>
    </w:p>
    <w:p w14:paraId="09E0CD64" w14:textId="20EBA3A6" w:rsidR="006127F2" w:rsidRDefault="006127F2" w:rsidP="006127F2">
      <w:pPr>
        <w:pStyle w:val="Prrafodelista"/>
      </w:pPr>
      <w:r>
        <w:t>-V es un conjunto de vértices (o nodos)</w:t>
      </w:r>
    </w:p>
    <w:p w14:paraId="0AF1E8E8" w14:textId="696E823B" w:rsidR="006127F2" w:rsidRDefault="006127F2" w:rsidP="006127F2">
      <w:pPr>
        <w:pStyle w:val="Prrafodelista"/>
      </w:pPr>
      <w:r>
        <w:t xml:space="preserve">-E es un </w:t>
      </w:r>
      <w:r w:rsidR="006F7EBE">
        <w:t>conjunto</w:t>
      </w:r>
      <w:r>
        <w:t xml:space="preserve"> de aristas (o arcos) </w:t>
      </w:r>
    </w:p>
    <w:p w14:paraId="2EBDBCAB" w14:textId="4059DD52" w:rsidR="006127F2" w:rsidRDefault="006127F2" w:rsidP="006127F2">
      <w:pPr>
        <w:pStyle w:val="Prrafodelista"/>
      </w:pPr>
    </w:p>
    <w:p w14:paraId="528C6ECD" w14:textId="0823EE6F" w:rsidR="004D136C" w:rsidRDefault="004D136C" w:rsidP="004D136C">
      <w:pPr>
        <w:pStyle w:val="Ttulo3"/>
      </w:pPr>
      <w:r>
        <w:t xml:space="preserve">Aplicaciones </w:t>
      </w:r>
    </w:p>
    <w:p w14:paraId="557C1185" w14:textId="77777777" w:rsidR="0009411F" w:rsidRPr="0009411F" w:rsidRDefault="0009411F" w:rsidP="00326E12">
      <w:pPr>
        <w:numPr>
          <w:ilvl w:val="0"/>
          <w:numId w:val="45"/>
        </w:numPr>
        <w:tabs>
          <w:tab w:val="clear" w:pos="720"/>
          <w:tab w:val="num" w:pos="1080"/>
        </w:tabs>
        <w:spacing w:before="100" w:beforeAutospacing="1" w:after="100" w:afterAutospacing="1"/>
        <w:ind w:left="1080"/>
      </w:pPr>
      <w:r w:rsidRPr="0009411F">
        <w:t>Representar el flujo de cálculo o almacenar datos</w:t>
      </w:r>
    </w:p>
    <w:p w14:paraId="3AEF4234" w14:textId="4637BD2F" w:rsidR="0009411F" w:rsidRPr="0009411F" w:rsidRDefault="0009411F" w:rsidP="00326E12">
      <w:pPr>
        <w:numPr>
          <w:ilvl w:val="0"/>
          <w:numId w:val="45"/>
        </w:numPr>
        <w:tabs>
          <w:tab w:val="clear" w:pos="720"/>
          <w:tab w:val="num" w:pos="1080"/>
        </w:tabs>
        <w:spacing w:before="100" w:beforeAutospacing="1" w:after="100" w:afterAutospacing="1"/>
        <w:ind w:left="1080"/>
      </w:pPr>
      <w:r w:rsidRPr="0009411F">
        <w:t xml:space="preserve">Google </w:t>
      </w:r>
      <w:proofErr w:type="spellStart"/>
      <w:r w:rsidRPr="0009411F">
        <w:t>Maps</w:t>
      </w:r>
      <w:proofErr w:type="spellEnd"/>
      <w:r w:rsidRPr="0009411F">
        <w:t xml:space="preserve"> usa grafos para construcción de sistemas de transporte, donde la intersección de dos (o más) carreteras se considera un vértice y la carretera que conecta dos vértices se considera una arista. El sistema de </w:t>
      </w:r>
      <w:r w:rsidRPr="0009411F">
        <w:lastRenderedPageBreak/>
        <w:t>navegación se basa en el algoritmo para calcular el camino más corto entre dos vértices</w:t>
      </w:r>
    </w:p>
    <w:p w14:paraId="657ECB33" w14:textId="60F6AFD4" w:rsidR="0009411F" w:rsidRDefault="0009411F" w:rsidP="00326E12">
      <w:pPr>
        <w:numPr>
          <w:ilvl w:val="0"/>
          <w:numId w:val="45"/>
        </w:numPr>
        <w:tabs>
          <w:tab w:val="clear" w:pos="720"/>
          <w:tab w:val="num" w:pos="1080"/>
        </w:tabs>
        <w:spacing w:before="100" w:beforeAutospacing="1" w:after="100" w:afterAutospacing="1"/>
        <w:ind w:left="1080"/>
      </w:pPr>
      <w:r w:rsidRPr="0009411F">
        <w:t>Facebook: usuarios son vértices y si son amigos, entonces hay una arista.</w:t>
      </w:r>
    </w:p>
    <w:p w14:paraId="19B7E325" w14:textId="02D835C2" w:rsidR="004D136C" w:rsidRDefault="00B452A7" w:rsidP="00B452A7">
      <w:pPr>
        <w:pStyle w:val="Ttulo3"/>
        <w:numPr>
          <w:ilvl w:val="3"/>
          <w:numId w:val="1"/>
        </w:numPr>
      </w:pPr>
      <w:r>
        <w:t xml:space="preserve">Grafo dirigido </w:t>
      </w:r>
      <w:r w:rsidR="005039FC">
        <w:rPr>
          <w:noProof/>
        </w:rPr>
        <w:drawing>
          <wp:inline distT="0" distB="0" distL="0" distR="0" wp14:anchorId="3B92F7D1" wp14:editId="57B38848">
            <wp:extent cx="4512310" cy="121128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154">
                      <a:extLst>
                        <a:ext uri="{28A0092B-C50C-407E-A947-70E740481C1C}">
                          <a14:useLocalDpi xmlns:a14="http://schemas.microsoft.com/office/drawing/2010/main" val="0"/>
                        </a:ext>
                      </a:extLst>
                    </a:blip>
                    <a:stretch>
                      <a:fillRect/>
                    </a:stretch>
                  </pic:blipFill>
                  <pic:spPr>
                    <a:xfrm>
                      <a:off x="0" y="0"/>
                      <a:ext cx="4546856" cy="1220557"/>
                    </a:xfrm>
                    <a:prstGeom prst="rect">
                      <a:avLst/>
                    </a:prstGeom>
                  </pic:spPr>
                </pic:pic>
              </a:graphicData>
            </a:graphic>
          </wp:inline>
        </w:drawing>
      </w:r>
    </w:p>
    <w:p w14:paraId="6E23746C" w14:textId="1121B441" w:rsidR="00894F02" w:rsidRDefault="00894F02" w:rsidP="00894F02">
      <w:pPr>
        <w:ind w:left="1440"/>
      </w:pPr>
    </w:p>
    <w:p w14:paraId="11257FF4" w14:textId="77777777" w:rsidR="005039FC" w:rsidRDefault="005039FC" w:rsidP="005039FC">
      <w:pPr>
        <w:pStyle w:val="NormalWeb"/>
        <w:ind w:left="1080"/>
      </w:pPr>
      <w:r>
        <w:t>Fuertemente conexo: un par de vértices {A,B} los son si existe un camino de A había B y otro de B hacia A.</w:t>
      </w:r>
    </w:p>
    <w:p w14:paraId="66AA707B" w14:textId="7A0DD887" w:rsidR="005039FC" w:rsidRDefault="005039FC" w:rsidP="005039FC">
      <w:pPr>
        <w:pStyle w:val="NormalWeb"/>
        <w:ind w:left="1080"/>
      </w:pPr>
      <w:r>
        <w:t>Débilmente conexo: si para lograr de ir A→B y de B→A es necesario reemplazar una o más aristas por aristas sin sentido.</w:t>
      </w:r>
    </w:p>
    <w:p w14:paraId="5CEE8AB5" w14:textId="2833E96E" w:rsidR="005039FC" w:rsidRDefault="005039FC" w:rsidP="005039FC">
      <w:pPr>
        <w:ind w:left="1080"/>
      </w:pPr>
      <w:r>
        <w:fldChar w:fldCharType="begin"/>
      </w:r>
      <w:r>
        <w:instrText xml:space="preserve"> INCLUDEPICTURE "https://youthful-holly-615.notion.site/image/https%3A%2F%2Fs3-us-west-2.amazonaws.com%2Fsecure.notion-static.com%2F1f9772c9-54d7-4a1a-bcb9-ee59fe823b19%2FUntitled.png?table=block&amp;id=b8bba5c8-c0d5-41d4-a268-9f6b8046cc02&amp;spaceId=a1e55095-a6d7-4703-bbe3-41ed0f6025ee&amp;width=1420&amp;userId=&amp;cache=v2" \* MERGEFORMATINET </w:instrText>
      </w:r>
      <w:r>
        <w:fldChar w:fldCharType="separate"/>
      </w:r>
      <w:r>
        <w:rPr>
          <w:noProof/>
        </w:rPr>
        <w:drawing>
          <wp:inline distT="0" distB="0" distL="0" distR="0" wp14:anchorId="4CFE9031" wp14:editId="3525AED7">
            <wp:extent cx="4479298" cy="1609571"/>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89464" cy="1613224"/>
                    </a:xfrm>
                    <a:prstGeom prst="rect">
                      <a:avLst/>
                    </a:prstGeom>
                    <a:noFill/>
                    <a:ln>
                      <a:noFill/>
                    </a:ln>
                  </pic:spPr>
                </pic:pic>
              </a:graphicData>
            </a:graphic>
          </wp:inline>
        </w:drawing>
      </w:r>
      <w:r>
        <w:fldChar w:fldCharType="end"/>
      </w:r>
    </w:p>
    <w:p w14:paraId="0038B952" w14:textId="77777777" w:rsidR="005039FC" w:rsidRDefault="005039FC" w:rsidP="005039FC">
      <w:pPr>
        <w:pStyle w:val="NormalWeb"/>
        <w:ind w:left="1080"/>
      </w:pPr>
    </w:p>
    <w:p w14:paraId="550CE174" w14:textId="77777777" w:rsidR="00894F02" w:rsidRDefault="00894F02" w:rsidP="00894F02">
      <w:pPr>
        <w:ind w:left="1440"/>
      </w:pPr>
    </w:p>
    <w:p w14:paraId="3C45C308" w14:textId="7BB39638" w:rsidR="00B452A7" w:rsidRDefault="00B452A7" w:rsidP="00B452A7">
      <w:pPr>
        <w:pStyle w:val="Ttulo3"/>
        <w:numPr>
          <w:ilvl w:val="3"/>
          <w:numId w:val="1"/>
        </w:numPr>
      </w:pPr>
      <w:r>
        <w:t>Grafo no dirigido</w:t>
      </w:r>
    </w:p>
    <w:p w14:paraId="3396D97B" w14:textId="3F3B8683" w:rsidR="004B225D" w:rsidRDefault="004B225D" w:rsidP="004B225D">
      <w:pPr>
        <w:ind w:left="1440"/>
      </w:pPr>
    </w:p>
    <w:p w14:paraId="69A432DE" w14:textId="6CCD8944" w:rsidR="004B225D" w:rsidRDefault="004D6713" w:rsidP="004B225D">
      <w:pPr>
        <w:ind w:left="1440"/>
      </w:pPr>
      <w:r>
        <w:rPr>
          <w:noProof/>
        </w:rPr>
        <w:drawing>
          <wp:inline distT="0" distB="0" distL="0" distR="0" wp14:anchorId="3020CFA0" wp14:editId="4E2B439C">
            <wp:extent cx="4512310" cy="120523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156">
                      <a:extLst>
                        <a:ext uri="{28A0092B-C50C-407E-A947-70E740481C1C}">
                          <a14:useLocalDpi xmlns:a14="http://schemas.microsoft.com/office/drawing/2010/main" val="0"/>
                        </a:ext>
                      </a:extLst>
                    </a:blip>
                    <a:stretch>
                      <a:fillRect/>
                    </a:stretch>
                  </pic:blipFill>
                  <pic:spPr>
                    <a:xfrm>
                      <a:off x="0" y="0"/>
                      <a:ext cx="4512684" cy="1205330"/>
                    </a:xfrm>
                    <a:prstGeom prst="rect">
                      <a:avLst/>
                    </a:prstGeom>
                  </pic:spPr>
                </pic:pic>
              </a:graphicData>
            </a:graphic>
          </wp:inline>
        </w:drawing>
      </w:r>
    </w:p>
    <w:p w14:paraId="32783C9D" w14:textId="2D57E7AD" w:rsidR="004D6713" w:rsidRDefault="004D6713" w:rsidP="004D6713">
      <w:pPr>
        <w:ind w:left="1440"/>
      </w:pPr>
      <w:r>
        <w:rPr>
          <w:rStyle w:val="notion-enable-hover"/>
        </w:rPr>
        <w:t>Componente conexa:</w:t>
      </w:r>
      <w:r>
        <w:t xml:space="preserve"> conjunto de vértices donde existe un camino de un vértice a otro (</w:t>
      </w:r>
      <w:r>
        <w:rPr>
          <w:rStyle w:val="notion-enable-hover"/>
          <w:b/>
          <w:bCs/>
        </w:rPr>
        <w:t>solo grafos no dirigidos</w:t>
      </w:r>
      <w:r>
        <w:t>). Para cualquier par de vértices existe al menos un camino entre ellos.</w:t>
      </w:r>
    </w:p>
    <w:p w14:paraId="205F93CB" w14:textId="0DB5A937" w:rsidR="004D6713" w:rsidRDefault="004D6713" w:rsidP="004D6713">
      <w:pPr>
        <w:ind w:left="1440"/>
      </w:pPr>
    </w:p>
    <w:p w14:paraId="319BB887" w14:textId="64EB5103" w:rsidR="004D6713" w:rsidRDefault="004D6713" w:rsidP="004D6713">
      <w:pPr>
        <w:ind w:left="2160"/>
      </w:pPr>
      <w:r>
        <w:lastRenderedPageBreak/>
        <w:fldChar w:fldCharType="begin"/>
      </w:r>
      <w:r>
        <w:instrText xml:space="preserve"> INCLUDEPICTURE "https://youthful-holly-615.notion.site/image/https%3A%2F%2Fs3-us-west-2.amazonaws.com%2Fsecure.notion-static.com%2Ffa6e51cb-3120-4895-92be-23e1150181aa%2FUntitled.png?table=block&amp;id=691c7fbb-f024-4379-ae8f-986756c89e27&amp;spaceId=a1e55095-a6d7-4703-bbe3-41ed0f6025ee&amp;width=1420&amp;userId=&amp;cache=v2" \* MERGEFORMATINET </w:instrText>
      </w:r>
      <w:r>
        <w:fldChar w:fldCharType="separate"/>
      </w:r>
      <w:r>
        <w:rPr>
          <w:noProof/>
        </w:rPr>
        <w:drawing>
          <wp:inline distT="0" distB="0" distL="0" distR="0" wp14:anchorId="38BC79DC" wp14:editId="702EF22E">
            <wp:extent cx="3398644" cy="131821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07385" cy="1321608"/>
                    </a:xfrm>
                    <a:prstGeom prst="rect">
                      <a:avLst/>
                    </a:prstGeom>
                    <a:noFill/>
                    <a:ln>
                      <a:noFill/>
                    </a:ln>
                  </pic:spPr>
                </pic:pic>
              </a:graphicData>
            </a:graphic>
          </wp:inline>
        </w:drawing>
      </w:r>
      <w:r>
        <w:fldChar w:fldCharType="end"/>
      </w:r>
    </w:p>
    <w:p w14:paraId="2417EE7D" w14:textId="77777777" w:rsidR="004D6713" w:rsidRDefault="004D6713" w:rsidP="004D6713"/>
    <w:p w14:paraId="50096877" w14:textId="77777777" w:rsidR="004B225D" w:rsidRDefault="004B225D" w:rsidP="004B225D">
      <w:pPr>
        <w:ind w:left="1440"/>
      </w:pPr>
    </w:p>
    <w:p w14:paraId="58561804" w14:textId="04BFE0FA" w:rsidR="00B452A7" w:rsidRDefault="00B452A7" w:rsidP="00B452A7">
      <w:pPr>
        <w:pStyle w:val="Ttulo3"/>
      </w:pPr>
      <w:r>
        <w:t>Definiciones grafo</w:t>
      </w:r>
      <w:r w:rsidR="004D6713">
        <w:t>:</w:t>
      </w:r>
    </w:p>
    <w:p w14:paraId="50269B87" w14:textId="4C00D607" w:rsidR="004D6713" w:rsidRDefault="004D6713" w:rsidP="004D6713">
      <w:pPr>
        <w:ind w:left="1080"/>
      </w:pPr>
    </w:p>
    <w:p w14:paraId="641B0B07" w14:textId="77777777" w:rsidR="005D561D" w:rsidRPr="005D561D" w:rsidRDefault="005D561D" w:rsidP="00326E12">
      <w:pPr>
        <w:numPr>
          <w:ilvl w:val="0"/>
          <w:numId w:val="46"/>
        </w:numPr>
        <w:spacing w:before="100" w:beforeAutospacing="1" w:after="100" w:afterAutospacing="1"/>
      </w:pPr>
      <w:r w:rsidRPr="005D561D">
        <w:rPr>
          <w:b/>
          <w:bCs/>
        </w:rPr>
        <w:t>Orden de un grafo:</w:t>
      </w:r>
      <w:r w:rsidRPr="005D561D">
        <w:t xml:space="preserve"> es la cantidad de vértices.</w:t>
      </w:r>
    </w:p>
    <w:p w14:paraId="7C82F2F1" w14:textId="77777777" w:rsidR="005D561D" w:rsidRPr="005D561D" w:rsidRDefault="005D561D" w:rsidP="00326E12">
      <w:pPr>
        <w:numPr>
          <w:ilvl w:val="0"/>
          <w:numId w:val="46"/>
        </w:numPr>
        <w:spacing w:before="100" w:beforeAutospacing="1" w:after="100" w:afterAutospacing="1"/>
      </w:pPr>
      <w:r w:rsidRPr="005D561D">
        <w:rPr>
          <w:b/>
          <w:bCs/>
        </w:rPr>
        <w:t>Tamaño de un grafo:</w:t>
      </w:r>
      <w:r w:rsidRPr="005D561D">
        <w:t xml:space="preserve"> es la cantidad de aristas.</w:t>
      </w:r>
    </w:p>
    <w:p w14:paraId="46AEFADE" w14:textId="77777777" w:rsidR="005D561D" w:rsidRPr="005D561D" w:rsidRDefault="005D561D" w:rsidP="00326E12">
      <w:pPr>
        <w:numPr>
          <w:ilvl w:val="0"/>
          <w:numId w:val="46"/>
        </w:numPr>
        <w:spacing w:before="100" w:beforeAutospacing="1" w:after="100" w:afterAutospacing="1"/>
      </w:pPr>
      <w:r w:rsidRPr="005D561D">
        <w:rPr>
          <w:b/>
          <w:bCs/>
        </w:rPr>
        <w:t>Grado de un vértice:</w:t>
      </w:r>
      <w:r w:rsidRPr="005D561D">
        <w:t xml:space="preserve"> es la cantidad de aristas incidentes (ingresan al grafo)</w:t>
      </w:r>
    </w:p>
    <w:p w14:paraId="41DADF1B" w14:textId="77777777" w:rsidR="005D561D" w:rsidRPr="005D561D" w:rsidRDefault="005D561D" w:rsidP="00326E12">
      <w:pPr>
        <w:numPr>
          <w:ilvl w:val="0"/>
          <w:numId w:val="46"/>
        </w:numPr>
        <w:spacing w:before="100" w:beforeAutospacing="1" w:after="100" w:afterAutospacing="1"/>
      </w:pPr>
      <w:r w:rsidRPr="005D561D">
        <w:t>Grado de entrada: cantidad de aristas que entran al vértice</w:t>
      </w:r>
    </w:p>
    <w:p w14:paraId="04ADDB17" w14:textId="7F31C223" w:rsidR="005D561D" w:rsidRDefault="005D561D" w:rsidP="00326E12">
      <w:pPr>
        <w:numPr>
          <w:ilvl w:val="0"/>
          <w:numId w:val="46"/>
        </w:numPr>
        <w:spacing w:before="100" w:beforeAutospacing="1" w:after="100" w:afterAutospacing="1"/>
      </w:pPr>
      <w:r w:rsidRPr="005D561D">
        <w:t>Grado de salida: cantidad de aristas que salen de cada vértice</w:t>
      </w:r>
    </w:p>
    <w:p w14:paraId="32F1C26F" w14:textId="77777777" w:rsidR="005D561D" w:rsidRPr="005D561D" w:rsidRDefault="005D561D" w:rsidP="00DD300B">
      <w:pPr>
        <w:spacing w:before="100" w:beforeAutospacing="1" w:after="100" w:afterAutospacing="1"/>
        <w:ind w:left="1080"/>
      </w:pPr>
    </w:p>
    <w:p w14:paraId="571FA7FA" w14:textId="09CC166F" w:rsidR="004D6713" w:rsidRDefault="00DD300B" w:rsidP="004D6713">
      <w:pPr>
        <w:ind w:left="1080"/>
      </w:pPr>
      <w:r>
        <w:rPr>
          <w:noProof/>
        </w:rPr>
        <w:drawing>
          <wp:inline distT="0" distB="0" distL="0" distR="0" wp14:anchorId="4BBB7060" wp14:editId="360F736E">
            <wp:extent cx="4740922" cy="115969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158">
                      <a:extLst>
                        <a:ext uri="{28A0092B-C50C-407E-A947-70E740481C1C}">
                          <a14:useLocalDpi xmlns:a14="http://schemas.microsoft.com/office/drawing/2010/main" val="0"/>
                        </a:ext>
                      </a:extLst>
                    </a:blip>
                    <a:stretch>
                      <a:fillRect/>
                    </a:stretch>
                  </pic:blipFill>
                  <pic:spPr>
                    <a:xfrm>
                      <a:off x="0" y="0"/>
                      <a:ext cx="4745452" cy="1160799"/>
                    </a:xfrm>
                    <a:prstGeom prst="rect">
                      <a:avLst/>
                    </a:prstGeom>
                  </pic:spPr>
                </pic:pic>
              </a:graphicData>
            </a:graphic>
          </wp:inline>
        </w:drawing>
      </w:r>
    </w:p>
    <w:p w14:paraId="75856122" w14:textId="0EA7AE97" w:rsidR="00DD300B" w:rsidRDefault="00DD300B" w:rsidP="004D6713">
      <w:pPr>
        <w:ind w:left="1080"/>
      </w:pPr>
      <w:r>
        <w:rPr>
          <w:noProof/>
        </w:rPr>
        <w:drawing>
          <wp:inline distT="0" distB="0" distL="0" distR="0" wp14:anchorId="6CC59B22" wp14:editId="383CC6E9">
            <wp:extent cx="4595751" cy="1139118"/>
            <wp:effectExtent l="0" t="0" r="1905"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10214" cy="1142703"/>
                    </a:xfrm>
                    <a:prstGeom prst="rect">
                      <a:avLst/>
                    </a:prstGeom>
                  </pic:spPr>
                </pic:pic>
              </a:graphicData>
            </a:graphic>
          </wp:inline>
        </w:drawing>
      </w:r>
    </w:p>
    <w:p w14:paraId="51E19771" w14:textId="1F840010" w:rsidR="00DD300B" w:rsidRDefault="00717BC7" w:rsidP="004D6713">
      <w:pPr>
        <w:ind w:left="1080"/>
      </w:pPr>
      <w:r>
        <w:rPr>
          <w:noProof/>
        </w:rPr>
        <w:drawing>
          <wp:inline distT="0" distB="0" distL="0" distR="0" wp14:anchorId="23E6CCF7" wp14:editId="55AB1651">
            <wp:extent cx="4722006" cy="2738161"/>
            <wp:effectExtent l="0" t="0" r="254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36729" cy="2746699"/>
                    </a:xfrm>
                    <a:prstGeom prst="rect">
                      <a:avLst/>
                    </a:prstGeom>
                  </pic:spPr>
                </pic:pic>
              </a:graphicData>
            </a:graphic>
          </wp:inline>
        </w:drawing>
      </w:r>
    </w:p>
    <w:p w14:paraId="2603291A" w14:textId="1CDA3CF9" w:rsidR="00717BC7" w:rsidRDefault="00717BC7" w:rsidP="004D6713">
      <w:pPr>
        <w:ind w:left="1080"/>
      </w:pPr>
      <w:r>
        <w:rPr>
          <w:noProof/>
        </w:rPr>
        <w:lastRenderedPageBreak/>
        <w:drawing>
          <wp:inline distT="0" distB="0" distL="0" distR="0" wp14:anchorId="7B61DBC5" wp14:editId="0C474E0A">
            <wp:extent cx="4892958" cy="2433815"/>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161">
                      <a:extLst>
                        <a:ext uri="{28A0092B-C50C-407E-A947-70E740481C1C}">
                          <a14:useLocalDpi xmlns:a14="http://schemas.microsoft.com/office/drawing/2010/main" val="0"/>
                        </a:ext>
                      </a:extLst>
                    </a:blip>
                    <a:stretch>
                      <a:fillRect/>
                    </a:stretch>
                  </pic:blipFill>
                  <pic:spPr>
                    <a:xfrm>
                      <a:off x="0" y="0"/>
                      <a:ext cx="4903374" cy="2438996"/>
                    </a:xfrm>
                    <a:prstGeom prst="rect">
                      <a:avLst/>
                    </a:prstGeom>
                  </pic:spPr>
                </pic:pic>
              </a:graphicData>
            </a:graphic>
          </wp:inline>
        </w:drawing>
      </w:r>
    </w:p>
    <w:p w14:paraId="565AD292" w14:textId="77777777" w:rsidR="004D6713" w:rsidRDefault="004D6713" w:rsidP="004D6713">
      <w:pPr>
        <w:ind w:left="1080"/>
      </w:pPr>
    </w:p>
    <w:p w14:paraId="19ECF2F8" w14:textId="79ECD1DE" w:rsidR="00B452A7" w:rsidRDefault="00B452A7" w:rsidP="00D41475">
      <w:pPr>
        <w:pStyle w:val="Ttulo3"/>
      </w:pPr>
      <w:r>
        <w:t>Definiciones grales.</w:t>
      </w:r>
      <w:r w:rsidR="003C184E">
        <w:t>:</w:t>
      </w:r>
    </w:p>
    <w:p w14:paraId="0D3C2C16" w14:textId="2E48F384" w:rsidR="003C184E" w:rsidRDefault="00CB45CF" w:rsidP="00717BC7">
      <w:pPr>
        <w:pStyle w:val="Ttulo3"/>
        <w:numPr>
          <w:ilvl w:val="0"/>
          <w:numId w:val="0"/>
        </w:numPr>
        <w:ind w:left="1080"/>
      </w:pPr>
      <w:r>
        <w:rPr>
          <w:noProof/>
        </w:rPr>
        <w:drawing>
          <wp:inline distT="0" distB="0" distL="0" distR="0" wp14:anchorId="5674840C" wp14:editId="0688198D">
            <wp:extent cx="3906916" cy="120770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34446" cy="1216213"/>
                    </a:xfrm>
                    <a:prstGeom prst="rect">
                      <a:avLst/>
                    </a:prstGeom>
                  </pic:spPr>
                </pic:pic>
              </a:graphicData>
            </a:graphic>
          </wp:inline>
        </w:drawing>
      </w:r>
    </w:p>
    <w:p w14:paraId="3FB2D8C2" w14:textId="75EBB6E0" w:rsidR="00CB45CF" w:rsidRDefault="00CB45CF" w:rsidP="00717BC7">
      <w:pPr>
        <w:pStyle w:val="Ttulo3"/>
        <w:numPr>
          <w:ilvl w:val="0"/>
          <w:numId w:val="0"/>
        </w:numPr>
        <w:ind w:left="1080"/>
      </w:pPr>
      <w:r>
        <w:rPr>
          <w:noProof/>
        </w:rPr>
        <w:drawing>
          <wp:inline distT="0" distB="0" distL="0" distR="0" wp14:anchorId="78709F08" wp14:editId="0F9F8631">
            <wp:extent cx="4178854" cy="131296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97979" cy="1318975"/>
                    </a:xfrm>
                    <a:prstGeom prst="rect">
                      <a:avLst/>
                    </a:prstGeom>
                  </pic:spPr>
                </pic:pic>
              </a:graphicData>
            </a:graphic>
          </wp:inline>
        </w:drawing>
      </w:r>
    </w:p>
    <w:p w14:paraId="6ED3AE9A" w14:textId="531E5A13" w:rsidR="00CB45CF" w:rsidRDefault="005D561D" w:rsidP="00717BC7">
      <w:pPr>
        <w:pStyle w:val="Ttulo3"/>
        <w:numPr>
          <w:ilvl w:val="0"/>
          <w:numId w:val="0"/>
        </w:numPr>
        <w:ind w:left="1080"/>
      </w:pPr>
      <w:r>
        <w:rPr>
          <w:noProof/>
        </w:rPr>
        <w:drawing>
          <wp:inline distT="0" distB="0" distL="0" distR="0" wp14:anchorId="4E725DEC" wp14:editId="5FAE5605">
            <wp:extent cx="4178300" cy="335893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05751" cy="3381005"/>
                    </a:xfrm>
                    <a:prstGeom prst="rect">
                      <a:avLst/>
                    </a:prstGeom>
                  </pic:spPr>
                </pic:pic>
              </a:graphicData>
            </a:graphic>
          </wp:inline>
        </w:drawing>
      </w:r>
    </w:p>
    <w:p w14:paraId="39451BC6" w14:textId="77777777" w:rsidR="006127F2" w:rsidRDefault="006127F2" w:rsidP="006127F2">
      <w:pPr>
        <w:pStyle w:val="Prrafodelista"/>
      </w:pPr>
    </w:p>
    <w:p w14:paraId="5FDA6CAE" w14:textId="2B125978" w:rsidR="00302DA7" w:rsidRDefault="009D5136" w:rsidP="00302DA7">
      <w:pPr>
        <w:pStyle w:val="Ttulo2"/>
      </w:pPr>
      <w:r>
        <w:lastRenderedPageBreak/>
        <w:t>REPRESENTACION</w:t>
      </w:r>
    </w:p>
    <w:p w14:paraId="1E1739BC" w14:textId="77777777" w:rsidR="00D41475" w:rsidRPr="00D41475" w:rsidRDefault="00D41475" w:rsidP="00D41475">
      <w:pPr>
        <w:spacing w:before="100" w:beforeAutospacing="1" w:after="100" w:afterAutospacing="1"/>
        <w:ind w:left="283"/>
      </w:pPr>
      <w:r w:rsidRPr="00D41475">
        <w:t xml:space="preserve">Las siguientes dos son las representaciones más utilizadas de un </w:t>
      </w:r>
      <w:proofErr w:type="spellStart"/>
      <w:r w:rsidRPr="00D41475">
        <w:t>gráfo</w:t>
      </w:r>
      <w:proofErr w:type="spellEnd"/>
      <w:r w:rsidRPr="00D41475">
        <w:t>.</w:t>
      </w:r>
    </w:p>
    <w:p w14:paraId="7C0EABFF" w14:textId="77777777" w:rsidR="00D41475" w:rsidRPr="00D41475" w:rsidRDefault="00D41475" w:rsidP="00326E12">
      <w:pPr>
        <w:numPr>
          <w:ilvl w:val="0"/>
          <w:numId w:val="44"/>
        </w:numPr>
        <w:tabs>
          <w:tab w:val="clear" w:pos="720"/>
          <w:tab w:val="num" w:pos="1003"/>
        </w:tabs>
        <w:spacing w:before="100" w:beforeAutospacing="1" w:after="100" w:afterAutospacing="1"/>
        <w:ind w:left="1003"/>
      </w:pPr>
      <w:r w:rsidRPr="00D41475">
        <w:t>Matriz de adyacencia</w:t>
      </w:r>
    </w:p>
    <w:p w14:paraId="59E95982" w14:textId="77777777" w:rsidR="00D41475" w:rsidRPr="00D41475" w:rsidRDefault="00D41475" w:rsidP="00326E12">
      <w:pPr>
        <w:numPr>
          <w:ilvl w:val="0"/>
          <w:numId w:val="44"/>
        </w:numPr>
        <w:tabs>
          <w:tab w:val="clear" w:pos="720"/>
          <w:tab w:val="num" w:pos="1003"/>
        </w:tabs>
        <w:spacing w:before="100" w:beforeAutospacing="1" w:after="100" w:afterAutospacing="1"/>
        <w:ind w:left="1003"/>
      </w:pPr>
      <w:r w:rsidRPr="00D41475">
        <w:t>Lista de adyacencia</w:t>
      </w:r>
    </w:p>
    <w:p w14:paraId="681BC470" w14:textId="77777777" w:rsidR="00D41475" w:rsidRPr="00D41475" w:rsidRDefault="00D41475" w:rsidP="00326E12">
      <w:pPr>
        <w:numPr>
          <w:ilvl w:val="0"/>
          <w:numId w:val="44"/>
        </w:numPr>
        <w:tabs>
          <w:tab w:val="clear" w:pos="720"/>
          <w:tab w:val="num" w:pos="1003"/>
        </w:tabs>
        <w:spacing w:before="100" w:beforeAutospacing="1" w:after="100" w:afterAutospacing="1"/>
        <w:ind w:left="1003"/>
      </w:pPr>
      <w:r w:rsidRPr="00D41475">
        <w:t>Matriz de adyacencia</w:t>
      </w:r>
    </w:p>
    <w:p w14:paraId="0C4BF254" w14:textId="77777777" w:rsidR="00D41475" w:rsidRPr="00D41475" w:rsidRDefault="00D41475" w:rsidP="00D41475">
      <w:pPr>
        <w:spacing w:before="100" w:beforeAutospacing="1" w:after="100" w:afterAutospacing="1"/>
        <w:ind w:left="283"/>
      </w:pPr>
      <w:r w:rsidRPr="00D41475">
        <w:t xml:space="preserve">La elección de la representación del </w:t>
      </w:r>
      <w:proofErr w:type="spellStart"/>
      <w:r w:rsidRPr="00D41475">
        <w:t>gráfo</w:t>
      </w:r>
      <w:proofErr w:type="spellEnd"/>
      <w:r w:rsidRPr="00D41475">
        <w:t xml:space="preserve"> es específica de la situación. Depende totalmente del tipo de operaciones que se realizarán y la facilidad de uso.</w:t>
      </w:r>
    </w:p>
    <w:p w14:paraId="51D544B7" w14:textId="77777777" w:rsidR="00962DE7" w:rsidRPr="00962DE7" w:rsidRDefault="00D41475" w:rsidP="00962DE7">
      <w:pPr>
        <w:pStyle w:val="Ttulo3"/>
        <w:rPr>
          <w:rStyle w:val="Ttulo3Car"/>
        </w:rPr>
      </w:pPr>
      <w:r w:rsidRPr="00962DE7">
        <w:rPr>
          <w:rStyle w:val="Ttulo3Car"/>
          <w:b/>
          <w:bCs/>
        </w:rPr>
        <w:t>Matriz de adyacencia</w:t>
      </w:r>
    </w:p>
    <w:p w14:paraId="79FF13BA" w14:textId="75F6BF7E" w:rsidR="00894E28" w:rsidRDefault="00962DE7" w:rsidP="00962DE7">
      <w:pPr>
        <w:ind w:left="720"/>
      </w:pPr>
      <w:r>
        <w:rPr>
          <w:noProof/>
        </w:rPr>
        <w:drawing>
          <wp:inline distT="0" distB="0" distL="0" distR="0" wp14:anchorId="015AF383" wp14:editId="5F630D01">
            <wp:extent cx="5023262" cy="310514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165">
                      <a:extLst>
                        <a:ext uri="{28A0092B-C50C-407E-A947-70E740481C1C}">
                          <a14:useLocalDpi xmlns:a14="http://schemas.microsoft.com/office/drawing/2010/main" val="0"/>
                        </a:ext>
                      </a:extLst>
                    </a:blip>
                    <a:stretch>
                      <a:fillRect/>
                    </a:stretch>
                  </pic:blipFill>
                  <pic:spPr>
                    <a:xfrm>
                      <a:off x="0" y="0"/>
                      <a:ext cx="5036179" cy="3113131"/>
                    </a:xfrm>
                    <a:prstGeom prst="rect">
                      <a:avLst/>
                    </a:prstGeom>
                  </pic:spPr>
                </pic:pic>
              </a:graphicData>
            </a:graphic>
          </wp:inline>
        </w:drawing>
      </w:r>
    </w:p>
    <w:p w14:paraId="161D46B4" w14:textId="7C2E19AA" w:rsidR="00962DE7" w:rsidRDefault="00962DE7" w:rsidP="00962DE7">
      <w:pPr>
        <w:ind w:left="720"/>
      </w:pPr>
    </w:p>
    <w:p w14:paraId="0F9B8A65" w14:textId="51158A93" w:rsidR="00962DE7" w:rsidRDefault="00D12BBB" w:rsidP="00962DE7">
      <w:pPr>
        <w:ind w:left="720"/>
      </w:pPr>
      <w:r>
        <w:rPr>
          <w:noProof/>
        </w:rPr>
        <w:drawing>
          <wp:inline distT="0" distB="0" distL="0" distR="0" wp14:anchorId="202E945A" wp14:editId="164430EC">
            <wp:extent cx="5031367" cy="245299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166">
                      <a:extLst>
                        <a:ext uri="{28A0092B-C50C-407E-A947-70E740481C1C}">
                          <a14:useLocalDpi xmlns:a14="http://schemas.microsoft.com/office/drawing/2010/main" val="0"/>
                        </a:ext>
                      </a:extLst>
                    </a:blip>
                    <a:stretch>
                      <a:fillRect/>
                    </a:stretch>
                  </pic:blipFill>
                  <pic:spPr>
                    <a:xfrm>
                      <a:off x="0" y="0"/>
                      <a:ext cx="5040995" cy="2457690"/>
                    </a:xfrm>
                    <a:prstGeom prst="rect">
                      <a:avLst/>
                    </a:prstGeom>
                  </pic:spPr>
                </pic:pic>
              </a:graphicData>
            </a:graphic>
          </wp:inline>
        </w:drawing>
      </w:r>
    </w:p>
    <w:p w14:paraId="42721620" w14:textId="2DC7929B" w:rsidR="00D12BBB" w:rsidRDefault="00D12BBB" w:rsidP="00962DE7">
      <w:pPr>
        <w:ind w:left="720"/>
      </w:pPr>
    </w:p>
    <w:p w14:paraId="5C501B00" w14:textId="1573324D" w:rsidR="00D12BBB" w:rsidRDefault="00D12BBB" w:rsidP="00962DE7">
      <w:pPr>
        <w:ind w:left="720"/>
      </w:pPr>
      <w:r>
        <w:rPr>
          <w:noProof/>
        </w:rPr>
        <w:lastRenderedPageBreak/>
        <w:drawing>
          <wp:inline distT="0" distB="0" distL="0" distR="0" wp14:anchorId="6CB8CC1D" wp14:editId="18411FF1">
            <wp:extent cx="4963886" cy="1983881"/>
            <wp:effectExtent l="0" t="0" r="190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167">
                      <a:extLst>
                        <a:ext uri="{28A0092B-C50C-407E-A947-70E740481C1C}">
                          <a14:useLocalDpi xmlns:a14="http://schemas.microsoft.com/office/drawing/2010/main" val="0"/>
                        </a:ext>
                      </a:extLst>
                    </a:blip>
                    <a:stretch>
                      <a:fillRect/>
                    </a:stretch>
                  </pic:blipFill>
                  <pic:spPr>
                    <a:xfrm>
                      <a:off x="0" y="0"/>
                      <a:ext cx="4969554" cy="1986146"/>
                    </a:xfrm>
                    <a:prstGeom prst="rect">
                      <a:avLst/>
                    </a:prstGeom>
                  </pic:spPr>
                </pic:pic>
              </a:graphicData>
            </a:graphic>
          </wp:inline>
        </w:drawing>
      </w:r>
    </w:p>
    <w:p w14:paraId="7F5D6DF7" w14:textId="09146F12" w:rsidR="00D12BBB" w:rsidRDefault="006F7EBE" w:rsidP="00962DE7">
      <w:pPr>
        <w:ind w:left="720"/>
      </w:pPr>
      <w:r>
        <w:rPr>
          <w:noProof/>
        </w:rPr>
        <w:drawing>
          <wp:inline distT="0" distB="0" distL="0" distR="0" wp14:anchorId="6FF5B14B" wp14:editId="1EF952B3">
            <wp:extent cx="5126898" cy="2467478"/>
            <wp:effectExtent l="0" t="0" r="444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168">
                      <a:extLst>
                        <a:ext uri="{28A0092B-C50C-407E-A947-70E740481C1C}">
                          <a14:useLocalDpi xmlns:a14="http://schemas.microsoft.com/office/drawing/2010/main" val="0"/>
                        </a:ext>
                      </a:extLst>
                    </a:blip>
                    <a:stretch>
                      <a:fillRect/>
                    </a:stretch>
                  </pic:blipFill>
                  <pic:spPr>
                    <a:xfrm>
                      <a:off x="0" y="0"/>
                      <a:ext cx="5142347" cy="2474914"/>
                    </a:xfrm>
                    <a:prstGeom prst="rect">
                      <a:avLst/>
                    </a:prstGeom>
                  </pic:spPr>
                </pic:pic>
              </a:graphicData>
            </a:graphic>
          </wp:inline>
        </w:drawing>
      </w:r>
    </w:p>
    <w:p w14:paraId="65686F11" w14:textId="77777777" w:rsidR="00962DE7" w:rsidRDefault="00962DE7" w:rsidP="00962DE7"/>
    <w:p w14:paraId="2D769627" w14:textId="4300FA9E" w:rsidR="00D41475" w:rsidRPr="00321869" w:rsidRDefault="00A72685" w:rsidP="00D41475">
      <w:pPr>
        <w:pStyle w:val="Ttulo3"/>
        <w:rPr>
          <w:b/>
          <w:bCs/>
        </w:rPr>
      </w:pPr>
      <w:r w:rsidRPr="00321869">
        <w:rPr>
          <w:b/>
          <w:bCs/>
        </w:rPr>
        <w:t>Lista de adyacencia</w:t>
      </w:r>
    </w:p>
    <w:p w14:paraId="52D3E0F8" w14:textId="77777777" w:rsidR="00321869" w:rsidRDefault="00321869" w:rsidP="00321869">
      <w:pPr>
        <w:pStyle w:val="NormalWeb"/>
        <w:ind w:left="720"/>
      </w:pPr>
      <w:r>
        <w:t>Cada arista posee una lista simplemente enlazada de a qué vértices está unida.</w:t>
      </w:r>
    </w:p>
    <w:p w14:paraId="256A5B78" w14:textId="77777777" w:rsidR="00321869" w:rsidRDefault="00321869" w:rsidP="00321869">
      <w:pPr>
        <w:pStyle w:val="NormalWeb"/>
        <w:ind w:left="720"/>
      </w:pPr>
      <w:r>
        <w:t>Una lista de adyacencia representa un grafo como un arreglo de listas vinculadas (ese arreglo, en vez de ser un arreglo, también puede ser otra lista y cada nodo de la misma, salen otras listas).</w:t>
      </w:r>
    </w:p>
    <w:p w14:paraId="7C43C81B" w14:textId="77777777" w:rsidR="00321869" w:rsidRDefault="00321869" w:rsidP="00321869">
      <w:pPr>
        <w:pStyle w:val="NormalWeb"/>
        <w:ind w:left="720"/>
      </w:pPr>
      <w:r>
        <w:t>El tamaño del arreglo es igual al números de vértices. El índice del arreglo representa un vértice y cada elemento en su lista enlazada representa los otros vértices que forman una arista con el vértice.</w:t>
      </w:r>
    </w:p>
    <w:p w14:paraId="23A08716" w14:textId="6F55C3B6" w:rsidR="00321869" w:rsidRDefault="00321869" w:rsidP="00321869">
      <w:r>
        <w:fldChar w:fldCharType="begin"/>
      </w:r>
      <w:r>
        <w:instrText xml:space="preserve"> INCLUDEPICTURE "https://youthful-holly-615.notion.site/image/https%3A%2F%2Fs3-us-west-2.amazonaws.com%2Fsecure.notion-static.com%2Fca241500-79ee-46e8-932e-683d0edd9233%2FUntitled.png?table=block&amp;id=e7c37542-7f75-4fda-8d3a-0a02c3e46993&amp;spaceId=a1e55095-a6d7-4703-bbe3-41ed0f6025ee&amp;width=1420&amp;userId=&amp;cache=v2" \* MERGEFORMATINET </w:instrText>
      </w:r>
      <w:r>
        <w:fldChar w:fldCharType="separate"/>
      </w:r>
      <w:r>
        <w:rPr>
          <w:noProof/>
        </w:rPr>
        <w:drawing>
          <wp:inline distT="0" distB="0" distL="0" distR="0" wp14:anchorId="55406CF3" wp14:editId="3CB7B98A">
            <wp:extent cx="5274945" cy="1836420"/>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945" cy="1836420"/>
                    </a:xfrm>
                    <a:prstGeom prst="rect">
                      <a:avLst/>
                    </a:prstGeom>
                    <a:noFill/>
                    <a:ln>
                      <a:noFill/>
                    </a:ln>
                  </pic:spPr>
                </pic:pic>
              </a:graphicData>
            </a:graphic>
          </wp:inline>
        </w:drawing>
      </w:r>
      <w:r>
        <w:fldChar w:fldCharType="end"/>
      </w:r>
    </w:p>
    <w:p w14:paraId="179B66A7" w14:textId="04B4491C" w:rsidR="00321869" w:rsidRDefault="00321869" w:rsidP="00321869">
      <w:pPr>
        <w:pStyle w:val="Ttulo3"/>
        <w:numPr>
          <w:ilvl w:val="0"/>
          <w:numId w:val="0"/>
        </w:numPr>
        <w:ind w:left="1080"/>
      </w:pPr>
    </w:p>
    <w:p w14:paraId="4E1D3118" w14:textId="2423710B" w:rsidR="00321869" w:rsidRDefault="00321869" w:rsidP="00321869">
      <w:pPr>
        <w:pStyle w:val="NormalWeb"/>
        <w:ind w:left="720"/>
      </w:pPr>
      <w:r>
        <w:lastRenderedPageBreak/>
        <w:t>Si el grafo es dirigido, represento las direcciones. Si tienen pesos las aristas, agrego ese dato:</w:t>
      </w:r>
    </w:p>
    <w:p w14:paraId="7EB48198" w14:textId="6DDC92CF" w:rsidR="00321869" w:rsidRDefault="00321869" w:rsidP="00321869">
      <w:pPr>
        <w:pStyle w:val="NormalWeb"/>
        <w:ind w:left="720"/>
      </w:pPr>
    </w:p>
    <w:p w14:paraId="2269B69D" w14:textId="57BC4E77" w:rsidR="00321869" w:rsidRDefault="00321869" w:rsidP="00321869">
      <w:pPr>
        <w:ind w:left="720"/>
      </w:pPr>
      <w:r>
        <w:fldChar w:fldCharType="begin"/>
      </w:r>
      <w:r>
        <w:instrText xml:space="preserve"> INCLUDEPICTURE "https://youthful-holly-615.notion.site/image/https%3A%2F%2Fs3-us-west-2.amazonaws.com%2Fsecure.notion-static.com%2F1a36cec8-29c4-414b-963c-5dfdded8ad99%2FUntitled.png?table=block&amp;id=c8760f08-0628-4160-a089-a1652c939fc7&amp;spaceId=a1e55095-a6d7-4703-bbe3-41ed0f6025ee&amp;width=1420&amp;userId=&amp;cache=v2" \* MERGEFORMATINET </w:instrText>
      </w:r>
      <w:r>
        <w:fldChar w:fldCharType="separate"/>
      </w:r>
      <w:r>
        <w:rPr>
          <w:noProof/>
        </w:rPr>
        <w:drawing>
          <wp:inline distT="0" distB="0" distL="0" distR="0" wp14:anchorId="0BE31A04" wp14:editId="54A48554">
            <wp:extent cx="4491173" cy="1727915"/>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1279" cy="1731803"/>
                    </a:xfrm>
                    <a:prstGeom prst="rect">
                      <a:avLst/>
                    </a:prstGeom>
                    <a:noFill/>
                    <a:ln>
                      <a:noFill/>
                    </a:ln>
                  </pic:spPr>
                </pic:pic>
              </a:graphicData>
            </a:graphic>
          </wp:inline>
        </w:drawing>
      </w:r>
      <w:r>
        <w:fldChar w:fldCharType="end"/>
      </w:r>
    </w:p>
    <w:p w14:paraId="41F9134C" w14:textId="2BE14C55" w:rsidR="00321869" w:rsidRDefault="00962DE7" w:rsidP="00962DE7">
      <w:pPr>
        <w:pStyle w:val="NormalWeb"/>
      </w:pPr>
      <w:r>
        <w:rPr>
          <w:noProof/>
        </w:rPr>
        <w:drawing>
          <wp:inline distT="0" distB="0" distL="0" distR="0" wp14:anchorId="7D3A3137" wp14:editId="123BBF79">
            <wp:extent cx="5274945" cy="23609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171">
                      <a:extLst>
                        <a:ext uri="{28A0092B-C50C-407E-A947-70E740481C1C}">
                          <a14:useLocalDpi xmlns:a14="http://schemas.microsoft.com/office/drawing/2010/main" val="0"/>
                        </a:ext>
                      </a:extLst>
                    </a:blip>
                    <a:stretch>
                      <a:fillRect/>
                    </a:stretch>
                  </pic:blipFill>
                  <pic:spPr>
                    <a:xfrm>
                      <a:off x="0" y="0"/>
                      <a:ext cx="5274945" cy="2360930"/>
                    </a:xfrm>
                    <a:prstGeom prst="rect">
                      <a:avLst/>
                    </a:prstGeom>
                  </pic:spPr>
                </pic:pic>
              </a:graphicData>
            </a:graphic>
          </wp:inline>
        </w:drawing>
      </w:r>
    </w:p>
    <w:p w14:paraId="13655A77" w14:textId="77777777" w:rsidR="00321869" w:rsidRDefault="00321869" w:rsidP="00321869">
      <w:pPr>
        <w:pStyle w:val="Ttulo3"/>
        <w:numPr>
          <w:ilvl w:val="0"/>
          <w:numId w:val="0"/>
        </w:numPr>
        <w:ind w:left="1080"/>
      </w:pPr>
    </w:p>
    <w:p w14:paraId="33E6BBE8" w14:textId="6D8BBB34" w:rsidR="00A72685" w:rsidRPr="00321869" w:rsidRDefault="00A72685" w:rsidP="00D41475">
      <w:pPr>
        <w:pStyle w:val="Ttulo3"/>
        <w:rPr>
          <w:b/>
          <w:bCs/>
        </w:rPr>
      </w:pPr>
      <w:r w:rsidRPr="00321869">
        <w:rPr>
          <w:b/>
          <w:bCs/>
        </w:rPr>
        <w:t xml:space="preserve">Matriz de incidencia </w:t>
      </w:r>
    </w:p>
    <w:p w14:paraId="032F69BB" w14:textId="77777777" w:rsidR="005D6BF2" w:rsidRDefault="005D6BF2" w:rsidP="005D6BF2">
      <w:pPr>
        <w:pStyle w:val="NormalWeb"/>
        <w:ind w:left="720"/>
      </w:pPr>
      <w:r>
        <w:t>Necesito identificar las aristas</w:t>
      </w:r>
    </w:p>
    <w:p w14:paraId="4CF7EA06" w14:textId="77777777" w:rsidR="005D6BF2" w:rsidRDefault="005D6BF2" w:rsidP="005D6BF2">
      <w:pPr>
        <w:pStyle w:val="NormalWeb"/>
        <w:ind w:left="720"/>
      </w:pPr>
      <w:r>
        <w:t>Esta matriz de $Z^{</w:t>
      </w:r>
      <w:proofErr w:type="spellStart"/>
      <w:r>
        <w:t>mxn</w:t>
      </w:r>
      <w:proofErr w:type="spellEnd"/>
      <w:r>
        <w:t>}$ donde $m$ es la cantidad de aristas y $n$ la cantidad de vértices.</w:t>
      </w:r>
    </w:p>
    <w:p w14:paraId="5DD9BFC6" w14:textId="77777777" w:rsidR="005D6BF2" w:rsidRDefault="005D6BF2" w:rsidP="005D6BF2">
      <w:pPr>
        <w:pStyle w:val="NormalWeb"/>
        <w:ind w:left="720"/>
      </w:pPr>
      <w:r>
        <w:t>Para cada arista identificamos que nodos inciden con él y lo marcamos en el grafo no dirigido con un 1. Si el grafo a representar es dirigido: se le asigna -1 al vértice de salida y 1 al vértice de entrada.</w:t>
      </w:r>
    </w:p>
    <w:p w14:paraId="059EE660" w14:textId="77777777" w:rsidR="005D6BF2" w:rsidRDefault="005D6BF2" w:rsidP="005D6BF2">
      <w:pPr>
        <w:pStyle w:val="NormalWeb"/>
        <w:ind w:left="720"/>
      </w:pPr>
      <w:r>
        <w:t>Si el grafo fuera dirigido y con peso, en vez de utilizar el número 1 se utiliza el número del peso de cada arista.</w:t>
      </w:r>
    </w:p>
    <w:p w14:paraId="45E0ECD6" w14:textId="5A9E1EC5" w:rsidR="00A72685" w:rsidRDefault="00321869" w:rsidP="005D6BF2">
      <w:pPr>
        <w:pStyle w:val="Ttulo2"/>
        <w:numPr>
          <w:ilvl w:val="0"/>
          <w:numId w:val="0"/>
        </w:numPr>
        <w:ind w:left="643"/>
      </w:pPr>
      <w:r>
        <w:rPr>
          <w:noProof/>
        </w:rPr>
        <w:lastRenderedPageBreak/>
        <w:drawing>
          <wp:inline distT="0" distB="0" distL="0" distR="0" wp14:anchorId="7F0F5CEE" wp14:editId="6005364C">
            <wp:extent cx="5274945" cy="2569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72">
                      <a:extLst>
                        <a:ext uri="{28A0092B-C50C-407E-A947-70E740481C1C}">
                          <a14:useLocalDpi xmlns:a14="http://schemas.microsoft.com/office/drawing/2010/main" val="0"/>
                        </a:ext>
                      </a:extLst>
                    </a:blip>
                    <a:stretch>
                      <a:fillRect/>
                    </a:stretch>
                  </pic:blipFill>
                  <pic:spPr>
                    <a:xfrm>
                      <a:off x="0" y="0"/>
                      <a:ext cx="5274945" cy="2569210"/>
                    </a:xfrm>
                    <a:prstGeom prst="rect">
                      <a:avLst/>
                    </a:prstGeom>
                  </pic:spPr>
                </pic:pic>
              </a:graphicData>
            </a:graphic>
          </wp:inline>
        </w:drawing>
      </w:r>
    </w:p>
    <w:p w14:paraId="55178FDC" w14:textId="77777777" w:rsidR="00D41475" w:rsidRDefault="00D41475" w:rsidP="00D41475"/>
    <w:p w14:paraId="0B3D9166" w14:textId="418E4989" w:rsidR="009D5136" w:rsidRDefault="009D5136" w:rsidP="00302DA7">
      <w:pPr>
        <w:pStyle w:val="Ttulo2"/>
      </w:pPr>
      <w:r>
        <w:t>RECORRIDOS</w:t>
      </w:r>
    </w:p>
    <w:p w14:paraId="3F62B5B1" w14:textId="77777777" w:rsidR="00897F9B" w:rsidRPr="00897F9B" w:rsidRDefault="00897F9B" w:rsidP="00897F9B">
      <w:pPr>
        <w:spacing w:before="100" w:beforeAutospacing="1" w:after="100" w:afterAutospacing="1"/>
        <w:ind w:left="283"/>
      </w:pPr>
      <w:r w:rsidRPr="00897F9B">
        <w:t>Proceso de búsqueda o forma de atravesar la estructura de datos de un grafo que involucra la visita de cada vértice en el grafo. El orden en el cual los vértices son visitados es la forma en que se clasifica el tipo de recorrido.</w:t>
      </w:r>
    </w:p>
    <w:p w14:paraId="48E113BA" w14:textId="77777777" w:rsidR="00897F9B" w:rsidRPr="00897F9B" w:rsidRDefault="00897F9B" w:rsidP="00326E12">
      <w:pPr>
        <w:numPr>
          <w:ilvl w:val="0"/>
          <w:numId w:val="41"/>
        </w:numPr>
        <w:tabs>
          <w:tab w:val="clear" w:pos="720"/>
          <w:tab w:val="num" w:pos="1003"/>
        </w:tabs>
        <w:spacing w:before="100" w:beforeAutospacing="1" w:after="100" w:afterAutospacing="1"/>
        <w:ind w:left="1003"/>
      </w:pPr>
      <w:r w:rsidRPr="00897F9B">
        <w:rPr>
          <w:b/>
          <w:bCs/>
        </w:rPr>
        <w:t>Visitar:</w:t>
      </w:r>
      <w:r w:rsidRPr="00897F9B">
        <w:t xml:space="preserve"> marcar como visitado el nodo.</w:t>
      </w:r>
    </w:p>
    <w:p w14:paraId="7DBEAAE5" w14:textId="77777777" w:rsidR="00897F9B" w:rsidRPr="00897F9B" w:rsidRDefault="00897F9B" w:rsidP="00326E12">
      <w:pPr>
        <w:numPr>
          <w:ilvl w:val="0"/>
          <w:numId w:val="41"/>
        </w:numPr>
        <w:tabs>
          <w:tab w:val="clear" w:pos="720"/>
          <w:tab w:val="num" w:pos="1003"/>
        </w:tabs>
        <w:spacing w:before="100" w:beforeAutospacing="1" w:after="100" w:afterAutospacing="1"/>
        <w:ind w:left="1003"/>
      </w:pPr>
      <w:r w:rsidRPr="00897F9B">
        <w:rPr>
          <w:b/>
          <w:bCs/>
        </w:rPr>
        <w:t>Explorar:</w:t>
      </w:r>
      <w:r w:rsidRPr="00897F9B">
        <w:t xml:space="preserve"> política en la que vamos a definir cómo se comportará el algoritmo (explorar los vecinos, hijos, etc.)</w:t>
      </w:r>
    </w:p>
    <w:p w14:paraId="0AA7EACF" w14:textId="20F2D412" w:rsidR="00897F9B" w:rsidRDefault="00897F9B" w:rsidP="00897F9B">
      <w:pPr>
        <w:spacing w:before="100" w:beforeAutospacing="1" w:after="100" w:afterAutospacing="1"/>
        <w:ind w:left="283"/>
      </w:pPr>
      <w:r w:rsidRPr="00897F9B">
        <w:t>Existen dos grandes recorridos: en anchura o en profundidad.</w:t>
      </w:r>
    </w:p>
    <w:p w14:paraId="6FEA750B" w14:textId="77777777" w:rsidR="002F6FBD" w:rsidRDefault="002F6FBD" w:rsidP="002F6FBD">
      <w:pPr>
        <w:pStyle w:val="Ttulo2"/>
        <w:numPr>
          <w:ilvl w:val="0"/>
          <w:numId w:val="0"/>
        </w:numPr>
        <w:ind w:left="643" w:hanging="360"/>
        <w:rPr>
          <w:sz w:val="36"/>
          <w:szCs w:val="36"/>
        </w:rPr>
      </w:pPr>
      <w:r>
        <w:t>Recorrido en profundidad DFS</w:t>
      </w:r>
    </w:p>
    <w:p w14:paraId="1099258E" w14:textId="77777777" w:rsidR="002F6FBD" w:rsidRDefault="002F6FBD" w:rsidP="002F6FBD">
      <w:pPr>
        <w:pStyle w:val="NormalWeb"/>
        <w:ind w:left="283"/>
      </w:pPr>
      <w:r>
        <w:t>En inglés significa "</w:t>
      </w:r>
      <w:proofErr w:type="spellStart"/>
      <w:r>
        <w:t>Depth</w:t>
      </w:r>
      <w:proofErr w:type="spellEnd"/>
      <w:r>
        <w:t xml:space="preserve"> </w:t>
      </w:r>
      <w:proofErr w:type="spellStart"/>
      <w:r>
        <w:t>First</w:t>
      </w:r>
      <w:proofErr w:type="spellEnd"/>
      <w:r>
        <w:t xml:space="preserve"> </w:t>
      </w:r>
      <w:proofErr w:type="spellStart"/>
      <w:r>
        <w:t>Search</w:t>
      </w:r>
      <w:proofErr w:type="spellEnd"/>
      <w:r>
        <w:t>"</w:t>
      </w:r>
    </w:p>
    <w:p w14:paraId="5E42641E" w14:textId="77777777" w:rsidR="002F6FBD" w:rsidRDefault="002F6FBD" w:rsidP="002F6FBD">
      <w:pPr>
        <w:pStyle w:val="NormalWeb"/>
        <w:ind w:left="283"/>
      </w:pPr>
      <w:r>
        <w:t>Se visitan los nodos hijos primero, avanzando hasta que no se pueda continuar. Luego se "vuelve" hasta un hijo donde se tenían más caminos y se vuelve a realizar la misma lógica.</w:t>
      </w:r>
    </w:p>
    <w:p w14:paraId="3407C132" w14:textId="77777777" w:rsidR="002F6FBD" w:rsidRDefault="002F6FBD" w:rsidP="002F6FBD">
      <w:pPr>
        <w:pStyle w:val="NormalWeb"/>
        <w:ind w:left="283"/>
      </w:pPr>
      <w:r>
        <w:t>El recorrido consiste en ir recorriendo el grafo empezando desde un vértice cualquiera y, a cada paso, se visita un vértice adyacente al último visitado (se recorre lo más posible). Se continua el bucle hasta que no haya más vértices por visitar. Luego retrocede, se verifica si hay otros sin visitar y los recorre.</w:t>
      </w:r>
    </w:p>
    <w:p w14:paraId="288B5D07" w14:textId="77777777" w:rsidR="002F6FBD" w:rsidRDefault="002F6FBD" w:rsidP="002F6FBD">
      <w:pPr>
        <w:pStyle w:val="NormalWeb"/>
        <w:ind w:left="283"/>
      </w:pPr>
      <w:r>
        <w:rPr>
          <w:rStyle w:val="Textoennegrita"/>
          <w:rFonts w:eastAsiaTheme="majorEastAsia"/>
        </w:rPr>
        <w:t>Mejor forma de pensarlo es con una PILA</w:t>
      </w:r>
    </w:p>
    <w:p w14:paraId="057CA26C" w14:textId="77777777" w:rsidR="002F6FBD" w:rsidRDefault="002F6FBD" w:rsidP="00326E12">
      <w:pPr>
        <w:numPr>
          <w:ilvl w:val="0"/>
          <w:numId w:val="42"/>
        </w:numPr>
        <w:tabs>
          <w:tab w:val="clear" w:pos="720"/>
          <w:tab w:val="num" w:pos="1003"/>
        </w:tabs>
        <w:spacing w:before="100" w:beforeAutospacing="1" w:after="100" w:afterAutospacing="1"/>
        <w:ind w:left="1003"/>
      </w:pPr>
      <w:r>
        <w:t>Apilar un vértice</w:t>
      </w:r>
    </w:p>
    <w:p w14:paraId="196FCAA6" w14:textId="77777777" w:rsidR="002F6FBD" w:rsidRDefault="002F6FBD" w:rsidP="00326E12">
      <w:pPr>
        <w:numPr>
          <w:ilvl w:val="0"/>
          <w:numId w:val="42"/>
        </w:numPr>
        <w:tabs>
          <w:tab w:val="clear" w:pos="720"/>
          <w:tab w:val="num" w:pos="1003"/>
        </w:tabs>
        <w:spacing w:before="100" w:beforeAutospacing="1" w:after="100" w:afterAutospacing="1"/>
        <w:ind w:left="1003"/>
      </w:pPr>
      <w:r>
        <w:t>Quitar un vértice de la pila, visitarlo</w:t>
      </w:r>
    </w:p>
    <w:p w14:paraId="70BE0BBB" w14:textId="77777777" w:rsidR="002F6FBD" w:rsidRDefault="002F6FBD" w:rsidP="00326E12">
      <w:pPr>
        <w:numPr>
          <w:ilvl w:val="0"/>
          <w:numId w:val="42"/>
        </w:numPr>
        <w:tabs>
          <w:tab w:val="clear" w:pos="720"/>
          <w:tab w:val="num" w:pos="1003"/>
        </w:tabs>
        <w:spacing w:before="100" w:beforeAutospacing="1" w:after="100" w:afterAutospacing="1"/>
        <w:ind w:left="1003"/>
      </w:pPr>
      <w:r>
        <w:t>Apilar los vértices adyacentes al actual</w:t>
      </w:r>
    </w:p>
    <w:p w14:paraId="45D50570" w14:textId="7AAA57FB" w:rsidR="002F6FBD" w:rsidRDefault="002F6FBD" w:rsidP="00326E12">
      <w:pPr>
        <w:numPr>
          <w:ilvl w:val="0"/>
          <w:numId w:val="42"/>
        </w:numPr>
        <w:tabs>
          <w:tab w:val="clear" w:pos="720"/>
          <w:tab w:val="num" w:pos="1003"/>
        </w:tabs>
        <w:spacing w:before="100" w:beforeAutospacing="1" w:after="100" w:afterAutospacing="1"/>
        <w:ind w:left="1003"/>
      </w:pPr>
      <w:r>
        <w:t>Repetir desde 3 hasta quedarse sin vértices</w:t>
      </w:r>
    </w:p>
    <w:p w14:paraId="73FE42F3" w14:textId="79EAFD07" w:rsidR="002F6FBD" w:rsidRDefault="002F6FBD" w:rsidP="002F6FBD">
      <w:pPr>
        <w:spacing w:before="100" w:beforeAutospacing="1" w:after="100" w:afterAutospacing="1"/>
        <w:ind w:left="283"/>
      </w:pPr>
      <w:r>
        <w:rPr>
          <w:noProof/>
        </w:rPr>
        <w:lastRenderedPageBreak/>
        <w:drawing>
          <wp:inline distT="0" distB="0" distL="0" distR="0" wp14:anchorId="394E708F" wp14:editId="0A6FB121">
            <wp:extent cx="5274945" cy="27260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73">
                      <a:extLst>
                        <a:ext uri="{28A0092B-C50C-407E-A947-70E740481C1C}">
                          <a14:useLocalDpi xmlns:a14="http://schemas.microsoft.com/office/drawing/2010/main" val="0"/>
                        </a:ext>
                      </a:extLst>
                    </a:blip>
                    <a:stretch>
                      <a:fillRect/>
                    </a:stretch>
                  </pic:blipFill>
                  <pic:spPr>
                    <a:xfrm>
                      <a:off x="0" y="0"/>
                      <a:ext cx="5274945" cy="2726055"/>
                    </a:xfrm>
                    <a:prstGeom prst="rect">
                      <a:avLst/>
                    </a:prstGeom>
                  </pic:spPr>
                </pic:pic>
              </a:graphicData>
            </a:graphic>
          </wp:inline>
        </w:drawing>
      </w:r>
    </w:p>
    <w:p w14:paraId="09213C46" w14:textId="30A18FCB" w:rsidR="002F6FBD" w:rsidRDefault="002F6FBD" w:rsidP="002F6FBD">
      <w:pPr>
        <w:pStyle w:val="NormalWeb"/>
        <w:ind w:left="283"/>
      </w:pPr>
      <w:r>
        <w:t xml:space="preserve">Cuando ya no me quedan mas vértices por visitar, </w:t>
      </w:r>
      <w:proofErr w:type="spellStart"/>
      <w:r>
        <w:t>desapilo</w:t>
      </w:r>
      <w:proofErr w:type="spellEnd"/>
      <w:r>
        <w:t xml:space="preserve"> todos los elementos de la pila y los visito.</w:t>
      </w:r>
    </w:p>
    <w:p w14:paraId="2A43B391" w14:textId="7FA696F0" w:rsidR="002F6FBD" w:rsidRDefault="002F6FBD" w:rsidP="002F6FBD">
      <w:r>
        <w:fldChar w:fldCharType="begin"/>
      </w:r>
      <w:r>
        <w:instrText xml:space="preserve"> INCLUDEPICTURE "https://youthful-holly-615.notion.site/image/https%3A%2F%2Fs3-us-west-2.amazonaws.com%2Fsecure.notion-static.com%2Fca54a4f9-fdaf-4dc5-9fd6-0c8142b33405%2FUntitled.png?table=block&amp;id=41f4b9a7-b25b-4ab2-b779-6f1093517820&amp;spaceId=a1e55095-a6d7-4703-bbe3-41ed0f6025ee&amp;width=1420&amp;userId=&amp;cache=v2" \* MERGEFORMATINET </w:instrText>
      </w:r>
      <w:r>
        <w:fldChar w:fldCharType="separate"/>
      </w:r>
      <w:r>
        <w:rPr>
          <w:noProof/>
        </w:rPr>
        <w:drawing>
          <wp:inline distT="0" distB="0" distL="0" distR="0" wp14:anchorId="50676969" wp14:editId="6EB3B7FF">
            <wp:extent cx="5274945" cy="277558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945" cy="2775585"/>
                    </a:xfrm>
                    <a:prstGeom prst="rect">
                      <a:avLst/>
                    </a:prstGeom>
                    <a:noFill/>
                    <a:ln>
                      <a:noFill/>
                    </a:ln>
                  </pic:spPr>
                </pic:pic>
              </a:graphicData>
            </a:graphic>
          </wp:inline>
        </w:drawing>
      </w:r>
      <w:r>
        <w:fldChar w:fldCharType="end"/>
      </w:r>
    </w:p>
    <w:p w14:paraId="411620C2" w14:textId="7B191D2A" w:rsidR="002F6FBD" w:rsidRDefault="00CA5A71" w:rsidP="002F6FBD">
      <w:pPr>
        <w:pStyle w:val="NormalWeb"/>
        <w:ind w:left="283"/>
      </w:pPr>
      <w:r>
        <w:t>RECORRIDO DFS EN PYTHON:</w:t>
      </w:r>
    </w:p>
    <w:p w14:paraId="0313136D" w14:textId="77777777" w:rsidR="002709AE" w:rsidRDefault="002709AE" w:rsidP="002709AE">
      <w:pPr>
        <w:pStyle w:val="NormalWeb"/>
        <w:shd w:val="clear" w:color="auto" w:fill="FFE5CA" w:themeFill="accent5" w:themeFillTint="66"/>
        <w:ind w:left="283" w:firstLine="437"/>
      </w:pPr>
    </w:p>
    <w:p w14:paraId="27FFE4BF" w14:textId="3279BB4C" w:rsidR="00CA5A71" w:rsidRDefault="00CA5A71" w:rsidP="002709AE">
      <w:pPr>
        <w:pStyle w:val="NormalWeb"/>
        <w:shd w:val="clear" w:color="auto" w:fill="FFE5CA" w:themeFill="accent5" w:themeFillTint="66"/>
        <w:ind w:left="283" w:firstLine="437"/>
      </w:pPr>
      <w:proofErr w:type="spellStart"/>
      <w:r>
        <w:t>def</w:t>
      </w:r>
      <w:proofErr w:type="spellEnd"/>
      <w:r>
        <w:t xml:space="preserve"> DFS(grafo, </w:t>
      </w:r>
      <w:proofErr w:type="spellStart"/>
      <w:r>
        <w:t>vertice_inicial</w:t>
      </w:r>
      <w:proofErr w:type="spellEnd"/>
      <w:r>
        <w:t xml:space="preserve">): </w:t>
      </w:r>
    </w:p>
    <w:p w14:paraId="1EF73853" w14:textId="77777777" w:rsidR="00CA5A71" w:rsidRDefault="00CA5A71" w:rsidP="002709AE">
      <w:pPr>
        <w:pStyle w:val="NormalWeb"/>
        <w:shd w:val="clear" w:color="auto" w:fill="FFE5CA" w:themeFill="accent5" w:themeFillTint="66"/>
        <w:ind w:left="283"/>
      </w:pPr>
      <w:r>
        <w:tab/>
        <w:t>visitados = [</w:t>
      </w:r>
      <w:proofErr w:type="spellStart"/>
      <w:r>
        <w:t>vertice_inicial</w:t>
      </w:r>
      <w:proofErr w:type="spellEnd"/>
      <w:r>
        <w:t>]</w:t>
      </w:r>
    </w:p>
    <w:p w14:paraId="4B8C99EB" w14:textId="42BFBDFB" w:rsidR="00CA5A71" w:rsidRDefault="00CA5A71" w:rsidP="002709AE">
      <w:pPr>
        <w:pStyle w:val="NormalWeb"/>
        <w:shd w:val="clear" w:color="auto" w:fill="FFE5CA" w:themeFill="accent5" w:themeFillTint="66"/>
        <w:ind w:left="283"/>
      </w:pPr>
      <w:r>
        <w:tab/>
        <w:t>pila = [</w:t>
      </w:r>
      <w:proofErr w:type="spellStart"/>
      <w:r>
        <w:t>vertice_inicial</w:t>
      </w:r>
      <w:proofErr w:type="spellEnd"/>
      <w:r>
        <w:t>]</w:t>
      </w:r>
    </w:p>
    <w:p w14:paraId="6BF9A529" w14:textId="77777777" w:rsidR="00CA5A71" w:rsidRDefault="00CA5A71" w:rsidP="002709AE">
      <w:pPr>
        <w:pStyle w:val="NormalWeb"/>
        <w:shd w:val="clear" w:color="auto" w:fill="FFE5CA" w:themeFill="accent5" w:themeFillTint="66"/>
        <w:ind w:left="283"/>
      </w:pPr>
      <w:r>
        <w:tab/>
      </w:r>
      <w:proofErr w:type="spellStart"/>
      <w:r>
        <w:t>while</w:t>
      </w:r>
      <w:proofErr w:type="spellEnd"/>
      <w:r>
        <w:t xml:space="preserve"> </w:t>
      </w:r>
      <w:proofErr w:type="spellStart"/>
      <w:r>
        <w:t>len</w:t>
      </w:r>
      <w:proofErr w:type="spellEnd"/>
      <w:r>
        <w:t>(pila) &gt; 0:</w:t>
      </w:r>
    </w:p>
    <w:p w14:paraId="74FE20CD" w14:textId="70936BB5" w:rsidR="00CA5A71" w:rsidRDefault="00CA5A71" w:rsidP="002709AE">
      <w:pPr>
        <w:pStyle w:val="NormalWeb"/>
        <w:shd w:val="clear" w:color="auto" w:fill="FFE5CA" w:themeFill="accent5" w:themeFillTint="66"/>
        <w:ind w:left="283"/>
      </w:pPr>
      <w:r>
        <w:tab/>
      </w:r>
      <w:r>
        <w:tab/>
      </w:r>
      <w:proofErr w:type="spellStart"/>
      <w:r>
        <w:t>vertice</w:t>
      </w:r>
      <w:proofErr w:type="spellEnd"/>
      <w:r>
        <w:t xml:space="preserve"> = </w:t>
      </w:r>
      <w:proofErr w:type="spellStart"/>
      <w:r>
        <w:t>pila.pop</w:t>
      </w:r>
      <w:proofErr w:type="spellEnd"/>
      <w:r>
        <w:t>() #desapilo 1</w:t>
      </w:r>
    </w:p>
    <w:p w14:paraId="4DF8F3C4" w14:textId="5D2B4CC0" w:rsidR="00CA5A71" w:rsidRDefault="00CA5A71" w:rsidP="002709AE">
      <w:pPr>
        <w:pStyle w:val="NormalWeb"/>
        <w:shd w:val="clear" w:color="auto" w:fill="FFE5CA" w:themeFill="accent5" w:themeFillTint="66"/>
        <w:ind w:left="283"/>
      </w:pPr>
      <w:r>
        <w:lastRenderedPageBreak/>
        <w:tab/>
      </w:r>
      <w:r>
        <w:tab/>
      </w:r>
      <w:proofErr w:type="spellStart"/>
      <w:r>
        <w:t>print</w:t>
      </w:r>
      <w:proofErr w:type="spellEnd"/>
      <w:r>
        <w:t>(</w:t>
      </w:r>
      <w:proofErr w:type="spellStart"/>
      <w:r>
        <w:t>vertice</w:t>
      </w:r>
      <w:proofErr w:type="spellEnd"/>
      <w:r>
        <w:t>) #lo imprimo por pantalla</w:t>
      </w:r>
      <w:r>
        <w:tab/>
      </w:r>
      <w:r>
        <w:tab/>
      </w:r>
    </w:p>
    <w:p w14:paraId="62AC940C" w14:textId="77777777" w:rsidR="00CA5A71" w:rsidRPr="00CA5A71" w:rsidRDefault="00CA5A71" w:rsidP="002709AE">
      <w:pPr>
        <w:pStyle w:val="NormalWeb"/>
        <w:shd w:val="clear" w:color="auto" w:fill="FFE5CA" w:themeFill="accent5" w:themeFillTint="66"/>
        <w:ind w:left="283"/>
        <w:rPr>
          <w:lang w:val="en-US"/>
        </w:rPr>
      </w:pPr>
      <w:r>
        <w:tab/>
      </w:r>
      <w:r>
        <w:tab/>
      </w:r>
      <w:r w:rsidRPr="00CA5A71">
        <w:rPr>
          <w:lang w:val="en-US"/>
        </w:rPr>
        <w:t xml:space="preserve">for </w:t>
      </w:r>
      <w:proofErr w:type="spellStart"/>
      <w:r w:rsidRPr="00CA5A71">
        <w:rPr>
          <w:lang w:val="en-US"/>
        </w:rPr>
        <w:t>ady</w:t>
      </w:r>
      <w:proofErr w:type="spellEnd"/>
      <w:r w:rsidRPr="00CA5A71">
        <w:rPr>
          <w:lang w:val="en-US"/>
        </w:rPr>
        <w:t xml:space="preserve"> in </w:t>
      </w:r>
      <w:proofErr w:type="spellStart"/>
      <w:r w:rsidRPr="00CA5A71">
        <w:rPr>
          <w:lang w:val="en-US"/>
        </w:rPr>
        <w:t>grafo.adyacencias</w:t>
      </w:r>
      <w:proofErr w:type="spellEnd"/>
      <w:r w:rsidRPr="00CA5A71">
        <w:rPr>
          <w:lang w:val="en-US"/>
        </w:rPr>
        <w:t>(</w:t>
      </w:r>
      <w:proofErr w:type="spellStart"/>
      <w:r w:rsidRPr="00CA5A71">
        <w:rPr>
          <w:lang w:val="en-US"/>
        </w:rPr>
        <w:t>vertice</w:t>
      </w:r>
      <w:proofErr w:type="spellEnd"/>
      <w:r w:rsidRPr="00CA5A71">
        <w:rPr>
          <w:lang w:val="en-US"/>
        </w:rPr>
        <w:t>):</w:t>
      </w:r>
    </w:p>
    <w:p w14:paraId="11B87524" w14:textId="77777777" w:rsidR="00CA5A71" w:rsidRPr="00CA5A71" w:rsidRDefault="00CA5A71" w:rsidP="002709AE">
      <w:pPr>
        <w:pStyle w:val="NormalWeb"/>
        <w:shd w:val="clear" w:color="auto" w:fill="FFE5CA" w:themeFill="accent5" w:themeFillTint="66"/>
        <w:ind w:left="283"/>
        <w:rPr>
          <w:lang w:val="en-US"/>
        </w:rPr>
      </w:pPr>
      <w:r w:rsidRPr="00CA5A71">
        <w:rPr>
          <w:lang w:val="en-US"/>
        </w:rPr>
        <w:tab/>
      </w:r>
      <w:r w:rsidRPr="00CA5A71">
        <w:rPr>
          <w:lang w:val="en-US"/>
        </w:rPr>
        <w:tab/>
      </w:r>
      <w:r w:rsidRPr="00CA5A71">
        <w:rPr>
          <w:lang w:val="en-US"/>
        </w:rPr>
        <w:tab/>
        <w:t xml:space="preserve">if </w:t>
      </w:r>
      <w:proofErr w:type="spellStart"/>
      <w:r w:rsidRPr="00CA5A71">
        <w:rPr>
          <w:lang w:val="en-US"/>
        </w:rPr>
        <w:t>ady</w:t>
      </w:r>
      <w:proofErr w:type="spellEnd"/>
      <w:r w:rsidRPr="00CA5A71">
        <w:rPr>
          <w:lang w:val="en-US"/>
        </w:rPr>
        <w:t xml:space="preserve"> not in </w:t>
      </w:r>
      <w:proofErr w:type="spellStart"/>
      <w:r w:rsidRPr="00CA5A71">
        <w:rPr>
          <w:lang w:val="en-US"/>
        </w:rPr>
        <w:t>visitados</w:t>
      </w:r>
      <w:proofErr w:type="spellEnd"/>
      <w:r w:rsidRPr="00CA5A71">
        <w:rPr>
          <w:lang w:val="en-US"/>
        </w:rPr>
        <w:t>:</w:t>
      </w:r>
    </w:p>
    <w:p w14:paraId="6C72A551" w14:textId="77777777" w:rsidR="00CA5A71" w:rsidRPr="00CA5A71" w:rsidRDefault="00CA5A71" w:rsidP="002709AE">
      <w:pPr>
        <w:pStyle w:val="NormalWeb"/>
        <w:shd w:val="clear" w:color="auto" w:fill="FFE5CA" w:themeFill="accent5" w:themeFillTint="66"/>
        <w:ind w:left="283"/>
        <w:rPr>
          <w:lang w:val="en-US"/>
        </w:rPr>
      </w:pPr>
      <w:r w:rsidRPr="00CA5A71">
        <w:rPr>
          <w:lang w:val="en-US"/>
        </w:rPr>
        <w:tab/>
      </w:r>
      <w:r w:rsidRPr="00CA5A71">
        <w:rPr>
          <w:lang w:val="en-US"/>
        </w:rPr>
        <w:tab/>
      </w:r>
      <w:r w:rsidRPr="00CA5A71">
        <w:rPr>
          <w:lang w:val="en-US"/>
        </w:rPr>
        <w:tab/>
      </w:r>
      <w:r w:rsidRPr="00CA5A71">
        <w:rPr>
          <w:lang w:val="en-US"/>
        </w:rPr>
        <w:tab/>
      </w:r>
      <w:proofErr w:type="spellStart"/>
      <w:r w:rsidRPr="00CA5A71">
        <w:rPr>
          <w:lang w:val="en-US"/>
        </w:rPr>
        <w:t>pila.append</w:t>
      </w:r>
      <w:proofErr w:type="spellEnd"/>
      <w:r w:rsidRPr="00CA5A71">
        <w:rPr>
          <w:lang w:val="en-US"/>
        </w:rPr>
        <w:t>(</w:t>
      </w:r>
      <w:proofErr w:type="spellStart"/>
      <w:r w:rsidRPr="00CA5A71">
        <w:rPr>
          <w:lang w:val="en-US"/>
        </w:rPr>
        <w:t>ady</w:t>
      </w:r>
      <w:proofErr w:type="spellEnd"/>
      <w:r w:rsidRPr="00CA5A71">
        <w:rPr>
          <w:lang w:val="en-US"/>
        </w:rPr>
        <w:t>)</w:t>
      </w:r>
    </w:p>
    <w:p w14:paraId="0D80CF25" w14:textId="15D709EA" w:rsidR="00CA5A71" w:rsidRDefault="00CA5A71" w:rsidP="002709AE">
      <w:pPr>
        <w:pStyle w:val="NormalWeb"/>
        <w:shd w:val="clear" w:color="auto" w:fill="FFE5CA" w:themeFill="accent5" w:themeFillTint="66"/>
        <w:ind w:left="283"/>
        <w:rPr>
          <w:lang w:val="en-US"/>
        </w:rPr>
      </w:pPr>
      <w:r w:rsidRPr="00CA5A71">
        <w:rPr>
          <w:lang w:val="en-US"/>
        </w:rPr>
        <w:tab/>
      </w:r>
      <w:r w:rsidRPr="00CA5A71">
        <w:rPr>
          <w:lang w:val="en-US"/>
        </w:rPr>
        <w:tab/>
      </w:r>
      <w:r w:rsidRPr="00CA5A71">
        <w:rPr>
          <w:lang w:val="en-US"/>
        </w:rPr>
        <w:tab/>
      </w:r>
      <w:r w:rsidRPr="00CA5A71">
        <w:rPr>
          <w:lang w:val="en-US"/>
        </w:rPr>
        <w:tab/>
      </w:r>
      <w:proofErr w:type="spellStart"/>
      <w:r w:rsidRPr="00CA5A71">
        <w:rPr>
          <w:lang w:val="en-US"/>
        </w:rPr>
        <w:t>visitados.append</w:t>
      </w:r>
      <w:proofErr w:type="spellEnd"/>
      <w:r w:rsidRPr="00CA5A71">
        <w:rPr>
          <w:lang w:val="en-US"/>
        </w:rPr>
        <w:t>(</w:t>
      </w:r>
      <w:proofErr w:type="spellStart"/>
      <w:r w:rsidRPr="00CA5A71">
        <w:rPr>
          <w:lang w:val="en-US"/>
        </w:rPr>
        <w:t>ady</w:t>
      </w:r>
      <w:proofErr w:type="spellEnd"/>
      <w:r w:rsidRPr="00CA5A71">
        <w:rPr>
          <w:lang w:val="en-US"/>
        </w:rPr>
        <w:t>)</w:t>
      </w:r>
    </w:p>
    <w:p w14:paraId="75A412FF" w14:textId="77777777" w:rsidR="002709AE" w:rsidRPr="00CA5A71" w:rsidRDefault="002709AE" w:rsidP="002709AE">
      <w:pPr>
        <w:pStyle w:val="NormalWeb"/>
        <w:shd w:val="clear" w:color="auto" w:fill="FFE5CA" w:themeFill="accent5" w:themeFillTint="66"/>
        <w:ind w:left="283"/>
        <w:rPr>
          <w:lang w:val="en-US"/>
        </w:rPr>
      </w:pPr>
    </w:p>
    <w:p w14:paraId="46F9DEAB" w14:textId="612C5AC2" w:rsidR="002F6FBD" w:rsidRDefault="002F6FBD" w:rsidP="002F6FBD">
      <w:pPr>
        <w:spacing w:before="100" w:beforeAutospacing="1" w:after="100" w:afterAutospacing="1"/>
        <w:ind w:left="283"/>
        <w:rPr>
          <w:lang w:val="en-US"/>
        </w:rPr>
      </w:pPr>
    </w:p>
    <w:p w14:paraId="51EAC56E" w14:textId="77777777" w:rsidR="00CA5A71" w:rsidRDefault="00CA5A71" w:rsidP="00CA5A71">
      <w:pPr>
        <w:pStyle w:val="Ttulo2"/>
        <w:numPr>
          <w:ilvl w:val="0"/>
          <w:numId w:val="0"/>
        </w:numPr>
        <w:ind w:left="643"/>
        <w:rPr>
          <w:sz w:val="36"/>
          <w:szCs w:val="36"/>
        </w:rPr>
      </w:pPr>
      <w:r>
        <w:t>Recorrido en ancho BFS</w:t>
      </w:r>
    </w:p>
    <w:p w14:paraId="36A4F2A4" w14:textId="77777777" w:rsidR="00CA5A71" w:rsidRDefault="00CA5A71" w:rsidP="00CA5A71">
      <w:pPr>
        <w:pStyle w:val="NormalWeb"/>
        <w:ind w:left="643"/>
      </w:pPr>
      <w:r>
        <w:t>El recorrido a lo ancho consiste en ir recorriendo el grafo empezando desde un vértice cualquiera y luego se van visitando los vértices adyacentes más cercanos.</w:t>
      </w:r>
    </w:p>
    <w:p w14:paraId="70FD43B5" w14:textId="77777777" w:rsidR="00CA5A71" w:rsidRDefault="00CA5A71" w:rsidP="00CA5A71">
      <w:pPr>
        <w:pStyle w:val="NormalWeb"/>
        <w:ind w:left="643"/>
      </w:pPr>
      <w:r>
        <w:rPr>
          <w:rStyle w:val="Textoennegrita"/>
          <w:rFonts w:eastAsiaTheme="majorEastAsia"/>
        </w:rPr>
        <w:t>Mejor forma de pensarlo es con una COLA:</w:t>
      </w:r>
    </w:p>
    <w:p w14:paraId="3F1B778E" w14:textId="77777777" w:rsidR="00CA5A71" w:rsidRDefault="00CA5A71" w:rsidP="00326E12">
      <w:pPr>
        <w:numPr>
          <w:ilvl w:val="0"/>
          <w:numId w:val="43"/>
        </w:numPr>
        <w:tabs>
          <w:tab w:val="clear" w:pos="720"/>
          <w:tab w:val="num" w:pos="1363"/>
        </w:tabs>
        <w:spacing w:before="100" w:beforeAutospacing="1" w:after="100" w:afterAutospacing="1"/>
        <w:ind w:left="1363"/>
      </w:pPr>
      <w:r>
        <w:t>Encolar un vértice</w:t>
      </w:r>
    </w:p>
    <w:p w14:paraId="1BC665B8" w14:textId="77777777" w:rsidR="00CA5A71" w:rsidRDefault="00CA5A71" w:rsidP="00326E12">
      <w:pPr>
        <w:numPr>
          <w:ilvl w:val="0"/>
          <w:numId w:val="43"/>
        </w:numPr>
        <w:tabs>
          <w:tab w:val="clear" w:pos="720"/>
          <w:tab w:val="num" w:pos="1363"/>
        </w:tabs>
        <w:spacing w:before="100" w:beforeAutospacing="1" w:after="100" w:afterAutospacing="1"/>
        <w:ind w:left="1363"/>
      </w:pPr>
      <w:r>
        <w:t>Quitar un vértice de la cola y visitarlo.</w:t>
      </w:r>
    </w:p>
    <w:p w14:paraId="2539033C" w14:textId="77777777" w:rsidR="00CA5A71" w:rsidRDefault="00CA5A71" w:rsidP="00326E12">
      <w:pPr>
        <w:numPr>
          <w:ilvl w:val="0"/>
          <w:numId w:val="43"/>
        </w:numPr>
        <w:tabs>
          <w:tab w:val="clear" w:pos="720"/>
          <w:tab w:val="num" w:pos="1363"/>
        </w:tabs>
        <w:spacing w:before="100" w:beforeAutospacing="1" w:after="100" w:afterAutospacing="1"/>
        <w:ind w:left="1363"/>
      </w:pPr>
      <w:r>
        <w:t>Encolar los vértices adyacentes al actual</w:t>
      </w:r>
    </w:p>
    <w:p w14:paraId="173DE1E7" w14:textId="77777777" w:rsidR="00CA5A71" w:rsidRDefault="00CA5A71" w:rsidP="00326E12">
      <w:pPr>
        <w:numPr>
          <w:ilvl w:val="0"/>
          <w:numId w:val="43"/>
        </w:numPr>
        <w:tabs>
          <w:tab w:val="clear" w:pos="720"/>
          <w:tab w:val="num" w:pos="1363"/>
        </w:tabs>
        <w:spacing w:before="100" w:beforeAutospacing="1" w:after="100" w:afterAutospacing="1"/>
        <w:ind w:left="1363"/>
      </w:pPr>
      <w:r>
        <w:t>Repetir desde 2 hasta quedarse sin vértices</w:t>
      </w:r>
    </w:p>
    <w:p w14:paraId="7DA2ABB9" w14:textId="3EB31D94" w:rsidR="00CA5A71" w:rsidRDefault="00CD14C1" w:rsidP="002F6FBD">
      <w:pPr>
        <w:spacing w:before="100" w:beforeAutospacing="1" w:after="100" w:afterAutospacing="1"/>
        <w:ind w:left="283"/>
      </w:pPr>
      <w:r>
        <w:rPr>
          <w:noProof/>
        </w:rPr>
        <w:drawing>
          <wp:inline distT="0" distB="0" distL="0" distR="0" wp14:anchorId="6E72C555" wp14:editId="7DABB106">
            <wp:extent cx="5274945" cy="2828290"/>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75">
                      <a:extLst>
                        <a:ext uri="{28A0092B-C50C-407E-A947-70E740481C1C}">
                          <a14:useLocalDpi xmlns:a14="http://schemas.microsoft.com/office/drawing/2010/main" val="0"/>
                        </a:ext>
                      </a:extLst>
                    </a:blip>
                    <a:stretch>
                      <a:fillRect/>
                    </a:stretch>
                  </pic:blipFill>
                  <pic:spPr>
                    <a:xfrm>
                      <a:off x="0" y="0"/>
                      <a:ext cx="5274945" cy="2828290"/>
                    </a:xfrm>
                    <a:prstGeom prst="rect">
                      <a:avLst/>
                    </a:prstGeom>
                  </pic:spPr>
                </pic:pic>
              </a:graphicData>
            </a:graphic>
          </wp:inline>
        </w:drawing>
      </w:r>
    </w:p>
    <w:p w14:paraId="68EEC08F" w14:textId="77777777" w:rsidR="00CD14C1" w:rsidRDefault="00CD14C1" w:rsidP="00CD14C1">
      <w:pPr>
        <w:pStyle w:val="NormalWeb"/>
        <w:ind w:firstLine="283"/>
      </w:pPr>
      <w:r>
        <w:t>Cuando ya me quedaron todos los vértices encolados, los desencolo y visito.</w:t>
      </w:r>
    </w:p>
    <w:p w14:paraId="22A6621B" w14:textId="778191EA" w:rsidR="00CD14C1" w:rsidRDefault="00CD14C1" w:rsidP="00CD14C1">
      <w:r>
        <w:lastRenderedPageBreak/>
        <w:fldChar w:fldCharType="begin"/>
      </w:r>
      <w:r>
        <w:instrText xml:space="preserve"> INCLUDEPICTURE "https://youthful-holly-615.notion.site/image/https%3A%2F%2Fs3-us-west-2.amazonaws.com%2Fsecure.notion-static.com%2F50565322-bf0c-4f36-b7ad-f25635764e50%2FUntitled.png?table=block&amp;id=36a66df1-671b-41fd-b029-4fd567dbde37&amp;spaceId=a1e55095-a6d7-4703-bbe3-41ed0f6025ee&amp;width=1420&amp;userId=&amp;cache=v2" \* MERGEFORMATINET </w:instrText>
      </w:r>
      <w:r>
        <w:fldChar w:fldCharType="separate"/>
      </w:r>
      <w:r>
        <w:rPr>
          <w:noProof/>
        </w:rPr>
        <w:drawing>
          <wp:inline distT="0" distB="0" distL="0" distR="0" wp14:anchorId="24F33E36" wp14:editId="14D2D6A7">
            <wp:extent cx="5274945" cy="2746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945" cy="2746375"/>
                    </a:xfrm>
                    <a:prstGeom prst="rect">
                      <a:avLst/>
                    </a:prstGeom>
                    <a:noFill/>
                    <a:ln>
                      <a:noFill/>
                    </a:ln>
                  </pic:spPr>
                </pic:pic>
              </a:graphicData>
            </a:graphic>
          </wp:inline>
        </w:drawing>
      </w:r>
      <w:r>
        <w:fldChar w:fldCharType="end"/>
      </w:r>
    </w:p>
    <w:p w14:paraId="6172CEBB" w14:textId="052892A2" w:rsidR="00CD14C1" w:rsidRDefault="00CD14C1" w:rsidP="00CD14C1">
      <w:pPr>
        <w:pStyle w:val="NormalWeb"/>
        <w:ind w:left="283"/>
      </w:pPr>
      <w:r>
        <w:t>RECORRIDO BFS EN PYTHON:</w:t>
      </w:r>
    </w:p>
    <w:p w14:paraId="79F2A34F" w14:textId="77777777" w:rsidR="002709AE" w:rsidRDefault="002709AE" w:rsidP="002709AE">
      <w:pPr>
        <w:shd w:val="clear" w:color="auto" w:fill="FFE5CA" w:themeFill="accent5" w:themeFillTint="66"/>
        <w:spacing w:before="100" w:beforeAutospacing="1" w:after="100" w:afterAutospacing="1"/>
        <w:ind w:left="283"/>
        <w:rPr>
          <w:color w:val="000000" w:themeColor="text1"/>
        </w:rPr>
      </w:pPr>
    </w:p>
    <w:p w14:paraId="1515636A" w14:textId="3312F94C" w:rsidR="00CD14C1" w:rsidRPr="002709AE" w:rsidRDefault="00CD14C1" w:rsidP="002709AE">
      <w:pPr>
        <w:shd w:val="clear" w:color="auto" w:fill="FFE5CA" w:themeFill="accent5" w:themeFillTint="66"/>
        <w:spacing w:before="100" w:beforeAutospacing="1" w:after="100" w:afterAutospacing="1"/>
        <w:ind w:left="283" w:firstLine="437"/>
        <w:rPr>
          <w:color w:val="000000" w:themeColor="text1"/>
        </w:rPr>
      </w:pPr>
      <w:proofErr w:type="spellStart"/>
      <w:r w:rsidRPr="002709AE">
        <w:rPr>
          <w:color w:val="000000" w:themeColor="text1"/>
        </w:rPr>
        <w:t>def</w:t>
      </w:r>
      <w:proofErr w:type="spellEnd"/>
      <w:r w:rsidRPr="002709AE">
        <w:rPr>
          <w:color w:val="000000" w:themeColor="text1"/>
        </w:rPr>
        <w:t xml:space="preserve"> BFS(grafo, </w:t>
      </w:r>
      <w:proofErr w:type="spellStart"/>
      <w:r w:rsidRPr="002709AE">
        <w:rPr>
          <w:color w:val="000000" w:themeColor="text1"/>
        </w:rPr>
        <w:t>vertice_inicial</w:t>
      </w:r>
      <w:proofErr w:type="spellEnd"/>
      <w:r w:rsidRPr="002709AE">
        <w:rPr>
          <w:color w:val="000000" w:themeColor="text1"/>
        </w:rPr>
        <w:t xml:space="preserve">): </w:t>
      </w:r>
    </w:p>
    <w:p w14:paraId="70939A51" w14:textId="77777777" w:rsidR="00CD14C1" w:rsidRPr="002709AE" w:rsidRDefault="00CD14C1" w:rsidP="002709AE">
      <w:pPr>
        <w:shd w:val="clear" w:color="auto" w:fill="FFE5CA" w:themeFill="accent5" w:themeFillTint="66"/>
        <w:spacing w:before="100" w:beforeAutospacing="1" w:after="100" w:afterAutospacing="1"/>
        <w:ind w:left="283"/>
        <w:rPr>
          <w:color w:val="000000" w:themeColor="text1"/>
        </w:rPr>
      </w:pPr>
      <w:r w:rsidRPr="002709AE">
        <w:rPr>
          <w:color w:val="000000" w:themeColor="text1"/>
        </w:rPr>
        <w:tab/>
        <w:t>visitados = [</w:t>
      </w:r>
      <w:proofErr w:type="spellStart"/>
      <w:r w:rsidRPr="002709AE">
        <w:rPr>
          <w:color w:val="000000" w:themeColor="text1"/>
        </w:rPr>
        <w:t>vertice_inicial</w:t>
      </w:r>
      <w:proofErr w:type="spellEnd"/>
      <w:r w:rsidRPr="002709AE">
        <w:rPr>
          <w:color w:val="000000" w:themeColor="text1"/>
        </w:rPr>
        <w:t>]</w:t>
      </w:r>
    </w:p>
    <w:p w14:paraId="71BDEB45" w14:textId="0F7BA78A" w:rsidR="00CD14C1" w:rsidRPr="002709AE" w:rsidRDefault="00CD14C1" w:rsidP="002709AE">
      <w:pPr>
        <w:shd w:val="clear" w:color="auto" w:fill="FFE5CA" w:themeFill="accent5" w:themeFillTint="66"/>
        <w:spacing w:before="100" w:beforeAutospacing="1" w:after="100" w:afterAutospacing="1"/>
        <w:ind w:left="283"/>
        <w:rPr>
          <w:color w:val="000000" w:themeColor="text1"/>
        </w:rPr>
      </w:pPr>
      <w:r w:rsidRPr="002709AE">
        <w:rPr>
          <w:color w:val="000000" w:themeColor="text1"/>
        </w:rPr>
        <w:tab/>
        <w:t>cola = [</w:t>
      </w:r>
      <w:proofErr w:type="spellStart"/>
      <w:r w:rsidRPr="002709AE">
        <w:rPr>
          <w:color w:val="000000" w:themeColor="text1"/>
        </w:rPr>
        <w:t>vertice_inicial</w:t>
      </w:r>
      <w:proofErr w:type="spellEnd"/>
      <w:r w:rsidRPr="002709AE">
        <w:rPr>
          <w:color w:val="000000" w:themeColor="text1"/>
        </w:rPr>
        <w:t>]</w:t>
      </w:r>
    </w:p>
    <w:p w14:paraId="1DF7A09E" w14:textId="77777777" w:rsidR="00CD14C1" w:rsidRPr="002709AE" w:rsidRDefault="00CD14C1" w:rsidP="002709AE">
      <w:pPr>
        <w:shd w:val="clear" w:color="auto" w:fill="FFE5CA" w:themeFill="accent5" w:themeFillTint="66"/>
        <w:spacing w:before="100" w:beforeAutospacing="1" w:after="100" w:afterAutospacing="1"/>
        <w:ind w:left="283"/>
        <w:rPr>
          <w:color w:val="000000" w:themeColor="text1"/>
        </w:rPr>
      </w:pPr>
      <w:r w:rsidRPr="002709AE">
        <w:rPr>
          <w:color w:val="000000" w:themeColor="text1"/>
        </w:rPr>
        <w:tab/>
      </w:r>
      <w:proofErr w:type="spellStart"/>
      <w:r w:rsidRPr="002709AE">
        <w:rPr>
          <w:color w:val="000000" w:themeColor="text1"/>
        </w:rPr>
        <w:t>while</w:t>
      </w:r>
      <w:proofErr w:type="spellEnd"/>
      <w:r w:rsidRPr="002709AE">
        <w:rPr>
          <w:color w:val="000000" w:themeColor="text1"/>
        </w:rPr>
        <w:t xml:space="preserve"> </w:t>
      </w:r>
      <w:proofErr w:type="spellStart"/>
      <w:r w:rsidRPr="002709AE">
        <w:rPr>
          <w:color w:val="000000" w:themeColor="text1"/>
        </w:rPr>
        <w:t>len</w:t>
      </w:r>
      <w:proofErr w:type="spellEnd"/>
      <w:r w:rsidRPr="002709AE">
        <w:rPr>
          <w:color w:val="000000" w:themeColor="text1"/>
        </w:rPr>
        <w:t>(cola) &gt; 0:</w:t>
      </w:r>
    </w:p>
    <w:p w14:paraId="17E6CF64" w14:textId="2B369CF6" w:rsidR="00CD14C1" w:rsidRPr="002709AE" w:rsidRDefault="00CD14C1" w:rsidP="002709AE">
      <w:pPr>
        <w:shd w:val="clear" w:color="auto" w:fill="FFE5CA" w:themeFill="accent5" w:themeFillTint="66"/>
        <w:spacing w:before="100" w:beforeAutospacing="1" w:after="100" w:afterAutospacing="1"/>
        <w:ind w:left="283"/>
        <w:rPr>
          <w:color w:val="000000" w:themeColor="text1"/>
        </w:rPr>
      </w:pPr>
      <w:r w:rsidRPr="002709AE">
        <w:rPr>
          <w:color w:val="000000" w:themeColor="text1"/>
        </w:rPr>
        <w:tab/>
      </w:r>
      <w:r w:rsidRPr="002709AE">
        <w:rPr>
          <w:color w:val="000000" w:themeColor="text1"/>
        </w:rPr>
        <w:tab/>
      </w:r>
      <w:proofErr w:type="spellStart"/>
      <w:r w:rsidRPr="002709AE">
        <w:rPr>
          <w:color w:val="000000" w:themeColor="text1"/>
        </w:rPr>
        <w:t>vertice</w:t>
      </w:r>
      <w:proofErr w:type="spellEnd"/>
      <w:r w:rsidRPr="002709AE">
        <w:rPr>
          <w:color w:val="000000" w:themeColor="text1"/>
        </w:rPr>
        <w:t xml:space="preserve"> = </w:t>
      </w:r>
      <w:proofErr w:type="spellStart"/>
      <w:r w:rsidRPr="002709AE">
        <w:rPr>
          <w:color w:val="000000" w:themeColor="text1"/>
        </w:rPr>
        <w:t>cola.pop</w:t>
      </w:r>
      <w:proofErr w:type="spellEnd"/>
      <w:r w:rsidRPr="002709AE">
        <w:rPr>
          <w:color w:val="000000" w:themeColor="text1"/>
        </w:rPr>
        <w:t xml:space="preserve">(0) #saco desde el principio de la cola </w:t>
      </w:r>
    </w:p>
    <w:p w14:paraId="300B5ECC" w14:textId="265B15BC" w:rsidR="00CD14C1" w:rsidRPr="002709AE" w:rsidRDefault="00CD14C1" w:rsidP="002709AE">
      <w:pPr>
        <w:shd w:val="clear" w:color="auto" w:fill="FFE5CA" w:themeFill="accent5" w:themeFillTint="66"/>
        <w:spacing w:before="100" w:beforeAutospacing="1" w:after="100" w:afterAutospacing="1"/>
        <w:ind w:left="283"/>
        <w:rPr>
          <w:color w:val="000000" w:themeColor="text1"/>
        </w:rPr>
      </w:pPr>
      <w:r w:rsidRPr="002709AE">
        <w:rPr>
          <w:color w:val="000000" w:themeColor="text1"/>
        </w:rPr>
        <w:tab/>
      </w:r>
      <w:r w:rsidRPr="002709AE">
        <w:rPr>
          <w:color w:val="000000" w:themeColor="text1"/>
        </w:rPr>
        <w:tab/>
      </w:r>
      <w:proofErr w:type="spellStart"/>
      <w:r w:rsidRPr="002709AE">
        <w:rPr>
          <w:color w:val="000000" w:themeColor="text1"/>
        </w:rPr>
        <w:t>print</w:t>
      </w:r>
      <w:proofErr w:type="spellEnd"/>
      <w:r w:rsidRPr="002709AE">
        <w:rPr>
          <w:color w:val="000000" w:themeColor="text1"/>
        </w:rPr>
        <w:t>(</w:t>
      </w:r>
      <w:proofErr w:type="spellStart"/>
      <w:r w:rsidRPr="002709AE">
        <w:rPr>
          <w:color w:val="000000" w:themeColor="text1"/>
        </w:rPr>
        <w:t>vertice</w:t>
      </w:r>
      <w:proofErr w:type="spellEnd"/>
      <w:r w:rsidRPr="002709AE">
        <w:rPr>
          <w:color w:val="000000" w:themeColor="text1"/>
        </w:rPr>
        <w:t>) #lo imprimo por pantalla</w:t>
      </w:r>
      <w:r w:rsidRPr="002709AE">
        <w:rPr>
          <w:color w:val="000000" w:themeColor="text1"/>
        </w:rPr>
        <w:tab/>
      </w:r>
      <w:r w:rsidRPr="002709AE">
        <w:rPr>
          <w:color w:val="000000" w:themeColor="text1"/>
        </w:rPr>
        <w:tab/>
      </w:r>
    </w:p>
    <w:p w14:paraId="3F4085A9" w14:textId="77777777" w:rsidR="00CD14C1" w:rsidRPr="002709AE" w:rsidRDefault="00CD14C1" w:rsidP="002709AE">
      <w:pPr>
        <w:shd w:val="clear" w:color="auto" w:fill="FFE5CA" w:themeFill="accent5" w:themeFillTint="66"/>
        <w:spacing w:before="100" w:beforeAutospacing="1" w:after="100" w:afterAutospacing="1"/>
        <w:ind w:left="283"/>
        <w:rPr>
          <w:color w:val="000000" w:themeColor="text1"/>
          <w:lang w:val="en-US"/>
        </w:rPr>
      </w:pPr>
      <w:r w:rsidRPr="002709AE">
        <w:rPr>
          <w:color w:val="000000" w:themeColor="text1"/>
        </w:rPr>
        <w:tab/>
      </w:r>
      <w:r w:rsidRPr="002709AE">
        <w:rPr>
          <w:color w:val="000000" w:themeColor="text1"/>
        </w:rPr>
        <w:tab/>
      </w:r>
      <w:r w:rsidRPr="002709AE">
        <w:rPr>
          <w:color w:val="000000" w:themeColor="text1"/>
          <w:lang w:val="en-US"/>
        </w:rPr>
        <w:t xml:space="preserve">for </w:t>
      </w:r>
      <w:proofErr w:type="spellStart"/>
      <w:r w:rsidRPr="002709AE">
        <w:rPr>
          <w:color w:val="000000" w:themeColor="text1"/>
          <w:lang w:val="en-US"/>
        </w:rPr>
        <w:t>ady</w:t>
      </w:r>
      <w:proofErr w:type="spellEnd"/>
      <w:r w:rsidRPr="002709AE">
        <w:rPr>
          <w:color w:val="000000" w:themeColor="text1"/>
          <w:lang w:val="en-US"/>
        </w:rPr>
        <w:t xml:space="preserve"> in </w:t>
      </w:r>
      <w:proofErr w:type="spellStart"/>
      <w:r w:rsidRPr="002709AE">
        <w:rPr>
          <w:color w:val="000000" w:themeColor="text1"/>
          <w:lang w:val="en-US"/>
        </w:rPr>
        <w:t>grafo.adyacencias</w:t>
      </w:r>
      <w:proofErr w:type="spellEnd"/>
      <w:r w:rsidRPr="002709AE">
        <w:rPr>
          <w:color w:val="000000" w:themeColor="text1"/>
          <w:lang w:val="en-US"/>
        </w:rPr>
        <w:t>(</w:t>
      </w:r>
      <w:proofErr w:type="spellStart"/>
      <w:r w:rsidRPr="002709AE">
        <w:rPr>
          <w:color w:val="000000" w:themeColor="text1"/>
          <w:lang w:val="en-US"/>
        </w:rPr>
        <w:t>vertice</w:t>
      </w:r>
      <w:proofErr w:type="spellEnd"/>
      <w:r w:rsidRPr="002709AE">
        <w:rPr>
          <w:color w:val="000000" w:themeColor="text1"/>
          <w:lang w:val="en-US"/>
        </w:rPr>
        <w:t>):</w:t>
      </w:r>
    </w:p>
    <w:p w14:paraId="29547E29" w14:textId="77777777" w:rsidR="00CD14C1" w:rsidRPr="002709AE" w:rsidRDefault="00CD14C1" w:rsidP="002709AE">
      <w:pPr>
        <w:shd w:val="clear" w:color="auto" w:fill="FFE5CA" w:themeFill="accent5" w:themeFillTint="66"/>
        <w:spacing w:before="100" w:beforeAutospacing="1" w:after="100" w:afterAutospacing="1"/>
        <w:ind w:left="283"/>
        <w:rPr>
          <w:color w:val="000000" w:themeColor="text1"/>
          <w:lang w:val="en-US"/>
        </w:rPr>
      </w:pPr>
      <w:r w:rsidRPr="002709AE">
        <w:rPr>
          <w:color w:val="000000" w:themeColor="text1"/>
          <w:lang w:val="en-US"/>
        </w:rPr>
        <w:tab/>
      </w:r>
      <w:r w:rsidRPr="002709AE">
        <w:rPr>
          <w:color w:val="000000" w:themeColor="text1"/>
          <w:lang w:val="en-US"/>
        </w:rPr>
        <w:tab/>
      </w:r>
      <w:r w:rsidRPr="002709AE">
        <w:rPr>
          <w:color w:val="000000" w:themeColor="text1"/>
          <w:lang w:val="en-US"/>
        </w:rPr>
        <w:tab/>
        <w:t xml:space="preserve">if </w:t>
      </w:r>
      <w:proofErr w:type="spellStart"/>
      <w:r w:rsidRPr="002709AE">
        <w:rPr>
          <w:color w:val="000000" w:themeColor="text1"/>
          <w:lang w:val="en-US"/>
        </w:rPr>
        <w:t>ady</w:t>
      </w:r>
      <w:proofErr w:type="spellEnd"/>
      <w:r w:rsidRPr="002709AE">
        <w:rPr>
          <w:color w:val="000000" w:themeColor="text1"/>
          <w:lang w:val="en-US"/>
        </w:rPr>
        <w:t xml:space="preserve"> not in </w:t>
      </w:r>
      <w:proofErr w:type="spellStart"/>
      <w:r w:rsidRPr="002709AE">
        <w:rPr>
          <w:color w:val="000000" w:themeColor="text1"/>
          <w:lang w:val="en-US"/>
        </w:rPr>
        <w:t>visitados</w:t>
      </w:r>
      <w:proofErr w:type="spellEnd"/>
      <w:r w:rsidRPr="002709AE">
        <w:rPr>
          <w:color w:val="000000" w:themeColor="text1"/>
          <w:lang w:val="en-US"/>
        </w:rPr>
        <w:t>:</w:t>
      </w:r>
    </w:p>
    <w:p w14:paraId="2978B59A" w14:textId="77777777" w:rsidR="00CD14C1" w:rsidRPr="004C606A" w:rsidRDefault="00CD14C1" w:rsidP="002709AE">
      <w:pPr>
        <w:shd w:val="clear" w:color="auto" w:fill="FFE5CA" w:themeFill="accent5" w:themeFillTint="66"/>
        <w:spacing w:before="100" w:beforeAutospacing="1" w:after="100" w:afterAutospacing="1"/>
        <w:ind w:left="283"/>
        <w:rPr>
          <w:color w:val="000000" w:themeColor="text1"/>
          <w:lang w:val="en-US"/>
        </w:rPr>
      </w:pPr>
      <w:r w:rsidRPr="002709AE">
        <w:rPr>
          <w:color w:val="000000" w:themeColor="text1"/>
          <w:lang w:val="en-US"/>
        </w:rPr>
        <w:tab/>
      </w:r>
      <w:r w:rsidRPr="002709AE">
        <w:rPr>
          <w:color w:val="000000" w:themeColor="text1"/>
          <w:lang w:val="en-US"/>
        </w:rPr>
        <w:tab/>
      </w:r>
      <w:r w:rsidRPr="002709AE">
        <w:rPr>
          <w:color w:val="000000" w:themeColor="text1"/>
          <w:lang w:val="en-US"/>
        </w:rPr>
        <w:tab/>
      </w:r>
      <w:r w:rsidRPr="002709AE">
        <w:rPr>
          <w:color w:val="000000" w:themeColor="text1"/>
          <w:lang w:val="en-US"/>
        </w:rPr>
        <w:tab/>
      </w:r>
      <w:proofErr w:type="spellStart"/>
      <w:r w:rsidRPr="004C606A">
        <w:rPr>
          <w:color w:val="000000" w:themeColor="text1"/>
          <w:lang w:val="en-US"/>
        </w:rPr>
        <w:t>cola.append</w:t>
      </w:r>
      <w:proofErr w:type="spellEnd"/>
      <w:r w:rsidRPr="004C606A">
        <w:rPr>
          <w:color w:val="000000" w:themeColor="text1"/>
          <w:lang w:val="en-US"/>
        </w:rPr>
        <w:t>(</w:t>
      </w:r>
      <w:proofErr w:type="spellStart"/>
      <w:r w:rsidRPr="004C606A">
        <w:rPr>
          <w:color w:val="000000" w:themeColor="text1"/>
          <w:lang w:val="en-US"/>
        </w:rPr>
        <w:t>ady</w:t>
      </w:r>
      <w:proofErr w:type="spellEnd"/>
      <w:r w:rsidRPr="004C606A">
        <w:rPr>
          <w:color w:val="000000" w:themeColor="text1"/>
          <w:lang w:val="en-US"/>
        </w:rPr>
        <w:t>)</w:t>
      </w:r>
    </w:p>
    <w:p w14:paraId="78828DE7" w14:textId="6C701192" w:rsidR="00CD14C1" w:rsidRPr="004C606A" w:rsidRDefault="00CD14C1" w:rsidP="002709AE">
      <w:pPr>
        <w:shd w:val="clear" w:color="auto" w:fill="FFE5CA" w:themeFill="accent5" w:themeFillTint="66"/>
        <w:spacing w:before="100" w:beforeAutospacing="1" w:after="100" w:afterAutospacing="1"/>
        <w:ind w:left="283"/>
        <w:rPr>
          <w:color w:val="000000" w:themeColor="text1"/>
          <w:lang w:val="en-US"/>
        </w:rPr>
      </w:pPr>
      <w:r w:rsidRPr="004C606A">
        <w:rPr>
          <w:color w:val="000000" w:themeColor="text1"/>
          <w:lang w:val="en-US"/>
        </w:rPr>
        <w:tab/>
      </w:r>
      <w:r w:rsidRPr="004C606A">
        <w:rPr>
          <w:color w:val="000000" w:themeColor="text1"/>
          <w:lang w:val="en-US"/>
        </w:rPr>
        <w:tab/>
      </w:r>
      <w:r w:rsidRPr="004C606A">
        <w:rPr>
          <w:color w:val="000000" w:themeColor="text1"/>
          <w:lang w:val="en-US"/>
        </w:rPr>
        <w:tab/>
      </w:r>
      <w:r w:rsidRPr="004C606A">
        <w:rPr>
          <w:color w:val="000000" w:themeColor="text1"/>
          <w:lang w:val="en-US"/>
        </w:rPr>
        <w:tab/>
      </w:r>
      <w:proofErr w:type="spellStart"/>
      <w:r w:rsidRPr="004C606A">
        <w:rPr>
          <w:color w:val="000000" w:themeColor="text1"/>
          <w:lang w:val="en-US"/>
        </w:rPr>
        <w:t>visitados.append</w:t>
      </w:r>
      <w:proofErr w:type="spellEnd"/>
      <w:r w:rsidRPr="004C606A">
        <w:rPr>
          <w:color w:val="000000" w:themeColor="text1"/>
          <w:lang w:val="en-US"/>
        </w:rPr>
        <w:t>(</w:t>
      </w:r>
      <w:proofErr w:type="spellStart"/>
      <w:r w:rsidRPr="004C606A">
        <w:rPr>
          <w:color w:val="000000" w:themeColor="text1"/>
          <w:lang w:val="en-US"/>
        </w:rPr>
        <w:t>ady</w:t>
      </w:r>
      <w:proofErr w:type="spellEnd"/>
      <w:r w:rsidRPr="004C606A">
        <w:rPr>
          <w:color w:val="000000" w:themeColor="text1"/>
          <w:lang w:val="en-US"/>
        </w:rPr>
        <w:t>)</w:t>
      </w:r>
    </w:p>
    <w:p w14:paraId="225F0241" w14:textId="77777777" w:rsidR="002709AE" w:rsidRPr="004C606A" w:rsidRDefault="002709AE" w:rsidP="002709AE">
      <w:pPr>
        <w:shd w:val="clear" w:color="auto" w:fill="FFE5CA" w:themeFill="accent5" w:themeFillTint="66"/>
        <w:spacing w:before="100" w:beforeAutospacing="1" w:after="100" w:afterAutospacing="1"/>
        <w:ind w:left="283"/>
        <w:rPr>
          <w:color w:val="000000" w:themeColor="text1"/>
          <w:lang w:val="en-US"/>
        </w:rPr>
      </w:pPr>
    </w:p>
    <w:p w14:paraId="1EBE6A77" w14:textId="77777777" w:rsidR="00897F9B" w:rsidRPr="004C606A" w:rsidRDefault="00897F9B" w:rsidP="00897F9B">
      <w:pPr>
        <w:spacing w:before="100" w:beforeAutospacing="1" w:after="100" w:afterAutospacing="1"/>
        <w:ind w:left="283"/>
        <w:rPr>
          <w:lang w:val="en-US"/>
        </w:rPr>
      </w:pPr>
    </w:p>
    <w:p w14:paraId="412F3203" w14:textId="397F4868" w:rsidR="009D5136" w:rsidRDefault="006127F2" w:rsidP="00302DA7">
      <w:pPr>
        <w:pStyle w:val="Ttulo2"/>
      </w:pPr>
      <w:r>
        <w:t>ORDEN TOPOLOGICO</w:t>
      </w:r>
    </w:p>
    <w:p w14:paraId="05E99FF1" w14:textId="468DA043" w:rsidR="00866CB0" w:rsidRDefault="00866CB0" w:rsidP="00356342">
      <w:pPr>
        <w:ind w:left="283"/>
      </w:pPr>
      <w:r>
        <w:t xml:space="preserve">La idea del orden topológico es la de procesar los vértices de una grafo </w:t>
      </w:r>
      <w:proofErr w:type="spellStart"/>
      <w:r>
        <w:rPr>
          <w:rStyle w:val="notion-enable-hover"/>
          <w:b/>
          <w:bCs/>
        </w:rPr>
        <w:t>acíclico</w:t>
      </w:r>
      <w:proofErr w:type="spellEnd"/>
      <w:r>
        <w:t xml:space="preserve"> de forma tal que si el grafo contiene la arista dirigida </w:t>
      </w:r>
      <w:proofErr w:type="spellStart"/>
      <w:r>
        <w:t>uv</w:t>
      </w:r>
      <w:proofErr w:type="spellEnd"/>
      <w:r>
        <w:t xml:space="preserve"> entonces el nodo u aparece antes del nodo v</w:t>
      </w:r>
    </w:p>
    <w:p w14:paraId="52D75B73" w14:textId="2BA07BF7" w:rsidR="00891912" w:rsidRDefault="00866CB0" w:rsidP="00891912">
      <w:pPr>
        <w:pStyle w:val="Ttulo1"/>
      </w:pPr>
      <w:r>
        <w:lastRenderedPageBreak/>
        <w:t>ALGOS CON GRAFOS</w:t>
      </w:r>
    </w:p>
    <w:p w14:paraId="2B2EDF86" w14:textId="6357C2F8" w:rsidR="00D7620F" w:rsidRDefault="00E803AE" w:rsidP="00D7620F">
      <w:pPr>
        <w:pStyle w:val="Prrafodelista"/>
      </w:pPr>
      <w:hyperlink r:id="rId177" w:history="1">
        <w:r w:rsidR="00AB21F7" w:rsidRPr="00AB21F7">
          <w:rPr>
            <w:rStyle w:val="Hipervnculo"/>
          </w:rPr>
          <w:t>https://servicios.algoritmos7541mendez.com.ar/clases/11_-_diapos_grafos.pdf</w:t>
        </w:r>
      </w:hyperlink>
    </w:p>
    <w:p w14:paraId="38DF9948" w14:textId="75083C4A" w:rsidR="00890F9B" w:rsidRDefault="00890F9B" w:rsidP="00D7620F">
      <w:pPr>
        <w:pStyle w:val="Prrafodelista"/>
      </w:pPr>
    </w:p>
    <w:p w14:paraId="57FDDA9E" w14:textId="649CA312" w:rsidR="00890F9B" w:rsidRDefault="00890F9B" w:rsidP="00D7620F">
      <w:pPr>
        <w:pStyle w:val="Prrafodelista"/>
      </w:pPr>
      <w:r>
        <w:t>ALGORITMOS PARA ENCONTRAR EL CAMINO MAS CORTO</w:t>
      </w:r>
    </w:p>
    <w:p w14:paraId="3F409207" w14:textId="6828E372" w:rsidR="00D7620F" w:rsidRDefault="00146729" w:rsidP="00356342">
      <w:pPr>
        <w:pStyle w:val="Ttulo2"/>
      </w:pPr>
      <w:r>
        <w:t>DIJKSTRA</w:t>
      </w:r>
    </w:p>
    <w:p w14:paraId="74D796C9" w14:textId="77777777" w:rsidR="008F623C" w:rsidRDefault="008F623C" w:rsidP="008F623C">
      <w:pPr>
        <w:pStyle w:val="NormalWeb"/>
      </w:pPr>
      <w:r>
        <w:t xml:space="preserve">El algoritmo de </w:t>
      </w:r>
      <w:proofErr w:type="spellStart"/>
      <w:r>
        <w:t>Dijkstra</w:t>
      </w:r>
      <w:proofErr w:type="spellEnd"/>
      <w:r>
        <w:t xml:space="preserve"> es un algoritmo para al determinación del camino más corto, dado un vértice origen, hacia el resto de los vértices de un grafo que tiene peso en cada arista.</w:t>
      </w:r>
    </w:p>
    <w:p w14:paraId="0DC0A1A5" w14:textId="77777777" w:rsidR="008F623C" w:rsidRDefault="008F623C" w:rsidP="008F623C">
      <w:pPr>
        <w:pStyle w:val="NormalWeb"/>
      </w:pPr>
      <w:r>
        <w:t>La idea consiste en ir exportando todos los caminos más cortos que parten del vértice origen y que llevan a todos los demás vértices.</w:t>
      </w:r>
    </w:p>
    <w:p w14:paraId="3205FDE6" w14:textId="77777777" w:rsidR="008F623C" w:rsidRDefault="008F623C" w:rsidP="008F623C">
      <w:pPr>
        <w:pStyle w:val="NormalWeb"/>
      </w:pPr>
      <w:r>
        <w:t>Cuando se obtiene el camino más corto desde el vértice origen hasta el resto de los vértices que componen el grafo, el algoritmo se detiene.</w:t>
      </w:r>
    </w:p>
    <w:p w14:paraId="2AEA3AEB" w14:textId="77777777" w:rsidR="008F623C" w:rsidRDefault="008F623C" w:rsidP="008F623C">
      <w:pPr>
        <w:pStyle w:val="Ttulo3"/>
      </w:pPr>
      <w:r>
        <w:t>Pasos</w:t>
      </w:r>
    </w:p>
    <w:p w14:paraId="76E32574" w14:textId="77777777" w:rsidR="008F623C" w:rsidRDefault="008F623C" w:rsidP="00E56C6B">
      <w:pPr>
        <w:numPr>
          <w:ilvl w:val="0"/>
          <w:numId w:val="89"/>
        </w:numPr>
        <w:spacing w:before="100" w:beforeAutospacing="1" w:after="100" w:afterAutospacing="1"/>
      </w:pPr>
      <w:r>
        <w:t>Elegir un vértice para comenzar.</w:t>
      </w:r>
    </w:p>
    <w:p w14:paraId="0320DC6A" w14:textId="77777777" w:rsidR="008F623C" w:rsidRDefault="008F623C" w:rsidP="00E56C6B">
      <w:pPr>
        <w:numPr>
          <w:ilvl w:val="0"/>
          <w:numId w:val="89"/>
        </w:numPr>
        <w:spacing w:before="100" w:beforeAutospacing="1" w:after="100" w:afterAutospacing="1"/>
      </w:pPr>
      <w:r>
        <w:t>Se crean dos listas de nodos, una lista de nodos Visitados y otra de nodos no visitados, que contiene a todos los nodos del grafo.</w:t>
      </w:r>
    </w:p>
    <w:p w14:paraId="1EB478FF" w14:textId="77777777" w:rsidR="008F623C" w:rsidRDefault="008F623C" w:rsidP="00E56C6B">
      <w:pPr>
        <w:numPr>
          <w:ilvl w:val="0"/>
          <w:numId w:val="89"/>
        </w:numPr>
        <w:spacing w:before="100" w:beforeAutospacing="1" w:after="100" w:afterAutospacing="1"/>
      </w:pPr>
      <w:r>
        <w:t>Se crea una tabla con 3 columnas: vértice, distancia mínima V y el nodo anterior por el cual se llegó.</w:t>
      </w:r>
    </w:p>
    <w:p w14:paraId="0C9281BE" w14:textId="77777777" w:rsidR="008F623C" w:rsidRDefault="008F623C" w:rsidP="00E56C6B">
      <w:pPr>
        <w:numPr>
          <w:ilvl w:val="0"/>
          <w:numId w:val="89"/>
        </w:numPr>
        <w:spacing w:before="100" w:beforeAutospacing="1" w:after="100" w:afterAutospacing="1"/>
      </w:pPr>
      <w:r>
        <w:t>Se toma el vértice V como vértice inicial y se calcula su distancia a sí mismo, que es 0 y la del resto de los vértices la inicializamos en $\</w:t>
      </w:r>
      <w:proofErr w:type="spellStart"/>
      <w:r>
        <w:t>infty</w:t>
      </w:r>
      <w:proofErr w:type="spellEnd"/>
      <w:r>
        <w:t>$.</w:t>
      </w:r>
    </w:p>
    <w:p w14:paraId="6B881BDB" w14:textId="77777777" w:rsidR="008F623C" w:rsidRDefault="008F623C" w:rsidP="00E56C6B">
      <w:pPr>
        <w:numPr>
          <w:ilvl w:val="0"/>
          <w:numId w:val="89"/>
        </w:numPr>
        <w:spacing w:before="100" w:beforeAutospacing="1" w:after="100" w:afterAutospacing="1"/>
      </w:pPr>
      <w:r>
        <w:t>Se visita el vértice NO VISITADO con menor distancia conocida desde el primer vértice V, que es el vértice con el que comenzamos ya que la distancia a ese es 0 y las demás infinito.</w:t>
      </w:r>
    </w:p>
    <w:p w14:paraId="5FA1857C" w14:textId="77777777" w:rsidR="008F623C" w:rsidRDefault="008F623C" w:rsidP="00E56C6B">
      <w:pPr>
        <w:numPr>
          <w:ilvl w:val="0"/>
          <w:numId w:val="89"/>
        </w:numPr>
        <w:spacing w:before="100" w:beforeAutospacing="1" w:after="100" w:afterAutospacing="1"/>
      </w:pPr>
      <w:r>
        <w:t>Se calcula la distancia entre los vértices sumando los pesos de cada uno con la distancia de V.</w:t>
      </w:r>
    </w:p>
    <w:p w14:paraId="528AD9A9" w14:textId="77777777" w:rsidR="008F623C" w:rsidRDefault="008F623C" w:rsidP="00E56C6B">
      <w:pPr>
        <w:numPr>
          <w:ilvl w:val="0"/>
          <w:numId w:val="89"/>
        </w:numPr>
        <w:spacing w:before="100" w:beforeAutospacing="1" w:after="100" w:afterAutospacing="1"/>
      </w:pPr>
      <w:r>
        <w:t>Si la distancia calculada de los vértices conocidos es menor a la que está en la tabla se actualiza y también los vértices desde donde se llegó.</w:t>
      </w:r>
    </w:p>
    <w:p w14:paraId="33CD0CA6" w14:textId="77777777" w:rsidR="008F623C" w:rsidRDefault="008F623C" w:rsidP="00E56C6B">
      <w:pPr>
        <w:numPr>
          <w:ilvl w:val="0"/>
          <w:numId w:val="89"/>
        </w:numPr>
        <w:spacing w:before="100" w:beforeAutospacing="1" w:after="100" w:afterAutospacing="1"/>
      </w:pPr>
      <w:r>
        <w:t>Se pasa el vértice V a la lista de Vértices visitados y se continua con el vértice no visitado con menor distancia desde ese.</w:t>
      </w:r>
    </w:p>
    <w:p w14:paraId="39EE43C9" w14:textId="0B7DA56A" w:rsidR="001C45B6" w:rsidRDefault="001C45B6" w:rsidP="001C45B6">
      <w:pPr>
        <w:ind w:left="360"/>
      </w:pPr>
      <w:r>
        <w:lastRenderedPageBreak/>
        <w:fldChar w:fldCharType="begin"/>
      </w:r>
      <w:r>
        <w:instrText xml:space="preserve"> INCLUDEPICTURE "https://youthful-holly-615.notion.site/image/https%3A%2F%2Fs3-us-west-2.amazonaws.com%2Fsecure.notion-static.com%2Fa8fa9b91-79a7-4dcc-afa7-9fe18f558480%2FUntitled.png?table=block&amp;id=70db6af7-289e-40a4-88f0-9da5d58cf65b&amp;spaceId=a1e55095-a6d7-4703-bbe3-41ed0f6025ee&amp;width=1940&amp;userId=&amp;cache=v2" \* MERGEFORMATINET </w:instrText>
      </w:r>
      <w:r>
        <w:fldChar w:fldCharType="separate"/>
      </w:r>
      <w:r>
        <w:rPr>
          <w:noProof/>
        </w:rPr>
        <w:drawing>
          <wp:inline distT="0" distB="0" distL="0" distR="0" wp14:anchorId="086F892D" wp14:editId="2D46AD93">
            <wp:extent cx="5274945" cy="3079750"/>
            <wp:effectExtent l="0" t="0" r="0" b="63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945" cy="3079750"/>
                    </a:xfrm>
                    <a:prstGeom prst="rect">
                      <a:avLst/>
                    </a:prstGeom>
                    <a:noFill/>
                    <a:ln>
                      <a:noFill/>
                    </a:ln>
                  </pic:spPr>
                </pic:pic>
              </a:graphicData>
            </a:graphic>
          </wp:inline>
        </w:drawing>
      </w:r>
      <w:r>
        <w:fldChar w:fldCharType="end"/>
      </w:r>
    </w:p>
    <w:p w14:paraId="63C769D5" w14:textId="678FA852" w:rsidR="001C45B6" w:rsidRDefault="001C45B6" w:rsidP="001C45B6">
      <w:r>
        <w:fldChar w:fldCharType="begin"/>
      </w:r>
      <w:r>
        <w:instrText xml:space="preserve"> INCLUDEPICTURE "https://youthful-holly-615.notion.site/image/https%3A%2F%2Fs3-us-west-2.amazonaws.com%2Fsecure.notion-static.com%2Fd391779d-7f39-438a-a63b-b90050a5ac75%2FUntitled.png?table=block&amp;id=4ec27356-a893-4528-b63b-ae0cb8a6ceb4&amp;spaceId=a1e55095-a6d7-4703-bbe3-41ed0f6025ee&amp;width=1940&amp;userId=&amp;cache=v2" \* MERGEFORMATINET </w:instrText>
      </w:r>
      <w:r>
        <w:fldChar w:fldCharType="separate"/>
      </w:r>
      <w:r>
        <w:rPr>
          <w:noProof/>
        </w:rPr>
        <w:drawing>
          <wp:inline distT="0" distB="0" distL="0" distR="0" wp14:anchorId="36B1F316" wp14:editId="01710313">
            <wp:extent cx="5274945" cy="2993390"/>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945" cy="2993390"/>
                    </a:xfrm>
                    <a:prstGeom prst="rect">
                      <a:avLst/>
                    </a:prstGeom>
                    <a:noFill/>
                    <a:ln>
                      <a:noFill/>
                    </a:ln>
                  </pic:spPr>
                </pic:pic>
              </a:graphicData>
            </a:graphic>
          </wp:inline>
        </w:drawing>
      </w:r>
      <w:r>
        <w:fldChar w:fldCharType="end"/>
      </w:r>
    </w:p>
    <w:p w14:paraId="03AA7A90" w14:textId="77777777" w:rsidR="00890F9B" w:rsidRDefault="00890F9B" w:rsidP="00890F9B">
      <w:pPr>
        <w:pStyle w:val="Ttulo2"/>
        <w:numPr>
          <w:ilvl w:val="0"/>
          <w:numId w:val="0"/>
        </w:numPr>
        <w:ind w:left="643"/>
      </w:pPr>
    </w:p>
    <w:p w14:paraId="017D9185" w14:textId="7CFFDD95" w:rsidR="001C45B6" w:rsidRDefault="001C45B6" w:rsidP="001C45B6">
      <w:r>
        <w:lastRenderedPageBreak/>
        <w:fldChar w:fldCharType="begin"/>
      </w:r>
      <w:r>
        <w:instrText xml:space="preserve"> INCLUDEPICTURE "https://youthful-holly-615.notion.site/image/https%3A%2F%2Fs3-us-west-2.amazonaws.com%2Fsecure.notion-static.com%2Faf1ccd61-737d-4b40-ab35-8d4b90ec1414%2FUntitled.png?table=block&amp;id=9e06e469-d8c2-4853-91f7-1a67cf7a3b3f&amp;spaceId=a1e55095-a6d7-4703-bbe3-41ed0f6025ee&amp;width=1600&amp;userId=&amp;cache=v2" \* MERGEFORMATINET </w:instrText>
      </w:r>
      <w:r>
        <w:fldChar w:fldCharType="separate"/>
      </w:r>
      <w:r>
        <w:rPr>
          <w:noProof/>
        </w:rPr>
        <w:drawing>
          <wp:inline distT="0" distB="0" distL="0" distR="0" wp14:anchorId="45163F0C" wp14:editId="12A91E66">
            <wp:extent cx="5274945" cy="29902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945" cy="2990215"/>
                    </a:xfrm>
                    <a:prstGeom prst="rect">
                      <a:avLst/>
                    </a:prstGeom>
                    <a:noFill/>
                    <a:ln>
                      <a:noFill/>
                    </a:ln>
                  </pic:spPr>
                </pic:pic>
              </a:graphicData>
            </a:graphic>
          </wp:inline>
        </w:drawing>
      </w:r>
      <w:r>
        <w:fldChar w:fldCharType="end"/>
      </w:r>
    </w:p>
    <w:p w14:paraId="6F0B5407" w14:textId="44F5B720" w:rsidR="00AB21F7" w:rsidRDefault="00AB21F7" w:rsidP="00AB21F7">
      <w:pPr>
        <w:ind w:left="643"/>
      </w:pPr>
    </w:p>
    <w:p w14:paraId="29158096" w14:textId="3F32E2F7" w:rsidR="001C45B6" w:rsidRDefault="001C45B6" w:rsidP="001C45B6">
      <w:r>
        <w:fldChar w:fldCharType="begin"/>
      </w:r>
      <w:r>
        <w:instrText xml:space="preserve"> INCLUDEPICTURE "https://youthful-holly-615.notion.site/image/https%3A%2F%2Fs3-us-west-2.amazonaws.com%2Fsecure.notion-static.com%2F4103a627-dd35-449a-a555-32549ecb50c1%2FUntitled.png?table=block&amp;id=7a3eac26-47ed-44c0-8005-3cefe0d75d79&amp;spaceId=a1e55095-a6d7-4703-bbe3-41ed0f6025ee&amp;width=1590&amp;userId=&amp;cache=v2" \* MERGEFORMATINET </w:instrText>
      </w:r>
      <w:r>
        <w:fldChar w:fldCharType="separate"/>
      </w:r>
      <w:r>
        <w:rPr>
          <w:noProof/>
        </w:rPr>
        <w:drawing>
          <wp:inline distT="0" distB="0" distL="0" distR="0" wp14:anchorId="425DF1E4" wp14:editId="08A50EBB">
            <wp:extent cx="5274945" cy="298577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945" cy="2985770"/>
                    </a:xfrm>
                    <a:prstGeom prst="rect">
                      <a:avLst/>
                    </a:prstGeom>
                    <a:noFill/>
                    <a:ln>
                      <a:noFill/>
                    </a:ln>
                  </pic:spPr>
                </pic:pic>
              </a:graphicData>
            </a:graphic>
          </wp:inline>
        </w:drawing>
      </w:r>
      <w:r>
        <w:fldChar w:fldCharType="end"/>
      </w:r>
    </w:p>
    <w:p w14:paraId="217F2D47" w14:textId="22574BCC" w:rsidR="001C45B6" w:rsidRDefault="001C45B6" w:rsidP="00AB21F7">
      <w:pPr>
        <w:ind w:left="643"/>
      </w:pPr>
    </w:p>
    <w:p w14:paraId="5C0C5CEE" w14:textId="0E14B526" w:rsidR="002C39FC" w:rsidRDefault="002C39FC" w:rsidP="002C39FC">
      <w:r>
        <w:lastRenderedPageBreak/>
        <w:fldChar w:fldCharType="begin"/>
      </w:r>
      <w:r>
        <w:instrText xml:space="preserve"> INCLUDEPICTURE "https://youthful-holly-615.notion.site/image/https%3A%2F%2Fs3-us-west-2.amazonaws.com%2Fsecure.notion-static.com%2F78a0e806-ab74-4f49-bdc8-c8672e546771%2FUntitled.png?table=block&amp;id=59f3a0dc-844f-45d1-b5de-4a03e9002609&amp;spaceId=a1e55095-a6d7-4703-bbe3-41ed0f6025ee&amp;width=1600&amp;userId=&amp;cache=v2" \* MERGEFORMATINET </w:instrText>
      </w:r>
      <w:r>
        <w:fldChar w:fldCharType="separate"/>
      </w:r>
      <w:r>
        <w:rPr>
          <w:noProof/>
        </w:rPr>
        <w:drawing>
          <wp:inline distT="0" distB="0" distL="0" distR="0" wp14:anchorId="2B6BA7AD" wp14:editId="686537A5">
            <wp:extent cx="5274945" cy="2957830"/>
            <wp:effectExtent l="0" t="0" r="0" b="12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945" cy="2957830"/>
                    </a:xfrm>
                    <a:prstGeom prst="rect">
                      <a:avLst/>
                    </a:prstGeom>
                    <a:noFill/>
                    <a:ln>
                      <a:noFill/>
                    </a:ln>
                  </pic:spPr>
                </pic:pic>
              </a:graphicData>
            </a:graphic>
          </wp:inline>
        </w:drawing>
      </w:r>
      <w:r>
        <w:fldChar w:fldCharType="end"/>
      </w:r>
    </w:p>
    <w:p w14:paraId="5B7441BB" w14:textId="740FBBB9" w:rsidR="002C39FC" w:rsidRDefault="002C39FC" w:rsidP="002C39FC">
      <w:r>
        <w:fldChar w:fldCharType="begin"/>
      </w:r>
      <w:r>
        <w:instrText xml:space="preserve"> INCLUDEPICTURE "https://youthful-holly-615.notion.site/image/https%3A%2F%2Fs3-us-west-2.amazonaws.com%2Fsecure.notion-static.com%2Fc5871627-fa2c-4a58-a513-789a28aab11d%2FUntitled.png?table=block&amp;id=f996ea49-246a-49c5-b3ed-dcbceef307cb&amp;spaceId=a1e55095-a6d7-4703-bbe3-41ed0f6025ee&amp;width=1590&amp;userId=&amp;cache=v2" \* MERGEFORMATINET </w:instrText>
      </w:r>
      <w:r>
        <w:fldChar w:fldCharType="separate"/>
      </w:r>
      <w:r>
        <w:rPr>
          <w:noProof/>
        </w:rPr>
        <w:drawing>
          <wp:inline distT="0" distB="0" distL="0" distR="0" wp14:anchorId="403C1166" wp14:editId="3AC0086B">
            <wp:extent cx="5274945" cy="298069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945" cy="2980690"/>
                    </a:xfrm>
                    <a:prstGeom prst="rect">
                      <a:avLst/>
                    </a:prstGeom>
                    <a:noFill/>
                    <a:ln>
                      <a:noFill/>
                    </a:ln>
                  </pic:spPr>
                </pic:pic>
              </a:graphicData>
            </a:graphic>
          </wp:inline>
        </w:drawing>
      </w:r>
      <w:r>
        <w:fldChar w:fldCharType="end"/>
      </w:r>
    </w:p>
    <w:p w14:paraId="4A8B8794" w14:textId="67AF0B32" w:rsidR="002C39FC" w:rsidRDefault="002C39FC" w:rsidP="002C39FC">
      <w:r>
        <w:fldChar w:fldCharType="begin"/>
      </w:r>
      <w:r>
        <w:instrText xml:space="preserve"> INCLUDEPICTURE "https://youthful-holly-615.notion.site/image/https%3A%2F%2Fs3-us-west-2.amazonaws.com%2Fsecure.notion-static.com%2F98a8f988-680f-4acb-8451-df0abe17d1bc%2FUntitled.png?table=block&amp;id=c253a39e-7a00-4ad2-8425-e9b3002b93e2&amp;spaceId=a1e55095-a6d7-4703-bbe3-41ed0f6025ee&amp;width=1600&amp;userId=&amp;cache=v2" \* MERGEFORMATINET </w:instrText>
      </w:r>
      <w:r>
        <w:fldChar w:fldCharType="separate"/>
      </w:r>
      <w:r>
        <w:rPr>
          <w:noProof/>
        </w:rPr>
        <w:drawing>
          <wp:inline distT="0" distB="0" distL="0" distR="0" wp14:anchorId="2162134F" wp14:editId="174C5D96">
            <wp:extent cx="5274945" cy="296291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945" cy="2962910"/>
                    </a:xfrm>
                    <a:prstGeom prst="rect">
                      <a:avLst/>
                    </a:prstGeom>
                    <a:noFill/>
                    <a:ln>
                      <a:noFill/>
                    </a:ln>
                  </pic:spPr>
                </pic:pic>
              </a:graphicData>
            </a:graphic>
          </wp:inline>
        </w:drawing>
      </w:r>
      <w:r>
        <w:fldChar w:fldCharType="end"/>
      </w:r>
    </w:p>
    <w:p w14:paraId="6835A955" w14:textId="6391F57C" w:rsidR="002C39FC" w:rsidRDefault="002C39FC" w:rsidP="002C39FC">
      <w:r>
        <w:lastRenderedPageBreak/>
        <w:fldChar w:fldCharType="begin"/>
      </w:r>
      <w:r>
        <w:instrText xml:space="preserve"> INCLUDEPICTURE "https://youthful-holly-615.notion.site/image/https%3A%2F%2Fs3-us-west-2.amazonaws.com%2Fsecure.notion-static.com%2Fdfb02401-0582-4253-bc5f-bb695467aba0%2FUntitled.png?table=block&amp;id=b50bd0e4-75fa-4c92-b191-5a9ee92cffc3&amp;spaceId=a1e55095-a6d7-4703-bbe3-41ed0f6025ee&amp;width=1710&amp;userId=&amp;cache=v2" \* MERGEFORMATINET </w:instrText>
      </w:r>
      <w:r>
        <w:fldChar w:fldCharType="separate"/>
      </w:r>
      <w:r>
        <w:rPr>
          <w:noProof/>
        </w:rPr>
        <w:drawing>
          <wp:inline distT="0" distB="0" distL="0" distR="0" wp14:anchorId="02C8B0DC" wp14:editId="51DE989F">
            <wp:extent cx="5274945" cy="2092960"/>
            <wp:effectExtent l="0" t="0" r="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945" cy="2092960"/>
                    </a:xfrm>
                    <a:prstGeom prst="rect">
                      <a:avLst/>
                    </a:prstGeom>
                    <a:noFill/>
                    <a:ln>
                      <a:noFill/>
                    </a:ln>
                  </pic:spPr>
                </pic:pic>
              </a:graphicData>
            </a:graphic>
          </wp:inline>
        </w:drawing>
      </w:r>
      <w:r>
        <w:fldChar w:fldCharType="end"/>
      </w:r>
    </w:p>
    <w:p w14:paraId="0A038D48" w14:textId="3BAC6EA2" w:rsidR="001C45B6" w:rsidRDefault="001C45B6" w:rsidP="00AB21F7">
      <w:pPr>
        <w:ind w:left="643"/>
      </w:pPr>
    </w:p>
    <w:p w14:paraId="62457948"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08703B">
        <w:rPr>
          <w:rFonts w:ascii="Courier New" w:hAnsi="Courier New" w:cs="Courier New"/>
          <w:sz w:val="20"/>
          <w:szCs w:val="20"/>
        </w:rPr>
        <w:t>def</w:t>
      </w:r>
      <w:proofErr w:type="spellEnd"/>
      <w:r w:rsidRPr="0008703B">
        <w:rPr>
          <w:rFonts w:ascii="Courier New" w:hAnsi="Courier New" w:cs="Courier New"/>
          <w:sz w:val="20"/>
          <w:szCs w:val="20"/>
        </w:rPr>
        <w:t xml:space="preserve"> </w:t>
      </w:r>
      <w:proofErr w:type="spellStart"/>
      <w:r w:rsidRPr="0008703B">
        <w:rPr>
          <w:rFonts w:ascii="Courier New" w:hAnsi="Courier New" w:cs="Courier New"/>
          <w:sz w:val="20"/>
          <w:szCs w:val="20"/>
        </w:rPr>
        <w:t>dij</w:t>
      </w:r>
      <w:proofErr w:type="spellEnd"/>
      <w:r w:rsidRPr="0008703B">
        <w:rPr>
          <w:rFonts w:ascii="Courier New" w:hAnsi="Courier New" w:cs="Courier New"/>
          <w:sz w:val="20"/>
          <w:szCs w:val="20"/>
        </w:rPr>
        <w:t xml:space="preserve">(grafo, </w:t>
      </w:r>
      <w:proofErr w:type="spellStart"/>
      <w:r w:rsidRPr="0008703B">
        <w:rPr>
          <w:rFonts w:ascii="Courier New" w:hAnsi="Courier New" w:cs="Courier New"/>
          <w:sz w:val="20"/>
          <w:szCs w:val="20"/>
        </w:rPr>
        <w:t>vertice_inicial</w:t>
      </w:r>
      <w:proofErr w:type="spellEnd"/>
      <w:r w:rsidRPr="0008703B">
        <w:rPr>
          <w:rFonts w:ascii="Courier New" w:hAnsi="Courier New" w:cs="Courier New"/>
          <w:sz w:val="20"/>
          <w:szCs w:val="20"/>
        </w:rPr>
        <w:t>):</w:t>
      </w:r>
    </w:p>
    <w:p w14:paraId="1E4AA4B0"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t>tabla = {}</w:t>
      </w:r>
    </w:p>
    <w:p w14:paraId="309CAC23"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t>visitados = []</w:t>
      </w:r>
    </w:p>
    <w:p w14:paraId="05847709"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
    <w:p w14:paraId="45D75036"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roofErr w:type="spellStart"/>
      <w:r w:rsidRPr="0008703B">
        <w:rPr>
          <w:rFonts w:ascii="Courier New" w:hAnsi="Courier New" w:cs="Courier New"/>
          <w:sz w:val="20"/>
          <w:szCs w:val="20"/>
        </w:rPr>
        <w:t>for</w:t>
      </w:r>
      <w:proofErr w:type="spellEnd"/>
      <w:r w:rsidRPr="0008703B">
        <w:rPr>
          <w:rFonts w:ascii="Courier New" w:hAnsi="Courier New" w:cs="Courier New"/>
          <w:sz w:val="20"/>
          <w:szCs w:val="20"/>
        </w:rPr>
        <w:t xml:space="preserve"> v in </w:t>
      </w:r>
      <w:proofErr w:type="spellStart"/>
      <w:r w:rsidRPr="0008703B">
        <w:rPr>
          <w:rFonts w:ascii="Courier New" w:hAnsi="Courier New" w:cs="Courier New"/>
          <w:sz w:val="20"/>
          <w:szCs w:val="20"/>
        </w:rPr>
        <w:t>grafo.vertices</w:t>
      </w:r>
      <w:proofErr w:type="spellEnd"/>
      <w:r w:rsidRPr="0008703B">
        <w:rPr>
          <w:rFonts w:ascii="Courier New" w:hAnsi="Courier New" w:cs="Courier New"/>
          <w:sz w:val="20"/>
          <w:szCs w:val="20"/>
        </w:rPr>
        <w:t>():</w:t>
      </w:r>
    </w:p>
    <w:p w14:paraId="702D0D71"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t>tabla[v] = {}</w:t>
      </w:r>
    </w:p>
    <w:p w14:paraId="0B69A27D"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t>tabla[v]["distancia"] = math.inf</w:t>
      </w:r>
    </w:p>
    <w:p w14:paraId="6E8B4164"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t xml:space="preserve">tabla[v]["anterior"] = </w:t>
      </w:r>
      <w:proofErr w:type="spellStart"/>
      <w:r w:rsidRPr="0008703B">
        <w:rPr>
          <w:rFonts w:ascii="Courier New" w:hAnsi="Courier New" w:cs="Courier New"/>
          <w:sz w:val="20"/>
          <w:szCs w:val="20"/>
        </w:rPr>
        <w:t>None</w:t>
      </w:r>
      <w:proofErr w:type="spellEnd"/>
    </w:p>
    <w:p w14:paraId="6F588B11"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2DC0130"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t>tabla[</w:t>
      </w:r>
      <w:proofErr w:type="spellStart"/>
      <w:r w:rsidRPr="0008703B">
        <w:rPr>
          <w:rFonts w:ascii="Courier New" w:hAnsi="Courier New" w:cs="Courier New"/>
          <w:sz w:val="20"/>
          <w:szCs w:val="20"/>
        </w:rPr>
        <w:t>vertice_inicial</w:t>
      </w:r>
      <w:proofErr w:type="spellEnd"/>
      <w:r w:rsidRPr="0008703B">
        <w:rPr>
          <w:rFonts w:ascii="Courier New" w:hAnsi="Courier New" w:cs="Courier New"/>
          <w:sz w:val="20"/>
          <w:szCs w:val="20"/>
        </w:rPr>
        <w:t>]["distancia"] = 0</w:t>
      </w:r>
    </w:p>
    <w:p w14:paraId="3D266B93"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5F9B7C7"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roofErr w:type="spellStart"/>
      <w:r w:rsidRPr="0008703B">
        <w:rPr>
          <w:rFonts w:ascii="Courier New" w:hAnsi="Courier New" w:cs="Courier New"/>
          <w:sz w:val="20"/>
          <w:szCs w:val="20"/>
        </w:rPr>
        <w:t>def</w:t>
      </w:r>
      <w:proofErr w:type="spellEnd"/>
      <w:r w:rsidRPr="0008703B">
        <w:rPr>
          <w:rFonts w:ascii="Courier New" w:hAnsi="Courier New" w:cs="Courier New"/>
          <w:sz w:val="20"/>
          <w:szCs w:val="20"/>
        </w:rPr>
        <w:t xml:space="preserve"> </w:t>
      </w:r>
      <w:proofErr w:type="spellStart"/>
      <w:r w:rsidRPr="0008703B">
        <w:rPr>
          <w:rFonts w:ascii="Courier New" w:hAnsi="Courier New" w:cs="Courier New"/>
          <w:sz w:val="20"/>
          <w:szCs w:val="20"/>
        </w:rPr>
        <w:t>minimo_no_visitado</w:t>
      </w:r>
      <w:proofErr w:type="spellEnd"/>
      <w:r w:rsidRPr="0008703B">
        <w:rPr>
          <w:rFonts w:ascii="Courier New" w:hAnsi="Courier New" w:cs="Courier New"/>
          <w:sz w:val="20"/>
          <w:szCs w:val="20"/>
        </w:rPr>
        <w:t>():</w:t>
      </w:r>
    </w:p>
    <w:p w14:paraId="580C0ACF" w14:textId="77777777" w:rsidR="0008703B" w:rsidRPr="00825123"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825123">
        <w:rPr>
          <w:rFonts w:ascii="Courier New" w:hAnsi="Courier New" w:cs="Courier New"/>
          <w:sz w:val="20"/>
          <w:szCs w:val="20"/>
          <w:lang w:val="en-US"/>
        </w:rPr>
        <w:t>no_visitados</w:t>
      </w:r>
      <w:proofErr w:type="spellEnd"/>
      <w:r w:rsidRPr="00825123">
        <w:rPr>
          <w:rFonts w:ascii="Courier New" w:hAnsi="Courier New" w:cs="Courier New"/>
          <w:sz w:val="20"/>
          <w:szCs w:val="20"/>
          <w:lang w:val="en-US"/>
        </w:rPr>
        <w:t xml:space="preserve"> = [v for v in </w:t>
      </w:r>
      <w:proofErr w:type="spellStart"/>
      <w:r w:rsidRPr="00825123">
        <w:rPr>
          <w:rFonts w:ascii="Courier New" w:hAnsi="Courier New" w:cs="Courier New"/>
          <w:sz w:val="20"/>
          <w:szCs w:val="20"/>
          <w:lang w:val="en-US"/>
        </w:rPr>
        <w:t>grafo.vertices</w:t>
      </w:r>
      <w:proofErr w:type="spellEnd"/>
      <w:r w:rsidRPr="00825123">
        <w:rPr>
          <w:rFonts w:ascii="Courier New" w:hAnsi="Courier New" w:cs="Courier New"/>
          <w:sz w:val="20"/>
          <w:szCs w:val="20"/>
          <w:lang w:val="en-US"/>
        </w:rPr>
        <w:t xml:space="preserve">() if v not in </w:t>
      </w:r>
      <w:proofErr w:type="spellStart"/>
      <w:r w:rsidRPr="00825123">
        <w:rPr>
          <w:rFonts w:ascii="Courier New" w:hAnsi="Courier New" w:cs="Courier New"/>
          <w:sz w:val="20"/>
          <w:szCs w:val="20"/>
          <w:lang w:val="en-US"/>
        </w:rPr>
        <w:t>visitados</w:t>
      </w:r>
      <w:proofErr w:type="spellEnd"/>
      <w:r w:rsidRPr="00825123">
        <w:rPr>
          <w:rFonts w:ascii="Courier New" w:hAnsi="Courier New" w:cs="Courier New"/>
          <w:sz w:val="20"/>
          <w:szCs w:val="20"/>
          <w:lang w:val="en-US"/>
        </w:rPr>
        <w:t xml:space="preserve">] </w:t>
      </w:r>
    </w:p>
    <w:p w14:paraId="610785E8"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25123">
        <w:rPr>
          <w:rFonts w:ascii="Courier New" w:hAnsi="Courier New" w:cs="Courier New"/>
          <w:sz w:val="20"/>
          <w:szCs w:val="20"/>
          <w:lang w:val="en-US"/>
        </w:rPr>
        <w:tab/>
      </w:r>
      <w:r w:rsidRPr="00825123">
        <w:rPr>
          <w:rFonts w:ascii="Courier New" w:hAnsi="Courier New" w:cs="Courier New"/>
          <w:sz w:val="20"/>
          <w:szCs w:val="20"/>
          <w:lang w:val="en-US"/>
        </w:rPr>
        <w:tab/>
      </w:r>
      <w:r w:rsidRPr="0008703B">
        <w:rPr>
          <w:rFonts w:ascii="Courier New" w:hAnsi="Courier New" w:cs="Courier New"/>
          <w:sz w:val="20"/>
          <w:szCs w:val="20"/>
        </w:rPr>
        <w:t>#armo un listado de todos los no visitados</w:t>
      </w:r>
    </w:p>
    <w:p w14:paraId="78A905E5"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p>
    <w:p w14:paraId="0754229F"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t xml:space="preserve">menor = </w:t>
      </w:r>
      <w:proofErr w:type="spellStart"/>
      <w:r w:rsidRPr="0008703B">
        <w:rPr>
          <w:rFonts w:ascii="Courier New" w:hAnsi="Courier New" w:cs="Courier New"/>
          <w:sz w:val="20"/>
          <w:szCs w:val="20"/>
        </w:rPr>
        <w:t>None</w:t>
      </w:r>
      <w:proofErr w:type="spellEnd"/>
    </w:p>
    <w:p w14:paraId="41C0EE20"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t>distancia = math.inf</w:t>
      </w:r>
    </w:p>
    <w:p w14:paraId="217C1C97"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for</w:t>
      </w:r>
      <w:proofErr w:type="spellEnd"/>
      <w:r w:rsidRPr="0008703B">
        <w:rPr>
          <w:rFonts w:ascii="Courier New" w:hAnsi="Courier New" w:cs="Courier New"/>
          <w:sz w:val="20"/>
          <w:szCs w:val="20"/>
        </w:rPr>
        <w:t xml:space="preserve"> </w:t>
      </w:r>
      <w:proofErr w:type="spellStart"/>
      <w:r w:rsidRPr="0008703B">
        <w:rPr>
          <w:rFonts w:ascii="Courier New" w:hAnsi="Courier New" w:cs="Courier New"/>
          <w:sz w:val="20"/>
          <w:szCs w:val="20"/>
        </w:rPr>
        <w:t>nv</w:t>
      </w:r>
      <w:proofErr w:type="spellEnd"/>
      <w:r w:rsidRPr="0008703B">
        <w:rPr>
          <w:rFonts w:ascii="Courier New" w:hAnsi="Courier New" w:cs="Courier New"/>
          <w:sz w:val="20"/>
          <w:szCs w:val="20"/>
        </w:rPr>
        <w:t xml:space="preserve"> in </w:t>
      </w:r>
      <w:proofErr w:type="spellStart"/>
      <w:r w:rsidRPr="0008703B">
        <w:rPr>
          <w:rFonts w:ascii="Courier New" w:hAnsi="Courier New" w:cs="Courier New"/>
          <w:sz w:val="20"/>
          <w:szCs w:val="20"/>
        </w:rPr>
        <w:t>no_visitados</w:t>
      </w:r>
      <w:proofErr w:type="spellEnd"/>
      <w:r w:rsidRPr="0008703B">
        <w:rPr>
          <w:rFonts w:ascii="Courier New" w:hAnsi="Courier New" w:cs="Courier New"/>
          <w:sz w:val="20"/>
          <w:szCs w:val="20"/>
        </w:rPr>
        <w:t>:</w:t>
      </w:r>
    </w:p>
    <w:p w14:paraId="316193F7"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if</w:t>
      </w:r>
      <w:proofErr w:type="spellEnd"/>
      <w:r w:rsidRPr="0008703B">
        <w:rPr>
          <w:rFonts w:ascii="Courier New" w:hAnsi="Courier New" w:cs="Courier New"/>
          <w:sz w:val="20"/>
          <w:szCs w:val="20"/>
        </w:rPr>
        <w:t xml:space="preserve"> tabla[</w:t>
      </w:r>
      <w:proofErr w:type="spellStart"/>
      <w:r w:rsidRPr="0008703B">
        <w:rPr>
          <w:rFonts w:ascii="Courier New" w:hAnsi="Courier New" w:cs="Courier New"/>
          <w:sz w:val="20"/>
          <w:szCs w:val="20"/>
        </w:rPr>
        <w:t>nv</w:t>
      </w:r>
      <w:proofErr w:type="spellEnd"/>
      <w:r w:rsidRPr="0008703B">
        <w:rPr>
          <w:rFonts w:ascii="Courier New" w:hAnsi="Courier New" w:cs="Courier New"/>
          <w:sz w:val="20"/>
          <w:szCs w:val="20"/>
        </w:rPr>
        <w:t>]["distancia"] &lt; distancia:</w:t>
      </w:r>
    </w:p>
    <w:p w14:paraId="07762CAC"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t>distancia = tabla[</w:t>
      </w:r>
      <w:proofErr w:type="spellStart"/>
      <w:r w:rsidRPr="0008703B">
        <w:rPr>
          <w:rFonts w:ascii="Courier New" w:hAnsi="Courier New" w:cs="Courier New"/>
          <w:sz w:val="20"/>
          <w:szCs w:val="20"/>
        </w:rPr>
        <w:t>nv</w:t>
      </w:r>
      <w:proofErr w:type="spellEnd"/>
      <w:r w:rsidRPr="0008703B">
        <w:rPr>
          <w:rFonts w:ascii="Courier New" w:hAnsi="Courier New" w:cs="Courier New"/>
          <w:sz w:val="20"/>
          <w:szCs w:val="20"/>
        </w:rPr>
        <w:t>]["distancia"]</w:t>
      </w:r>
    </w:p>
    <w:p w14:paraId="5B9C6FF7"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t xml:space="preserve">menor = </w:t>
      </w:r>
      <w:proofErr w:type="spellStart"/>
      <w:r w:rsidRPr="0008703B">
        <w:rPr>
          <w:rFonts w:ascii="Courier New" w:hAnsi="Courier New" w:cs="Courier New"/>
          <w:sz w:val="20"/>
          <w:szCs w:val="20"/>
        </w:rPr>
        <w:t>nv</w:t>
      </w:r>
      <w:proofErr w:type="spellEnd"/>
      <w:r w:rsidRPr="0008703B">
        <w:rPr>
          <w:rFonts w:ascii="Courier New" w:hAnsi="Courier New" w:cs="Courier New"/>
          <w:sz w:val="20"/>
          <w:szCs w:val="20"/>
        </w:rPr>
        <w:tab/>
      </w:r>
    </w:p>
    <w:p w14:paraId="1B803A63"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return</w:t>
      </w:r>
      <w:proofErr w:type="spellEnd"/>
      <w:r w:rsidRPr="0008703B">
        <w:rPr>
          <w:rFonts w:ascii="Courier New" w:hAnsi="Courier New" w:cs="Courier New"/>
          <w:sz w:val="20"/>
          <w:szCs w:val="20"/>
        </w:rPr>
        <w:t xml:space="preserve"> menor</w:t>
      </w:r>
    </w:p>
    <w:p w14:paraId="214CB1C5"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64CA930"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roofErr w:type="spellStart"/>
      <w:r w:rsidRPr="0008703B">
        <w:rPr>
          <w:rFonts w:ascii="Courier New" w:hAnsi="Courier New" w:cs="Courier New"/>
          <w:sz w:val="20"/>
          <w:szCs w:val="20"/>
        </w:rPr>
        <w:t>while</w:t>
      </w:r>
      <w:proofErr w:type="spellEnd"/>
      <w:r w:rsidRPr="0008703B">
        <w:rPr>
          <w:rFonts w:ascii="Courier New" w:hAnsi="Courier New" w:cs="Courier New"/>
          <w:sz w:val="20"/>
          <w:szCs w:val="20"/>
        </w:rPr>
        <w:t xml:space="preserve"> </w:t>
      </w:r>
      <w:proofErr w:type="spellStart"/>
      <w:r w:rsidRPr="0008703B">
        <w:rPr>
          <w:rFonts w:ascii="Courier New" w:hAnsi="Courier New" w:cs="Courier New"/>
          <w:sz w:val="20"/>
          <w:szCs w:val="20"/>
        </w:rPr>
        <w:t>vertice</w:t>
      </w:r>
      <w:proofErr w:type="spellEnd"/>
      <w:r w:rsidRPr="0008703B">
        <w:rPr>
          <w:rFonts w:ascii="Courier New" w:hAnsi="Courier New" w:cs="Courier New"/>
          <w:sz w:val="20"/>
          <w:szCs w:val="20"/>
        </w:rPr>
        <w:t xml:space="preserve"> := </w:t>
      </w:r>
      <w:proofErr w:type="spellStart"/>
      <w:r w:rsidRPr="0008703B">
        <w:rPr>
          <w:rFonts w:ascii="Courier New" w:hAnsi="Courier New" w:cs="Courier New"/>
          <w:sz w:val="20"/>
          <w:szCs w:val="20"/>
        </w:rPr>
        <w:t>minimo_no_visitado</w:t>
      </w:r>
      <w:proofErr w:type="spellEnd"/>
      <w:r w:rsidRPr="0008703B">
        <w:rPr>
          <w:rFonts w:ascii="Courier New" w:hAnsi="Courier New" w:cs="Courier New"/>
          <w:sz w:val="20"/>
          <w:szCs w:val="20"/>
        </w:rPr>
        <w:t>():</w:t>
      </w:r>
    </w:p>
    <w:p w14:paraId="16034904"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714E93C"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visitados.append</w:t>
      </w:r>
      <w:proofErr w:type="spellEnd"/>
      <w:r w:rsidRPr="0008703B">
        <w:rPr>
          <w:rFonts w:ascii="Courier New" w:hAnsi="Courier New" w:cs="Courier New"/>
          <w:sz w:val="20"/>
          <w:szCs w:val="20"/>
        </w:rPr>
        <w:t>(</w:t>
      </w:r>
      <w:proofErr w:type="spellStart"/>
      <w:r w:rsidRPr="0008703B">
        <w:rPr>
          <w:rFonts w:ascii="Courier New" w:hAnsi="Courier New" w:cs="Courier New"/>
          <w:sz w:val="20"/>
          <w:szCs w:val="20"/>
        </w:rPr>
        <w:t>vertice</w:t>
      </w:r>
      <w:proofErr w:type="spellEnd"/>
      <w:r w:rsidRPr="0008703B">
        <w:rPr>
          <w:rFonts w:ascii="Courier New" w:hAnsi="Courier New" w:cs="Courier New"/>
          <w:sz w:val="20"/>
          <w:szCs w:val="20"/>
        </w:rPr>
        <w:t>)</w:t>
      </w:r>
    </w:p>
    <w:p w14:paraId="184460EA"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distancia_actual</w:t>
      </w:r>
      <w:proofErr w:type="spellEnd"/>
      <w:r w:rsidRPr="0008703B">
        <w:rPr>
          <w:rFonts w:ascii="Courier New" w:hAnsi="Courier New" w:cs="Courier New"/>
          <w:sz w:val="20"/>
          <w:szCs w:val="20"/>
        </w:rPr>
        <w:t xml:space="preserve"> = tabla[</w:t>
      </w:r>
      <w:proofErr w:type="spellStart"/>
      <w:r w:rsidRPr="0008703B">
        <w:rPr>
          <w:rFonts w:ascii="Courier New" w:hAnsi="Courier New" w:cs="Courier New"/>
          <w:sz w:val="20"/>
          <w:szCs w:val="20"/>
        </w:rPr>
        <w:t>vertice</w:t>
      </w:r>
      <w:proofErr w:type="spellEnd"/>
      <w:r w:rsidRPr="0008703B">
        <w:rPr>
          <w:rFonts w:ascii="Courier New" w:hAnsi="Courier New" w:cs="Courier New"/>
          <w:sz w:val="20"/>
          <w:szCs w:val="20"/>
        </w:rPr>
        <w:t>]["distancia"]</w:t>
      </w:r>
    </w:p>
    <w:p w14:paraId="1246BABE"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 xml:space="preserve">    #me fijo con que distancia llegue a ese </w:t>
      </w:r>
      <w:proofErr w:type="spellStart"/>
      <w:r w:rsidRPr="0008703B">
        <w:rPr>
          <w:rFonts w:ascii="Courier New" w:hAnsi="Courier New" w:cs="Courier New"/>
          <w:sz w:val="20"/>
          <w:szCs w:val="20"/>
        </w:rPr>
        <w:t>vertice</w:t>
      </w:r>
      <w:proofErr w:type="spellEnd"/>
      <w:r w:rsidRPr="0008703B">
        <w:rPr>
          <w:rFonts w:ascii="Courier New" w:hAnsi="Courier New" w:cs="Courier New"/>
          <w:sz w:val="20"/>
          <w:szCs w:val="20"/>
        </w:rPr>
        <w:t xml:space="preserve"> y </w:t>
      </w:r>
      <w:proofErr w:type="spellStart"/>
      <w:r w:rsidRPr="0008703B">
        <w:rPr>
          <w:rFonts w:ascii="Courier New" w:hAnsi="Courier New" w:cs="Courier New"/>
          <w:sz w:val="20"/>
          <w:szCs w:val="20"/>
        </w:rPr>
        <w:t>despues</w:t>
      </w:r>
      <w:proofErr w:type="spellEnd"/>
      <w:r w:rsidRPr="0008703B">
        <w:rPr>
          <w:rFonts w:ascii="Courier New" w:hAnsi="Courier New" w:cs="Courier New"/>
          <w:sz w:val="20"/>
          <w:szCs w:val="20"/>
        </w:rPr>
        <w:t xml:space="preserve"> de los vecinos</w:t>
      </w:r>
    </w:p>
    <w:p w14:paraId="3E76B44F"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AF017C2"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lang w:val="en-US"/>
        </w:rPr>
        <w:t xml:space="preserve">for </w:t>
      </w:r>
      <w:proofErr w:type="spellStart"/>
      <w:r w:rsidRPr="0008703B">
        <w:rPr>
          <w:rFonts w:ascii="Courier New" w:hAnsi="Courier New" w:cs="Courier New"/>
          <w:sz w:val="20"/>
          <w:szCs w:val="20"/>
          <w:lang w:val="en-US"/>
        </w:rPr>
        <w:t>ady</w:t>
      </w:r>
      <w:proofErr w:type="spellEnd"/>
      <w:r w:rsidRPr="0008703B">
        <w:rPr>
          <w:rFonts w:ascii="Courier New" w:hAnsi="Courier New" w:cs="Courier New"/>
          <w:sz w:val="20"/>
          <w:szCs w:val="20"/>
          <w:lang w:val="en-US"/>
        </w:rPr>
        <w:t xml:space="preserve"> in </w:t>
      </w:r>
      <w:proofErr w:type="spellStart"/>
      <w:r w:rsidRPr="0008703B">
        <w:rPr>
          <w:rFonts w:ascii="Courier New" w:hAnsi="Courier New" w:cs="Courier New"/>
          <w:sz w:val="20"/>
          <w:szCs w:val="20"/>
          <w:lang w:val="en-US"/>
        </w:rPr>
        <w:t>grafo.adyacencias</w:t>
      </w:r>
      <w:proofErr w:type="spellEnd"/>
      <w:r w:rsidRPr="0008703B">
        <w:rPr>
          <w:rFonts w:ascii="Courier New" w:hAnsi="Courier New" w:cs="Courier New"/>
          <w:sz w:val="20"/>
          <w:szCs w:val="20"/>
          <w:lang w:val="en-US"/>
        </w:rPr>
        <w:t>(</w:t>
      </w:r>
      <w:proofErr w:type="spellStart"/>
      <w:r w:rsidRPr="0008703B">
        <w:rPr>
          <w:rFonts w:ascii="Courier New" w:hAnsi="Courier New" w:cs="Courier New"/>
          <w:sz w:val="20"/>
          <w:szCs w:val="20"/>
          <w:lang w:val="en-US"/>
        </w:rPr>
        <w:t>vertice</w:t>
      </w:r>
      <w:proofErr w:type="spellEnd"/>
      <w:r w:rsidRPr="0008703B">
        <w:rPr>
          <w:rFonts w:ascii="Courier New" w:hAnsi="Courier New" w:cs="Courier New"/>
          <w:sz w:val="20"/>
          <w:szCs w:val="20"/>
          <w:lang w:val="en-US"/>
        </w:rPr>
        <w:t>):</w:t>
      </w:r>
    </w:p>
    <w:p w14:paraId="17CC5E3F"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lang w:val="en-US"/>
        </w:rPr>
        <w:tab/>
      </w:r>
      <w:r w:rsidRPr="0008703B">
        <w:rPr>
          <w:rFonts w:ascii="Courier New" w:hAnsi="Courier New" w:cs="Courier New"/>
          <w:sz w:val="20"/>
          <w:szCs w:val="20"/>
          <w:lang w:val="en-US"/>
        </w:rPr>
        <w:tab/>
      </w:r>
      <w:r w:rsidRPr="0008703B">
        <w:rPr>
          <w:rFonts w:ascii="Courier New" w:hAnsi="Courier New" w:cs="Courier New"/>
          <w:sz w:val="20"/>
          <w:szCs w:val="20"/>
          <w:lang w:val="en-US"/>
        </w:rPr>
        <w:tab/>
      </w:r>
      <w:proofErr w:type="spellStart"/>
      <w:r w:rsidRPr="0008703B">
        <w:rPr>
          <w:rFonts w:ascii="Courier New" w:hAnsi="Courier New" w:cs="Courier New"/>
          <w:sz w:val="20"/>
          <w:szCs w:val="20"/>
        </w:rPr>
        <w:t>nueva_distancia</w:t>
      </w:r>
      <w:proofErr w:type="spellEnd"/>
      <w:r w:rsidRPr="0008703B">
        <w:rPr>
          <w:rFonts w:ascii="Courier New" w:hAnsi="Courier New" w:cs="Courier New"/>
          <w:sz w:val="20"/>
          <w:szCs w:val="20"/>
        </w:rPr>
        <w:t xml:space="preserve"> = </w:t>
      </w:r>
      <w:proofErr w:type="spellStart"/>
      <w:r w:rsidRPr="0008703B">
        <w:rPr>
          <w:rFonts w:ascii="Courier New" w:hAnsi="Courier New" w:cs="Courier New"/>
          <w:sz w:val="20"/>
          <w:szCs w:val="20"/>
        </w:rPr>
        <w:t>distancia_actual</w:t>
      </w:r>
      <w:proofErr w:type="spellEnd"/>
      <w:r w:rsidRPr="0008703B">
        <w:rPr>
          <w:rFonts w:ascii="Courier New" w:hAnsi="Courier New" w:cs="Courier New"/>
          <w:sz w:val="20"/>
          <w:szCs w:val="20"/>
        </w:rPr>
        <w:t xml:space="preserve"> + </w:t>
      </w:r>
      <w:proofErr w:type="spellStart"/>
      <w:r w:rsidRPr="0008703B">
        <w:rPr>
          <w:rFonts w:ascii="Courier New" w:hAnsi="Courier New" w:cs="Courier New"/>
          <w:sz w:val="20"/>
          <w:szCs w:val="20"/>
        </w:rPr>
        <w:t>grafo.distancia</w:t>
      </w:r>
      <w:proofErr w:type="spellEnd"/>
      <w:r w:rsidRPr="0008703B">
        <w:rPr>
          <w:rFonts w:ascii="Courier New" w:hAnsi="Courier New" w:cs="Courier New"/>
          <w:sz w:val="20"/>
          <w:szCs w:val="20"/>
        </w:rPr>
        <w:t>(</w:t>
      </w:r>
      <w:proofErr w:type="spellStart"/>
      <w:r w:rsidRPr="0008703B">
        <w:rPr>
          <w:rFonts w:ascii="Courier New" w:hAnsi="Courier New" w:cs="Courier New"/>
          <w:sz w:val="20"/>
          <w:szCs w:val="20"/>
        </w:rPr>
        <w:t>vertice,ady</w:t>
      </w:r>
      <w:proofErr w:type="spellEnd"/>
      <w:r w:rsidRPr="0008703B">
        <w:rPr>
          <w:rFonts w:ascii="Courier New" w:hAnsi="Courier New" w:cs="Courier New"/>
          <w:sz w:val="20"/>
          <w:szCs w:val="20"/>
        </w:rPr>
        <w:t>)</w:t>
      </w:r>
    </w:p>
    <w:p w14:paraId="1648589A"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proofErr w:type="spellStart"/>
      <w:r w:rsidRPr="0008703B">
        <w:rPr>
          <w:rFonts w:ascii="Courier New" w:hAnsi="Courier New" w:cs="Courier New"/>
          <w:sz w:val="20"/>
          <w:szCs w:val="20"/>
        </w:rPr>
        <w:t>if</w:t>
      </w:r>
      <w:proofErr w:type="spellEnd"/>
      <w:r w:rsidRPr="0008703B">
        <w:rPr>
          <w:rFonts w:ascii="Courier New" w:hAnsi="Courier New" w:cs="Courier New"/>
          <w:sz w:val="20"/>
          <w:szCs w:val="20"/>
        </w:rPr>
        <w:t xml:space="preserve"> </w:t>
      </w:r>
      <w:proofErr w:type="spellStart"/>
      <w:r w:rsidRPr="0008703B">
        <w:rPr>
          <w:rFonts w:ascii="Courier New" w:hAnsi="Courier New" w:cs="Courier New"/>
          <w:sz w:val="20"/>
          <w:szCs w:val="20"/>
        </w:rPr>
        <w:t>nueva_distancia</w:t>
      </w:r>
      <w:proofErr w:type="spellEnd"/>
      <w:r w:rsidRPr="0008703B">
        <w:rPr>
          <w:rFonts w:ascii="Courier New" w:hAnsi="Courier New" w:cs="Courier New"/>
          <w:sz w:val="20"/>
          <w:szCs w:val="20"/>
        </w:rPr>
        <w:t xml:space="preserve"> &lt; tabla[</w:t>
      </w:r>
      <w:proofErr w:type="spellStart"/>
      <w:r w:rsidRPr="0008703B">
        <w:rPr>
          <w:rFonts w:ascii="Courier New" w:hAnsi="Courier New" w:cs="Courier New"/>
          <w:sz w:val="20"/>
          <w:szCs w:val="20"/>
        </w:rPr>
        <w:t>ady</w:t>
      </w:r>
      <w:proofErr w:type="spellEnd"/>
      <w:r w:rsidRPr="0008703B">
        <w:rPr>
          <w:rFonts w:ascii="Courier New" w:hAnsi="Courier New" w:cs="Courier New"/>
          <w:sz w:val="20"/>
          <w:szCs w:val="20"/>
        </w:rPr>
        <w:t>]["distancia"]:</w:t>
      </w:r>
    </w:p>
    <w:p w14:paraId="707BCAE2"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t>tabla[</w:t>
      </w:r>
      <w:proofErr w:type="spellStart"/>
      <w:r w:rsidRPr="0008703B">
        <w:rPr>
          <w:rFonts w:ascii="Courier New" w:hAnsi="Courier New" w:cs="Courier New"/>
          <w:sz w:val="20"/>
          <w:szCs w:val="20"/>
        </w:rPr>
        <w:t>ady</w:t>
      </w:r>
      <w:proofErr w:type="spellEnd"/>
      <w:r w:rsidRPr="0008703B">
        <w:rPr>
          <w:rFonts w:ascii="Courier New" w:hAnsi="Courier New" w:cs="Courier New"/>
          <w:sz w:val="20"/>
          <w:szCs w:val="20"/>
        </w:rPr>
        <w:t xml:space="preserve">]["distancia"] = </w:t>
      </w:r>
      <w:proofErr w:type="spellStart"/>
      <w:r w:rsidRPr="0008703B">
        <w:rPr>
          <w:rFonts w:ascii="Courier New" w:hAnsi="Courier New" w:cs="Courier New"/>
          <w:sz w:val="20"/>
          <w:szCs w:val="20"/>
        </w:rPr>
        <w:t>nueva_distancia</w:t>
      </w:r>
      <w:proofErr w:type="spellEnd"/>
    </w:p>
    <w:p w14:paraId="5823301E"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r>
      <w:r w:rsidRPr="0008703B">
        <w:rPr>
          <w:rFonts w:ascii="Courier New" w:hAnsi="Courier New" w:cs="Courier New"/>
          <w:sz w:val="20"/>
          <w:szCs w:val="20"/>
        </w:rPr>
        <w:tab/>
        <w:t>tabla[</w:t>
      </w:r>
      <w:proofErr w:type="spellStart"/>
      <w:r w:rsidRPr="0008703B">
        <w:rPr>
          <w:rFonts w:ascii="Courier New" w:hAnsi="Courier New" w:cs="Courier New"/>
          <w:sz w:val="20"/>
          <w:szCs w:val="20"/>
        </w:rPr>
        <w:t>ady</w:t>
      </w:r>
      <w:proofErr w:type="spellEnd"/>
      <w:r w:rsidRPr="0008703B">
        <w:rPr>
          <w:rFonts w:ascii="Courier New" w:hAnsi="Courier New" w:cs="Courier New"/>
          <w:sz w:val="20"/>
          <w:szCs w:val="20"/>
        </w:rPr>
        <w:t xml:space="preserve">]["anterior"] = </w:t>
      </w:r>
      <w:proofErr w:type="spellStart"/>
      <w:r w:rsidRPr="0008703B">
        <w:rPr>
          <w:rFonts w:ascii="Courier New" w:hAnsi="Courier New" w:cs="Courier New"/>
          <w:sz w:val="20"/>
          <w:szCs w:val="20"/>
        </w:rPr>
        <w:t>vertice</w:t>
      </w:r>
      <w:proofErr w:type="spellEnd"/>
    </w:p>
    <w:p w14:paraId="58F9DE04"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
    <w:p w14:paraId="04C7279B" w14:textId="77777777" w:rsidR="0008703B" w:rsidRPr="0008703B" w:rsidRDefault="0008703B" w:rsidP="0008703B">
      <w:pPr>
        <w:shd w:val="clear" w:color="auto" w:fill="FFBF7B" w:themeFill="accent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8703B">
        <w:rPr>
          <w:rFonts w:ascii="Courier New" w:hAnsi="Courier New" w:cs="Courier New"/>
          <w:sz w:val="20"/>
          <w:szCs w:val="20"/>
        </w:rPr>
        <w:tab/>
      </w:r>
      <w:proofErr w:type="spellStart"/>
      <w:r w:rsidRPr="0008703B">
        <w:rPr>
          <w:rFonts w:ascii="Courier New" w:hAnsi="Courier New" w:cs="Courier New"/>
          <w:sz w:val="20"/>
          <w:szCs w:val="20"/>
        </w:rPr>
        <w:t>return</w:t>
      </w:r>
      <w:proofErr w:type="spellEnd"/>
      <w:r w:rsidRPr="0008703B">
        <w:rPr>
          <w:rFonts w:ascii="Courier New" w:hAnsi="Courier New" w:cs="Courier New"/>
          <w:sz w:val="20"/>
          <w:szCs w:val="20"/>
        </w:rPr>
        <w:t xml:space="preserve"> tabla</w:t>
      </w:r>
    </w:p>
    <w:p w14:paraId="611D053B" w14:textId="77777777" w:rsidR="002C39FC" w:rsidRDefault="002C39FC" w:rsidP="00AB21F7">
      <w:pPr>
        <w:ind w:left="643"/>
      </w:pPr>
    </w:p>
    <w:p w14:paraId="773FC8DB" w14:textId="77777777" w:rsidR="002C39FC" w:rsidRDefault="002C39FC" w:rsidP="00AB21F7">
      <w:pPr>
        <w:ind w:left="643"/>
      </w:pPr>
    </w:p>
    <w:p w14:paraId="1EE6CD6B" w14:textId="039D8B57" w:rsidR="00514357" w:rsidRDefault="00146729" w:rsidP="00514357">
      <w:pPr>
        <w:pStyle w:val="Ttulo2"/>
      </w:pPr>
      <w:r>
        <w:t>FLOYD-WARSHALL</w:t>
      </w:r>
    </w:p>
    <w:p w14:paraId="4DF74B11" w14:textId="516315D2" w:rsidR="00CF68FC" w:rsidRDefault="006B501E" w:rsidP="006B501E">
      <w:pPr>
        <w:pStyle w:val="Ttulo2"/>
        <w:numPr>
          <w:ilvl w:val="0"/>
          <w:numId w:val="0"/>
        </w:numPr>
        <w:ind w:left="283"/>
        <w:jc w:val="center"/>
      </w:pPr>
      <w:r>
        <w:rPr>
          <w:noProof/>
        </w:rPr>
        <w:lastRenderedPageBreak/>
        <w:drawing>
          <wp:inline distT="0" distB="0" distL="0" distR="0" wp14:anchorId="13F26232" wp14:editId="4CB83200">
            <wp:extent cx="5274945" cy="232600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945" cy="2326005"/>
                    </a:xfrm>
                    <a:prstGeom prst="rect">
                      <a:avLst/>
                    </a:prstGeom>
                  </pic:spPr>
                </pic:pic>
              </a:graphicData>
            </a:graphic>
          </wp:inline>
        </w:drawing>
      </w:r>
    </w:p>
    <w:p w14:paraId="614901BD" w14:textId="57ACF9F0" w:rsidR="006B501E" w:rsidRDefault="006B501E" w:rsidP="006B501E">
      <w:pPr>
        <w:pStyle w:val="Ttulo2"/>
        <w:numPr>
          <w:ilvl w:val="0"/>
          <w:numId w:val="0"/>
        </w:numPr>
        <w:ind w:left="283"/>
        <w:jc w:val="center"/>
      </w:pPr>
      <w:r>
        <w:rPr>
          <w:noProof/>
        </w:rPr>
        <w:drawing>
          <wp:inline distT="0" distB="0" distL="0" distR="0" wp14:anchorId="47C43D50" wp14:editId="76FCB4B2">
            <wp:extent cx="5274945" cy="2792095"/>
            <wp:effectExtent l="0" t="0" r="0"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945" cy="2792095"/>
                    </a:xfrm>
                    <a:prstGeom prst="rect">
                      <a:avLst/>
                    </a:prstGeom>
                  </pic:spPr>
                </pic:pic>
              </a:graphicData>
            </a:graphic>
          </wp:inline>
        </w:drawing>
      </w:r>
    </w:p>
    <w:p w14:paraId="21FD4DF9" w14:textId="4078B7D1" w:rsidR="006B501E" w:rsidRDefault="00A42AD0" w:rsidP="006B501E">
      <w:pPr>
        <w:pStyle w:val="Ttulo2"/>
        <w:numPr>
          <w:ilvl w:val="0"/>
          <w:numId w:val="0"/>
        </w:numPr>
        <w:ind w:left="283"/>
      </w:pPr>
      <w:r>
        <w:rPr>
          <w:noProof/>
        </w:rPr>
        <w:lastRenderedPageBreak/>
        <w:drawing>
          <wp:inline distT="0" distB="0" distL="0" distR="0" wp14:anchorId="30A976DC" wp14:editId="2EC61589">
            <wp:extent cx="5274945" cy="284797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945" cy="2847975"/>
                    </a:xfrm>
                    <a:prstGeom prst="rect">
                      <a:avLst/>
                    </a:prstGeom>
                  </pic:spPr>
                </pic:pic>
              </a:graphicData>
            </a:graphic>
          </wp:inline>
        </w:drawing>
      </w:r>
      <w:r>
        <w:rPr>
          <w:noProof/>
        </w:rPr>
        <w:drawing>
          <wp:inline distT="0" distB="0" distL="0" distR="0" wp14:anchorId="7230A68A" wp14:editId="2D138CB1">
            <wp:extent cx="5274945" cy="284734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945" cy="2847340"/>
                    </a:xfrm>
                    <a:prstGeom prst="rect">
                      <a:avLst/>
                    </a:prstGeom>
                  </pic:spPr>
                </pic:pic>
              </a:graphicData>
            </a:graphic>
          </wp:inline>
        </w:drawing>
      </w:r>
    </w:p>
    <w:p w14:paraId="6AEDD167" w14:textId="3F80ED14" w:rsidR="0008703B" w:rsidRDefault="00A42AD0" w:rsidP="0008703B">
      <w:pPr>
        <w:ind w:left="283"/>
      </w:pPr>
      <w:r>
        <w:rPr>
          <w:noProof/>
        </w:rPr>
        <w:lastRenderedPageBreak/>
        <w:drawing>
          <wp:inline distT="0" distB="0" distL="0" distR="0" wp14:anchorId="337B1474" wp14:editId="701867AF">
            <wp:extent cx="5274945" cy="31324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945" cy="3132455"/>
                    </a:xfrm>
                    <a:prstGeom prst="rect">
                      <a:avLst/>
                    </a:prstGeom>
                  </pic:spPr>
                </pic:pic>
              </a:graphicData>
            </a:graphic>
          </wp:inline>
        </w:drawing>
      </w:r>
      <w:r w:rsidR="00FC76E5">
        <w:rPr>
          <w:noProof/>
        </w:rPr>
        <w:drawing>
          <wp:inline distT="0" distB="0" distL="0" distR="0" wp14:anchorId="33CAE889" wp14:editId="44B06E36">
            <wp:extent cx="5274945" cy="503047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191">
                      <a:extLst>
                        <a:ext uri="{28A0092B-C50C-407E-A947-70E740481C1C}">
                          <a14:useLocalDpi xmlns:a14="http://schemas.microsoft.com/office/drawing/2010/main" val="0"/>
                        </a:ext>
                      </a:extLst>
                    </a:blip>
                    <a:stretch>
                      <a:fillRect/>
                    </a:stretch>
                  </pic:blipFill>
                  <pic:spPr>
                    <a:xfrm>
                      <a:off x="0" y="0"/>
                      <a:ext cx="5274945" cy="5030470"/>
                    </a:xfrm>
                    <a:prstGeom prst="rect">
                      <a:avLst/>
                    </a:prstGeom>
                  </pic:spPr>
                </pic:pic>
              </a:graphicData>
            </a:graphic>
          </wp:inline>
        </w:drawing>
      </w:r>
    </w:p>
    <w:p w14:paraId="5013DB7A" w14:textId="4DBFBA73" w:rsidR="00FC76E5" w:rsidRDefault="00FC76E5" w:rsidP="0008703B">
      <w:pPr>
        <w:ind w:left="283"/>
      </w:pPr>
      <w:r>
        <w:rPr>
          <w:noProof/>
        </w:rPr>
        <w:lastRenderedPageBreak/>
        <w:drawing>
          <wp:inline distT="0" distB="0" distL="0" distR="0" wp14:anchorId="4F60A91D" wp14:editId="68FE8C11">
            <wp:extent cx="5274945" cy="2470785"/>
            <wp:effectExtent l="0" t="0" r="0" b="571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945" cy="2470785"/>
                    </a:xfrm>
                    <a:prstGeom prst="rect">
                      <a:avLst/>
                    </a:prstGeom>
                  </pic:spPr>
                </pic:pic>
              </a:graphicData>
            </a:graphic>
          </wp:inline>
        </w:drawing>
      </w:r>
    </w:p>
    <w:p w14:paraId="004A3648" w14:textId="03868354" w:rsidR="00146729" w:rsidRPr="0008703B" w:rsidRDefault="00146729" w:rsidP="0008703B">
      <w:pPr>
        <w:pStyle w:val="Ttulo2"/>
        <w:numPr>
          <w:ilvl w:val="0"/>
          <w:numId w:val="0"/>
        </w:numPr>
        <w:rPr>
          <w:sz w:val="32"/>
          <w:szCs w:val="36"/>
        </w:rPr>
      </w:pPr>
      <w:r w:rsidRPr="0008703B">
        <w:rPr>
          <w:sz w:val="32"/>
          <w:szCs w:val="36"/>
        </w:rPr>
        <w:t>ARBOL DE EXPANSION MINIMO</w:t>
      </w:r>
    </w:p>
    <w:p w14:paraId="5A68D65A" w14:textId="747D9A92" w:rsidR="00146729" w:rsidRDefault="00146729" w:rsidP="00356342">
      <w:pPr>
        <w:pStyle w:val="Ttulo2"/>
      </w:pPr>
      <w:r>
        <w:t>PRIM</w:t>
      </w:r>
    </w:p>
    <w:p w14:paraId="43002C6F" w14:textId="77777777" w:rsidR="003B746D" w:rsidRPr="003B746D" w:rsidRDefault="003B746D" w:rsidP="003B746D">
      <w:pPr>
        <w:spacing w:before="100" w:beforeAutospacing="1" w:after="100" w:afterAutospacing="1"/>
      </w:pPr>
      <w:r w:rsidRPr="003B746D">
        <w:t>Un árbol (</w:t>
      </w:r>
      <w:proofErr w:type="spellStart"/>
      <w:r w:rsidRPr="003B746D">
        <w:t>spanning</w:t>
      </w:r>
      <w:proofErr w:type="spellEnd"/>
      <w:r w:rsidRPr="003B746D">
        <w:t xml:space="preserve"> </w:t>
      </w:r>
      <w:proofErr w:type="spellStart"/>
      <w:r w:rsidRPr="003B746D">
        <w:t>tree</w:t>
      </w:r>
      <w:proofErr w:type="spellEnd"/>
      <w:r w:rsidRPr="003B746D">
        <w:t>) → grafo sin ciclos y conexo</w:t>
      </w:r>
    </w:p>
    <w:p w14:paraId="78B5673A" w14:textId="77777777" w:rsidR="003B746D" w:rsidRPr="003B746D" w:rsidRDefault="003B746D" w:rsidP="003B746D">
      <w:pPr>
        <w:spacing w:before="100" w:beforeAutospacing="1" w:after="100" w:afterAutospacing="1"/>
      </w:pPr>
      <w:r w:rsidRPr="003B746D">
        <w:t xml:space="preserve">Este algoritmo busca el </w:t>
      </w:r>
      <w:proofErr w:type="spellStart"/>
      <w:r w:rsidRPr="003B746D">
        <w:t>spanning</w:t>
      </w:r>
      <w:proofErr w:type="spellEnd"/>
      <w:r w:rsidRPr="003B746D">
        <w:t xml:space="preserve"> </w:t>
      </w:r>
      <w:proofErr w:type="spellStart"/>
      <w:r w:rsidRPr="003B746D">
        <w:t>tree</w:t>
      </w:r>
      <w:proofErr w:type="spellEnd"/>
      <w:r w:rsidRPr="003B746D">
        <w:t xml:space="preserve"> mínimo: al recorrer los pesos de las aristas, tenga que gastar lo menor posible para llegar de un vértice a otro. Quiero tener todos conectados entre sí con el menor peso posible.</w:t>
      </w:r>
    </w:p>
    <w:p w14:paraId="62461228" w14:textId="77777777" w:rsidR="003B746D" w:rsidRPr="003B746D" w:rsidRDefault="003B746D" w:rsidP="00E56C6B">
      <w:pPr>
        <w:numPr>
          <w:ilvl w:val="0"/>
          <w:numId w:val="91"/>
        </w:numPr>
        <w:spacing w:before="100" w:beforeAutospacing="1" w:after="100" w:afterAutospacing="1"/>
      </w:pPr>
      <w:r w:rsidRPr="003B746D">
        <w:t>Forman un árbol que incluya todos los vértices</w:t>
      </w:r>
    </w:p>
    <w:p w14:paraId="35336C90" w14:textId="77777777" w:rsidR="003B746D" w:rsidRPr="003B746D" w:rsidRDefault="003B746D" w:rsidP="00E56C6B">
      <w:pPr>
        <w:numPr>
          <w:ilvl w:val="0"/>
          <w:numId w:val="91"/>
        </w:numPr>
        <w:spacing w:before="100" w:beforeAutospacing="1" w:after="100" w:afterAutospacing="1"/>
      </w:pPr>
      <w:r w:rsidRPr="003B746D">
        <w:t xml:space="preserve">Tiene la suma mínima de pesos entre todos los árboles que se pueden formar a partir del </w:t>
      </w:r>
      <w:proofErr w:type="spellStart"/>
      <w:r w:rsidRPr="003B746D">
        <w:t>gráfo</w:t>
      </w:r>
      <w:proofErr w:type="spellEnd"/>
      <w:r w:rsidRPr="003B746D">
        <w:t>.</w:t>
      </w:r>
    </w:p>
    <w:p w14:paraId="10D89699" w14:textId="77777777" w:rsidR="003B746D" w:rsidRPr="003B746D" w:rsidRDefault="003B746D" w:rsidP="003B746D">
      <w:pPr>
        <w:spacing w:before="100" w:beforeAutospacing="1" w:after="100" w:afterAutospacing="1"/>
      </w:pPr>
      <w:r w:rsidRPr="003B746D">
        <w:t>Los pasos para implementar el algoritmo de Prim son los siguientes:</w:t>
      </w:r>
    </w:p>
    <w:p w14:paraId="60162D98" w14:textId="77777777" w:rsidR="003B746D" w:rsidRPr="003B746D" w:rsidRDefault="003B746D" w:rsidP="00E56C6B">
      <w:pPr>
        <w:numPr>
          <w:ilvl w:val="0"/>
          <w:numId w:val="92"/>
        </w:numPr>
        <w:spacing w:before="100" w:beforeAutospacing="1" w:after="100" w:afterAutospacing="1"/>
      </w:pPr>
      <w:r w:rsidRPr="003B746D">
        <w:t>Inicializar el árbol de expansión mínimo con un vértice elegido al azar.</w:t>
      </w:r>
    </w:p>
    <w:p w14:paraId="4DDFFB08" w14:textId="77777777" w:rsidR="003B746D" w:rsidRPr="003B746D" w:rsidRDefault="003B746D" w:rsidP="00E56C6B">
      <w:pPr>
        <w:numPr>
          <w:ilvl w:val="0"/>
          <w:numId w:val="92"/>
        </w:numPr>
        <w:spacing w:before="100" w:beforeAutospacing="1" w:after="100" w:afterAutospacing="1"/>
      </w:pPr>
      <w:r w:rsidRPr="003B746D">
        <w:t xml:space="preserve">Encontrar todas las aristas que conectan el vértice a nuevos vértices, elegir la mínima y agregarla al árbol. A medida que se agregan vértices al árbol se amplia la cantidad de aristas que podemos elegir, la única condición es que esa arista no lleve a un vértice ya agregado al </w:t>
      </w:r>
      <w:proofErr w:type="spellStart"/>
      <w:r w:rsidRPr="003B746D">
        <w:t>arbol</w:t>
      </w:r>
      <w:proofErr w:type="spellEnd"/>
      <w:r w:rsidRPr="003B746D">
        <w:t>.</w:t>
      </w:r>
    </w:p>
    <w:p w14:paraId="24AE4171" w14:textId="77777777" w:rsidR="003B746D" w:rsidRPr="003B746D" w:rsidRDefault="003B746D" w:rsidP="00E56C6B">
      <w:pPr>
        <w:numPr>
          <w:ilvl w:val="0"/>
          <w:numId w:val="92"/>
        </w:numPr>
        <w:spacing w:before="100" w:beforeAutospacing="1" w:after="100" w:afterAutospacing="1"/>
      </w:pPr>
      <w:r w:rsidRPr="003B746D">
        <w:t>Seguir repitiendo el paso 2 hasta que obtengamos un árbol de expansión mínimo.</w:t>
      </w:r>
    </w:p>
    <w:p w14:paraId="707685A4" w14:textId="52678383" w:rsidR="003B746D" w:rsidRDefault="003B746D" w:rsidP="003B746D">
      <w:pPr>
        <w:ind w:left="360"/>
      </w:pPr>
      <w:r>
        <w:lastRenderedPageBreak/>
        <w:fldChar w:fldCharType="begin"/>
      </w:r>
      <w:r>
        <w:instrText xml:space="preserve"> INCLUDEPICTURE "https://youthful-holly-615.notion.site/image/https%3A%2F%2Fs3-us-west-2.amazonaws.com%2Fsecure.notion-static.com%2F8c09ab0a-e2da-4d6d-934c-1c7e7217f394%2FUntitled.png?table=block&amp;id=a5bb5a89-7f1b-4d57-9bb0-d45335a242ec&amp;spaceId=a1e55095-a6d7-4703-bbe3-41ed0f6025ee&amp;width=1740&amp;userId=&amp;cache=v2" \* MERGEFORMATINET </w:instrText>
      </w:r>
      <w:r>
        <w:fldChar w:fldCharType="separate"/>
      </w:r>
      <w:r>
        <w:rPr>
          <w:noProof/>
        </w:rPr>
        <w:drawing>
          <wp:inline distT="0" distB="0" distL="0" distR="0" wp14:anchorId="17609D12" wp14:editId="7125CE48">
            <wp:extent cx="5274945" cy="318008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945" cy="3180080"/>
                    </a:xfrm>
                    <a:prstGeom prst="rect">
                      <a:avLst/>
                    </a:prstGeom>
                    <a:noFill/>
                    <a:ln>
                      <a:noFill/>
                    </a:ln>
                  </pic:spPr>
                </pic:pic>
              </a:graphicData>
            </a:graphic>
          </wp:inline>
        </w:drawing>
      </w:r>
      <w:r>
        <w:fldChar w:fldCharType="end"/>
      </w:r>
    </w:p>
    <w:p w14:paraId="119FB93F" w14:textId="7ABB2FE3" w:rsidR="00C36E4B" w:rsidRDefault="00C36E4B" w:rsidP="00C36E4B">
      <w:pPr>
        <w:ind w:left="283"/>
      </w:pPr>
    </w:p>
    <w:p w14:paraId="4DE6496B" w14:textId="77777777" w:rsidR="003B746D" w:rsidRDefault="003B746D" w:rsidP="003B746D">
      <w:pPr>
        <w:pStyle w:val="NormalWeb"/>
      </w:pPr>
      <w:r>
        <w:t xml:space="preserve">Voy agregando al </w:t>
      </w:r>
      <w:proofErr w:type="spellStart"/>
      <w:r>
        <w:t>spanning</w:t>
      </w:r>
      <w:proofErr w:type="spellEnd"/>
      <w:r>
        <w:t xml:space="preserve"> </w:t>
      </w:r>
      <w:proofErr w:type="spellStart"/>
      <w:r>
        <w:t>tree</w:t>
      </w:r>
      <w:proofErr w:type="spellEnd"/>
      <w:r>
        <w:t xml:space="preserve"> un vértice a la vez. Cuando me quedo con la arista mínima, </w:t>
      </w:r>
      <w:proofErr w:type="spellStart"/>
      <w:r>
        <w:t>osea</w:t>
      </w:r>
      <w:proofErr w:type="spellEnd"/>
      <w:r>
        <w:t xml:space="preserve"> me quedo con el vértice también y repito. </w:t>
      </w:r>
      <w:proofErr w:type="spellStart"/>
      <w:r>
        <w:t>Empece</w:t>
      </w:r>
      <w:proofErr w:type="spellEnd"/>
      <w:r>
        <w:t xml:space="preserve"> por el 4, me conecte al 9 después al 10 y por ultimo al 5 (esto sigue pero a modo de ejemplo). Después la mínima sería 4 (de 5 a 4) pero ya esta conectado entonces eso no lo puedo hacer.</w:t>
      </w:r>
    </w:p>
    <w:p w14:paraId="07E601CE" w14:textId="4EFE6987" w:rsidR="003B746D" w:rsidRDefault="003B746D" w:rsidP="003B746D">
      <w:r>
        <w:fldChar w:fldCharType="begin"/>
      </w:r>
      <w:r>
        <w:instrText xml:space="preserve"> INCLUDEPICTURE "https://youthful-holly-615.notion.site/image/https%3A%2F%2Fs3-us-west-2.amazonaws.com%2Fsecure.notion-static.com%2F51029159-2d59-4dff-8c51-7602119c82f3%2FUntitled.png?table=block&amp;id=5634f7bb-5981-4d95-84af-47c69a75a059&amp;spaceId=a1e55095-a6d7-4703-bbe3-41ed0f6025ee&amp;width=1590&amp;userId=&amp;cache=v2" \* MERGEFORMATINET </w:instrText>
      </w:r>
      <w:r>
        <w:fldChar w:fldCharType="separate"/>
      </w:r>
      <w:r>
        <w:rPr>
          <w:noProof/>
        </w:rPr>
        <w:drawing>
          <wp:inline distT="0" distB="0" distL="0" distR="0" wp14:anchorId="3003411F" wp14:editId="782F7091">
            <wp:extent cx="5274945" cy="340804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945" cy="3408045"/>
                    </a:xfrm>
                    <a:prstGeom prst="rect">
                      <a:avLst/>
                    </a:prstGeom>
                    <a:noFill/>
                    <a:ln>
                      <a:noFill/>
                    </a:ln>
                  </pic:spPr>
                </pic:pic>
              </a:graphicData>
            </a:graphic>
          </wp:inline>
        </w:drawing>
      </w:r>
      <w:r>
        <w:fldChar w:fldCharType="end"/>
      </w:r>
    </w:p>
    <w:p w14:paraId="2FBBE2D9" w14:textId="0AC04683" w:rsidR="003B746D" w:rsidRDefault="003B746D" w:rsidP="00C36E4B">
      <w:pPr>
        <w:ind w:left="283"/>
      </w:pPr>
    </w:p>
    <w:p w14:paraId="3DD0EF69" w14:textId="0B84554A" w:rsidR="003B746D" w:rsidRDefault="003B746D" w:rsidP="003B746D">
      <w:r>
        <w:t xml:space="preserve">Ahora </w:t>
      </w:r>
      <w:proofErr w:type="spellStart"/>
      <w:r>
        <w:t>veamoslo</w:t>
      </w:r>
      <w:proofErr w:type="spellEnd"/>
      <w:r>
        <w:t xml:space="preserve"> más lindo. Lo que pasa es que empiezo con un vértice y hago crecer mi árbol agregando aristas (todas las posibles son las que tengo un vértice en mi </w:t>
      </w:r>
      <w:r>
        <w:lastRenderedPageBreak/>
        <w:t>árbol)</w:t>
      </w:r>
      <w:r w:rsidR="000C29F1">
        <w:rPr>
          <w:noProof/>
        </w:rPr>
        <w:drawing>
          <wp:inline distT="0" distB="0" distL="0" distR="0" wp14:anchorId="6EC8A37D" wp14:editId="78826EF9">
            <wp:extent cx="5274945" cy="335407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945" cy="3354070"/>
                    </a:xfrm>
                    <a:prstGeom prst="rect">
                      <a:avLst/>
                    </a:prstGeom>
                  </pic:spPr>
                </pic:pic>
              </a:graphicData>
            </a:graphic>
          </wp:inline>
        </w:drawing>
      </w:r>
    </w:p>
    <w:p w14:paraId="0D5DC82A" w14:textId="3BB222C3" w:rsidR="003B746D" w:rsidRDefault="00D11B29" w:rsidP="00C36E4B">
      <w:pPr>
        <w:ind w:left="283"/>
      </w:pPr>
      <w:r>
        <w:rPr>
          <w:noProof/>
        </w:rPr>
        <w:drawing>
          <wp:inline distT="0" distB="0" distL="0" distR="0" wp14:anchorId="11C9378C" wp14:editId="4762FDDF">
            <wp:extent cx="5274945" cy="35560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945" cy="3556000"/>
                    </a:xfrm>
                    <a:prstGeom prst="rect">
                      <a:avLst/>
                    </a:prstGeom>
                  </pic:spPr>
                </pic:pic>
              </a:graphicData>
            </a:graphic>
          </wp:inline>
        </w:drawing>
      </w:r>
    </w:p>
    <w:p w14:paraId="3BEC6902" w14:textId="77E99898" w:rsidR="00D11B29" w:rsidRDefault="00CF68FC" w:rsidP="00C36E4B">
      <w:pPr>
        <w:ind w:left="283"/>
      </w:pPr>
      <w:r>
        <w:rPr>
          <w:noProof/>
        </w:rPr>
        <w:lastRenderedPageBreak/>
        <w:drawing>
          <wp:inline distT="0" distB="0" distL="0" distR="0" wp14:anchorId="578FE8B7" wp14:editId="77C96110">
            <wp:extent cx="5274945" cy="3296285"/>
            <wp:effectExtent l="0" t="0" r="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945" cy="3296285"/>
                    </a:xfrm>
                    <a:prstGeom prst="rect">
                      <a:avLst/>
                    </a:prstGeom>
                  </pic:spPr>
                </pic:pic>
              </a:graphicData>
            </a:graphic>
          </wp:inline>
        </w:drawing>
      </w:r>
    </w:p>
    <w:p w14:paraId="7BC3C78C" w14:textId="3EE5BBE4" w:rsidR="00146729" w:rsidRDefault="00146729" w:rsidP="00356342">
      <w:pPr>
        <w:pStyle w:val="Ttulo2"/>
      </w:pPr>
      <w:r>
        <w:t>KRUN</w:t>
      </w:r>
      <w:r w:rsidR="00847A3E">
        <w:t>SKAL</w:t>
      </w:r>
    </w:p>
    <w:p w14:paraId="740A3A19" w14:textId="77777777" w:rsidR="00847A3E" w:rsidRPr="00847A3E" w:rsidRDefault="00847A3E" w:rsidP="00847A3E">
      <w:pPr>
        <w:spacing w:before="100" w:beforeAutospacing="1" w:after="100" w:afterAutospacing="1"/>
      </w:pPr>
      <w:r w:rsidRPr="00847A3E">
        <w:t xml:space="preserve">En lugar de comenzar desde un vértice, el algoritmo de </w:t>
      </w:r>
      <w:proofErr w:type="spellStart"/>
      <w:r w:rsidRPr="00847A3E">
        <w:t>Kruskal</w:t>
      </w:r>
      <w:proofErr w:type="spellEnd"/>
      <w:r w:rsidRPr="00847A3E">
        <w:t xml:space="preserve"> ordena todos las aristas de bajo peso a alto y sigue agregando las aristas más bajas, ignorando aquellas aristas que creen un ciclo.</w:t>
      </w:r>
    </w:p>
    <w:p w14:paraId="4763BD6E" w14:textId="77777777" w:rsidR="00847A3E" w:rsidRPr="00847A3E" w:rsidRDefault="00847A3E" w:rsidP="00847A3E">
      <w:pPr>
        <w:spacing w:before="100" w:beforeAutospacing="1" w:after="100" w:afterAutospacing="1"/>
      </w:pPr>
      <w:r w:rsidRPr="00847A3E">
        <w:t xml:space="preserve">Se parte de las aristas con menor peso y se siguen agregando aristas hasta llegar al objetivo. Los pasos para implementar el algoritmo de </w:t>
      </w:r>
      <w:proofErr w:type="spellStart"/>
      <w:r w:rsidRPr="00847A3E">
        <w:t>Kruskal</w:t>
      </w:r>
      <w:proofErr w:type="spellEnd"/>
      <w:r w:rsidRPr="00847A3E">
        <w:t xml:space="preserve"> son los siguientes:</w:t>
      </w:r>
    </w:p>
    <w:p w14:paraId="5866F19D" w14:textId="77777777" w:rsidR="00847A3E" w:rsidRPr="00847A3E" w:rsidRDefault="00847A3E" w:rsidP="00E56C6B">
      <w:pPr>
        <w:numPr>
          <w:ilvl w:val="0"/>
          <w:numId w:val="90"/>
        </w:numPr>
        <w:spacing w:before="100" w:beforeAutospacing="1" w:after="100" w:afterAutospacing="1"/>
      </w:pPr>
      <w:r w:rsidRPr="00847A3E">
        <w:t>Ordenar todos las aristas de bajo peso a alto.</w:t>
      </w:r>
    </w:p>
    <w:p w14:paraId="004FE6E9" w14:textId="77777777" w:rsidR="00847A3E" w:rsidRPr="00847A3E" w:rsidRDefault="00847A3E" w:rsidP="00E56C6B">
      <w:pPr>
        <w:numPr>
          <w:ilvl w:val="0"/>
          <w:numId w:val="90"/>
        </w:numPr>
        <w:spacing w:before="100" w:beforeAutospacing="1" w:after="100" w:afterAutospacing="1"/>
      </w:pPr>
      <w:r w:rsidRPr="00847A3E">
        <w:t>Tomar la arista con el peso más bajo y agregarlo al árbol de expansión. Si agregar la arista crea un ciclo, rechazar esta arista.</w:t>
      </w:r>
    </w:p>
    <w:p w14:paraId="145A2814" w14:textId="77777777" w:rsidR="00847A3E" w:rsidRPr="00847A3E" w:rsidRDefault="00847A3E" w:rsidP="00E56C6B">
      <w:pPr>
        <w:numPr>
          <w:ilvl w:val="0"/>
          <w:numId w:val="90"/>
        </w:numPr>
        <w:spacing w:before="100" w:beforeAutospacing="1" w:after="100" w:afterAutospacing="1"/>
      </w:pPr>
      <w:r w:rsidRPr="00847A3E">
        <w:t>Seguir agregando aristas hasta llegar a todos los vértices.</w:t>
      </w:r>
    </w:p>
    <w:p w14:paraId="44B37F13" w14:textId="4C8FE454" w:rsidR="00847A3E" w:rsidRDefault="00847A3E" w:rsidP="00847A3E">
      <w:pPr>
        <w:ind w:left="360"/>
      </w:pPr>
      <w:r>
        <w:lastRenderedPageBreak/>
        <w:fldChar w:fldCharType="begin"/>
      </w:r>
      <w:r>
        <w:instrText xml:space="preserve"> INCLUDEPICTURE "https://youthful-holly-615.notion.site/image/https%3A%2F%2Fs3-us-west-2.amazonaws.com%2Fsecure.notion-static.com%2F98e9cd18-36cc-4933-8de7-0e52f2f95d5c%2FUntitled.png?table=block&amp;id=cf0f5929-d871-4ffd-a2d1-56016319d02a&amp;spaceId=a1e55095-a6d7-4703-bbe3-41ed0f6025ee&amp;width=1940&amp;userId=&amp;cache=v2" \* MERGEFORMATINET </w:instrText>
      </w:r>
      <w:r>
        <w:fldChar w:fldCharType="separate"/>
      </w:r>
      <w:r>
        <w:rPr>
          <w:noProof/>
        </w:rPr>
        <w:drawing>
          <wp:inline distT="0" distB="0" distL="0" distR="0" wp14:anchorId="7355FC0D" wp14:editId="32722A7F">
            <wp:extent cx="5274945" cy="2879090"/>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945" cy="2879090"/>
                    </a:xfrm>
                    <a:prstGeom prst="rect">
                      <a:avLst/>
                    </a:prstGeom>
                    <a:noFill/>
                    <a:ln>
                      <a:noFill/>
                    </a:ln>
                  </pic:spPr>
                </pic:pic>
              </a:graphicData>
            </a:graphic>
          </wp:inline>
        </w:drawing>
      </w:r>
      <w:r>
        <w:fldChar w:fldCharType="end"/>
      </w:r>
      <w:r w:rsidR="00C36E4B">
        <w:rPr>
          <w:noProof/>
        </w:rPr>
        <w:drawing>
          <wp:inline distT="0" distB="0" distL="0" distR="0" wp14:anchorId="4737592F" wp14:editId="1788C1C0">
            <wp:extent cx="5274945" cy="303974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945" cy="3039745"/>
                    </a:xfrm>
                    <a:prstGeom prst="rect">
                      <a:avLst/>
                    </a:prstGeom>
                  </pic:spPr>
                </pic:pic>
              </a:graphicData>
            </a:graphic>
          </wp:inline>
        </w:drawing>
      </w:r>
    </w:p>
    <w:p w14:paraId="0E65E609" w14:textId="7AE0521D" w:rsidR="00847A3E" w:rsidRDefault="00C36E4B" w:rsidP="00847A3E">
      <w:pPr>
        <w:pStyle w:val="Ttulo2"/>
        <w:numPr>
          <w:ilvl w:val="0"/>
          <w:numId w:val="0"/>
        </w:numPr>
        <w:ind w:left="643"/>
      </w:pPr>
      <w:r>
        <w:rPr>
          <w:noProof/>
        </w:rPr>
        <w:lastRenderedPageBreak/>
        <w:drawing>
          <wp:inline distT="0" distB="0" distL="0" distR="0" wp14:anchorId="0ABB0A8A" wp14:editId="3F45F9D0">
            <wp:extent cx="5274945" cy="335407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945" cy="3354070"/>
                    </a:xfrm>
                    <a:prstGeom prst="rect">
                      <a:avLst/>
                    </a:prstGeom>
                  </pic:spPr>
                </pic:pic>
              </a:graphicData>
            </a:graphic>
          </wp:inline>
        </w:drawing>
      </w:r>
    </w:p>
    <w:p w14:paraId="49E829F1" w14:textId="76B2ACA9" w:rsidR="00891912" w:rsidRDefault="00891912" w:rsidP="00891912">
      <w:pPr>
        <w:pStyle w:val="Ttulo1"/>
      </w:pPr>
      <w:r>
        <w:t>notas</w:t>
      </w:r>
      <w:r w:rsidR="00866CB0">
        <w:t>- FINALES/PRACTICAS</w:t>
      </w:r>
    </w:p>
    <w:p w14:paraId="771A5E25" w14:textId="499AAF65" w:rsidR="00A36659" w:rsidRPr="00A36659" w:rsidRDefault="00A36659" w:rsidP="00A36659"/>
    <w:p w14:paraId="101F298E" w14:textId="2165CCA0" w:rsidR="00AD6D19" w:rsidRDefault="00DE72F6" w:rsidP="00A36659">
      <w:r>
        <w:rPr>
          <w:noProof/>
        </w:rPr>
        <mc:AlternateContent>
          <mc:Choice Requires="wpi">
            <w:drawing>
              <wp:anchor distT="0" distB="0" distL="114300" distR="114300" simplePos="0" relativeHeight="251679744" behindDoc="0" locked="0" layoutInCell="1" allowOverlap="1" wp14:anchorId="5967DCC8" wp14:editId="71444559">
                <wp:simplePos x="0" y="0"/>
                <wp:positionH relativeFrom="column">
                  <wp:posOffset>1592352</wp:posOffset>
                </wp:positionH>
                <wp:positionV relativeFrom="paragraph">
                  <wp:posOffset>2073776</wp:posOffset>
                </wp:positionV>
                <wp:extent cx="678240" cy="18360"/>
                <wp:effectExtent l="38100" t="38100" r="33020" b="33020"/>
                <wp:wrapNone/>
                <wp:docPr id="207" name="Entrada de lápiz 207"/>
                <wp:cNvGraphicFramePr/>
                <a:graphic xmlns:a="http://schemas.openxmlformats.org/drawingml/2006/main">
                  <a:graphicData uri="http://schemas.microsoft.com/office/word/2010/wordprocessingInk">
                    <w14:contentPart bwMode="auto" r:id="rId201">
                      <w14:nvContentPartPr>
                        <w14:cNvContentPartPr/>
                      </w14:nvContentPartPr>
                      <w14:xfrm>
                        <a:off x="0" y="0"/>
                        <a:ext cx="678240" cy="18360"/>
                      </w14:xfrm>
                    </w14:contentPart>
                  </a:graphicData>
                </a:graphic>
              </wp:anchor>
            </w:drawing>
          </mc:Choice>
          <mc:Fallback>
            <w:pict>
              <v:shapetype w14:anchorId="7E5FBD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07" o:spid="_x0000_s1026" type="#_x0000_t75" style="position:absolute;margin-left:125.05pt;margin-top:162.95pt;width:54.1pt;height:2.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">
                <v:imagedata r:id="rId202" o:title=""/>
              </v:shape>
            </w:pict>
          </mc:Fallback>
        </mc:AlternateContent>
      </w:r>
      <w:r w:rsidR="007D03B0">
        <w:rPr>
          <w:noProof/>
        </w:rPr>
        <w:drawing>
          <wp:inline distT="0" distB="0" distL="0" distR="0" wp14:anchorId="49EF75DD" wp14:editId="73C1FCCB">
            <wp:extent cx="4584479" cy="3093295"/>
            <wp:effectExtent l="0" t="0" r="635"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03">
                      <a:extLst>
                        <a:ext uri="{28A0092B-C50C-407E-A947-70E740481C1C}">
                          <a14:useLocalDpi xmlns:a14="http://schemas.microsoft.com/office/drawing/2010/main" val="0"/>
                        </a:ext>
                      </a:extLst>
                    </a:blip>
                    <a:stretch>
                      <a:fillRect/>
                    </a:stretch>
                  </pic:blipFill>
                  <pic:spPr>
                    <a:xfrm>
                      <a:off x="0" y="0"/>
                      <a:ext cx="4590638" cy="3097450"/>
                    </a:xfrm>
                    <a:prstGeom prst="rect">
                      <a:avLst/>
                    </a:prstGeom>
                  </pic:spPr>
                </pic:pic>
              </a:graphicData>
            </a:graphic>
          </wp:inline>
        </w:drawing>
      </w:r>
    </w:p>
    <w:p w14:paraId="7916C7CB" w14:textId="42F82A9D" w:rsidR="00153033" w:rsidRDefault="006F05D1" w:rsidP="00A36659">
      <w:r>
        <w:rPr>
          <w:noProof/>
        </w:rPr>
        <w:lastRenderedPageBreak/>
        <mc:AlternateContent>
          <mc:Choice Requires="wpi">
            <w:drawing>
              <wp:anchor distT="0" distB="0" distL="114300" distR="114300" simplePos="0" relativeHeight="251809792" behindDoc="0" locked="0" layoutInCell="1" allowOverlap="1" wp14:anchorId="45879E87" wp14:editId="422A7C1E">
                <wp:simplePos x="0" y="0"/>
                <wp:positionH relativeFrom="column">
                  <wp:posOffset>2417500</wp:posOffset>
                </wp:positionH>
                <wp:positionV relativeFrom="paragraph">
                  <wp:posOffset>2684188</wp:posOffset>
                </wp:positionV>
                <wp:extent cx="360" cy="43200"/>
                <wp:effectExtent l="38100" t="38100" r="38100" b="45720"/>
                <wp:wrapNone/>
                <wp:docPr id="383" name="Entrada de lápiz 383"/>
                <wp:cNvGraphicFramePr/>
                <a:graphic xmlns:a="http://schemas.openxmlformats.org/drawingml/2006/main">
                  <a:graphicData uri="http://schemas.microsoft.com/office/word/2010/wordprocessingInk">
                    <w14:contentPart bwMode="auto" r:id="rId204">
                      <w14:nvContentPartPr>
                        <w14:cNvContentPartPr/>
                      </w14:nvContentPartPr>
                      <w14:xfrm>
                        <a:off x="0" y="0"/>
                        <a:ext cx="360" cy="43200"/>
                      </w14:xfrm>
                    </w14:contentPart>
                  </a:graphicData>
                </a:graphic>
              </wp:anchor>
            </w:drawing>
          </mc:Choice>
          <mc:Fallback>
            <w:pict>
              <v:shape w14:anchorId="57E42F9F" id="Entrada de lápiz 383" o:spid="_x0000_s1026" type="#_x0000_t75" style="position:absolute;margin-left:189.65pt;margin-top:210.65pt;width:1.45pt;height:4.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">
                <v:imagedata r:id="rId205" o:title=""/>
              </v:shape>
            </w:pict>
          </mc:Fallback>
        </mc:AlternateContent>
      </w:r>
      <w:r>
        <w:rPr>
          <w:noProof/>
        </w:rPr>
        <mc:AlternateContent>
          <mc:Choice Requires="wpi">
            <w:drawing>
              <wp:anchor distT="0" distB="0" distL="114300" distR="114300" simplePos="0" relativeHeight="251808768" behindDoc="0" locked="0" layoutInCell="1" allowOverlap="1" wp14:anchorId="3BA1F69D" wp14:editId="192A6422">
                <wp:simplePos x="0" y="0"/>
                <wp:positionH relativeFrom="column">
                  <wp:posOffset>2110780</wp:posOffset>
                </wp:positionH>
                <wp:positionV relativeFrom="paragraph">
                  <wp:posOffset>2688148</wp:posOffset>
                </wp:positionV>
                <wp:extent cx="1800" cy="27000"/>
                <wp:effectExtent l="38100" t="38100" r="36830" b="49530"/>
                <wp:wrapNone/>
                <wp:docPr id="382" name="Entrada de lápiz 382"/>
                <wp:cNvGraphicFramePr/>
                <a:graphic xmlns:a="http://schemas.openxmlformats.org/drawingml/2006/main">
                  <a:graphicData uri="http://schemas.microsoft.com/office/word/2010/wordprocessingInk">
                    <w14:contentPart bwMode="auto" r:id="rId206">
                      <w14:nvContentPartPr>
                        <w14:cNvContentPartPr/>
                      </w14:nvContentPartPr>
                      <w14:xfrm>
                        <a:off x="0" y="0"/>
                        <a:ext cx="1800" cy="27000"/>
                      </w14:xfrm>
                    </w14:contentPart>
                  </a:graphicData>
                </a:graphic>
              </wp:anchor>
            </w:drawing>
          </mc:Choice>
          <mc:Fallback>
            <w:pict>
              <v:shape w14:anchorId="4BD4F22B" id="Entrada de lápiz 382" o:spid="_x0000_s1026" type="#_x0000_t75" style="position:absolute;margin-left:165.5pt;margin-top:210.95pt;width:1.6pt;height:3.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">
                <v:imagedata r:id="rId207" o:title=""/>
              </v:shape>
            </w:pict>
          </mc:Fallback>
        </mc:AlternateContent>
      </w:r>
      <w:r w:rsidR="007C1090">
        <w:rPr>
          <w:noProof/>
        </w:rPr>
        <mc:AlternateContent>
          <mc:Choice Requires="wpi">
            <w:drawing>
              <wp:anchor distT="0" distB="0" distL="114300" distR="114300" simplePos="0" relativeHeight="251807744" behindDoc="0" locked="0" layoutInCell="1" allowOverlap="1" wp14:anchorId="58812962" wp14:editId="193B6FFA">
                <wp:simplePos x="0" y="0"/>
                <wp:positionH relativeFrom="column">
                  <wp:posOffset>2224535</wp:posOffset>
                </wp:positionH>
                <wp:positionV relativeFrom="paragraph">
                  <wp:posOffset>2614415</wp:posOffset>
                </wp:positionV>
                <wp:extent cx="263160" cy="360"/>
                <wp:effectExtent l="38100" t="38100" r="41910" b="38100"/>
                <wp:wrapNone/>
                <wp:docPr id="381" name="Entrada de lápiz 381"/>
                <wp:cNvGraphicFramePr/>
                <a:graphic xmlns:a="http://schemas.openxmlformats.org/drawingml/2006/main">
                  <a:graphicData uri="http://schemas.microsoft.com/office/word/2010/wordprocessingInk">
                    <w14:contentPart bwMode="auto" r:id="rId208">
                      <w14:nvContentPartPr>
                        <w14:cNvContentPartPr/>
                      </w14:nvContentPartPr>
                      <w14:xfrm>
                        <a:off x="0" y="0"/>
                        <a:ext cx="263160" cy="360"/>
                      </w14:xfrm>
                    </w14:contentPart>
                  </a:graphicData>
                </a:graphic>
              </wp:anchor>
            </w:drawing>
          </mc:Choice>
          <mc:Fallback>
            <w:pict>
              <v:shape w14:anchorId="4CE252AD" id="Entrada de lápiz 381" o:spid="_x0000_s1026" type="#_x0000_t75" style="position:absolute;margin-left:174.45pt;margin-top:205.15pt;width:22.1pt;height:1.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">
                <v:imagedata r:id="rId209" o:title=""/>
              </v:shape>
            </w:pict>
          </mc:Fallback>
        </mc:AlternateContent>
      </w:r>
      <w:r w:rsidR="006F5BE4">
        <w:rPr>
          <w:noProof/>
        </w:rPr>
        <mc:AlternateContent>
          <mc:Choice Requires="wpi">
            <w:drawing>
              <wp:anchor distT="0" distB="0" distL="114300" distR="114300" simplePos="0" relativeHeight="251678720" behindDoc="0" locked="0" layoutInCell="1" allowOverlap="1" wp14:anchorId="0E11CD03" wp14:editId="35E78510">
                <wp:simplePos x="0" y="0"/>
                <wp:positionH relativeFrom="column">
                  <wp:posOffset>2540862</wp:posOffset>
                </wp:positionH>
                <wp:positionV relativeFrom="paragraph">
                  <wp:posOffset>2925776</wp:posOffset>
                </wp:positionV>
                <wp:extent cx="1433520" cy="31680"/>
                <wp:effectExtent l="38100" t="38100" r="40005" b="32385"/>
                <wp:wrapNone/>
                <wp:docPr id="206" name="Entrada de lápiz 206"/>
                <wp:cNvGraphicFramePr/>
                <a:graphic xmlns:a="http://schemas.openxmlformats.org/drawingml/2006/main">
                  <a:graphicData uri="http://schemas.microsoft.com/office/word/2010/wordprocessingInk">
                    <w14:contentPart bwMode="auto" r:id="rId210">
                      <w14:nvContentPartPr>
                        <w14:cNvContentPartPr/>
                      </w14:nvContentPartPr>
                      <w14:xfrm>
                        <a:off x="0" y="0"/>
                        <a:ext cx="1433520" cy="31680"/>
                      </w14:xfrm>
                    </w14:contentPart>
                  </a:graphicData>
                </a:graphic>
              </wp:anchor>
            </w:drawing>
          </mc:Choice>
          <mc:Fallback>
            <w:pict>
              <v:shape w14:anchorId="21D09D82" id="Entrada de lápiz 206" o:spid="_x0000_s1026" type="#_x0000_t75" style="position:absolute;margin-left:199.7pt;margin-top:230.05pt;width:113.6pt;height:3.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">
                <v:imagedata r:id="rId211" o:title=""/>
              </v:shape>
            </w:pict>
          </mc:Fallback>
        </mc:AlternateContent>
      </w:r>
      <w:r w:rsidR="006F5BE4">
        <w:rPr>
          <w:noProof/>
        </w:rPr>
        <mc:AlternateContent>
          <mc:Choice Requires="wpi">
            <w:drawing>
              <wp:anchor distT="0" distB="0" distL="114300" distR="114300" simplePos="0" relativeHeight="251677696" behindDoc="0" locked="0" layoutInCell="1" allowOverlap="1" wp14:anchorId="57D0B15D" wp14:editId="05E6609A">
                <wp:simplePos x="0" y="0"/>
                <wp:positionH relativeFrom="column">
                  <wp:posOffset>1046142</wp:posOffset>
                </wp:positionH>
                <wp:positionV relativeFrom="paragraph">
                  <wp:posOffset>3057176</wp:posOffset>
                </wp:positionV>
                <wp:extent cx="276120" cy="3960"/>
                <wp:effectExtent l="38100" t="38100" r="41910" b="34290"/>
                <wp:wrapNone/>
                <wp:docPr id="205" name="Entrada de lápiz 205"/>
                <wp:cNvGraphicFramePr/>
                <a:graphic xmlns:a="http://schemas.openxmlformats.org/drawingml/2006/main">
                  <a:graphicData uri="http://schemas.microsoft.com/office/word/2010/wordprocessingInk">
                    <w14:contentPart bwMode="auto" r:id="rId212">
                      <w14:nvContentPartPr>
                        <w14:cNvContentPartPr/>
                      </w14:nvContentPartPr>
                      <w14:xfrm>
                        <a:off x="0" y="0"/>
                        <a:ext cx="276120" cy="3960"/>
                      </w14:xfrm>
                    </w14:contentPart>
                  </a:graphicData>
                </a:graphic>
              </wp:anchor>
            </w:drawing>
          </mc:Choice>
          <mc:Fallback>
            <w:pict>
              <v:shape w14:anchorId="28BAC959" id="Entrada de lápiz 205" o:spid="_x0000_s1026" type="#_x0000_t75" style="position:absolute;margin-left:82pt;margin-top:240.35pt;width:22.45pt;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">
                <v:imagedata r:id="rId213" o:title=""/>
              </v:shape>
            </w:pict>
          </mc:Fallback>
        </mc:AlternateContent>
      </w:r>
      <w:r w:rsidR="001C03B3">
        <w:rPr>
          <w:noProof/>
        </w:rPr>
        <mc:AlternateContent>
          <mc:Choice Requires="wpi">
            <w:drawing>
              <wp:anchor distT="0" distB="0" distL="114300" distR="114300" simplePos="0" relativeHeight="251676672" behindDoc="0" locked="0" layoutInCell="1" allowOverlap="1" wp14:anchorId="22E1E67E" wp14:editId="2738BAA8">
                <wp:simplePos x="0" y="0"/>
                <wp:positionH relativeFrom="column">
                  <wp:posOffset>2676947</wp:posOffset>
                </wp:positionH>
                <wp:positionV relativeFrom="paragraph">
                  <wp:posOffset>1954181</wp:posOffset>
                </wp:positionV>
                <wp:extent cx="240840" cy="212760"/>
                <wp:effectExtent l="38100" t="38100" r="38735" b="41275"/>
                <wp:wrapNone/>
                <wp:docPr id="204" name="Entrada de lápiz 204"/>
                <wp:cNvGraphicFramePr/>
                <a:graphic xmlns:a="http://schemas.openxmlformats.org/drawingml/2006/main">
                  <a:graphicData uri="http://schemas.microsoft.com/office/word/2010/wordprocessingInk">
                    <w14:contentPart bwMode="auto" r:id="rId214">
                      <w14:nvContentPartPr>
                        <w14:cNvContentPartPr/>
                      </w14:nvContentPartPr>
                      <w14:xfrm>
                        <a:off x="0" y="0"/>
                        <a:ext cx="240840" cy="212760"/>
                      </w14:xfrm>
                    </w14:contentPart>
                  </a:graphicData>
                </a:graphic>
              </wp:anchor>
            </w:drawing>
          </mc:Choice>
          <mc:Fallback>
            <w:pict>
              <v:shape w14:anchorId="25BB35B8" id="Entrada de lápiz 204" o:spid="_x0000_s1026" type="#_x0000_t75" style="position:absolute;margin-left:210.45pt;margin-top:153.5pt;width:19.65pt;height:17.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">
                <v:imagedata r:id="rId215" o:title=""/>
              </v:shape>
            </w:pict>
          </mc:Fallback>
        </mc:AlternateContent>
      </w:r>
      <w:r w:rsidR="001C03B3">
        <w:rPr>
          <w:noProof/>
        </w:rPr>
        <mc:AlternateContent>
          <mc:Choice Requires="wpi">
            <w:drawing>
              <wp:anchor distT="0" distB="0" distL="114300" distR="114300" simplePos="0" relativeHeight="251675648" behindDoc="0" locked="0" layoutInCell="1" allowOverlap="1" wp14:anchorId="5AC53C15" wp14:editId="1A0FEDDA">
                <wp:simplePos x="0" y="0"/>
                <wp:positionH relativeFrom="column">
                  <wp:posOffset>1540067</wp:posOffset>
                </wp:positionH>
                <wp:positionV relativeFrom="paragraph">
                  <wp:posOffset>2224541</wp:posOffset>
                </wp:positionV>
                <wp:extent cx="342360" cy="141120"/>
                <wp:effectExtent l="38100" t="38100" r="38735" b="36830"/>
                <wp:wrapNone/>
                <wp:docPr id="203" name="Entrada de lápiz 203"/>
                <wp:cNvGraphicFramePr/>
                <a:graphic xmlns:a="http://schemas.openxmlformats.org/drawingml/2006/main">
                  <a:graphicData uri="http://schemas.microsoft.com/office/word/2010/wordprocessingInk">
                    <w14:contentPart bwMode="auto" r:id="rId216">
                      <w14:nvContentPartPr>
                        <w14:cNvContentPartPr/>
                      </w14:nvContentPartPr>
                      <w14:xfrm>
                        <a:off x="0" y="0"/>
                        <a:ext cx="342360" cy="141120"/>
                      </w14:xfrm>
                    </w14:contentPart>
                  </a:graphicData>
                </a:graphic>
              </wp:anchor>
            </w:drawing>
          </mc:Choice>
          <mc:Fallback>
            <w:pict>
              <v:shape w14:anchorId="183FF4A8" id="Entrada de lápiz 203" o:spid="_x0000_s1026" type="#_x0000_t75" style="position:absolute;margin-left:120.9pt;margin-top:174.8pt;width:27.65pt;height:1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">
                <v:imagedata r:id="rId217" o:title=""/>
              </v:shape>
            </w:pict>
          </mc:Fallback>
        </mc:AlternateContent>
      </w:r>
      <w:r w:rsidR="001C03B3">
        <w:rPr>
          <w:noProof/>
        </w:rPr>
        <mc:AlternateContent>
          <mc:Choice Requires="wpi">
            <w:drawing>
              <wp:anchor distT="0" distB="0" distL="114300" distR="114300" simplePos="0" relativeHeight="251674624" behindDoc="0" locked="0" layoutInCell="1" allowOverlap="1" wp14:anchorId="713BA966" wp14:editId="23C5F90F">
                <wp:simplePos x="0" y="0"/>
                <wp:positionH relativeFrom="column">
                  <wp:posOffset>2408027</wp:posOffset>
                </wp:positionH>
                <wp:positionV relativeFrom="paragraph">
                  <wp:posOffset>1981541</wp:posOffset>
                </wp:positionV>
                <wp:extent cx="222480" cy="329040"/>
                <wp:effectExtent l="38100" t="38100" r="31750" b="39370"/>
                <wp:wrapNone/>
                <wp:docPr id="202" name="Entrada de lápiz 202"/>
                <wp:cNvGraphicFramePr/>
                <a:graphic xmlns:a="http://schemas.openxmlformats.org/drawingml/2006/main">
                  <a:graphicData uri="http://schemas.microsoft.com/office/word/2010/wordprocessingInk">
                    <w14:contentPart bwMode="auto" r:id="rId218">
                      <w14:nvContentPartPr>
                        <w14:cNvContentPartPr/>
                      </w14:nvContentPartPr>
                      <w14:xfrm>
                        <a:off x="0" y="0"/>
                        <a:ext cx="222480" cy="329040"/>
                      </w14:xfrm>
                    </w14:contentPart>
                  </a:graphicData>
                </a:graphic>
              </wp:anchor>
            </w:drawing>
          </mc:Choice>
          <mc:Fallback>
            <w:pict>
              <v:shape w14:anchorId="7C2EED28" id="Entrada de lápiz 202" o:spid="_x0000_s1026" type="#_x0000_t75" style="position:absolute;margin-left:189.25pt;margin-top:155.7pt;width:18.2pt;height:26.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">
                <v:imagedata r:id="rId219" o:title=""/>
              </v:shape>
            </w:pict>
          </mc:Fallback>
        </mc:AlternateContent>
      </w:r>
      <w:r w:rsidR="001C03B3">
        <w:rPr>
          <w:noProof/>
        </w:rPr>
        <mc:AlternateContent>
          <mc:Choice Requires="wpi">
            <w:drawing>
              <wp:anchor distT="0" distB="0" distL="114300" distR="114300" simplePos="0" relativeHeight="251673600" behindDoc="0" locked="0" layoutInCell="1" allowOverlap="1" wp14:anchorId="23D33572" wp14:editId="71DD200A">
                <wp:simplePos x="0" y="0"/>
                <wp:positionH relativeFrom="column">
                  <wp:posOffset>1640507</wp:posOffset>
                </wp:positionH>
                <wp:positionV relativeFrom="paragraph">
                  <wp:posOffset>1844021</wp:posOffset>
                </wp:positionV>
                <wp:extent cx="960120" cy="85320"/>
                <wp:effectExtent l="38100" t="38100" r="30480" b="41910"/>
                <wp:wrapNone/>
                <wp:docPr id="201" name="Entrada de lápiz 201"/>
                <wp:cNvGraphicFramePr/>
                <a:graphic xmlns:a="http://schemas.openxmlformats.org/drawingml/2006/main">
                  <a:graphicData uri="http://schemas.microsoft.com/office/word/2010/wordprocessingInk">
                    <w14:contentPart bwMode="auto" r:id="rId220">
                      <w14:nvContentPartPr>
                        <w14:cNvContentPartPr/>
                      </w14:nvContentPartPr>
                      <w14:xfrm>
                        <a:off x="0" y="0"/>
                        <a:ext cx="960120" cy="85320"/>
                      </w14:xfrm>
                    </w14:contentPart>
                  </a:graphicData>
                </a:graphic>
              </wp:anchor>
            </w:drawing>
          </mc:Choice>
          <mc:Fallback>
            <w:pict>
              <v:shape w14:anchorId="3E0EFA85" id="Entrada de lápiz 201" o:spid="_x0000_s1026" type="#_x0000_t75" style="position:absolute;margin-left:128.8pt;margin-top:144.85pt;width:76.3pt;height:7.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">
                <v:imagedata r:id="rId221" o:title=""/>
              </v:shape>
            </w:pict>
          </mc:Fallback>
        </mc:AlternateContent>
      </w:r>
      <w:r w:rsidR="001C03B3">
        <w:rPr>
          <w:noProof/>
        </w:rPr>
        <mc:AlternateContent>
          <mc:Choice Requires="wpi">
            <w:drawing>
              <wp:anchor distT="0" distB="0" distL="114300" distR="114300" simplePos="0" relativeHeight="251672576" behindDoc="0" locked="0" layoutInCell="1" allowOverlap="1" wp14:anchorId="50DB6C09" wp14:editId="509CC0B2">
                <wp:simplePos x="0" y="0"/>
                <wp:positionH relativeFrom="column">
                  <wp:posOffset>1270427</wp:posOffset>
                </wp:positionH>
                <wp:positionV relativeFrom="paragraph">
                  <wp:posOffset>2179901</wp:posOffset>
                </wp:positionV>
                <wp:extent cx="171000" cy="152280"/>
                <wp:effectExtent l="38100" t="38100" r="32385" b="38735"/>
                <wp:wrapNone/>
                <wp:docPr id="200" name="Entrada de lápiz 200"/>
                <wp:cNvGraphicFramePr/>
                <a:graphic xmlns:a="http://schemas.openxmlformats.org/drawingml/2006/main">
                  <a:graphicData uri="http://schemas.microsoft.com/office/word/2010/wordprocessingInk">
                    <w14:contentPart bwMode="auto" r:id="rId222">
                      <w14:nvContentPartPr>
                        <w14:cNvContentPartPr/>
                      </w14:nvContentPartPr>
                      <w14:xfrm>
                        <a:off x="0" y="0"/>
                        <a:ext cx="171000" cy="152280"/>
                      </w14:xfrm>
                    </w14:contentPart>
                  </a:graphicData>
                </a:graphic>
              </wp:anchor>
            </w:drawing>
          </mc:Choice>
          <mc:Fallback>
            <w:pict>
              <v:shape w14:anchorId="6C679C03" id="Entrada de lápiz 200" o:spid="_x0000_s1026" type="#_x0000_t75" style="position:absolute;margin-left:99.7pt;margin-top:171.3pt;width:14.15pt;height:1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">
                <v:imagedata r:id="rId223" o:title=""/>
              </v:shape>
            </w:pict>
          </mc:Fallback>
        </mc:AlternateContent>
      </w:r>
      <w:r w:rsidR="001C03B3">
        <w:rPr>
          <w:noProof/>
        </w:rPr>
        <mc:AlternateContent>
          <mc:Choice Requires="wpi">
            <w:drawing>
              <wp:anchor distT="0" distB="0" distL="114300" distR="114300" simplePos="0" relativeHeight="251671552" behindDoc="0" locked="0" layoutInCell="1" allowOverlap="1" wp14:anchorId="716FD4DA" wp14:editId="7A8138B6">
                <wp:simplePos x="0" y="0"/>
                <wp:positionH relativeFrom="column">
                  <wp:posOffset>1646987</wp:posOffset>
                </wp:positionH>
                <wp:positionV relativeFrom="paragraph">
                  <wp:posOffset>1936181</wp:posOffset>
                </wp:positionV>
                <wp:extent cx="476280" cy="48960"/>
                <wp:effectExtent l="38100" t="38100" r="31750" b="40005"/>
                <wp:wrapNone/>
                <wp:docPr id="199" name="Entrada de lápiz 199"/>
                <wp:cNvGraphicFramePr/>
                <a:graphic xmlns:a="http://schemas.openxmlformats.org/drawingml/2006/main">
                  <a:graphicData uri="http://schemas.microsoft.com/office/word/2010/wordprocessingInk">
                    <w14:contentPart bwMode="auto" r:id="rId224">
                      <w14:nvContentPartPr>
                        <w14:cNvContentPartPr/>
                      </w14:nvContentPartPr>
                      <w14:xfrm>
                        <a:off x="0" y="0"/>
                        <a:ext cx="476280" cy="48960"/>
                      </w14:xfrm>
                    </w14:contentPart>
                  </a:graphicData>
                </a:graphic>
              </wp:anchor>
            </w:drawing>
          </mc:Choice>
          <mc:Fallback>
            <w:pict>
              <v:shape w14:anchorId="70AC5AAD" id="Entrada de lápiz 199" o:spid="_x0000_s1026" type="#_x0000_t75" style="position:absolute;margin-left:129.35pt;margin-top:152.1pt;width:38.2pt;height:4.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">
                <v:imagedata r:id="rId225" o:title=""/>
              </v:shape>
            </w:pict>
          </mc:Fallback>
        </mc:AlternateContent>
      </w:r>
      <w:r w:rsidR="001C03B3">
        <w:rPr>
          <w:noProof/>
        </w:rPr>
        <mc:AlternateContent>
          <mc:Choice Requires="wpi">
            <w:drawing>
              <wp:anchor distT="0" distB="0" distL="114300" distR="114300" simplePos="0" relativeHeight="251670528" behindDoc="0" locked="0" layoutInCell="1" allowOverlap="1" wp14:anchorId="1261807E" wp14:editId="3C6D2D22">
                <wp:simplePos x="0" y="0"/>
                <wp:positionH relativeFrom="column">
                  <wp:posOffset>1295627</wp:posOffset>
                </wp:positionH>
                <wp:positionV relativeFrom="paragraph">
                  <wp:posOffset>1922141</wp:posOffset>
                </wp:positionV>
                <wp:extent cx="239040" cy="119160"/>
                <wp:effectExtent l="38100" t="38100" r="27940" b="33655"/>
                <wp:wrapNone/>
                <wp:docPr id="198" name="Entrada de lápiz 198"/>
                <wp:cNvGraphicFramePr/>
                <a:graphic xmlns:a="http://schemas.openxmlformats.org/drawingml/2006/main">
                  <a:graphicData uri="http://schemas.microsoft.com/office/word/2010/wordprocessingInk">
                    <w14:contentPart bwMode="auto" r:id="rId226">
                      <w14:nvContentPartPr>
                        <w14:cNvContentPartPr/>
                      </w14:nvContentPartPr>
                      <w14:xfrm>
                        <a:off x="0" y="0"/>
                        <a:ext cx="239040" cy="119160"/>
                      </w14:xfrm>
                    </w14:contentPart>
                  </a:graphicData>
                </a:graphic>
              </wp:anchor>
            </w:drawing>
          </mc:Choice>
          <mc:Fallback>
            <w:pict>
              <v:shape w14:anchorId="6AA15BB6" id="Entrada de lápiz 198" o:spid="_x0000_s1026" type="#_x0000_t75" style="position:absolute;margin-left:101.65pt;margin-top:151pt;width:19.5pt;height:10.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">
                <v:imagedata r:id="rId227" o:title=""/>
              </v:shape>
            </w:pict>
          </mc:Fallback>
        </mc:AlternateContent>
      </w:r>
      <w:r w:rsidR="00AD6D19">
        <w:rPr>
          <w:noProof/>
        </w:rPr>
        <w:drawing>
          <wp:inline distT="0" distB="0" distL="0" distR="0" wp14:anchorId="7618524E" wp14:editId="049A6D0D">
            <wp:extent cx="4468969" cy="3035262"/>
            <wp:effectExtent l="0" t="0" r="190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476568" cy="3040423"/>
                    </a:xfrm>
                    <a:prstGeom prst="rect">
                      <a:avLst/>
                    </a:prstGeom>
                  </pic:spPr>
                </pic:pic>
              </a:graphicData>
            </a:graphic>
          </wp:inline>
        </w:drawing>
      </w:r>
    </w:p>
    <w:p w14:paraId="4550A082" w14:textId="77777777" w:rsidR="00153033" w:rsidRDefault="00153033" w:rsidP="00A36659"/>
    <w:p w14:paraId="16554DC8" w14:textId="77777777" w:rsidR="00153033" w:rsidRDefault="00153033" w:rsidP="00A36659"/>
    <w:p w14:paraId="43D327B3" w14:textId="77777777" w:rsidR="00153033" w:rsidRDefault="00153033" w:rsidP="00A36659"/>
    <w:p w14:paraId="16EB5165" w14:textId="77777777" w:rsidR="00153033" w:rsidRDefault="00153033" w:rsidP="00A36659"/>
    <w:p w14:paraId="422130A6" w14:textId="14938758" w:rsidR="00153033" w:rsidRDefault="000E6B17" w:rsidP="00A36659">
      <w:r>
        <w:t xml:space="preserve">Orden </w:t>
      </w:r>
      <w:proofErr w:type="spellStart"/>
      <w:r>
        <w:t>topologico</w:t>
      </w:r>
      <w:proofErr w:type="spellEnd"/>
    </w:p>
    <w:p w14:paraId="502C04BB" w14:textId="77777777" w:rsidR="00153033" w:rsidRDefault="00153033" w:rsidP="00A36659"/>
    <w:p w14:paraId="780DDFAF" w14:textId="015F2CDD" w:rsidR="00153033" w:rsidRDefault="00A83DCC" w:rsidP="00A36659">
      <w:r>
        <w:rPr>
          <w:noProof/>
        </w:rPr>
        <mc:AlternateContent>
          <mc:Choice Requires="wpi">
            <w:drawing>
              <wp:anchor distT="0" distB="0" distL="114300" distR="114300" simplePos="0" relativeHeight="251721728" behindDoc="0" locked="0" layoutInCell="1" allowOverlap="1" wp14:anchorId="3B48BB1B" wp14:editId="29146E29">
                <wp:simplePos x="0" y="0"/>
                <wp:positionH relativeFrom="column">
                  <wp:posOffset>3570242</wp:posOffset>
                </wp:positionH>
                <wp:positionV relativeFrom="paragraph">
                  <wp:posOffset>-13480</wp:posOffset>
                </wp:positionV>
                <wp:extent cx="129960" cy="217440"/>
                <wp:effectExtent l="38100" t="38100" r="0" b="49530"/>
                <wp:wrapNone/>
                <wp:docPr id="258" name="Entrada de lápiz 258"/>
                <wp:cNvGraphicFramePr/>
                <a:graphic xmlns:a="http://schemas.openxmlformats.org/drawingml/2006/main">
                  <a:graphicData uri="http://schemas.microsoft.com/office/word/2010/wordprocessingInk">
                    <w14:contentPart bwMode="auto" r:id="rId229">
                      <w14:nvContentPartPr>
                        <w14:cNvContentPartPr/>
                      </w14:nvContentPartPr>
                      <w14:xfrm>
                        <a:off x="0" y="0"/>
                        <a:ext cx="129960" cy="217440"/>
                      </w14:xfrm>
                    </w14:contentPart>
                  </a:graphicData>
                </a:graphic>
              </wp:anchor>
            </w:drawing>
          </mc:Choice>
          <mc:Fallback>
            <w:pict>
              <v:shape w14:anchorId="64124512" id="Entrada de lápiz 258" o:spid="_x0000_s1026" type="#_x0000_t75" style="position:absolute;margin-left:280.4pt;margin-top:-1.75pt;width:11.65pt;height:1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">
                <v:imagedata r:id="rId230" o:title=""/>
              </v:shape>
            </w:pict>
          </mc:Fallback>
        </mc:AlternateContent>
      </w:r>
    </w:p>
    <w:p w14:paraId="73505D35" w14:textId="77777777" w:rsidR="000E6B17" w:rsidRDefault="00A83DCC" w:rsidP="00A36659">
      <w:r>
        <w:rPr>
          <w:noProof/>
        </w:rPr>
        <mc:AlternateContent>
          <mc:Choice Requires="wpi">
            <w:drawing>
              <wp:anchor distT="0" distB="0" distL="114300" distR="114300" simplePos="0" relativeHeight="251722752" behindDoc="0" locked="0" layoutInCell="1" allowOverlap="1" wp14:anchorId="1467DD9B" wp14:editId="623A7BF0">
                <wp:simplePos x="0" y="0"/>
                <wp:positionH relativeFrom="column">
                  <wp:posOffset>4392842</wp:posOffset>
                </wp:positionH>
                <wp:positionV relativeFrom="paragraph">
                  <wp:posOffset>582020</wp:posOffset>
                </wp:positionV>
                <wp:extent cx="69840" cy="140400"/>
                <wp:effectExtent l="38100" t="38100" r="19685" b="37465"/>
                <wp:wrapNone/>
                <wp:docPr id="259" name="Entrada de lápiz 259"/>
                <wp:cNvGraphicFramePr/>
                <a:graphic xmlns:a="http://schemas.openxmlformats.org/drawingml/2006/main">
                  <a:graphicData uri="http://schemas.microsoft.com/office/word/2010/wordprocessingInk">
                    <w14:contentPart bwMode="auto" r:id="rId231">
                      <w14:nvContentPartPr>
                        <w14:cNvContentPartPr/>
                      </w14:nvContentPartPr>
                      <w14:xfrm>
                        <a:off x="0" y="0"/>
                        <a:ext cx="69840" cy="140400"/>
                      </w14:xfrm>
                    </w14:contentPart>
                  </a:graphicData>
                </a:graphic>
              </wp:anchor>
            </w:drawing>
          </mc:Choice>
          <mc:Fallback>
            <w:pict>
              <v:shape w14:anchorId="407AD73E" id="Entrada de lápiz 259" o:spid="_x0000_s1026" type="#_x0000_t75" style="position:absolute;margin-left:345.2pt;margin-top:45.15pt;width:6.95pt;height:12.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">
                <v:imagedata r:id="rId232" o:title=""/>
              </v:shape>
            </w:pict>
          </mc:Fallback>
        </mc:AlternateContent>
      </w:r>
      <w:r>
        <w:rPr>
          <w:noProof/>
        </w:rPr>
        <mc:AlternateContent>
          <mc:Choice Requires="wpi">
            <w:drawing>
              <wp:anchor distT="0" distB="0" distL="114300" distR="114300" simplePos="0" relativeHeight="251720704" behindDoc="0" locked="0" layoutInCell="1" allowOverlap="1" wp14:anchorId="569799EA" wp14:editId="6BE20BC2">
                <wp:simplePos x="0" y="0"/>
                <wp:positionH relativeFrom="column">
                  <wp:posOffset>2951762</wp:posOffset>
                </wp:positionH>
                <wp:positionV relativeFrom="paragraph">
                  <wp:posOffset>840860</wp:posOffset>
                </wp:positionV>
                <wp:extent cx="88560" cy="111240"/>
                <wp:effectExtent l="38100" t="38100" r="26035" b="41275"/>
                <wp:wrapNone/>
                <wp:docPr id="257" name="Entrada de lápiz 257"/>
                <wp:cNvGraphicFramePr/>
                <a:graphic xmlns:a="http://schemas.openxmlformats.org/drawingml/2006/main">
                  <a:graphicData uri="http://schemas.microsoft.com/office/word/2010/wordprocessingInk">
                    <w14:contentPart bwMode="auto" r:id="rId233">
                      <w14:nvContentPartPr>
                        <w14:cNvContentPartPr/>
                      </w14:nvContentPartPr>
                      <w14:xfrm>
                        <a:off x="0" y="0"/>
                        <a:ext cx="88560" cy="111240"/>
                      </w14:xfrm>
                    </w14:contentPart>
                  </a:graphicData>
                </a:graphic>
              </wp:anchor>
            </w:drawing>
          </mc:Choice>
          <mc:Fallback>
            <w:pict>
              <v:shape w14:anchorId="57E31EF3" id="Entrada de lápiz 257" o:spid="_x0000_s1026" type="#_x0000_t75" style="position:absolute;margin-left:231.7pt;margin-top:65.5pt;width:8.35pt;height:10.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">
                <v:imagedata r:id="rId234" o:title=""/>
              </v:shape>
            </w:pict>
          </mc:Fallback>
        </mc:AlternateContent>
      </w:r>
      <w:r>
        <w:rPr>
          <w:noProof/>
        </w:rPr>
        <mc:AlternateContent>
          <mc:Choice Requires="wpi">
            <w:drawing>
              <wp:anchor distT="0" distB="0" distL="114300" distR="114300" simplePos="0" relativeHeight="251719680" behindDoc="0" locked="0" layoutInCell="1" allowOverlap="1" wp14:anchorId="7FA6F8A6" wp14:editId="1780933D">
                <wp:simplePos x="0" y="0"/>
                <wp:positionH relativeFrom="column">
                  <wp:posOffset>2472242</wp:posOffset>
                </wp:positionH>
                <wp:positionV relativeFrom="paragraph">
                  <wp:posOffset>150020</wp:posOffset>
                </wp:positionV>
                <wp:extent cx="100800" cy="127080"/>
                <wp:effectExtent l="25400" t="38100" r="39370" b="38100"/>
                <wp:wrapNone/>
                <wp:docPr id="256" name="Entrada de lápiz 256"/>
                <wp:cNvGraphicFramePr/>
                <a:graphic xmlns:a="http://schemas.openxmlformats.org/drawingml/2006/main">
                  <a:graphicData uri="http://schemas.microsoft.com/office/word/2010/wordprocessingInk">
                    <w14:contentPart bwMode="auto" r:id="rId235">
                      <w14:nvContentPartPr>
                        <w14:cNvContentPartPr/>
                      </w14:nvContentPartPr>
                      <w14:xfrm>
                        <a:off x="0" y="0"/>
                        <a:ext cx="100800" cy="127080"/>
                      </w14:xfrm>
                    </w14:contentPart>
                  </a:graphicData>
                </a:graphic>
              </wp:anchor>
            </w:drawing>
          </mc:Choice>
          <mc:Fallback>
            <w:pict>
              <v:shape w14:anchorId="6DC5B408" id="Entrada de lápiz 256" o:spid="_x0000_s1026" type="#_x0000_t75" style="position:absolute;margin-left:193.95pt;margin-top:11.1pt;width:9.4pt;height:11.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">
                <v:imagedata r:id="rId236" o:title=""/>
              </v:shape>
            </w:pict>
          </mc:Fallback>
        </mc:AlternateContent>
      </w:r>
      <w:r>
        <w:rPr>
          <w:noProof/>
        </w:rPr>
        <mc:AlternateContent>
          <mc:Choice Requires="wpi">
            <w:drawing>
              <wp:anchor distT="0" distB="0" distL="114300" distR="114300" simplePos="0" relativeHeight="251718656" behindDoc="0" locked="0" layoutInCell="1" allowOverlap="1" wp14:anchorId="011996B2" wp14:editId="71FD5E39">
                <wp:simplePos x="0" y="0"/>
                <wp:positionH relativeFrom="column">
                  <wp:posOffset>1807322</wp:posOffset>
                </wp:positionH>
                <wp:positionV relativeFrom="paragraph">
                  <wp:posOffset>683180</wp:posOffset>
                </wp:positionV>
                <wp:extent cx="50400" cy="110880"/>
                <wp:effectExtent l="38100" t="38100" r="38735" b="41910"/>
                <wp:wrapNone/>
                <wp:docPr id="255" name="Entrada de lápiz 255"/>
                <wp:cNvGraphicFramePr/>
                <a:graphic xmlns:a="http://schemas.openxmlformats.org/drawingml/2006/main">
                  <a:graphicData uri="http://schemas.microsoft.com/office/word/2010/wordprocessingInk">
                    <w14:contentPart bwMode="auto" r:id="rId237">
                      <w14:nvContentPartPr>
                        <w14:cNvContentPartPr/>
                      </w14:nvContentPartPr>
                      <w14:xfrm>
                        <a:off x="0" y="0"/>
                        <a:ext cx="50400" cy="110880"/>
                      </w14:xfrm>
                    </w14:contentPart>
                  </a:graphicData>
                </a:graphic>
              </wp:anchor>
            </w:drawing>
          </mc:Choice>
          <mc:Fallback>
            <w:pict>
              <v:shape w14:anchorId="37E3E94C" id="Entrada de lápiz 255" o:spid="_x0000_s1026" type="#_x0000_t75" style="position:absolute;margin-left:141.6pt;margin-top:53.1pt;width:5.35pt;height:10.1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">
                <v:imagedata r:id="rId238" o:title=""/>
              </v:shape>
            </w:pict>
          </mc:Fallback>
        </mc:AlternateContent>
      </w:r>
      <w:r>
        <w:rPr>
          <w:noProof/>
        </w:rPr>
        <mc:AlternateContent>
          <mc:Choice Requires="wpi">
            <w:drawing>
              <wp:anchor distT="0" distB="0" distL="114300" distR="114300" simplePos="0" relativeHeight="251717632" behindDoc="0" locked="0" layoutInCell="1" allowOverlap="1" wp14:anchorId="0FACDE17" wp14:editId="3C937EDF">
                <wp:simplePos x="0" y="0"/>
                <wp:positionH relativeFrom="column">
                  <wp:posOffset>1079762</wp:posOffset>
                </wp:positionH>
                <wp:positionV relativeFrom="paragraph">
                  <wp:posOffset>798740</wp:posOffset>
                </wp:positionV>
                <wp:extent cx="140040" cy="114480"/>
                <wp:effectExtent l="38100" t="38100" r="12700" b="38100"/>
                <wp:wrapNone/>
                <wp:docPr id="254" name="Entrada de lápiz 254"/>
                <wp:cNvGraphicFramePr/>
                <a:graphic xmlns:a="http://schemas.openxmlformats.org/drawingml/2006/main">
                  <a:graphicData uri="http://schemas.microsoft.com/office/word/2010/wordprocessingInk">
                    <w14:contentPart bwMode="auto" r:id="rId239">
                      <w14:nvContentPartPr>
                        <w14:cNvContentPartPr/>
                      </w14:nvContentPartPr>
                      <w14:xfrm>
                        <a:off x="0" y="0"/>
                        <a:ext cx="140040" cy="114480"/>
                      </w14:xfrm>
                    </w14:contentPart>
                  </a:graphicData>
                </a:graphic>
              </wp:anchor>
            </w:drawing>
          </mc:Choice>
          <mc:Fallback>
            <w:pict>
              <v:shape w14:anchorId="3ADF31EE" id="Entrada de lápiz 254" o:spid="_x0000_s1026" type="#_x0000_t75" style="position:absolute;margin-left:84.3pt;margin-top:62.2pt;width:12.45pt;height:10.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">
                <v:imagedata r:id="rId240" o:title=""/>
              </v:shape>
            </w:pict>
          </mc:Fallback>
        </mc:AlternateContent>
      </w:r>
      <w:r>
        <w:rPr>
          <w:noProof/>
        </w:rPr>
        <mc:AlternateContent>
          <mc:Choice Requires="wpi">
            <w:drawing>
              <wp:anchor distT="0" distB="0" distL="114300" distR="114300" simplePos="0" relativeHeight="251716608" behindDoc="0" locked="0" layoutInCell="1" allowOverlap="1" wp14:anchorId="58D6A433" wp14:editId="0B105AE3">
                <wp:simplePos x="0" y="0"/>
                <wp:positionH relativeFrom="column">
                  <wp:posOffset>1043762</wp:posOffset>
                </wp:positionH>
                <wp:positionV relativeFrom="paragraph">
                  <wp:posOffset>8900</wp:posOffset>
                </wp:positionV>
                <wp:extent cx="90360" cy="71280"/>
                <wp:effectExtent l="38100" t="38100" r="11430" b="43180"/>
                <wp:wrapNone/>
                <wp:docPr id="252" name="Entrada de lápiz 252"/>
                <wp:cNvGraphicFramePr/>
                <a:graphic xmlns:a="http://schemas.openxmlformats.org/drawingml/2006/main">
                  <a:graphicData uri="http://schemas.microsoft.com/office/word/2010/wordprocessingInk">
                    <w14:contentPart bwMode="auto" r:id="rId241">
                      <w14:nvContentPartPr>
                        <w14:cNvContentPartPr/>
                      </w14:nvContentPartPr>
                      <w14:xfrm>
                        <a:off x="0" y="0"/>
                        <a:ext cx="90360" cy="71280"/>
                      </w14:xfrm>
                    </w14:contentPart>
                  </a:graphicData>
                </a:graphic>
              </wp:anchor>
            </w:drawing>
          </mc:Choice>
          <mc:Fallback>
            <w:pict>
              <v:shape w14:anchorId="5C33C7D2" id="Entrada de lápiz 252" o:spid="_x0000_s1026" type="#_x0000_t75" style="position:absolute;margin-left:81.5pt;margin-top:0;width:8.5pt;height: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">
                <v:imagedata r:id="rId242" o:title=""/>
              </v:shape>
            </w:pict>
          </mc:Fallback>
        </mc:AlternateContent>
      </w:r>
      <w:r>
        <w:rPr>
          <w:noProof/>
        </w:rPr>
        <mc:AlternateContent>
          <mc:Choice Requires="wpi">
            <w:drawing>
              <wp:anchor distT="0" distB="0" distL="114300" distR="114300" simplePos="0" relativeHeight="251715584" behindDoc="0" locked="0" layoutInCell="1" allowOverlap="1" wp14:anchorId="782C1120" wp14:editId="7CB9BD6B">
                <wp:simplePos x="0" y="0"/>
                <wp:positionH relativeFrom="column">
                  <wp:posOffset>329522</wp:posOffset>
                </wp:positionH>
                <wp:positionV relativeFrom="paragraph">
                  <wp:posOffset>253700</wp:posOffset>
                </wp:positionV>
                <wp:extent cx="12960" cy="126720"/>
                <wp:effectExtent l="38100" t="38100" r="38100" b="38735"/>
                <wp:wrapNone/>
                <wp:docPr id="251" name="Entrada de lápiz 251"/>
                <wp:cNvGraphicFramePr/>
                <a:graphic xmlns:a="http://schemas.openxmlformats.org/drawingml/2006/main">
                  <a:graphicData uri="http://schemas.microsoft.com/office/word/2010/wordprocessingInk">
                    <w14:contentPart bwMode="auto" r:id="rId243">
                      <w14:nvContentPartPr>
                        <w14:cNvContentPartPr/>
                      </w14:nvContentPartPr>
                      <w14:xfrm>
                        <a:off x="0" y="0"/>
                        <a:ext cx="12960" cy="126720"/>
                      </w14:xfrm>
                    </w14:contentPart>
                  </a:graphicData>
                </a:graphic>
              </wp:anchor>
            </w:drawing>
          </mc:Choice>
          <mc:Fallback>
            <w:pict>
              <v:shape w14:anchorId="210CA601" id="Entrada de lápiz 251" o:spid="_x0000_s1026" type="#_x0000_t75" style="position:absolute;margin-left:25.25pt;margin-top:19.3pt;width:2.4pt;height:11.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">
                <v:imagedata r:id="rId244" o:title=""/>
              </v:shape>
            </w:pict>
          </mc:Fallback>
        </mc:AlternateContent>
      </w:r>
      <w:r>
        <w:rPr>
          <w:noProof/>
        </w:rPr>
        <mc:AlternateContent>
          <mc:Choice Requires="wpi">
            <w:drawing>
              <wp:anchor distT="0" distB="0" distL="114300" distR="114300" simplePos="0" relativeHeight="251714560" behindDoc="0" locked="0" layoutInCell="1" allowOverlap="1" wp14:anchorId="27A721AF" wp14:editId="2B0FB6C7">
                <wp:simplePos x="0" y="0"/>
                <wp:positionH relativeFrom="column">
                  <wp:posOffset>4100522</wp:posOffset>
                </wp:positionH>
                <wp:positionV relativeFrom="paragraph">
                  <wp:posOffset>786140</wp:posOffset>
                </wp:positionV>
                <wp:extent cx="346680" cy="234360"/>
                <wp:effectExtent l="88900" t="139700" r="98425" b="133985"/>
                <wp:wrapNone/>
                <wp:docPr id="250" name="Entrada de lápiz 250"/>
                <wp:cNvGraphicFramePr/>
                <a:graphic xmlns:a="http://schemas.openxmlformats.org/drawingml/2006/main">
                  <a:graphicData uri="http://schemas.microsoft.com/office/word/2010/wordprocessingInk">
                    <w14:contentPart bwMode="auto" r:id="rId245">
                      <w14:nvContentPartPr>
                        <w14:cNvContentPartPr/>
                      </w14:nvContentPartPr>
                      <w14:xfrm>
                        <a:off x="0" y="0"/>
                        <a:ext cx="346680" cy="234360"/>
                      </w14:xfrm>
                    </w14:contentPart>
                  </a:graphicData>
                </a:graphic>
              </wp:anchor>
            </w:drawing>
          </mc:Choice>
          <mc:Fallback>
            <w:pict>
              <v:shape w14:anchorId="4932B4D8" id="Entrada de lápiz 250" o:spid="_x0000_s1026" type="#_x0000_t75" style="position:absolute;margin-left:318.7pt;margin-top:53.4pt;width:35.8pt;height:35.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">
                <v:imagedata r:id="rId246" o:title=""/>
              </v:shape>
            </w:pict>
          </mc:Fallback>
        </mc:AlternateContent>
      </w:r>
      <w:r>
        <w:rPr>
          <w:noProof/>
        </w:rPr>
        <mc:AlternateContent>
          <mc:Choice Requires="wpi">
            <w:drawing>
              <wp:anchor distT="0" distB="0" distL="114300" distR="114300" simplePos="0" relativeHeight="251713536" behindDoc="0" locked="0" layoutInCell="1" allowOverlap="1" wp14:anchorId="51FBA1EE" wp14:editId="48DA8A9F">
                <wp:simplePos x="0" y="0"/>
                <wp:positionH relativeFrom="column">
                  <wp:posOffset>3488522</wp:posOffset>
                </wp:positionH>
                <wp:positionV relativeFrom="paragraph">
                  <wp:posOffset>92060</wp:posOffset>
                </wp:positionV>
                <wp:extent cx="167400" cy="161640"/>
                <wp:effectExtent l="88900" t="139700" r="86995" b="143510"/>
                <wp:wrapNone/>
                <wp:docPr id="249" name="Entrada de lápiz 249"/>
                <wp:cNvGraphicFramePr/>
                <a:graphic xmlns:a="http://schemas.openxmlformats.org/drawingml/2006/main">
                  <a:graphicData uri="http://schemas.microsoft.com/office/word/2010/wordprocessingInk">
                    <w14:contentPart bwMode="auto" r:id="rId247">
                      <w14:nvContentPartPr>
                        <w14:cNvContentPartPr/>
                      </w14:nvContentPartPr>
                      <w14:xfrm>
                        <a:off x="0" y="0"/>
                        <a:ext cx="167400" cy="161640"/>
                      </w14:xfrm>
                    </w14:contentPart>
                  </a:graphicData>
                </a:graphic>
              </wp:anchor>
            </w:drawing>
          </mc:Choice>
          <mc:Fallback>
            <w:pict>
              <v:shape w14:anchorId="3DB0BD90" id="Entrada de lápiz 249" o:spid="_x0000_s1026" type="#_x0000_t75" style="position:absolute;margin-left:270.5pt;margin-top:-1.25pt;width:21.7pt;height:29.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">
                <v:imagedata r:id="rId248" o:title=""/>
              </v:shape>
            </w:pict>
          </mc:Fallback>
        </mc:AlternateContent>
      </w:r>
      <w:r w:rsidR="00F47309">
        <w:rPr>
          <w:noProof/>
        </w:rPr>
        <mc:AlternateContent>
          <mc:Choice Requires="wpi">
            <w:drawing>
              <wp:anchor distT="0" distB="0" distL="114300" distR="114300" simplePos="0" relativeHeight="251712512" behindDoc="0" locked="0" layoutInCell="1" allowOverlap="1" wp14:anchorId="2C50198B" wp14:editId="60E334E3">
                <wp:simplePos x="0" y="0"/>
                <wp:positionH relativeFrom="column">
                  <wp:posOffset>2911442</wp:posOffset>
                </wp:positionH>
                <wp:positionV relativeFrom="paragraph">
                  <wp:posOffset>1070540</wp:posOffset>
                </wp:positionV>
                <wp:extent cx="156600" cy="137880"/>
                <wp:effectExtent l="88900" t="139700" r="85090" b="141605"/>
                <wp:wrapNone/>
                <wp:docPr id="248" name="Entrada de lápiz 248"/>
                <wp:cNvGraphicFramePr/>
                <a:graphic xmlns:a="http://schemas.openxmlformats.org/drawingml/2006/main">
                  <a:graphicData uri="http://schemas.microsoft.com/office/word/2010/wordprocessingInk">
                    <w14:contentPart bwMode="auto" r:id="rId249">
                      <w14:nvContentPartPr>
                        <w14:cNvContentPartPr/>
                      </w14:nvContentPartPr>
                      <w14:xfrm>
                        <a:off x="0" y="0"/>
                        <a:ext cx="156600" cy="137880"/>
                      </w14:xfrm>
                    </w14:contentPart>
                  </a:graphicData>
                </a:graphic>
              </wp:anchor>
            </w:drawing>
          </mc:Choice>
          <mc:Fallback>
            <w:pict>
              <v:shape w14:anchorId="7359B236" id="Entrada de lápiz 248" o:spid="_x0000_s1026" type="#_x0000_t75" style="position:absolute;margin-left:225pt;margin-top:75.8pt;width:20.85pt;height:27.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">
                <v:imagedata r:id="rId250" o:title=""/>
              </v:shape>
            </w:pict>
          </mc:Fallback>
        </mc:AlternateContent>
      </w:r>
      <w:r w:rsidR="00F47309">
        <w:rPr>
          <w:noProof/>
        </w:rPr>
        <mc:AlternateContent>
          <mc:Choice Requires="wpi">
            <w:drawing>
              <wp:anchor distT="0" distB="0" distL="114300" distR="114300" simplePos="0" relativeHeight="251711488" behindDoc="0" locked="0" layoutInCell="1" allowOverlap="1" wp14:anchorId="30B8A18E" wp14:editId="19000716">
                <wp:simplePos x="0" y="0"/>
                <wp:positionH relativeFrom="column">
                  <wp:posOffset>2469002</wp:posOffset>
                </wp:positionH>
                <wp:positionV relativeFrom="paragraph">
                  <wp:posOffset>282860</wp:posOffset>
                </wp:positionV>
                <wp:extent cx="237960" cy="167400"/>
                <wp:effectExtent l="88900" t="139700" r="80010" b="137795"/>
                <wp:wrapNone/>
                <wp:docPr id="247" name="Entrada de lápiz 247"/>
                <wp:cNvGraphicFramePr/>
                <a:graphic xmlns:a="http://schemas.openxmlformats.org/drawingml/2006/main">
                  <a:graphicData uri="http://schemas.microsoft.com/office/word/2010/wordprocessingInk">
                    <w14:contentPart bwMode="auto" r:id="rId251">
                      <w14:nvContentPartPr>
                        <w14:cNvContentPartPr/>
                      </w14:nvContentPartPr>
                      <w14:xfrm>
                        <a:off x="0" y="0"/>
                        <a:ext cx="237960" cy="167400"/>
                      </w14:xfrm>
                    </w14:contentPart>
                  </a:graphicData>
                </a:graphic>
              </wp:anchor>
            </w:drawing>
          </mc:Choice>
          <mc:Fallback>
            <w:pict>
              <v:shape w14:anchorId="3FB00E72" id="Entrada de lápiz 247" o:spid="_x0000_s1026" type="#_x0000_t75" style="position:absolute;margin-left:190.15pt;margin-top:13.75pt;width:27.25pt;height:30.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">
                <v:imagedata r:id="rId252" o:title=""/>
              </v:shape>
            </w:pict>
          </mc:Fallback>
        </mc:AlternateContent>
      </w:r>
      <w:r w:rsidR="00D71EBB">
        <w:rPr>
          <w:noProof/>
        </w:rPr>
        <mc:AlternateContent>
          <mc:Choice Requires="wpi">
            <w:drawing>
              <wp:anchor distT="0" distB="0" distL="114300" distR="114300" simplePos="0" relativeHeight="251710464" behindDoc="0" locked="0" layoutInCell="1" allowOverlap="1" wp14:anchorId="12598F1E" wp14:editId="5213587C">
                <wp:simplePos x="0" y="0"/>
                <wp:positionH relativeFrom="column">
                  <wp:posOffset>1917122</wp:posOffset>
                </wp:positionH>
                <wp:positionV relativeFrom="paragraph">
                  <wp:posOffset>776060</wp:posOffset>
                </wp:positionV>
                <wp:extent cx="215280" cy="169200"/>
                <wp:effectExtent l="88900" t="139700" r="89535" b="135890"/>
                <wp:wrapNone/>
                <wp:docPr id="246" name="Entrada de lápiz 246"/>
                <wp:cNvGraphicFramePr/>
                <a:graphic xmlns:a="http://schemas.openxmlformats.org/drawingml/2006/main">
                  <a:graphicData uri="http://schemas.microsoft.com/office/word/2010/wordprocessingInk">
                    <w14:contentPart bwMode="auto" r:id="rId253">
                      <w14:nvContentPartPr>
                        <w14:cNvContentPartPr/>
                      </w14:nvContentPartPr>
                      <w14:xfrm>
                        <a:off x="0" y="0"/>
                        <a:ext cx="215280" cy="169200"/>
                      </w14:xfrm>
                    </w14:contentPart>
                  </a:graphicData>
                </a:graphic>
              </wp:anchor>
            </w:drawing>
          </mc:Choice>
          <mc:Fallback>
            <w:pict>
              <v:shape w14:anchorId="70FF3D37" id="Entrada de lápiz 246" o:spid="_x0000_s1026" type="#_x0000_t75" style="position:absolute;margin-left:146.7pt;margin-top:52.6pt;width:25.45pt;height:30.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">
                <v:imagedata r:id="rId254" o:title=""/>
              </v:shape>
            </w:pict>
          </mc:Fallback>
        </mc:AlternateContent>
      </w:r>
      <w:r w:rsidR="00D71EBB">
        <w:rPr>
          <w:noProof/>
        </w:rPr>
        <mc:AlternateContent>
          <mc:Choice Requires="wpi">
            <w:drawing>
              <wp:anchor distT="0" distB="0" distL="114300" distR="114300" simplePos="0" relativeHeight="251709440" behindDoc="0" locked="0" layoutInCell="1" allowOverlap="1" wp14:anchorId="7E979C75" wp14:editId="58FFE7AE">
                <wp:simplePos x="0" y="0"/>
                <wp:positionH relativeFrom="column">
                  <wp:posOffset>991562</wp:posOffset>
                </wp:positionH>
                <wp:positionV relativeFrom="paragraph">
                  <wp:posOffset>1095380</wp:posOffset>
                </wp:positionV>
                <wp:extent cx="189000" cy="104400"/>
                <wp:effectExtent l="88900" t="139700" r="90805" b="137160"/>
                <wp:wrapNone/>
                <wp:docPr id="245" name="Entrada de lápiz 245"/>
                <wp:cNvGraphicFramePr/>
                <a:graphic xmlns:a="http://schemas.openxmlformats.org/drawingml/2006/main">
                  <a:graphicData uri="http://schemas.microsoft.com/office/word/2010/wordprocessingInk">
                    <w14:contentPart bwMode="auto" r:id="rId255">
                      <w14:nvContentPartPr>
                        <w14:cNvContentPartPr/>
                      </w14:nvContentPartPr>
                      <w14:xfrm>
                        <a:off x="0" y="0"/>
                        <a:ext cx="189000" cy="104400"/>
                      </w14:xfrm>
                    </w14:contentPart>
                  </a:graphicData>
                </a:graphic>
              </wp:anchor>
            </w:drawing>
          </mc:Choice>
          <mc:Fallback>
            <w:pict>
              <v:shape w14:anchorId="666A702B" id="Entrada de lápiz 245" o:spid="_x0000_s1026" type="#_x0000_t75" style="position:absolute;margin-left:73.9pt;margin-top:77.75pt;width:23.4pt;height:25.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">
                <v:imagedata r:id="rId256" o:title=""/>
              </v:shape>
            </w:pict>
          </mc:Fallback>
        </mc:AlternateContent>
      </w:r>
      <w:r w:rsidR="00D71EBB">
        <w:rPr>
          <w:noProof/>
        </w:rPr>
        <mc:AlternateContent>
          <mc:Choice Requires="wpi">
            <w:drawing>
              <wp:anchor distT="0" distB="0" distL="114300" distR="114300" simplePos="0" relativeHeight="251708416" behindDoc="0" locked="0" layoutInCell="1" allowOverlap="1" wp14:anchorId="4DFC694C" wp14:editId="7177D428">
                <wp:simplePos x="0" y="0"/>
                <wp:positionH relativeFrom="column">
                  <wp:posOffset>1170842</wp:posOffset>
                </wp:positionH>
                <wp:positionV relativeFrom="paragraph">
                  <wp:posOffset>144620</wp:posOffset>
                </wp:positionV>
                <wp:extent cx="160920" cy="205200"/>
                <wp:effectExtent l="88900" t="139700" r="80645" b="137795"/>
                <wp:wrapNone/>
                <wp:docPr id="244" name="Entrada de lápiz 244"/>
                <wp:cNvGraphicFramePr/>
                <a:graphic xmlns:a="http://schemas.openxmlformats.org/drawingml/2006/main">
                  <a:graphicData uri="http://schemas.microsoft.com/office/word/2010/wordprocessingInk">
                    <w14:contentPart bwMode="auto" r:id="rId257">
                      <w14:nvContentPartPr>
                        <w14:cNvContentPartPr/>
                      </w14:nvContentPartPr>
                      <w14:xfrm>
                        <a:off x="0" y="0"/>
                        <a:ext cx="160920" cy="205200"/>
                      </w14:xfrm>
                    </w14:contentPart>
                  </a:graphicData>
                </a:graphic>
              </wp:anchor>
            </w:drawing>
          </mc:Choice>
          <mc:Fallback>
            <w:pict>
              <v:shape w14:anchorId="594F0EF9" id="Entrada de lápiz 244" o:spid="_x0000_s1026" type="#_x0000_t75" style="position:absolute;margin-left:88pt;margin-top:2.9pt;width:21.15pt;height:33.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">
                <v:imagedata r:id="rId258" o:title=""/>
              </v:shape>
            </w:pict>
          </mc:Fallback>
        </mc:AlternateContent>
      </w:r>
      <w:r w:rsidR="00851C60">
        <w:rPr>
          <w:noProof/>
        </w:rPr>
        <mc:AlternateContent>
          <mc:Choice Requires="wpi">
            <w:drawing>
              <wp:anchor distT="0" distB="0" distL="114300" distR="114300" simplePos="0" relativeHeight="251707392" behindDoc="0" locked="0" layoutInCell="1" allowOverlap="1" wp14:anchorId="18577609" wp14:editId="28A7DA54">
                <wp:simplePos x="0" y="0"/>
                <wp:positionH relativeFrom="column">
                  <wp:posOffset>404402</wp:posOffset>
                </wp:positionH>
                <wp:positionV relativeFrom="paragraph">
                  <wp:posOffset>504980</wp:posOffset>
                </wp:positionV>
                <wp:extent cx="199440" cy="78840"/>
                <wp:effectExtent l="88900" t="139700" r="80010" b="137160"/>
                <wp:wrapNone/>
                <wp:docPr id="243" name="Entrada de lápiz 243"/>
                <wp:cNvGraphicFramePr/>
                <a:graphic xmlns:a="http://schemas.openxmlformats.org/drawingml/2006/main">
                  <a:graphicData uri="http://schemas.microsoft.com/office/word/2010/wordprocessingInk">
                    <w14:contentPart bwMode="auto" r:id="rId259">
                      <w14:nvContentPartPr>
                        <w14:cNvContentPartPr/>
                      </w14:nvContentPartPr>
                      <w14:xfrm>
                        <a:off x="0" y="0"/>
                        <a:ext cx="199440" cy="78840"/>
                      </w14:xfrm>
                    </w14:contentPart>
                  </a:graphicData>
                </a:graphic>
              </wp:anchor>
            </w:drawing>
          </mc:Choice>
          <mc:Fallback>
            <w:pict>
              <v:shape w14:anchorId="22D7D2A2" id="Entrada de lápiz 243" o:spid="_x0000_s1026" type="#_x0000_t75" style="position:absolute;margin-left:27.6pt;margin-top:31.25pt;width:24.2pt;height:23.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">
                <v:imagedata r:id="rId260" o:title=""/>
              </v:shape>
            </w:pict>
          </mc:Fallback>
        </mc:AlternateContent>
      </w:r>
      <w:r w:rsidR="008103FB">
        <w:rPr>
          <w:noProof/>
        </w:rPr>
        <mc:AlternateContent>
          <mc:Choice Requires="wpi">
            <w:drawing>
              <wp:anchor distT="0" distB="0" distL="114300" distR="114300" simplePos="0" relativeHeight="251706368" behindDoc="0" locked="0" layoutInCell="1" allowOverlap="1" wp14:anchorId="5DFA62F0" wp14:editId="3525DFF0">
                <wp:simplePos x="0" y="0"/>
                <wp:positionH relativeFrom="column">
                  <wp:posOffset>4035362</wp:posOffset>
                </wp:positionH>
                <wp:positionV relativeFrom="paragraph">
                  <wp:posOffset>968089</wp:posOffset>
                </wp:positionV>
                <wp:extent cx="131040" cy="102960"/>
                <wp:effectExtent l="25400" t="38100" r="8890" b="49530"/>
                <wp:wrapNone/>
                <wp:docPr id="242" name="Entrada de lápiz 242"/>
                <wp:cNvGraphicFramePr/>
                <a:graphic xmlns:a="http://schemas.openxmlformats.org/drawingml/2006/main">
                  <a:graphicData uri="http://schemas.microsoft.com/office/word/2010/wordprocessingInk">
                    <w14:contentPart bwMode="auto" r:id="rId261">
                      <w14:nvContentPartPr>
                        <w14:cNvContentPartPr/>
                      </w14:nvContentPartPr>
                      <w14:xfrm>
                        <a:off x="0" y="0"/>
                        <a:ext cx="131040" cy="102960"/>
                      </w14:xfrm>
                    </w14:contentPart>
                  </a:graphicData>
                </a:graphic>
              </wp:anchor>
            </w:drawing>
          </mc:Choice>
          <mc:Fallback>
            <w:pict>
              <v:shape w14:anchorId="5B4E1F49" id="Entrada de lápiz 242" o:spid="_x0000_s1026" type="#_x0000_t75" style="position:absolute;margin-left:317.05pt;margin-top:75.55pt;width:11.7pt;height: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">
                <v:imagedata r:id="rId262" o:title=""/>
              </v:shape>
            </w:pict>
          </mc:Fallback>
        </mc:AlternateContent>
      </w:r>
      <w:r w:rsidR="008103FB">
        <w:rPr>
          <w:noProof/>
        </w:rPr>
        <mc:AlternateContent>
          <mc:Choice Requires="wpi">
            <w:drawing>
              <wp:anchor distT="0" distB="0" distL="114300" distR="114300" simplePos="0" relativeHeight="251705344" behindDoc="0" locked="0" layoutInCell="1" allowOverlap="1" wp14:anchorId="265B2986" wp14:editId="6FA834E6">
                <wp:simplePos x="0" y="0"/>
                <wp:positionH relativeFrom="column">
                  <wp:posOffset>2711642</wp:posOffset>
                </wp:positionH>
                <wp:positionV relativeFrom="paragraph">
                  <wp:posOffset>1139449</wp:posOffset>
                </wp:positionV>
                <wp:extent cx="138960" cy="159120"/>
                <wp:effectExtent l="0" t="38100" r="39370" b="44450"/>
                <wp:wrapNone/>
                <wp:docPr id="241" name="Entrada de lápiz 241"/>
                <wp:cNvGraphicFramePr/>
                <a:graphic xmlns:a="http://schemas.openxmlformats.org/drawingml/2006/main">
                  <a:graphicData uri="http://schemas.microsoft.com/office/word/2010/wordprocessingInk">
                    <w14:contentPart bwMode="auto" r:id="rId263">
                      <w14:nvContentPartPr>
                        <w14:cNvContentPartPr/>
                      </w14:nvContentPartPr>
                      <w14:xfrm>
                        <a:off x="0" y="0"/>
                        <a:ext cx="138960" cy="159120"/>
                      </w14:xfrm>
                    </w14:contentPart>
                  </a:graphicData>
                </a:graphic>
              </wp:anchor>
            </w:drawing>
          </mc:Choice>
          <mc:Fallback>
            <w:pict>
              <v:shape w14:anchorId="798DFFEA" id="Entrada de lápiz 241" o:spid="_x0000_s1026" type="#_x0000_t75" style="position:absolute;margin-left:212.8pt;margin-top:89pt;width:12.4pt;height:13.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">
                <v:imagedata r:id="rId264" o:title=""/>
              </v:shape>
            </w:pict>
          </mc:Fallback>
        </mc:AlternateContent>
      </w:r>
      <w:r w:rsidR="008103FB">
        <w:rPr>
          <w:noProof/>
        </w:rPr>
        <mc:AlternateContent>
          <mc:Choice Requires="wpi">
            <w:drawing>
              <wp:anchor distT="0" distB="0" distL="114300" distR="114300" simplePos="0" relativeHeight="251704320" behindDoc="0" locked="0" layoutInCell="1" allowOverlap="1" wp14:anchorId="627F6873" wp14:editId="473DDF64">
                <wp:simplePos x="0" y="0"/>
                <wp:positionH relativeFrom="column">
                  <wp:posOffset>2747642</wp:posOffset>
                </wp:positionH>
                <wp:positionV relativeFrom="paragraph">
                  <wp:posOffset>936049</wp:posOffset>
                </wp:positionV>
                <wp:extent cx="129240" cy="144360"/>
                <wp:effectExtent l="38100" t="38100" r="23495" b="46355"/>
                <wp:wrapNone/>
                <wp:docPr id="239" name="Entrada de lápiz 239"/>
                <wp:cNvGraphicFramePr/>
                <a:graphic xmlns:a="http://schemas.openxmlformats.org/drawingml/2006/main">
                  <a:graphicData uri="http://schemas.microsoft.com/office/word/2010/wordprocessingInk">
                    <w14:contentPart bwMode="auto" r:id="rId265">
                      <w14:nvContentPartPr>
                        <w14:cNvContentPartPr/>
                      </w14:nvContentPartPr>
                      <w14:xfrm>
                        <a:off x="0" y="0"/>
                        <a:ext cx="129240" cy="144360"/>
                      </w14:xfrm>
                    </w14:contentPart>
                  </a:graphicData>
                </a:graphic>
              </wp:anchor>
            </w:drawing>
          </mc:Choice>
          <mc:Fallback>
            <w:pict>
              <v:shape w14:anchorId="46DE7517" id="Entrada de lápiz 239" o:spid="_x0000_s1026" type="#_x0000_t75" style="position:absolute;margin-left:215.65pt;margin-top:73pt;width:11.6pt;height:12.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">
                <v:imagedata r:id="rId266" o:title=""/>
              </v:shape>
            </w:pict>
          </mc:Fallback>
        </mc:AlternateContent>
      </w:r>
      <w:r w:rsidR="008103FB">
        <w:rPr>
          <w:noProof/>
        </w:rPr>
        <mc:AlternateContent>
          <mc:Choice Requires="wpi">
            <w:drawing>
              <wp:anchor distT="0" distB="0" distL="114300" distR="114300" simplePos="0" relativeHeight="251703296" behindDoc="0" locked="0" layoutInCell="1" allowOverlap="1" wp14:anchorId="425617D9" wp14:editId="48E78FA6">
                <wp:simplePos x="0" y="0"/>
                <wp:positionH relativeFrom="column">
                  <wp:posOffset>3989282</wp:posOffset>
                </wp:positionH>
                <wp:positionV relativeFrom="paragraph">
                  <wp:posOffset>810409</wp:posOffset>
                </wp:positionV>
                <wp:extent cx="96480" cy="119160"/>
                <wp:effectExtent l="38100" t="38100" r="5715" b="46355"/>
                <wp:wrapNone/>
                <wp:docPr id="238" name="Entrada de lápiz 238"/>
                <wp:cNvGraphicFramePr/>
                <a:graphic xmlns:a="http://schemas.openxmlformats.org/drawingml/2006/main">
                  <a:graphicData uri="http://schemas.microsoft.com/office/word/2010/wordprocessingInk">
                    <w14:contentPart bwMode="auto" r:id="rId267">
                      <w14:nvContentPartPr>
                        <w14:cNvContentPartPr/>
                      </w14:nvContentPartPr>
                      <w14:xfrm>
                        <a:off x="0" y="0"/>
                        <a:ext cx="96480" cy="119160"/>
                      </w14:xfrm>
                    </w14:contentPart>
                  </a:graphicData>
                </a:graphic>
              </wp:anchor>
            </w:drawing>
          </mc:Choice>
          <mc:Fallback>
            <w:pict>
              <v:shape w14:anchorId="07193C48" id="Entrada de lápiz 238" o:spid="_x0000_s1026" type="#_x0000_t75" style="position:absolute;margin-left:313.4pt;margin-top:63.1pt;width:9.05pt;height:10.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">
                <v:imagedata r:id="rId268" o:title=""/>
              </v:shape>
            </w:pict>
          </mc:Fallback>
        </mc:AlternateContent>
      </w:r>
      <w:r w:rsidR="008103FB">
        <w:rPr>
          <w:noProof/>
        </w:rPr>
        <mc:AlternateContent>
          <mc:Choice Requires="wpi">
            <w:drawing>
              <wp:anchor distT="0" distB="0" distL="114300" distR="114300" simplePos="0" relativeHeight="251702272" behindDoc="0" locked="0" layoutInCell="1" allowOverlap="1" wp14:anchorId="5B962E9E" wp14:editId="0FEBE5C9">
                <wp:simplePos x="0" y="0"/>
                <wp:positionH relativeFrom="column">
                  <wp:posOffset>3964305</wp:posOffset>
                </wp:positionH>
                <wp:positionV relativeFrom="paragraph">
                  <wp:posOffset>436880</wp:posOffset>
                </wp:positionV>
                <wp:extent cx="289560" cy="278765"/>
                <wp:effectExtent l="38100" t="38100" r="40640" b="38735"/>
                <wp:wrapNone/>
                <wp:docPr id="237" name="Entrada de lápiz 237"/>
                <wp:cNvGraphicFramePr/>
                <a:graphic xmlns:a="http://schemas.openxmlformats.org/drawingml/2006/main">
                  <a:graphicData uri="http://schemas.microsoft.com/office/word/2010/wordprocessingInk">
                    <w14:contentPart bwMode="auto" r:id="rId269">
                      <w14:nvContentPartPr>
                        <w14:cNvContentPartPr/>
                      </w14:nvContentPartPr>
                      <w14:xfrm>
                        <a:off x="0" y="0"/>
                        <a:ext cx="289560" cy="278765"/>
                      </w14:xfrm>
                    </w14:contentPart>
                  </a:graphicData>
                </a:graphic>
              </wp:anchor>
            </w:drawing>
          </mc:Choice>
          <mc:Fallback>
            <w:pict>
              <v:shape w14:anchorId="7E399E3F" id="Entrada de lápiz 237" o:spid="_x0000_s1026" type="#_x0000_t75" style="position:absolute;margin-left:311.45pt;margin-top:33.7pt;width:24.2pt;height:23.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">
                <v:imagedata r:id="rId270" o:title=""/>
              </v:shape>
            </w:pict>
          </mc:Fallback>
        </mc:AlternateContent>
      </w:r>
      <w:r w:rsidR="008103FB">
        <w:rPr>
          <w:noProof/>
        </w:rPr>
        <mc:AlternateContent>
          <mc:Choice Requires="wpi">
            <w:drawing>
              <wp:anchor distT="0" distB="0" distL="114300" distR="114300" simplePos="0" relativeHeight="251699200" behindDoc="0" locked="0" layoutInCell="1" allowOverlap="1" wp14:anchorId="10E78BBF" wp14:editId="1597DBB9">
                <wp:simplePos x="0" y="0"/>
                <wp:positionH relativeFrom="column">
                  <wp:posOffset>3481682</wp:posOffset>
                </wp:positionH>
                <wp:positionV relativeFrom="paragraph">
                  <wp:posOffset>355369</wp:posOffset>
                </wp:positionV>
                <wp:extent cx="70920" cy="96480"/>
                <wp:effectExtent l="38100" t="38100" r="43815" b="43815"/>
                <wp:wrapNone/>
                <wp:docPr id="234" name="Entrada de lápiz 234"/>
                <wp:cNvGraphicFramePr/>
                <a:graphic xmlns:a="http://schemas.openxmlformats.org/drawingml/2006/main">
                  <a:graphicData uri="http://schemas.microsoft.com/office/word/2010/wordprocessingInk">
                    <w14:contentPart bwMode="auto" r:id="rId271">
                      <w14:nvContentPartPr>
                        <w14:cNvContentPartPr/>
                      </w14:nvContentPartPr>
                      <w14:xfrm>
                        <a:off x="0" y="0"/>
                        <a:ext cx="70920" cy="96480"/>
                      </w14:xfrm>
                    </w14:contentPart>
                  </a:graphicData>
                </a:graphic>
              </wp:anchor>
            </w:drawing>
          </mc:Choice>
          <mc:Fallback>
            <w:pict>
              <v:shape w14:anchorId="14DB047E" id="Entrada de lápiz 234" o:spid="_x0000_s1026" type="#_x0000_t75" style="position:absolute;margin-left:273.45pt;margin-top:27.3pt;width:7pt;height:9.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">
                <v:imagedata r:id="rId272" o:title=""/>
              </v:shape>
            </w:pict>
          </mc:Fallback>
        </mc:AlternateContent>
      </w:r>
      <w:r w:rsidR="008103FB">
        <w:rPr>
          <w:noProof/>
        </w:rPr>
        <mc:AlternateContent>
          <mc:Choice Requires="wpi">
            <w:drawing>
              <wp:anchor distT="0" distB="0" distL="114300" distR="114300" simplePos="0" relativeHeight="251698176" behindDoc="0" locked="0" layoutInCell="1" allowOverlap="1" wp14:anchorId="04A5BB8C" wp14:editId="4115B630">
                <wp:simplePos x="0" y="0"/>
                <wp:positionH relativeFrom="column">
                  <wp:posOffset>3310322</wp:posOffset>
                </wp:positionH>
                <wp:positionV relativeFrom="paragraph">
                  <wp:posOffset>306409</wp:posOffset>
                </wp:positionV>
                <wp:extent cx="160560" cy="124920"/>
                <wp:effectExtent l="25400" t="38100" r="30480" b="40640"/>
                <wp:wrapNone/>
                <wp:docPr id="233" name="Entrada de lápiz 233"/>
                <wp:cNvGraphicFramePr/>
                <a:graphic xmlns:a="http://schemas.openxmlformats.org/drawingml/2006/main">
                  <a:graphicData uri="http://schemas.microsoft.com/office/word/2010/wordprocessingInk">
                    <w14:contentPart bwMode="auto" r:id="rId273">
                      <w14:nvContentPartPr>
                        <w14:cNvContentPartPr/>
                      </w14:nvContentPartPr>
                      <w14:xfrm>
                        <a:off x="0" y="0"/>
                        <a:ext cx="160560" cy="124920"/>
                      </w14:xfrm>
                    </w14:contentPart>
                  </a:graphicData>
                </a:graphic>
              </wp:anchor>
            </w:drawing>
          </mc:Choice>
          <mc:Fallback>
            <w:pict>
              <v:shape w14:anchorId="3DF541AB" id="Entrada de lápiz 233" o:spid="_x0000_s1026" type="#_x0000_t75" style="position:absolute;margin-left:259.95pt;margin-top:23.45pt;width:14.1pt;height:11.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">
                <v:imagedata r:id="rId274" o:title=""/>
              </v:shape>
            </w:pict>
          </mc:Fallback>
        </mc:AlternateContent>
      </w:r>
      <w:r w:rsidR="008103FB">
        <w:rPr>
          <w:noProof/>
        </w:rPr>
        <mc:AlternateContent>
          <mc:Choice Requires="wpi">
            <w:drawing>
              <wp:anchor distT="0" distB="0" distL="114300" distR="114300" simplePos="0" relativeHeight="251697152" behindDoc="0" locked="0" layoutInCell="1" allowOverlap="1" wp14:anchorId="0D6471D8" wp14:editId="7F3DA258">
                <wp:simplePos x="0" y="0"/>
                <wp:positionH relativeFrom="column">
                  <wp:posOffset>3259922</wp:posOffset>
                </wp:positionH>
                <wp:positionV relativeFrom="paragraph">
                  <wp:posOffset>49729</wp:posOffset>
                </wp:positionV>
                <wp:extent cx="165600" cy="139680"/>
                <wp:effectExtent l="38100" t="38100" r="0" b="38735"/>
                <wp:wrapNone/>
                <wp:docPr id="232" name="Entrada de lápiz 232"/>
                <wp:cNvGraphicFramePr/>
                <a:graphic xmlns:a="http://schemas.openxmlformats.org/drawingml/2006/main">
                  <a:graphicData uri="http://schemas.microsoft.com/office/word/2010/wordprocessingInk">
                    <w14:contentPart bwMode="auto" r:id="rId275">
                      <w14:nvContentPartPr>
                        <w14:cNvContentPartPr/>
                      </w14:nvContentPartPr>
                      <w14:xfrm>
                        <a:off x="0" y="0"/>
                        <a:ext cx="165600" cy="139680"/>
                      </w14:xfrm>
                    </w14:contentPart>
                  </a:graphicData>
                </a:graphic>
              </wp:anchor>
            </w:drawing>
          </mc:Choice>
          <mc:Fallback>
            <w:pict>
              <v:shape w14:anchorId="63C2CA45" id="Entrada de lápiz 232" o:spid="_x0000_s1026" type="#_x0000_t75" style="position:absolute;margin-left:256pt;margin-top:3.2pt;width:14.5pt;height:12.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">
                <v:imagedata r:id="rId276" o:title=""/>
              </v:shape>
            </w:pict>
          </mc:Fallback>
        </mc:AlternateContent>
      </w:r>
      <w:r w:rsidR="008103FB">
        <w:rPr>
          <w:noProof/>
        </w:rPr>
        <mc:AlternateContent>
          <mc:Choice Requires="wpi">
            <w:drawing>
              <wp:anchor distT="0" distB="0" distL="114300" distR="114300" simplePos="0" relativeHeight="251696128" behindDoc="0" locked="0" layoutInCell="1" allowOverlap="1" wp14:anchorId="65EB041C" wp14:editId="44704EE3">
                <wp:simplePos x="0" y="0"/>
                <wp:positionH relativeFrom="column">
                  <wp:posOffset>2348042</wp:posOffset>
                </wp:positionH>
                <wp:positionV relativeFrom="paragraph">
                  <wp:posOffset>256369</wp:posOffset>
                </wp:positionV>
                <wp:extent cx="128520" cy="128880"/>
                <wp:effectExtent l="38100" t="38100" r="0" b="49530"/>
                <wp:wrapNone/>
                <wp:docPr id="231" name="Entrada de lápiz 231"/>
                <wp:cNvGraphicFramePr/>
                <a:graphic xmlns:a="http://schemas.openxmlformats.org/drawingml/2006/main">
                  <a:graphicData uri="http://schemas.microsoft.com/office/word/2010/wordprocessingInk">
                    <w14:contentPart bwMode="auto" r:id="rId277">
                      <w14:nvContentPartPr>
                        <w14:cNvContentPartPr/>
                      </w14:nvContentPartPr>
                      <w14:xfrm>
                        <a:off x="0" y="0"/>
                        <a:ext cx="128520" cy="128880"/>
                      </w14:xfrm>
                    </w14:contentPart>
                  </a:graphicData>
                </a:graphic>
              </wp:anchor>
            </w:drawing>
          </mc:Choice>
          <mc:Fallback>
            <w:pict>
              <v:shape w14:anchorId="1BB39C04" id="Entrada de lápiz 231" o:spid="_x0000_s1026" type="#_x0000_t75" style="position:absolute;margin-left:184.2pt;margin-top:19.5pt;width:11.5pt;height:11.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">
                <v:imagedata r:id="rId278" o:title=""/>
              </v:shape>
            </w:pict>
          </mc:Fallback>
        </mc:AlternateContent>
      </w:r>
      <w:r w:rsidR="008103FB">
        <w:rPr>
          <w:noProof/>
        </w:rPr>
        <mc:AlternateContent>
          <mc:Choice Requires="wpi">
            <w:drawing>
              <wp:anchor distT="0" distB="0" distL="114300" distR="114300" simplePos="0" relativeHeight="251695104" behindDoc="0" locked="0" layoutInCell="1" allowOverlap="1" wp14:anchorId="0B5066B7" wp14:editId="7468A1C0">
                <wp:simplePos x="0" y="0"/>
                <wp:positionH relativeFrom="column">
                  <wp:posOffset>1837202</wp:posOffset>
                </wp:positionH>
                <wp:positionV relativeFrom="paragraph">
                  <wp:posOffset>902209</wp:posOffset>
                </wp:positionV>
                <wp:extent cx="33840" cy="119520"/>
                <wp:effectExtent l="38100" t="38100" r="42545" b="45720"/>
                <wp:wrapNone/>
                <wp:docPr id="229" name="Entrada de lápiz 229"/>
                <wp:cNvGraphicFramePr/>
                <a:graphic xmlns:a="http://schemas.openxmlformats.org/drawingml/2006/main">
                  <a:graphicData uri="http://schemas.microsoft.com/office/word/2010/wordprocessingInk">
                    <w14:contentPart bwMode="auto" r:id="rId279">
                      <w14:nvContentPartPr>
                        <w14:cNvContentPartPr/>
                      </w14:nvContentPartPr>
                      <w14:xfrm>
                        <a:off x="0" y="0"/>
                        <a:ext cx="33840" cy="119520"/>
                      </w14:xfrm>
                    </w14:contentPart>
                  </a:graphicData>
                </a:graphic>
              </wp:anchor>
            </w:drawing>
          </mc:Choice>
          <mc:Fallback>
            <w:pict>
              <v:shape w14:anchorId="3AE530A6" id="Entrada de lápiz 229" o:spid="_x0000_s1026" type="#_x0000_t75" style="position:absolute;margin-left:143.95pt;margin-top:70.35pt;width:4.05pt;height:10.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">
                <v:imagedata r:id="rId280" o:title=""/>
              </v:shape>
            </w:pict>
          </mc:Fallback>
        </mc:AlternateContent>
      </w:r>
      <w:r w:rsidR="008103FB">
        <w:rPr>
          <w:noProof/>
        </w:rPr>
        <mc:AlternateContent>
          <mc:Choice Requires="wpi">
            <w:drawing>
              <wp:anchor distT="0" distB="0" distL="114300" distR="114300" simplePos="0" relativeHeight="251694080" behindDoc="0" locked="0" layoutInCell="1" allowOverlap="1" wp14:anchorId="120B7E76" wp14:editId="37BED18B">
                <wp:simplePos x="0" y="0"/>
                <wp:positionH relativeFrom="column">
                  <wp:posOffset>807242</wp:posOffset>
                </wp:positionH>
                <wp:positionV relativeFrom="paragraph">
                  <wp:posOffset>1013449</wp:posOffset>
                </wp:positionV>
                <wp:extent cx="107280" cy="87480"/>
                <wp:effectExtent l="38100" t="38100" r="45720" b="40005"/>
                <wp:wrapNone/>
                <wp:docPr id="228" name="Entrada de lápiz 228"/>
                <wp:cNvGraphicFramePr/>
                <a:graphic xmlns:a="http://schemas.openxmlformats.org/drawingml/2006/main">
                  <a:graphicData uri="http://schemas.microsoft.com/office/word/2010/wordprocessingInk">
                    <w14:contentPart bwMode="auto" r:id="rId281">
                      <w14:nvContentPartPr>
                        <w14:cNvContentPartPr/>
                      </w14:nvContentPartPr>
                      <w14:xfrm>
                        <a:off x="0" y="0"/>
                        <a:ext cx="107280" cy="87480"/>
                      </w14:xfrm>
                    </w14:contentPart>
                  </a:graphicData>
                </a:graphic>
              </wp:anchor>
            </w:drawing>
          </mc:Choice>
          <mc:Fallback>
            <w:pict>
              <v:shape w14:anchorId="50483792" id="Entrada de lápiz 228" o:spid="_x0000_s1026" type="#_x0000_t75" style="position:absolute;margin-left:62.85pt;margin-top:79.1pt;width:9.9pt;height:8.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">
                <v:imagedata r:id="rId282" o:title=""/>
              </v:shape>
            </w:pict>
          </mc:Fallback>
        </mc:AlternateContent>
      </w:r>
      <w:r w:rsidR="008103FB">
        <w:rPr>
          <w:noProof/>
        </w:rPr>
        <mc:AlternateContent>
          <mc:Choice Requires="wpi">
            <w:drawing>
              <wp:anchor distT="0" distB="0" distL="114300" distR="114300" simplePos="0" relativeHeight="251693056" behindDoc="0" locked="0" layoutInCell="1" allowOverlap="1" wp14:anchorId="55B29707" wp14:editId="5DEA824B">
                <wp:simplePos x="0" y="0"/>
                <wp:positionH relativeFrom="column">
                  <wp:posOffset>1042682</wp:posOffset>
                </wp:positionH>
                <wp:positionV relativeFrom="paragraph">
                  <wp:posOffset>208489</wp:posOffset>
                </wp:positionV>
                <wp:extent cx="65160" cy="120240"/>
                <wp:effectExtent l="38100" t="38100" r="24130" b="45085"/>
                <wp:wrapNone/>
                <wp:docPr id="227" name="Entrada de lápiz 227"/>
                <wp:cNvGraphicFramePr/>
                <a:graphic xmlns:a="http://schemas.openxmlformats.org/drawingml/2006/main">
                  <a:graphicData uri="http://schemas.microsoft.com/office/word/2010/wordprocessingInk">
                    <w14:contentPart bwMode="auto" r:id="rId283">
                      <w14:nvContentPartPr>
                        <w14:cNvContentPartPr/>
                      </w14:nvContentPartPr>
                      <w14:xfrm>
                        <a:off x="0" y="0"/>
                        <a:ext cx="65160" cy="120240"/>
                      </w14:xfrm>
                    </w14:contentPart>
                  </a:graphicData>
                </a:graphic>
              </wp:anchor>
            </w:drawing>
          </mc:Choice>
          <mc:Fallback>
            <w:pict>
              <v:shape w14:anchorId="602F6D4D" id="Entrada de lápiz 227" o:spid="_x0000_s1026" type="#_x0000_t75" style="position:absolute;margin-left:81.4pt;margin-top:15.7pt;width:6.55pt;height:10.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">
                <v:imagedata r:id="rId284" o:title=""/>
              </v:shape>
            </w:pict>
          </mc:Fallback>
        </mc:AlternateContent>
      </w:r>
      <w:r w:rsidR="008103FB">
        <w:rPr>
          <w:noProof/>
        </w:rPr>
        <mc:AlternateContent>
          <mc:Choice Requires="wpi">
            <w:drawing>
              <wp:anchor distT="0" distB="0" distL="114300" distR="114300" simplePos="0" relativeHeight="251692032" behindDoc="0" locked="0" layoutInCell="1" allowOverlap="1" wp14:anchorId="50868480" wp14:editId="3AEC89CC">
                <wp:simplePos x="0" y="0"/>
                <wp:positionH relativeFrom="column">
                  <wp:posOffset>746042</wp:posOffset>
                </wp:positionH>
                <wp:positionV relativeFrom="paragraph">
                  <wp:posOffset>734089</wp:posOffset>
                </wp:positionV>
                <wp:extent cx="73800" cy="146160"/>
                <wp:effectExtent l="114300" t="114300" r="116840" b="120650"/>
                <wp:wrapNone/>
                <wp:docPr id="226" name="Entrada de lápiz 226"/>
                <wp:cNvGraphicFramePr/>
                <a:graphic xmlns:a="http://schemas.openxmlformats.org/drawingml/2006/main">
                  <a:graphicData uri="http://schemas.microsoft.com/office/word/2010/wordprocessingInk">
                    <w14:contentPart bwMode="auto" r:id="rId285">
                      <w14:nvContentPartPr>
                        <w14:cNvContentPartPr/>
                      </w14:nvContentPartPr>
                      <w14:xfrm>
                        <a:off x="0" y="0"/>
                        <a:ext cx="73800" cy="146160"/>
                      </w14:xfrm>
                    </w14:contentPart>
                  </a:graphicData>
                </a:graphic>
              </wp:anchor>
            </w:drawing>
          </mc:Choice>
          <mc:Fallback>
            <w:pict>
              <v:shape w14:anchorId="6CF50FBE" id="Entrada de lápiz 226" o:spid="_x0000_s1026" type="#_x0000_t75" style="position:absolute;margin-left:53.8pt;margin-top:52.85pt;width:15.7pt;height:21.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">
                <v:imagedata r:id="rId286" o:title=""/>
              </v:shape>
            </w:pict>
          </mc:Fallback>
        </mc:AlternateContent>
      </w:r>
      <w:r w:rsidR="008103FB">
        <w:rPr>
          <w:noProof/>
        </w:rPr>
        <mc:AlternateContent>
          <mc:Choice Requires="wpi">
            <w:drawing>
              <wp:anchor distT="0" distB="0" distL="114300" distR="114300" simplePos="0" relativeHeight="251691008" behindDoc="0" locked="0" layoutInCell="1" allowOverlap="1" wp14:anchorId="3C1AEB50" wp14:editId="472ADDB8">
                <wp:simplePos x="0" y="0"/>
                <wp:positionH relativeFrom="column">
                  <wp:posOffset>738482</wp:posOffset>
                </wp:positionH>
                <wp:positionV relativeFrom="paragraph">
                  <wp:posOffset>138649</wp:posOffset>
                </wp:positionV>
                <wp:extent cx="187920" cy="100440"/>
                <wp:effectExtent l="114300" t="114300" r="66675" b="115570"/>
                <wp:wrapNone/>
                <wp:docPr id="225" name="Entrada de lápiz 225"/>
                <wp:cNvGraphicFramePr/>
                <a:graphic xmlns:a="http://schemas.openxmlformats.org/drawingml/2006/main">
                  <a:graphicData uri="http://schemas.microsoft.com/office/word/2010/wordprocessingInk">
                    <w14:contentPart bwMode="auto" r:id="rId287">
                      <w14:nvContentPartPr>
                        <w14:cNvContentPartPr/>
                      </w14:nvContentPartPr>
                      <w14:xfrm>
                        <a:off x="0" y="0"/>
                        <a:ext cx="187920" cy="100440"/>
                      </w14:xfrm>
                    </w14:contentPart>
                  </a:graphicData>
                </a:graphic>
              </wp:anchor>
            </w:drawing>
          </mc:Choice>
          <mc:Fallback>
            <w:pict>
              <v:shape w14:anchorId="7E8E5D3F" id="Entrada de lápiz 225" o:spid="_x0000_s1026" type="#_x0000_t75" style="position:absolute;margin-left:53.2pt;margin-top:5.95pt;width:24.75pt;height:17.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">
                <v:imagedata r:id="rId288" o:title=""/>
              </v:shape>
            </w:pict>
          </mc:Fallback>
        </mc:AlternateContent>
      </w:r>
      <w:r w:rsidR="008103FB">
        <w:rPr>
          <w:noProof/>
        </w:rPr>
        <mc:AlternateContent>
          <mc:Choice Requires="wpi">
            <w:drawing>
              <wp:anchor distT="0" distB="0" distL="114300" distR="114300" simplePos="0" relativeHeight="251689984" behindDoc="0" locked="0" layoutInCell="1" allowOverlap="1" wp14:anchorId="3C4A4498" wp14:editId="1AE582F1">
                <wp:simplePos x="0" y="0"/>
                <wp:positionH relativeFrom="column">
                  <wp:posOffset>1340402</wp:posOffset>
                </wp:positionH>
                <wp:positionV relativeFrom="paragraph">
                  <wp:posOffset>538609</wp:posOffset>
                </wp:positionV>
                <wp:extent cx="387360" cy="434520"/>
                <wp:effectExtent l="114300" t="114300" r="107950" b="111760"/>
                <wp:wrapNone/>
                <wp:docPr id="224" name="Entrada de lápiz 224"/>
                <wp:cNvGraphicFramePr/>
                <a:graphic xmlns:a="http://schemas.openxmlformats.org/drawingml/2006/main">
                  <a:graphicData uri="http://schemas.microsoft.com/office/word/2010/wordprocessingInk">
                    <w14:contentPart bwMode="auto" r:id="rId289">
                      <w14:nvContentPartPr>
                        <w14:cNvContentPartPr/>
                      </w14:nvContentPartPr>
                      <w14:xfrm>
                        <a:off x="0" y="0"/>
                        <a:ext cx="387360" cy="434520"/>
                      </w14:xfrm>
                    </w14:contentPart>
                  </a:graphicData>
                </a:graphic>
              </wp:anchor>
            </w:drawing>
          </mc:Choice>
          <mc:Fallback>
            <w:pict>
              <v:shape w14:anchorId="6207643A" id="Entrada de lápiz 224" o:spid="_x0000_s1026" type="#_x0000_t75" style="position:absolute;margin-left:100.6pt;margin-top:37.45pt;width:40.4pt;height:44.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">
                <v:imagedata r:id="rId290" o:title=""/>
              </v:shape>
            </w:pict>
          </mc:Fallback>
        </mc:AlternateContent>
      </w:r>
      <w:r w:rsidR="008103FB">
        <w:rPr>
          <w:noProof/>
        </w:rPr>
        <mc:AlternateContent>
          <mc:Choice Requires="wpi">
            <w:drawing>
              <wp:anchor distT="0" distB="0" distL="114300" distR="114300" simplePos="0" relativeHeight="251688960" behindDoc="0" locked="0" layoutInCell="1" allowOverlap="1" wp14:anchorId="6CA675DE" wp14:editId="7E1EB21C">
                <wp:simplePos x="0" y="0"/>
                <wp:positionH relativeFrom="column">
                  <wp:posOffset>2195762</wp:posOffset>
                </wp:positionH>
                <wp:positionV relativeFrom="paragraph">
                  <wp:posOffset>1090849</wp:posOffset>
                </wp:positionV>
                <wp:extent cx="244440" cy="65160"/>
                <wp:effectExtent l="114300" t="114300" r="73660" b="113030"/>
                <wp:wrapNone/>
                <wp:docPr id="223" name="Entrada de lápiz 223"/>
                <wp:cNvGraphicFramePr/>
                <a:graphic xmlns:a="http://schemas.openxmlformats.org/drawingml/2006/main">
                  <a:graphicData uri="http://schemas.microsoft.com/office/word/2010/wordprocessingInk">
                    <w14:contentPart bwMode="auto" r:id="rId291">
                      <w14:nvContentPartPr>
                        <w14:cNvContentPartPr/>
                      </w14:nvContentPartPr>
                      <w14:xfrm>
                        <a:off x="0" y="0"/>
                        <a:ext cx="244440" cy="65160"/>
                      </w14:xfrm>
                    </w14:contentPart>
                  </a:graphicData>
                </a:graphic>
              </wp:anchor>
            </w:drawing>
          </mc:Choice>
          <mc:Fallback>
            <w:pict>
              <v:shape w14:anchorId="7E12513D" id="Entrada de lápiz 223" o:spid="_x0000_s1026" type="#_x0000_t75" style="position:absolute;margin-left:167.95pt;margin-top:80.95pt;width:29.2pt;height:15.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">
                <v:imagedata r:id="rId292" o:title=""/>
              </v:shape>
            </w:pict>
          </mc:Fallback>
        </mc:AlternateContent>
      </w:r>
      <w:r w:rsidR="008103FB">
        <w:rPr>
          <w:noProof/>
        </w:rPr>
        <mc:AlternateContent>
          <mc:Choice Requires="wpi">
            <w:drawing>
              <wp:anchor distT="0" distB="0" distL="114300" distR="114300" simplePos="0" relativeHeight="251687936" behindDoc="0" locked="0" layoutInCell="1" allowOverlap="1" wp14:anchorId="7DBB43C7" wp14:editId="2A331B65">
                <wp:simplePos x="0" y="0"/>
                <wp:positionH relativeFrom="column">
                  <wp:posOffset>3250562</wp:posOffset>
                </wp:positionH>
                <wp:positionV relativeFrom="paragraph">
                  <wp:posOffset>815089</wp:posOffset>
                </wp:positionV>
                <wp:extent cx="473760" cy="200520"/>
                <wp:effectExtent l="114300" t="114300" r="135890" b="117475"/>
                <wp:wrapNone/>
                <wp:docPr id="222" name="Entrada de lápiz 222"/>
                <wp:cNvGraphicFramePr/>
                <a:graphic xmlns:a="http://schemas.openxmlformats.org/drawingml/2006/main">
                  <a:graphicData uri="http://schemas.microsoft.com/office/word/2010/wordprocessingInk">
                    <w14:contentPart bwMode="auto" r:id="rId293">
                      <w14:nvContentPartPr>
                        <w14:cNvContentPartPr/>
                      </w14:nvContentPartPr>
                      <w14:xfrm>
                        <a:off x="0" y="0"/>
                        <a:ext cx="473760" cy="200520"/>
                      </w14:xfrm>
                    </w14:contentPart>
                  </a:graphicData>
                </a:graphic>
              </wp:anchor>
            </w:drawing>
          </mc:Choice>
          <mc:Fallback>
            <w:pict>
              <v:shape w14:anchorId="5D5D05BE" id="Entrada de lápiz 222" o:spid="_x0000_s1026" type="#_x0000_t75" style="position:absolute;margin-left:251pt;margin-top:59.25pt;width:47.2pt;height:25.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">
                <v:imagedata r:id="rId294" o:title=""/>
              </v:shape>
            </w:pict>
          </mc:Fallback>
        </mc:AlternateContent>
      </w:r>
      <w:r w:rsidR="008103FB">
        <w:rPr>
          <w:noProof/>
        </w:rPr>
        <mc:AlternateContent>
          <mc:Choice Requires="wpi">
            <w:drawing>
              <wp:anchor distT="0" distB="0" distL="114300" distR="114300" simplePos="0" relativeHeight="251686912" behindDoc="0" locked="0" layoutInCell="1" allowOverlap="1" wp14:anchorId="0D686DC2" wp14:editId="2CB12F5C">
                <wp:simplePos x="0" y="0"/>
                <wp:positionH relativeFrom="column">
                  <wp:posOffset>2995295</wp:posOffset>
                </wp:positionH>
                <wp:positionV relativeFrom="paragraph">
                  <wp:posOffset>200660</wp:posOffset>
                </wp:positionV>
                <wp:extent cx="288870" cy="162985"/>
                <wp:effectExtent l="114300" t="114300" r="118110" b="116840"/>
                <wp:wrapNone/>
                <wp:docPr id="221" name="Entrada de lápiz 221"/>
                <wp:cNvGraphicFramePr/>
                <a:graphic xmlns:a="http://schemas.openxmlformats.org/drawingml/2006/main">
                  <a:graphicData uri="http://schemas.microsoft.com/office/word/2010/wordprocessingInk">
                    <w14:contentPart bwMode="auto" r:id="rId295">
                      <w14:nvContentPartPr>
                        <w14:cNvContentPartPr/>
                      </w14:nvContentPartPr>
                      <w14:xfrm>
                        <a:off x="0" y="0"/>
                        <a:ext cx="288870" cy="162985"/>
                      </w14:xfrm>
                    </w14:contentPart>
                  </a:graphicData>
                </a:graphic>
              </wp:anchor>
            </w:drawing>
          </mc:Choice>
          <mc:Fallback>
            <w:pict>
              <v:shape w14:anchorId="0BA8EC3F" id="Entrada de lápiz 221" o:spid="_x0000_s1026" type="#_x0000_t75" style="position:absolute;margin-left:230.9pt;margin-top:10.85pt;width:32.7pt;height:2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">
                <v:imagedata r:id="rId296" o:title=""/>
              </v:shape>
            </w:pict>
          </mc:Fallback>
        </mc:AlternateContent>
      </w:r>
      <w:r w:rsidR="008103FB">
        <w:rPr>
          <w:noProof/>
        </w:rPr>
        <mc:AlternateContent>
          <mc:Choice Requires="wpi">
            <w:drawing>
              <wp:anchor distT="0" distB="0" distL="114300" distR="114300" simplePos="0" relativeHeight="251685888" behindDoc="0" locked="0" layoutInCell="1" allowOverlap="1" wp14:anchorId="4689A0C8" wp14:editId="52959968">
                <wp:simplePos x="0" y="0"/>
                <wp:positionH relativeFrom="column">
                  <wp:posOffset>4079642</wp:posOffset>
                </wp:positionH>
                <wp:positionV relativeFrom="paragraph">
                  <wp:posOffset>355729</wp:posOffset>
                </wp:positionV>
                <wp:extent cx="149040" cy="119520"/>
                <wp:effectExtent l="114300" t="114300" r="105410" b="121920"/>
                <wp:wrapNone/>
                <wp:docPr id="220" name="Entrada de lápiz 220"/>
                <wp:cNvGraphicFramePr/>
                <a:graphic xmlns:a="http://schemas.openxmlformats.org/drawingml/2006/main">
                  <a:graphicData uri="http://schemas.microsoft.com/office/word/2010/wordprocessingInk">
                    <w14:contentPart bwMode="auto" r:id="rId297">
                      <w14:nvContentPartPr>
                        <w14:cNvContentPartPr/>
                      </w14:nvContentPartPr>
                      <w14:xfrm>
                        <a:off x="0" y="0"/>
                        <a:ext cx="149040" cy="119520"/>
                      </w14:xfrm>
                    </w14:contentPart>
                  </a:graphicData>
                </a:graphic>
              </wp:anchor>
            </w:drawing>
          </mc:Choice>
          <mc:Fallback>
            <w:pict>
              <v:shape w14:anchorId="7B8EA2D8" id="Entrada de lápiz 220" o:spid="_x0000_s1026" type="#_x0000_t75" style="position:absolute;margin-left:316.3pt;margin-top:23.05pt;width:21.7pt;height:19.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">
                <v:imagedata r:id="rId298" o:title=""/>
              </v:shape>
            </w:pict>
          </mc:Fallback>
        </mc:AlternateContent>
      </w:r>
      <w:r w:rsidR="008103FB">
        <w:rPr>
          <w:noProof/>
        </w:rPr>
        <mc:AlternateContent>
          <mc:Choice Requires="wpi">
            <w:drawing>
              <wp:anchor distT="0" distB="0" distL="114300" distR="114300" simplePos="0" relativeHeight="251684864" behindDoc="0" locked="0" layoutInCell="1" allowOverlap="1" wp14:anchorId="331FFF82" wp14:editId="0DDE2BE6">
                <wp:simplePos x="0" y="0"/>
                <wp:positionH relativeFrom="column">
                  <wp:posOffset>3740522</wp:posOffset>
                </wp:positionH>
                <wp:positionV relativeFrom="paragraph">
                  <wp:posOffset>693769</wp:posOffset>
                </wp:positionV>
                <wp:extent cx="149760" cy="18720"/>
                <wp:effectExtent l="114300" t="114300" r="66675" b="121285"/>
                <wp:wrapNone/>
                <wp:docPr id="219" name="Entrada de lápiz 219"/>
                <wp:cNvGraphicFramePr/>
                <a:graphic xmlns:a="http://schemas.openxmlformats.org/drawingml/2006/main">
                  <a:graphicData uri="http://schemas.microsoft.com/office/word/2010/wordprocessingInk">
                    <w14:contentPart bwMode="auto" r:id="rId299">
                      <w14:nvContentPartPr>
                        <w14:cNvContentPartPr/>
                      </w14:nvContentPartPr>
                      <w14:xfrm>
                        <a:off x="0" y="0"/>
                        <a:ext cx="149760" cy="18720"/>
                      </w14:xfrm>
                    </w14:contentPart>
                  </a:graphicData>
                </a:graphic>
              </wp:anchor>
            </w:drawing>
          </mc:Choice>
          <mc:Fallback>
            <w:pict>
              <v:shape w14:anchorId="62A97640" id="Entrada de lápiz 219" o:spid="_x0000_s1026" type="#_x0000_t75" style="position:absolute;margin-left:289.6pt;margin-top:49.7pt;width:21.75pt;height:11.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">
                <v:imagedata r:id="rId300" o:title=""/>
              </v:shape>
            </w:pict>
          </mc:Fallback>
        </mc:AlternateContent>
      </w:r>
      <w:r w:rsidR="008103FB">
        <w:rPr>
          <w:noProof/>
        </w:rPr>
        <mc:AlternateContent>
          <mc:Choice Requires="wpi">
            <w:drawing>
              <wp:anchor distT="0" distB="0" distL="114300" distR="114300" simplePos="0" relativeHeight="251681792" behindDoc="0" locked="0" layoutInCell="1" allowOverlap="1" wp14:anchorId="6B7893EA" wp14:editId="78266C09">
                <wp:simplePos x="0" y="0"/>
                <wp:positionH relativeFrom="column">
                  <wp:posOffset>2115842</wp:posOffset>
                </wp:positionH>
                <wp:positionV relativeFrom="paragraph">
                  <wp:posOffset>167089</wp:posOffset>
                </wp:positionV>
                <wp:extent cx="142920" cy="33840"/>
                <wp:effectExtent l="114300" t="114300" r="47625" b="118745"/>
                <wp:wrapNone/>
                <wp:docPr id="216" name="Entrada de lápiz 216"/>
                <wp:cNvGraphicFramePr/>
                <a:graphic xmlns:a="http://schemas.openxmlformats.org/drawingml/2006/main">
                  <a:graphicData uri="http://schemas.microsoft.com/office/word/2010/wordprocessingInk">
                    <w14:contentPart bwMode="auto" r:id="rId301">
                      <w14:nvContentPartPr>
                        <w14:cNvContentPartPr/>
                      </w14:nvContentPartPr>
                      <w14:xfrm>
                        <a:off x="0" y="0"/>
                        <a:ext cx="142920" cy="33840"/>
                      </w14:xfrm>
                    </w14:contentPart>
                  </a:graphicData>
                </a:graphic>
              </wp:anchor>
            </w:drawing>
          </mc:Choice>
          <mc:Fallback>
            <w:pict>
              <v:shape w14:anchorId="59A5745E" id="Entrada de lápiz 216" o:spid="_x0000_s1026" type="#_x0000_t75" style="position:absolute;margin-left:161.65pt;margin-top:8.2pt;width:21.15pt;height:12.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">
                <v:imagedata r:id="rId302" o:title=""/>
              </v:shape>
            </w:pict>
          </mc:Fallback>
        </mc:AlternateContent>
      </w:r>
      <w:r w:rsidR="008103FB">
        <w:rPr>
          <w:noProof/>
        </w:rPr>
        <mc:AlternateContent>
          <mc:Choice Requires="wpi">
            <w:drawing>
              <wp:anchor distT="0" distB="0" distL="114300" distR="114300" simplePos="0" relativeHeight="251680768" behindDoc="0" locked="0" layoutInCell="1" allowOverlap="1" wp14:anchorId="7556BBE7" wp14:editId="674AC10C">
                <wp:simplePos x="0" y="0"/>
                <wp:positionH relativeFrom="column">
                  <wp:posOffset>2094242</wp:posOffset>
                </wp:positionH>
                <wp:positionV relativeFrom="paragraph">
                  <wp:posOffset>90049</wp:posOffset>
                </wp:positionV>
                <wp:extent cx="144000" cy="185400"/>
                <wp:effectExtent l="38100" t="38100" r="8890" b="31115"/>
                <wp:wrapNone/>
                <wp:docPr id="215" name="Entrada de lápiz 215"/>
                <wp:cNvGraphicFramePr/>
                <a:graphic xmlns:a="http://schemas.openxmlformats.org/drawingml/2006/main">
                  <a:graphicData uri="http://schemas.microsoft.com/office/word/2010/wordprocessingInk">
                    <w14:contentPart bwMode="auto" r:id="rId303">
                      <w14:nvContentPartPr>
                        <w14:cNvContentPartPr/>
                      </w14:nvContentPartPr>
                      <w14:xfrm>
                        <a:off x="0" y="0"/>
                        <a:ext cx="144000" cy="185400"/>
                      </w14:xfrm>
                    </w14:contentPart>
                  </a:graphicData>
                </a:graphic>
              </wp:anchor>
            </w:drawing>
          </mc:Choice>
          <mc:Fallback>
            <w:pict>
              <v:shape w14:anchorId="04DFDD41" id="Entrada de lápiz 215" o:spid="_x0000_s1026" type="#_x0000_t75" style="position:absolute;margin-left:164.55pt;margin-top:6.75pt;width:12.05pt;height:15.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">
                <v:imagedata r:id="rId304" o:title=""/>
              </v:shape>
            </w:pict>
          </mc:Fallback>
        </mc:AlternateContent>
      </w:r>
      <w:r w:rsidR="00153033">
        <w:rPr>
          <w:noProof/>
        </w:rPr>
        <w:drawing>
          <wp:inline distT="0" distB="0" distL="0" distR="0" wp14:anchorId="36A98BA4" wp14:editId="215EF1F7">
            <wp:extent cx="4876800" cy="13589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305">
                      <a:extLst>
                        <a:ext uri="{28A0092B-C50C-407E-A947-70E740481C1C}">
                          <a14:useLocalDpi xmlns:a14="http://schemas.microsoft.com/office/drawing/2010/main" val="0"/>
                        </a:ext>
                      </a:extLst>
                    </a:blip>
                    <a:stretch>
                      <a:fillRect/>
                    </a:stretch>
                  </pic:blipFill>
                  <pic:spPr>
                    <a:xfrm>
                      <a:off x="0" y="0"/>
                      <a:ext cx="4876800" cy="1358900"/>
                    </a:xfrm>
                    <a:prstGeom prst="rect">
                      <a:avLst/>
                    </a:prstGeom>
                  </pic:spPr>
                </pic:pic>
              </a:graphicData>
            </a:graphic>
          </wp:inline>
        </w:drawing>
      </w:r>
    </w:p>
    <w:p w14:paraId="4CBB296C" w14:textId="77777777" w:rsidR="000E6B17" w:rsidRDefault="000E6B17" w:rsidP="00A36659"/>
    <w:p w14:paraId="4A2C7DEA" w14:textId="77777777" w:rsidR="000E6B17" w:rsidRDefault="000E6B17" w:rsidP="00A36659"/>
    <w:p w14:paraId="71ADB04F" w14:textId="77777777" w:rsidR="000E6B17" w:rsidRDefault="000E6B17" w:rsidP="00A36659"/>
    <w:p w14:paraId="6F765B98" w14:textId="77777777" w:rsidR="000E6B17" w:rsidRDefault="000E6B17" w:rsidP="00A36659"/>
    <w:p w14:paraId="0D9B0366" w14:textId="65461345" w:rsidR="000E6B17" w:rsidRDefault="000E6B17" w:rsidP="00A36659"/>
    <w:p w14:paraId="7BB69683" w14:textId="3296CBAE" w:rsidR="000E6B17" w:rsidRDefault="00C93D9F" w:rsidP="00A36659">
      <w:r>
        <w:rPr>
          <w:noProof/>
        </w:rPr>
        <mc:AlternateContent>
          <mc:Choice Requires="wpi">
            <w:drawing>
              <wp:anchor distT="0" distB="0" distL="114300" distR="114300" simplePos="0" relativeHeight="251736064" behindDoc="0" locked="0" layoutInCell="1" allowOverlap="1" wp14:anchorId="7ECD8DC1" wp14:editId="13A6E929">
                <wp:simplePos x="0" y="0"/>
                <wp:positionH relativeFrom="column">
                  <wp:posOffset>2193925</wp:posOffset>
                </wp:positionH>
                <wp:positionV relativeFrom="paragraph">
                  <wp:posOffset>-111760</wp:posOffset>
                </wp:positionV>
                <wp:extent cx="786130" cy="241300"/>
                <wp:effectExtent l="38100" t="38100" r="39370" b="38100"/>
                <wp:wrapNone/>
                <wp:docPr id="274" name="Entrada de lápiz 274"/>
                <wp:cNvGraphicFramePr/>
                <a:graphic xmlns:a="http://schemas.openxmlformats.org/drawingml/2006/main">
                  <a:graphicData uri="http://schemas.microsoft.com/office/word/2010/wordprocessingInk">
                    <w14:contentPart bwMode="auto" r:id="rId306">
                      <w14:nvContentPartPr>
                        <w14:cNvContentPartPr/>
                      </w14:nvContentPartPr>
                      <w14:xfrm>
                        <a:off x="0" y="0"/>
                        <a:ext cx="786130" cy="241300"/>
                      </w14:xfrm>
                    </w14:contentPart>
                  </a:graphicData>
                </a:graphic>
              </wp:anchor>
            </w:drawing>
          </mc:Choice>
          <mc:Fallback>
            <w:pict>
              <v:shape w14:anchorId="09E94342" id="Entrada de lápiz 274" o:spid="_x0000_s1026" type="#_x0000_t75" style="position:absolute;margin-left:172.4pt;margin-top:-9.15pt;width:62.6pt;height:19.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">
                <v:imagedata r:id="rId307" o:title=""/>
              </v:shape>
            </w:pict>
          </mc:Fallback>
        </mc:AlternateContent>
      </w:r>
      <w:r>
        <w:rPr>
          <w:noProof/>
        </w:rPr>
        <mc:AlternateContent>
          <mc:Choice Requires="wpi">
            <w:drawing>
              <wp:anchor distT="0" distB="0" distL="114300" distR="114300" simplePos="0" relativeHeight="251732992" behindDoc="0" locked="0" layoutInCell="1" allowOverlap="1" wp14:anchorId="6681764B" wp14:editId="575A6DC4">
                <wp:simplePos x="0" y="0"/>
                <wp:positionH relativeFrom="column">
                  <wp:posOffset>1143268</wp:posOffset>
                </wp:positionH>
                <wp:positionV relativeFrom="paragraph">
                  <wp:posOffset>-113470</wp:posOffset>
                </wp:positionV>
                <wp:extent cx="881640" cy="266760"/>
                <wp:effectExtent l="38100" t="38100" r="33020" b="38100"/>
                <wp:wrapNone/>
                <wp:docPr id="271" name="Entrada de lápiz 271"/>
                <wp:cNvGraphicFramePr/>
                <a:graphic xmlns:a="http://schemas.openxmlformats.org/drawingml/2006/main">
                  <a:graphicData uri="http://schemas.microsoft.com/office/word/2010/wordprocessingInk">
                    <w14:contentPart bwMode="auto" r:id="rId308">
                      <w14:nvContentPartPr>
                        <w14:cNvContentPartPr/>
                      </w14:nvContentPartPr>
                      <w14:xfrm>
                        <a:off x="0" y="0"/>
                        <a:ext cx="881640" cy="266760"/>
                      </w14:xfrm>
                    </w14:contentPart>
                  </a:graphicData>
                </a:graphic>
              </wp:anchor>
            </w:drawing>
          </mc:Choice>
          <mc:Fallback>
            <w:pict>
              <v:shape w14:anchorId="40CDBFDB" id="Entrada de lápiz 271" o:spid="_x0000_s1026" type="#_x0000_t75" style="position:absolute;margin-left:89.65pt;margin-top:-9.3pt;width:70.1pt;height:21.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">
                <v:imagedata r:id="rId309" o:title=""/>
              </v:shape>
            </w:pict>
          </mc:Fallback>
        </mc:AlternateContent>
      </w:r>
      <w:r>
        <w:rPr>
          <w:noProof/>
        </w:rPr>
        <mc:AlternateContent>
          <mc:Choice Requires="wpi">
            <w:drawing>
              <wp:anchor distT="0" distB="0" distL="114300" distR="114300" simplePos="0" relativeHeight="251731968" behindDoc="0" locked="0" layoutInCell="1" allowOverlap="1" wp14:anchorId="2C04ECF4" wp14:editId="6E8564F5">
                <wp:simplePos x="0" y="0"/>
                <wp:positionH relativeFrom="column">
                  <wp:posOffset>706948</wp:posOffset>
                </wp:positionH>
                <wp:positionV relativeFrom="paragraph">
                  <wp:posOffset>49250</wp:posOffset>
                </wp:positionV>
                <wp:extent cx="227160" cy="110880"/>
                <wp:effectExtent l="38100" t="38100" r="27305" b="41910"/>
                <wp:wrapNone/>
                <wp:docPr id="270" name="Entrada de lápiz 270"/>
                <wp:cNvGraphicFramePr/>
                <a:graphic xmlns:a="http://schemas.openxmlformats.org/drawingml/2006/main">
                  <a:graphicData uri="http://schemas.microsoft.com/office/word/2010/wordprocessingInk">
                    <w14:contentPart bwMode="auto" r:id="rId310">
                      <w14:nvContentPartPr>
                        <w14:cNvContentPartPr/>
                      </w14:nvContentPartPr>
                      <w14:xfrm>
                        <a:off x="0" y="0"/>
                        <a:ext cx="227160" cy="110880"/>
                      </w14:xfrm>
                    </w14:contentPart>
                  </a:graphicData>
                </a:graphic>
              </wp:anchor>
            </w:drawing>
          </mc:Choice>
          <mc:Fallback>
            <w:pict>
              <v:shape w14:anchorId="782464BD" id="Entrada de lápiz 270" o:spid="_x0000_s1026" type="#_x0000_t75" style="position:absolute;margin-left:55.3pt;margin-top:3.55pt;width:18.6pt;height:9.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">
                <v:imagedata r:id="rId311" o:title=""/>
              </v:shape>
            </w:pict>
          </mc:Fallback>
        </mc:AlternateContent>
      </w:r>
      <w:proofErr w:type="spellStart"/>
      <w:r w:rsidR="000E6B17">
        <w:t>krunskal</w:t>
      </w:r>
      <w:proofErr w:type="spellEnd"/>
    </w:p>
    <w:p w14:paraId="0C031965" w14:textId="77777777" w:rsidR="00C93D9F" w:rsidRDefault="00C93D9F" w:rsidP="00A36659">
      <w:r>
        <w:rPr>
          <w:noProof/>
        </w:rPr>
        <mc:AlternateContent>
          <mc:Choice Requires="wpi">
            <w:drawing>
              <wp:anchor distT="0" distB="0" distL="114300" distR="114300" simplePos="0" relativeHeight="251730944" behindDoc="0" locked="0" layoutInCell="1" allowOverlap="1" wp14:anchorId="1C2D2587" wp14:editId="1C6E4629">
                <wp:simplePos x="0" y="0"/>
                <wp:positionH relativeFrom="column">
                  <wp:posOffset>1161628</wp:posOffset>
                </wp:positionH>
                <wp:positionV relativeFrom="paragraph">
                  <wp:posOffset>877310</wp:posOffset>
                </wp:positionV>
                <wp:extent cx="771120" cy="264960"/>
                <wp:effectExtent l="38100" t="38100" r="41910" b="40005"/>
                <wp:wrapNone/>
                <wp:docPr id="269" name="Entrada de lápiz 269"/>
                <wp:cNvGraphicFramePr/>
                <a:graphic xmlns:a="http://schemas.openxmlformats.org/drawingml/2006/main">
                  <a:graphicData uri="http://schemas.microsoft.com/office/word/2010/wordprocessingInk">
                    <w14:contentPart bwMode="auto" r:id="rId312">
                      <w14:nvContentPartPr>
                        <w14:cNvContentPartPr/>
                      </w14:nvContentPartPr>
                      <w14:xfrm>
                        <a:off x="0" y="0"/>
                        <a:ext cx="771120" cy="264960"/>
                      </w14:xfrm>
                    </w14:contentPart>
                  </a:graphicData>
                </a:graphic>
              </wp:anchor>
            </w:drawing>
          </mc:Choice>
          <mc:Fallback>
            <w:pict>
              <v:shape w14:anchorId="2539CB92" id="Entrada de lápiz 269" o:spid="_x0000_s1026" type="#_x0000_t75" style="position:absolute;margin-left:91.1pt;margin-top:68.75pt;width:61.4pt;height:21.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">
                <v:imagedata r:id="rId313" o:title=""/>
              </v:shape>
            </w:pict>
          </mc:Fallback>
        </mc:AlternateContent>
      </w:r>
      <w:r>
        <w:rPr>
          <w:noProof/>
        </w:rPr>
        <mc:AlternateContent>
          <mc:Choice Requires="wpi">
            <w:drawing>
              <wp:anchor distT="0" distB="0" distL="114300" distR="114300" simplePos="0" relativeHeight="251729920" behindDoc="0" locked="0" layoutInCell="1" allowOverlap="1" wp14:anchorId="1B71488B" wp14:editId="4992FACD">
                <wp:simplePos x="0" y="0"/>
                <wp:positionH relativeFrom="column">
                  <wp:posOffset>3716908</wp:posOffset>
                </wp:positionH>
                <wp:positionV relativeFrom="paragraph">
                  <wp:posOffset>273950</wp:posOffset>
                </wp:positionV>
                <wp:extent cx="534960" cy="461160"/>
                <wp:effectExtent l="38100" t="38100" r="36830" b="34290"/>
                <wp:wrapNone/>
                <wp:docPr id="268" name="Entrada de lápiz 268"/>
                <wp:cNvGraphicFramePr/>
                <a:graphic xmlns:a="http://schemas.openxmlformats.org/drawingml/2006/main">
                  <a:graphicData uri="http://schemas.microsoft.com/office/word/2010/wordprocessingInk">
                    <w14:contentPart bwMode="auto" r:id="rId314">
                      <w14:nvContentPartPr>
                        <w14:cNvContentPartPr/>
                      </w14:nvContentPartPr>
                      <w14:xfrm>
                        <a:off x="0" y="0"/>
                        <a:ext cx="534960" cy="461160"/>
                      </w14:xfrm>
                    </w14:contentPart>
                  </a:graphicData>
                </a:graphic>
              </wp:anchor>
            </w:drawing>
          </mc:Choice>
          <mc:Fallback>
            <w:pict>
              <v:shape w14:anchorId="431A1059" id="Entrada de lápiz 268" o:spid="_x0000_s1026" type="#_x0000_t75" style="position:absolute;margin-left:292.3pt;margin-top:21.2pt;width:42.8pt;height:3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">
                <v:imagedata r:id="rId315" o:title=""/>
              </v:shape>
            </w:pict>
          </mc:Fallback>
        </mc:AlternateContent>
      </w:r>
      <w:r>
        <w:rPr>
          <w:noProof/>
        </w:rPr>
        <mc:AlternateContent>
          <mc:Choice Requires="wpi">
            <w:drawing>
              <wp:anchor distT="0" distB="0" distL="114300" distR="114300" simplePos="0" relativeHeight="251728896" behindDoc="0" locked="0" layoutInCell="1" allowOverlap="1" wp14:anchorId="236AE2BE" wp14:editId="03AB2E06">
                <wp:simplePos x="0" y="0"/>
                <wp:positionH relativeFrom="column">
                  <wp:posOffset>1237588</wp:posOffset>
                </wp:positionH>
                <wp:positionV relativeFrom="paragraph">
                  <wp:posOffset>870110</wp:posOffset>
                </wp:positionV>
                <wp:extent cx="684720" cy="266040"/>
                <wp:effectExtent l="38100" t="38100" r="13970" b="39370"/>
                <wp:wrapNone/>
                <wp:docPr id="267" name="Entrada de lápiz 267"/>
                <wp:cNvGraphicFramePr/>
                <a:graphic xmlns:a="http://schemas.openxmlformats.org/drawingml/2006/main">
                  <a:graphicData uri="http://schemas.microsoft.com/office/word/2010/wordprocessingInk">
                    <w14:contentPart bwMode="auto" r:id="rId316">
                      <w14:nvContentPartPr>
                        <w14:cNvContentPartPr/>
                      </w14:nvContentPartPr>
                      <w14:xfrm>
                        <a:off x="0" y="0"/>
                        <a:ext cx="684720" cy="266040"/>
                      </w14:xfrm>
                    </w14:contentPart>
                  </a:graphicData>
                </a:graphic>
              </wp:anchor>
            </w:drawing>
          </mc:Choice>
          <mc:Fallback>
            <w:pict>
              <v:shape w14:anchorId="455D3A78" id="Entrada de lápiz 267" o:spid="_x0000_s1026" type="#_x0000_t75" style="position:absolute;margin-left:97.1pt;margin-top:68.15pt;width:54.6pt;height:21.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">
                <v:imagedata r:id="rId317" o:title=""/>
              </v:shape>
            </w:pict>
          </mc:Fallback>
        </mc:AlternateContent>
      </w:r>
      <w:r>
        <w:rPr>
          <w:noProof/>
        </w:rPr>
        <mc:AlternateContent>
          <mc:Choice Requires="wpi">
            <w:drawing>
              <wp:anchor distT="0" distB="0" distL="114300" distR="114300" simplePos="0" relativeHeight="251727872" behindDoc="0" locked="0" layoutInCell="1" allowOverlap="1" wp14:anchorId="00DDE6A5" wp14:editId="5905F63B">
                <wp:simplePos x="0" y="0"/>
                <wp:positionH relativeFrom="column">
                  <wp:posOffset>1410028</wp:posOffset>
                </wp:positionH>
                <wp:positionV relativeFrom="paragraph">
                  <wp:posOffset>40310</wp:posOffset>
                </wp:positionV>
                <wp:extent cx="2059200" cy="149400"/>
                <wp:effectExtent l="38100" t="38100" r="24130" b="41275"/>
                <wp:wrapNone/>
                <wp:docPr id="266" name="Entrada de lápiz 266"/>
                <wp:cNvGraphicFramePr/>
                <a:graphic xmlns:a="http://schemas.openxmlformats.org/drawingml/2006/main">
                  <a:graphicData uri="http://schemas.microsoft.com/office/word/2010/wordprocessingInk">
                    <w14:contentPart bwMode="auto" r:id="rId318">
                      <w14:nvContentPartPr>
                        <w14:cNvContentPartPr/>
                      </w14:nvContentPartPr>
                      <w14:xfrm>
                        <a:off x="0" y="0"/>
                        <a:ext cx="2059200" cy="149400"/>
                      </w14:xfrm>
                    </w14:contentPart>
                  </a:graphicData>
                </a:graphic>
              </wp:anchor>
            </w:drawing>
          </mc:Choice>
          <mc:Fallback>
            <w:pict>
              <v:shape w14:anchorId="5FBEE6A3" id="Entrada de lápiz 266" o:spid="_x0000_s1026" type="#_x0000_t75" style="position:absolute;margin-left:110.7pt;margin-top:2.8pt;width:162.85pt;height:12.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">
                <v:imagedata r:id="rId319" o:title=""/>
              </v:shape>
            </w:pict>
          </mc:Fallback>
        </mc:AlternateContent>
      </w:r>
      <w:r>
        <w:rPr>
          <w:noProof/>
        </w:rPr>
        <mc:AlternateContent>
          <mc:Choice Requires="wpi">
            <w:drawing>
              <wp:anchor distT="0" distB="0" distL="114300" distR="114300" simplePos="0" relativeHeight="251726848" behindDoc="0" locked="0" layoutInCell="1" allowOverlap="1" wp14:anchorId="5AB191B2" wp14:editId="54C6CE0A">
                <wp:simplePos x="0" y="0"/>
                <wp:positionH relativeFrom="column">
                  <wp:posOffset>527668</wp:posOffset>
                </wp:positionH>
                <wp:positionV relativeFrom="paragraph">
                  <wp:posOffset>711350</wp:posOffset>
                </wp:positionV>
                <wp:extent cx="356760" cy="383040"/>
                <wp:effectExtent l="38100" t="38100" r="37465" b="36195"/>
                <wp:wrapNone/>
                <wp:docPr id="265" name="Entrada de lápiz 265"/>
                <wp:cNvGraphicFramePr/>
                <a:graphic xmlns:a="http://schemas.openxmlformats.org/drawingml/2006/main">
                  <a:graphicData uri="http://schemas.microsoft.com/office/word/2010/wordprocessingInk">
                    <w14:contentPart bwMode="auto" r:id="rId320">
                      <w14:nvContentPartPr>
                        <w14:cNvContentPartPr/>
                      </w14:nvContentPartPr>
                      <w14:xfrm>
                        <a:off x="0" y="0"/>
                        <a:ext cx="356760" cy="383040"/>
                      </w14:xfrm>
                    </w14:contentPart>
                  </a:graphicData>
                </a:graphic>
              </wp:anchor>
            </w:drawing>
          </mc:Choice>
          <mc:Fallback>
            <w:pict>
              <v:shape w14:anchorId="180C3EDD" id="Entrada de lápiz 265" o:spid="_x0000_s1026" type="#_x0000_t75" style="position:absolute;margin-left:41.2pt;margin-top:55.65pt;width:28.8pt;height:30.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">
                <v:imagedata r:id="rId321" o:title=""/>
              </v:shape>
            </w:pict>
          </mc:Fallback>
        </mc:AlternateContent>
      </w:r>
      <w:r w:rsidR="000E6B17">
        <w:rPr>
          <w:noProof/>
        </w:rPr>
        <mc:AlternateContent>
          <mc:Choice Requires="wpi">
            <w:drawing>
              <wp:anchor distT="0" distB="0" distL="114300" distR="114300" simplePos="0" relativeHeight="251725824" behindDoc="0" locked="0" layoutInCell="1" allowOverlap="1" wp14:anchorId="208899A9" wp14:editId="2847E2B3">
                <wp:simplePos x="0" y="0"/>
                <wp:positionH relativeFrom="column">
                  <wp:posOffset>3122657</wp:posOffset>
                </wp:positionH>
                <wp:positionV relativeFrom="paragraph">
                  <wp:posOffset>376706</wp:posOffset>
                </wp:positionV>
                <wp:extent cx="418680" cy="641880"/>
                <wp:effectExtent l="38100" t="38100" r="38735" b="31750"/>
                <wp:wrapNone/>
                <wp:docPr id="264" name="Entrada de lápiz 264"/>
                <wp:cNvGraphicFramePr/>
                <a:graphic xmlns:a="http://schemas.openxmlformats.org/drawingml/2006/main">
                  <a:graphicData uri="http://schemas.microsoft.com/office/word/2010/wordprocessingInk">
                    <w14:contentPart bwMode="auto" r:id="rId322">
                      <w14:nvContentPartPr>
                        <w14:cNvContentPartPr/>
                      </w14:nvContentPartPr>
                      <w14:xfrm>
                        <a:off x="0" y="0"/>
                        <a:ext cx="418680" cy="641880"/>
                      </w14:xfrm>
                    </w14:contentPart>
                  </a:graphicData>
                </a:graphic>
              </wp:anchor>
            </w:drawing>
          </mc:Choice>
          <mc:Fallback>
            <w:pict>
              <v:shape w14:anchorId="3A101815" id="Entrada de lápiz 264" o:spid="_x0000_s1026" type="#_x0000_t75" style="position:absolute;margin-left:245.55pt;margin-top:29.3pt;width:33.65pt;height:51.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">
                <v:imagedata r:id="rId323" o:title=""/>
              </v:shape>
            </w:pict>
          </mc:Fallback>
        </mc:AlternateContent>
      </w:r>
      <w:r w:rsidR="000E6B17">
        <w:rPr>
          <w:noProof/>
        </w:rPr>
        <mc:AlternateContent>
          <mc:Choice Requires="wpi">
            <w:drawing>
              <wp:anchor distT="0" distB="0" distL="114300" distR="114300" simplePos="0" relativeHeight="251724800" behindDoc="0" locked="0" layoutInCell="1" allowOverlap="1" wp14:anchorId="12783D0C" wp14:editId="0CC63CB9">
                <wp:simplePos x="0" y="0"/>
                <wp:positionH relativeFrom="column">
                  <wp:posOffset>1430657</wp:posOffset>
                </wp:positionH>
                <wp:positionV relativeFrom="paragraph">
                  <wp:posOffset>222266</wp:posOffset>
                </wp:positionV>
                <wp:extent cx="1034280" cy="127080"/>
                <wp:effectExtent l="12700" t="38100" r="33020" b="38100"/>
                <wp:wrapNone/>
                <wp:docPr id="263" name="Entrada de lápiz 263"/>
                <wp:cNvGraphicFramePr/>
                <a:graphic xmlns:a="http://schemas.openxmlformats.org/drawingml/2006/main">
                  <a:graphicData uri="http://schemas.microsoft.com/office/word/2010/wordprocessingInk">
                    <w14:contentPart bwMode="auto" r:id="rId324">
                      <w14:nvContentPartPr>
                        <w14:cNvContentPartPr/>
                      </w14:nvContentPartPr>
                      <w14:xfrm>
                        <a:off x="0" y="0"/>
                        <a:ext cx="1034280" cy="127080"/>
                      </w14:xfrm>
                    </w14:contentPart>
                  </a:graphicData>
                </a:graphic>
              </wp:anchor>
            </w:drawing>
          </mc:Choice>
          <mc:Fallback>
            <w:pict>
              <v:shape w14:anchorId="4BE413A7" id="Entrada de lápiz 263" o:spid="_x0000_s1026" type="#_x0000_t75" style="position:absolute;margin-left:112.3pt;margin-top:17.15pt;width:82.15pt;height:10.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">
                <v:imagedata r:id="rId325" o:title=""/>
              </v:shape>
            </w:pict>
          </mc:Fallback>
        </mc:AlternateContent>
      </w:r>
      <w:r w:rsidR="000E6B17">
        <w:rPr>
          <w:noProof/>
        </w:rPr>
        <mc:AlternateContent>
          <mc:Choice Requires="wpi">
            <w:drawing>
              <wp:anchor distT="0" distB="0" distL="114300" distR="114300" simplePos="0" relativeHeight="251723776" behindDoc="0" locked="0" layoutInCell="1" allowOverlap="1" wp14:anchorId="399284AE" wp14:editId="6E233CAB">
                <wp:simplePos x="0" y="0"/>
                <wp:positionH relativeFrom="column">
                  <wp:posOffset>644777</wp:posOffset>
                </wp:positionH>
                <wp:positionV relativeFrom="paragraph">
                  <wp:posOffset>262226</wp:posOffset>
                </wp:positionV>
                <wp:extent cx="483480" cy="148320"/>
                <wp:effectExtent l="38100" t="38100" r="37465" b="42545"/>
                <wp:wrapNone/>
                <wp:docPr id="262" name="Entrada de lápiz 262"/>
                <wp:cNvGraphicFramePr/>
                <a:graphic xmlns:a="http://schemas.openxmlformats.org/drawingml/2006/main">
                  <a:graphicData uri="http://schemas.microsoft.com/office/word/2010/wordprocessingInk">
                    <w14:contentPart bwMode="auto" r:id="rId326">
                      <w14:nvContentPartPr>
                        <w14:cNvContentPartPr/>
                      </w14:nvContentPartPr>
                      <w14:xfrm>
                        <a:off x="0" y="0"/>
                        <a:ext cx="483480" cy="148320"/>
                      </w14:xfrm>
                    </w14:contentPart>
                  </a:graphicData>
                </a:graphic>
              </wp:anchor>
            </w:drawing>
          </mc:Choice>
          <mc:Fallback>
            <w:pict>
              <v:shape w14:anchorId="3A4C5EF0" id="Entrada de lápiz 262" o:spid="_x0000_s1026" type="#_x0000_t75" style="position:absolute;margin-left:50.4pt;margin-top:20.3pt;width:38.75pt;height:12.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">
                <v:imagedata r:id="rId327" o:title=""/>
              </v:shape>
            </w:pict>
          </mc:Fallback>
        </mc:AlternateContent>
      </w:r>
      <w:r w:rsidR="00A83DCC">
        <w:rPr>
          <w:noProof/>
        </w:rPr>
        <w:drawing>
          <wp:inline distT="0" distB="0" distL="0" distR="0" wp14:anchorId="47C7089B" wp14:editId="1558FABB">
            <wp:extent cx="4876800" cy="13589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pic:cNvPicPr/>
                  </pic:nvPicPr>
                  <pic:blipFill>
                    <a:blip r:embed="rId305">
                      <a:extLst>
                        <a:ext uri="{28A0092B-C50C-407E-A947-70E740481C1C}">
                          <a14:useLocalDpi xmlns:a14="http://schemas.microsoft.com/office/drawing/2010/main" val="0"/>
                        </a:ext>
                      </a:extLst>
                    </a:blip>
                    <a:stretch>
                      <a:fillRect/>
                    </a:stretch>
                  </pic:blipFill>
                  <pic:spPr>
                    <a:xfrm>
                      <a:off x="0" y="0"/>
                      <a:ext cx="4876800" cy="1358900"/>
                    </a:xfrm>
                    <a:prstGeom prst="rect">
                      <a:avLst/>
                    </a:prstGeom>
                  </pic:spPr>
                </pic:pic>
              </a:graphicData>
            </a:graphic>
          </wp:inline>
        </w:drawing>
      </w:r>
    </w:p>
    <w:p w14:paraId="7461C798" w14:textId="77777777" w:rsidR="00C93D9F" w:rsidRDefault="00C93D9F" w:rsidP="00A36659"/>
    <w:p w14:paraId="32E6F25C" w14:textId="77777777" w:rsidR="00321C2D" w:rsidRDefault="00C93D9F" w:rsidP="00A36659">
      <w:r>
        <w:rPr>
          <w:noProof/>
        </w:rPr>
        <w:lastRenderedPageBreak/>
        <mc:AlternateContent>
          <mc:Choice Requires="wpi">
            <w:drawing>
              <wp:anchor distT="0" distB="0" distL="114300" distR="114300" simplePos="0" relativeHeight="251766784" behindDoc="0" locked="0" layoutInCell="1" allowOverlap="1" wp14:anchorId="0188F741" wp14:editId="2D972FBF">
                <wp:simplePos x="0" y="0"/>
                <wp:positionH relativeFrom="column">
                  <wp:posOffset>3146425</wp:posOffset>
                </wp:positionH>
                <wp:positionV relativeFrom="paragraph">
                  <wp:posOffset>-461010</wp:posOffset>
                </wp:positionV>
                <wp:extent cx="968375" cy="313055"/>
                <wp:effectExtent l="38100" t="38100" r="34925" b="42545"/>
                <wp:wrapNone/>
                <wp:docPr id="310" name="Entrada de lápiz 310"/>
                <wp:cNvGraphicFramePr/>
                <a:graphic xmlns:a="http://schemas.openxmlformats.org/drawingml/2006/main">
                  <a:graphicData uri="http://schemas.microsoft.com/office/word/2010/wordprocessingInk">
                    <w14:contentPart bwMode="auto" r:id="rId328">
                      <w14:nvContentPartPr>
                        <w14:cNvContentPartPr/>
                      </w14:nvContentPartPr>
                      <w14:xfrm>
                        <a:off x="0" y="0"/>
                        <a:ext cx="968375" cy="313055"/>
                      </w14:xfrm>
                    </w14:contentPart>
                  </a:graphicData>
                </a:graphic>
              </wp:anchor>
            </w:drawing>
          </mc:Choice>
          <mc:Fallback>
            <w:pict>
              <v:shape w14:anchorId="2F25CEB0" id="Entrada de lápiz 310" o:spid="_x0000_s1026" type="#_x0000_t75" style="position:absolute;margin-left:247.4pt;margin-top:-36.65pt;width:76.95pt;height:25.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">
                <v:imagedata r:id="rId329" o:title=""/>
              </v:shape>
            </w:pict>
          </mc:Fallback>
        </mc:AlternateContent>
      </w:r>
      <w:r>
        <w:rPr>
          <w:noProof/>
        </w:rPr>
        <mc:AlternateContent>
          <mc:Choice Requires="wpi">
            <w:drawing>
              <wp:anchor distT="0" distB="0" distL="114300" distR="114300" simplePos="0" relativeHeight="251763712" behindDoc="0" locked="0" layoutInCell="1" allowOverlap="1" wp14:anchorId="57A9AB55" wp14:editId="224CA2FB">
                <wp:simplePos x="0" y="0"/>
                <wp:positionH relativeFrom="column">
                  <wp:posOffset>1813131</wp:posOffset>
                </wp:positionH>
                <wp:positionV relativeFrom="paragraph">
                  <wp:posOffset>-535554</wp:posOffset>
                </wp:positionV>
                <wp:extent cx="978840" cy="333000"/>
                <wp:effectExtent l="38100" t="38100" r="37465" b="35560"/>
                <wp:wrapNone/>
                <wp:docPr id="307" name="Entrada de lápiz 307"/>
                <wp:cNvGraphicFramePr/>
                <a:graphic xmlns:a="http://schemas.openxmlformats.org/drawingml/2006/main">
                  <a:graphicData uri="http://schemas.microsoft.com/office/word/2010/wordprocessingInk">
                    <w14:contentPart bwMode="auto" r:id="rId330">
                      <w14:nvContentPartPr>
                        <w14:cNvContentPartPr/>
                      </w14:nvContentPartPr>
                      <w14:xfrm>
                        <a:off x="0" y="0"/>
                        <a:ext cx="978840" cy="333000"/>
                      </w14:xfrm>
                    </w14:contentPart>
                  </a:graphicData>
                </a:graphic>
              </wp:anchor>
            </w:drawing>
          </mc:Choice>
          <mc:Fallback>
            <w:pict>
              <v:shape w14:anchorId="7C537ADD" id="Entrada de lápiz 307" o:spid="_x0000_s1026" type="#_x0000_t75" style="position:absolute;margin-left:142.4pt;margin-top:-42.5pt;width:77.75pt;height:26.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">
                <v:imagedata r:id="rId331" o:title=""/>
              </v:shape>
            </w:pict>
          </mc:Fallback>
        </mc:AlternateContent>
      </w:r>
      <w:r>
        <w:rPr>
          <w:noProof/>
        </w:rPr>
        <mc:AlternateContent>
          <mc:Choice Requires="wpi">
            <w:drawing>
              <wp:anchor distT="0" distB="0" distL="114300" distR="114300" simplePos="0" relativeHeight="251762688" behindDoc="0" locked="0" layoutInCell="1" allowOverlap="1" wp14:anchorId="3BBE1B85" wp14:editId="4ED0E59C">
                <wp:simplePos x="0" y="0"/>
                <wp:positionH relativeFrom="column">
                  <wp:posOffset>1073691</wp:posOffset>
                </wp:positionH>
                <wp:positionV relativeFrom="paragraph">
                  <wp:posOffset>-516114</wp:posOffset>
                </wp:positionV>
                <wp:extent cx="416160" cy="195120"/>
                <wp:effectExtent l="38100" t="38100" r="0" b="33655"/>
                <wp:wrapNone/>
                <wp:docPr id="306" name="Entrada de lápiz 306"/>
                <wp:cNvGraphicFramePr/>
                <a:graphic xmlns:a="http://schemas.openxmlformats.org/drawingml/2006/main">
                  <a:graphicData uri="http://schemas.microsoft.com/office/word/2010/wordprocessingInk">
                    <w14:contentPart bwMode="auto" r:id="rId332">
                      <w14:nvContentPartPr>
                        <w14:cNvContentPartPr/>
                      </w14:nvContentPartPr>
                      <w14:xfrm>
                        <a:off x="0" y="0"/>
                        <a:ext cx="416160" cy="195120"/>
                      </w14:xfrm>
                    </w14:contentPart>
                  </a:graphicData>
                </a:graphic>
              </wp:anchor>
            </w:drawing>
          </mc:Choice>
          <mc:Fallback>
            <w:pict>
              <v:shape w14:anchorId="2503B0B9" id="Entrada de lápiz 306" o:spid="_x0000_s1026" type="#_x0000_t75" style="position:absolute;margin-left:84.2pt;margin-top:-41pt;width:33.45pt;height:16.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">
                <v:imagedata r:id="rId333" o:title=""/>
              </v:shape>
            </w:pict>
          </mc:Fallback>
        </mc:AlternateContent>
      </w:r>
      <w:r>
        <w:rPr>
          <w:noProof/>
        </w:rPr>
        <mc:AlternateContent>
          <mc:Choice Requires="wpi">
            <w:drawing>
              <wp:anchor distT="0" distB="0" distL="114300" distR="114300" simplePos="0" relativeHeight="251761664" behindDoc="0" locked="0" layoutInCell="1" allowOverlap="1" wp14:anchorId="528F064F" wp14:editId="3671CA61">
                <wp:simplePos x="0" y="0"/>
                <wp:positionH relativeFrom="column">
                  <wp:posOffset>4739211</wp:posOffset>
                </wp:positionH>
                <wp:positionV relativeFrom="paragraph">
                  <wp:posOffset>1831446</wp:posOffset>
                </wp:positionV>
                <wp:extent cx="360" cy="360"/>
                <wp:effectExtent l="88900" t="139700" r="88900" b="139700"/>
                <wp:wrapNone/>
                <wp:docPr id="305" name="Entrada de lápiz 305"/>
                <wp:cNvGraphicFramePr/>
                <a:graphic xmlns:a="http://schemas.openxmlformats.org/drawingml/2006/main">
                  <a:graphicData uri="http://schemas.microsoft.com/office/word/2010/wordprocessingInk">
                    <w14:contentPart bwMode="auto" r:id="rId334">
                      <w14:nvContentPartPr>
                        <w14:cNvContentPartPr/>
                      </w14:nvContentPartPr>
                      <w14:xfrm>
                        <a:off x="0" y="0"/>
                        <a:ext cx="360" cy="360"/>
                      </w14:xfrm>
                    </w14:contentPart>
                  </a:graphicData>
                </a:graphic>
              </wp:anchor>
            </w:drawing>
          </mc:Choice>
          <mc:Fallback>
            <w:pict>
              <v:shape w14:anchorId="33AB18C0" id="Entrada de lápiz 305" o:spid="_x0000_s1026" type="#_x0000_t75" style="position:absolute;margin-left:368.95pt;margin-top:135.7pt;width:8.55pt;height:17.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">
                <v:imagedata r:id="rId335" o:title=""/>
              </v:shape>
            </w:pict>
          </mc:Fallback>
        </mc:AlternateContent>
      </w:r>
      <w:r>
        <w:rPr>
          <w:noProof/>
        </w:rPr>
        <mc:AlternateContent>
          <mc:Choice Requires="wpi">
            <w:drawing>
              <wp:anchor distT="0" distB="0" distL="114300" distR="114300" simplePos="0" relativeHeight="251760640" behindDoc="0" locked="0" layoutInCell="1" allowOverlap="1" wp14:anchorId="1BDE93EE" wp14:editId="3A3EE7BC">
                <wp:simplePos x="0" y="0"/>
                <wp:positionH relativeFrom="column">
                  <wp:posOffset>4802931</wp:posOffset>
                </wp:positionH>
                <wp:positionV relativeFrom="paragraph">
                  <wp:posOffset>882846</wp:posOffset>
                </wp:positionV>
                <wp:extent cx="360" cy="360"/>
                <wp:effectExtent l="88900" t="139700" r="88900" b="139700"/>
                <wp:wrapNone/>
                <wp:docPr id="304" name="Entrada de lápiz 304"/>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19445CE7" id="Entrada de lápiz 304" o:spid="_x0000_s1026" type="#_x0000_t75" style="position:absolute;margin-left:373.95pt;margin-top:61pt;width:8.55pt;height:17.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">
                <v:imagedata r:id="rId335" o:title=""/>
              </v:shape>
            </w:pict>
          </mc:Fallback>
        </mc:AlternateContent>
      </w:r>
      <w:r>
        <w:rPr>
          <w:noProof/>
        </w:rPr>
        <mc:AlternateContent>
          <mc:Choice Requires="wpi">
            <w:drawing>
              <wp:anchor distT="0" distB="0" distL="114300" distR="114300" simplePos="0" relativeHeight="251759616" behindDoc="0" locked="0" layoutInCell="1" allowOverlap="1" wp14:anchorId="3ACE121E" wp14:editId="2F669BC3">
                <wp:simplePos x="0" y="0"/>
                <wp:positionH relativeFrom="column">
                  <wp:posOffset>4626891</wp:posOffset>
                </wp:positionH>
                <wp:positionV relativeFrom="paragraph">
                  <wp:posOffset>882846</wp:posOffset>
                </wp:positionV>
                <wp:extent cx="293040" cy="313560"/>
                <wp:effectExtent l="88900" t="139700" r="88265" b="144145"/>
                <wp:wrapNone/>
                <wp:docPr id="303" name="Entrada de lápiz 303"/>
                <wp:cNvGraphicFramePr/>
                <a:graphic xmlns:a="http://schemas.openxmlformats.org/drawingml/2006/main">
                  <a:graphicData uri="http://schemas.microsoft.com/office/word/2010/wordprocessingInk">
                    <w14:contentPart bwMode="auto" r:id="rId337">
                      <w14:nvContentPartPr>
                        <w14:cNvContentPartPr/>
                      </w14:nvContentPartPr>
                      <w14:xfrm>
                        <a:off x="0" y="0"/>
                        <a:ext cx="293040" cy="313560"/>
                      </w14:xfrm>
                    </w14:contentPart>
                  </a:graphicData>
                </a:graphic>
              </wp:anchor>
            </w:drawing>
          </mc:Choice>
          <mc:Fallback>
            <w:pict>
              <v:shape w14:anchorId="12AC331A" id="Entrada de lápiz 303" o:spid="_x0000_s1026" type="#_x0000_t75" style="position:absolute;margin-left:360.05pt;margin-top:61pt;width:31.55pt;height:41.7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">
                <v:imagedata r:id="rId338" o:title=""/>
              </v:shape>
            </w:pict>
          </mc:Fallback>
        </mc:AlternateContent>
      </w:r>
      <w:r>
        <w:rPr>
          <w:noProof/>
        </w:rPr>
        <mc:AlternateContent>
          <mc:Choice Requires="wpi">
            <w:drawing>
              <wp:anchor distT="0" distB="0" distL="114300" distR="114300" simplePos="0" relativeHeight="251758592" behindDoc="0" locked="0" layoutInCell="1" allowOverlap="1" wp14:anchorId="639CE640" wp14:editId="3DDB147D">
                <wp:simplePos x="0" y="0"/>
                <wp:positionH relativeFrom="column">
                  <wp:posOffset>1227051</wp:posOffset>
                </wp:positionH>
                <wp:positionV relativeFrom="paragraph">
                  <wp:posOffset>214686</wp:posOffset>
                </wp:positionV>
                <wp:extent cx="159120" cy="192240"/>
                <wp:effectExtent l="88900" t="139700" r="82550" b="138430"/>
                <wp:wrapNone/>
                <wp:docPr id="302" name="Entrada de lápiz 302"/>
                <wp:cNvGraphicFramePr/>
                <a:graphic xmlns:a="http://schemas.openxmlformats.org/drawingml/2006/main">
                  <a:graphicData uri="http://schemas.microsoft.com/office/word/2010/wordprocessingInk">
                    <w14:contentPart bwMode="auto" r:id="rId339">
                      <w14:nvContentPartPr>
                        <w14:cNvContentPartPr/>
                      </w14:nvContentPartPr>
                      <w14:xfrm>
                        <a:off x="0" y="0"/>
                        <a:ext cx="159120" cy="192240"/>
                      </w14:xfrm>
                    </w14:contentPart>
                  </a:graphicData>
                </a:graphic>
              </wp:anchor>
            </w:drawing>
          </mc:Choice>
          <mc:Fallback>
            <w:pict>
              <v:shape w14:anchorId="3FA98DD4" id="Entrada de lápiz 302" o:spid="_x0000_s1026" type="#_x0000_t75" style="position:absolute;margin-left:92.4pt;margin-top:8.4pt;width:21.05pt;height:32.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">
                <v:imagedata r:id="rId340" o:title=""/>
              </v:shape>
            </w:pict>
          </mc:Fallback>
        </mc:AlternateContent>
      </w:r>
      <w:r>
        <w:rPr>
          <w:noProof/>
        </w:rPr>
        <mc:AlternateContent>
          <mc:Choice Requires="wpi">
            <w:drawing>
              <wp:anchor distT="0" distB="0" distL="114300" distR="114300" simplePos="0" relativeHeight="251757568" behindDoc="0" locked="0" layoutInCell="1" allowOverlap="1" wp14:anchorId="0418B5A7" wp14:editId="5EC4620D">
                <wp:simplePos x="0" y="0"/>
                <wp:positionH relativeFrom="column">
                  <wp:posOffset>2802411</wp:posOffset>
                </wp:positionH>
                <wp:positionV relativeFrom="paragraph">
                  <wp:posOffset>338526</wp:posOffset>
                </wp:positionV>
                <wp:extent cx="246600" cy="167760"/>
                <wp:effectExtent l="88900" t="139700" r="83820" b="137160"/>
                <wp:wrapNone/>
                <wp:docPr id="301" name="Entrada de lápiz 301"/>
                <wp:cNvGraphicFramePr/>
                <a:graphic xmlns:a="http://schemas.openxmlformats.org/drawingml/2006/main">
                  <a:graphicData uri="http://schemas.microsoft.com/office/word/2010/wordprocessingInk">
                    <w14:contentPart bwMode="auto" r:id="rId341">
                      <w14:nvContentPartPr>
                        <w14:cNvContentPartPr/>
                      </w14:nvContentPartPr>
                      <w14:xfrm>
                        <a:off x="0" y="0"/>
                        <a:ext cx="246600" cy="167760"/>
                      </w14:xfrm>
                    </w14:contentPart>
                  </a:graphicData>
                </a:graphic>
              </wp:anchor>
            </w:drawing>
          </mc:Choice>
          <mc:Fallback>
            <w:pict>
              <v:shape w14:anchorId="44C71D1E" id="Entrada de lápiz 301" o:spid="_x0000_s1026" type="#_x0000_t75" style="position:absolute;margin-left:216.4pt;margin-top:18.15pt;width:27.9pt;height:3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">
                <v:imagedata r:id="rId342" o:title=""/>
              </v:shape>
            </w:pict>
          </mc:Fallback>
        </mc:AlternateContent>
      </w:r>
      <w:r>
        <w:rPr>
          <w:noProof/>
        </w:rPr>
        <mc:AlternateContent>
          <mc:Choice Requires="wpi">
            <w:drawing>
              <wp:anchor distT="0" distB="0" distL="114300" distR="114300" simplePos="0" relativeHeight="251756544" behindDoc="0" locked="0" layoutInCell="1" allowOverlap="1" wp14:anchorId="68CFFF7F" wp14:editId="4B989AC9">
                <wp:simplePos x="0" y="0"/>
                <wp:positionH relativeFrom="column">
                  <wp:posOffset>3204171</wp:posOffset>
                </wp:positionH>
                <wp:positionV relativeFrom="paragraph">
                  <wp:posOffset>1195326</wp:posOffset>
                </wp:positionV>
                <wp:extent cx="259560" cy="170280"/>
                <wp:effectExtent l="88900" t="139700" r="83820" b="134620"/>
                <wp:wrapNone/>
                <wp:docPr id="300" name="Entrada de lápiz 300"/>
                <wp:cNvGraphicFramePr/>
                <a:graphic xmlns:a="http://schemas.openxmlformats.org/drawingml/2006/main">
                  <a:graphicData uri="http://schemas.microsoft.com/office/word/2010/wordprocessingInk">
                    <w14:contentPart bwMode="auto" r:id="rId343">
                      <w14:nvContentPartPr>
                        <w14:cNvContentPartPr/>
                      </w14:nvContentPartPr>
                      <w14:xfrm>
                        <a:off x="0" y="0"/>
                        <a:ext cx="259560" cy="170280"/>
                      </w14:xfrm>
                    </w14:contentPart>
                  </a:graphicData>
                </a:graphic>
              </wp:anchor>
            </w:drawing>
          </mc:Choice>
          <mc:Fallback>
            <w:pict>
              <v:shape w14:anchorId="2D9E71A1" id="Entrada de lápiz 300" o:spid="_x0000_s1026" type="#_x0000_t75" style="position:absolute;margin-left:248.05pt;margin-top:85.6pt;width:28.95pt;height:30.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">
                <v:imagedata r:id="rId344" o:title=""/>
              </v:shape>
            </w:pict>
          </mc:Fallback>
        </mc:AlternateContent>
      </w:r>
      <w:r>
        <w:rPr>
          <w:noProof/>
        </w:rPr>
        <mc:AlternateContent>
          <mc:Choice Requires="wpi">
            <w:drawing>
              <wp:anchor distT="0" distB="0" distL="114300" distR="114300" simplePos="0" relativeHeight="251755520" behindDoc="0" locked="0" layoutInCell="1" allowOverlap="1" wp14:anchorId="1BAA79B4" wp14:editId="46A3572F">
                <wp:simplePos x="0" y="0"/>
                <wp:positionH relativeFrom="column">
                  <wp:posOffset>2116251</wp:posOffset>
                </wp:positionH>
                <wp:positionV relativeFrom="paragraph">
                  <wp:posOffset>901566</wp:posOffset>
                </wp:positionV>
                <wp:extent cx="261720" cy="281520"/>
                <wp:effectExtent l="88900" t="139700" r="81280" b="137795"/>
                <wp:wrapNone/>
                <wp:docPr id="299" name="Entrada de lápiz 299"/>
                <wp:cNvGraphicFramePr/>
                <a:graphic xmlns:a="http://schemas.openxmlformats.org/drawingml/2006/main">
                  <a:graphicData uri="http://schemas.microsoft.com/office/word/2010/wordprocessingInk">
                    <w14:contentPart bwMode="auto" r:id="rId345">
                      <w14:nvContentPartPr>
                        <w14:cNvContentPartPr/>
                      </w14:nvContentPartPr>
                      <w14:xfrm>
                        <a:off x="0" y="0"/>
                        <a:ext cx="261720" cy="281520"/>
                      </w14:xfrm>
                    </w14:contentPart>
                  </a:graphicData>
                </a:graphic>
              </wp:anchor>
            </w:drawing>
          </mc:Choice>
          <mc:Fallback>
            <w:pict>
              <v:shape w14:anchorId="335C466F" id="Entrada de lápiz 299" o:spid="_x0000_s1026" type="#_x0000_t75" style="position:absolute;margin-left:162.45pt;margin-top:62.5pt;width:29.1pt;height:39.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">
                <v:imagedata r:id="rId346" o:title=""/>
              </v:shape>
            </w:pict>
          </mc:Fallback>
        </mc:AlternateContent>
      </w:r>
      <w:r>
        <w:rPr>
          <w:noProof/>
        </w:rPr>
        <mc:AlternateContent>
          <mc:Choice Requires="wpi">
            <w:drawing>
              <wp:anchor distT="0" distB="0" distL="114300" distR="114300" simplePos="0" relativeHeight="251754496" behindDoc="0" locked="0" layoutInCell="1" allowOverlap="1" wp14:anchorId="2EC5CB2A" wp14:editId="1D29265C">
                <wp:simplePos x="0" y="0"/>
                <wp:positionH relativeFrom="column">
                  <wp:posOffset>924651</wp:posOffset>
                </wp:positionH>
                <wp:positionV relativeFrom="paragraph">
                  <wp:posOffset>1185606</wp:posOffset>
                </wp:positionV>
                <wp:extent cx="305280" cy="241920"/>
                <wp:effectExtent l="88900" t="139700" r="88900" b="139700"/>
                <wp:wrapNone/>
                <wp:docPr id="298" name="Entrada de lápiz 298"/>
                <wp:cNvGraphicFramePr/>
                <a:graphic xmlns:a="http://schemas.openxmlformats.org/drawingml/2006/main">
                  <a:graphicData uri="http://schemas.microsoft.com/office/word/2010/wordprocessingInk">
                    <w14:contentPart bwMode="auto" r:id="rId347">
                      <w14:nvContentPartPr>
                        <w14:cNvContentPartPr/>
                      </w14:nvContentPartPr>
                      <w14:xfrm>
                        <a:off x="0" y="0"/>
                        <a:ext cx="305280" cy="241920"/>
                      </w14:xfrm>
                    </w14:contentPart>
                  </a:graphicData>
                </a:graphic>
              </wp:anchor>
            </w:drawing>
          </mc:Choice>
          <mc:Fallback>
            <w:pict>
              <v:shape w14:anchorId="656FB233" id="Entrada de lápiz 298" o:spid="_x0000_s1026" type="#_x0000_t75" style="position:absolute;margin-left:68.6pt;margin-top:84.85pt;width:32.55pt;height:36.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">
                <v:imagedata r:id="rId348" o:title=""/>
              </v:shape>
            </w:pict>
          </mc:Fallback>
        </mc:AlternateContent>
      </w:r>
      <w:r>
        <w:rPr>
          <w:noProof/>
        </w:rPr>
        <mc:AlternateContent>
          <mc:Choice Requires="wpi">
            <w:drawing>
              <wp:anchor distT="0" distB="0" distL="114300" distR="114300" simplePos="0" relativeHeight="251753472" behindDoc="0" locked="0" layoutInCell="1" allowOverlap="1" wp14:anchorId="39ED657D" wp14:editId="5FB43998">
                <wp:simplePos x="0" y="0"/>
                <wp:positionH relativeFrom="column">
                  <wp:posOffset>351171</wp:posOffset>
                </wp:positionH>
                <wp:positionV relativeFrom="paragraph">
                  <wp:posOffset>543366</wp:posOffset>
                </wp:positionV>
                <wp:extent cx="204480" cy="173520"/>
                <wp:effectExtent l="88900" t="139700" r="87630" b="144145"/>
                <wp:wrapNone/>
                <wp:docPr id="297" name="Entrada de lápiz 297"/>
                <wp:cNvGraphicFramePr/>
                <a:graphic xmlns:a="http://schemas.openxmlformats.org/drawingml/2006/main">
                  <a:graphicData uri="http://schemas.microsoft.com/office/word/2010/wordprocessingInk">
                    <w14:contentPart bwMode="auto" r:id="rId349">
                      <w14:nvContentPartPr>
                        <w14:cNvContentPartPr/>
                      </w14:nvContentPartPr>
                      <w14:xfrm>
                        <a:off x="0" y="0"/>
                        <a:ext cx="204480" cy="173520"/>
                      </w14:xfrm>
                    </w14:contentPart>
                  </a:graphicData>
                </a:graphic>
              </wp:anchor>
            </w:drawing>
          </mc:Choice>
          <mc:Fallback>
            <w:pict>
              <v:shape w14:anchorId="736683CA" id="Entrada de lápiz 297" o:spid="_x0000_s1026" type="#_x0000_t75" style="position:absolute;margin-left:23.45pt;margin-top:34.3pt;width:24.6pt;height:30.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">
                <v:imagedata r:id="rId350" o:title=""/>
              </v:shape>
            </w:pict>
          </mc:Fallback>
        </mc:AlternateContent>
      </w:r>
      <w:r>
        <w:rPr>
          <w:noProof/>
        </w:rPr>
        <mc:AlternateContent>
          <mc:Choice Requires="wpi">
            <w:drawing>
              <wp:anchor distT="0" distB="0" distL="114300" distR="114300" simplePos="0" relativeHeight="251752448" behindDoc="0" locked="0" layoutInCell="1" allowOverlap="1" wp14:anchorId="398D5B62" wp14:editId="05E96C01">
                <wp:simplePos x="0" y="0"/>
                <wp:positionH relativeFrom="column">
                  <wp:posOffset>3916251</wp:posOffset>
                </wp:positionH>
                <wp:positionV relativeFrom="paragraph">
                  <wp:posOffset>207486</wp:posOffset>
                </wp:positionV>
                <wp:extent cx="184680" cy="97560"/>
                <wp:effectExtent l="88900" t="139700" r="82550" b="144145"/>
                <wp:wrapNone/>
                <wp:docPr id="296" name="Entrada de lápiz 296"/>
                <wp:cNvGraphicFramePr/>
                <a:graphic xmlns:a="http://schemas.openxmlformats.org/drawingml/2006/main">
                  <a:graphicData uri="http://schemas.microsoft.com/office/word/2010/wordprocessingInk">
                    <w14:contentPart bwMode="auto" r:id="rId351">
                      <w14:nvContentPartPr>
                        <w14:cNvContentPartPr/>
                      </w14:nvContentPartPr>
                      <w14:xfrm>
                        <a:off x="0" y="0"/>
                        <a:ext cx="184680" cy="97560"/>
                      </w14:xfrm>
                    </w14:contentPart>
                  </a:graphicData>
                </a:graphic>
              </wp:anchor>
            </w:drawing>
          </mc:Choice>
          <mc:Fallback>
            <w:pict>
              <v:shape w14:anchorId="41B09D07" id="Entrada de lápiz 296" o:spid="_x0000_s1026" type="#_x0000_t75" style="position:absolute;margin-left:304.15pt;margin-top:7.85pt;width:23.05pt;height:24.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">
                <v:imagedata r:id="rId352" o:title=""/>
              </v:shape>
            </w:pict>
          </mc:Fallback>
        </mc:AlternateContent>
      </w:r>
      <w:r>
        <w:rPr>
          <w:noProof/>
        </w:rPr>
        <mc:AlternateContent>
          <mc:Choice Requires="wpi">
            <w:drawing>
              <wp:anchor distT="0" distB="0" distL="114300" distR="114300" simplePos="0" relativeHeight="251751424" behindDoc="0" locked="0" layoutInCell="1" allowOverlap="1" wp14:anchorId="0DA3E632" wp14:editId="72F92EED">
                <wp:simplePos x="0" y="0"/>
                <wp:positionH relativeFrom="column">
                  <wp:posOffset>3466611</wp:posOffset>
                </wp:positionH>
                <wp:positionV relativeFrom="paragraph">
                  <wp:posOffset>1092726</wp:posOffset>
                </wp:positionV>
                <wp:extent cx="1206720" cy="313560"/>
                <wp:effectExtent l="38100" t="38100" r="38100" b="42545"/>
                <wp:wrapNone/>
                <wp:docPr id="295" name="Entrada de lápiz 295"/>
                <wp:cNvGraphicFramePr/>
                <a:graphic xmlns:a="http://schemas.openxmlformats.org/drawingml/2006/main">
                  <a:graphicData uri="http://schemas.microsoft.com/office/word/2010/wordprocessingInk">
                    <w14:contentPart bwMode="auto" r:id="rId353">
                      <w14:nvContentPartPr>
                        <w14:cNvContentPartPr/>
                      </w14:nvContentPartPr>
                      <w14:xfrm>
                        <a:off x="0" y="0"/>
                        <a:ext cx="1206720" cy="313560"/>
                      </w14:xfrm>
                    </w14:contentPart>
                  </a:graphicData>
                </a:graphic>
              </wp:anchor>
            </w:drawing>
          </mc:Choice>
          <mc:Fallback>
            <w:pict>
              <v:shape w14:anchorId="6597B1E3" id="Entrada de lápiz 295" o:spid="_x0000_s1026" type="#_x0000_t75" style="position:absolute;margin-left:272.6pt;margin-top:85.7pt;width:95.7pt;height:25.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">
                <v:imagedata r:id="rId354" o:title=""/>
              </v:shape>
            </w:pict>
          </mc:Fallback>
        </mc:AlternateContent>
      </w:r>
      <w:r>
        <w:rPr>
          <w:noProof/>
        </w:rPr>
        <mc:AlternateContent>
          <mc:Choice Requires="wpi">
            <w:drawing>
              <wp:anchor distT="0" distB="0" distL="114300" distR="114300" simplePos="0" relativeHeight="251750400" behindDoc="0" locked="0" layoutInCell="1" allowOverlap="1" wp14:anchorId="373C813F" wp14:editId="37A0E401">
                <wp:simplePos x="0" y="0"/>
                <wp:positionH relativeFrom="column">
                  <wp:posOffset>1231011</wp:posOffset>
                </wp:positionH>
                <wp:positionV relativeFrom="paragraph">
                  <wp:posOffset>1338966</wp:posOffset>
                </wp:positionV>
                <wp:extent cx="1915920" cy="141480"/>
                <wp:effectExtent l="38100" t="38100" r="40005" b="36830"/>
                <wp:wrapNone/>
                <wp:docPr id="294" name="Entrada de lápiz 294"/>
                <wp:cNvGraphicFramePr/>
                <a:graphic xmlns:a="http://schemas.openxmlformats.org/drawingml/2006/main">
                  <a:graphicData uri="http://schemas.microsoft.com/office/word/2010/wordprocessingInk">
                    <w14:contentPart bwMode="auto" r:id="rId355">
                      <w14:nvContentPartPr>
                        <w14:cNvContentPartPr/>
                      </w14:nvContentPartPr>
                      <w14:xfrm>
                        <a:off x="0" y="0"/>
                        <a:ext cx="1915920" cy="141480"/>
                      </w14:xfrm>
                    </w14:contentPart>
                  </a:graphicData>
                </a:graphic>
              </wp:anchor>
            </w:drawing>
          </mc:Choice>
          <mc:Fallback>
            <w:pict>
              <v:shape w14:anchorId="79C35B4B" id="Entrada de lápiz 294" o:spid="_x0000_s1026" type="#_x0000_t75" style="position:absolute;margin-left:96.6pt;margin-top:105.1pt;width:151.55pt;height:11.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">
                <v:imagedata r:id="rId356" o:title=""/>
              </v:shape>
            </w:pict>
          </mc:Fallback>
        </mc:AlternateContent>
      </w:r>
      <w:r>
        <w:rPr>
          <w:noProof/>
        </w:rPr>
        <mc:AlternateContent>
          <mc:Choice Requires="wpi">
            <w:drawing>
              <wp:anchor distT="0" distB="0" distL="114300" distR="114300" simplePos="0" relativeHeight="251749376" behindDoc="0" locked="0" layoutInCell="1" allowOverlap="1" wp14:anchorId="05AFD877" wp14:editId="383CF5C1">
                <wp:simplePos x="0" y="0"/>
                <wp:positionH relativeFrom="column">
                  <wp:posOffset>2700891</wp:posOffset>
                </wp:positionH>
                <wp:positionV relativeFrom="paragraph">
                  <wp:posOffset>386766</wp:posOffset>
                </wp:positionV>
                <wp:extent cx="23760" cy="360"/>
                <wp:effectExtent l="38100" t="38100" r="40005" b="38100"/>
                <wp:wrapNone/>
                <wp:docPr id="293" name="Entrada de lápiz 293"/>
                <wp:cNvGraphicFramePr/>
                <a:graphic xmlns:a="http://schemas.openxmlformats.org/drawingml/2006/main">
                  <a:graphicData uri="http://schemas.microsoft.com/office/word/2010/wordprocessingInk">
                    <w14:contentPart bwMode="auto" r:id="rId357">
                      <w14:nvContentPartPr>
                        <w14:cNvContentPartPr/>
                      </w14:nvContentPartPr>
                      <w14:xfrm>
                        <a:off x="0" y="0"/>
                        <a:ext cx="23760" cy="360"/>
                      </w14:xfrm>
                    </w14:contentPart>
                  </a:graphicData>
                </a:graphic>
              </wp:anchor>
            </w:drawing>
          </mc:Choice>
          <mc:Fallback>
            <w:pict>
              <v:shape w14:anchorId="04F15FB1" id="Entrada de lápiz 293" o:spid="_x0000_s1026" type="#_x0000_t75" style="position:absolute;margin-left:212.3pt;margin-top:30.1pt;width:2.55pt;height:.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">
                <v:imagedata r:id="rId358" o:title=""/>
              </v:shape>
            </w:pict>
          </mc:Fallback>
        </mc:AlternateContent>
      </w:r>
      <w:r>
        <w:rPr>
          <w:noProof/>
        </w:rPr>
        <mc:AlternateContent>
          <mc:Choice Requires="wpi">
            <w:drawing>
              <wp:anchor distT="0" distB="0" distL="114300" distR="114300" simplePos="0" relativeHeight="251748352" behindDoc="0" locked="0" layoutInCell="1" allowOverlap="1" wp14:anchorId="5870986A" wp14:editId="31E197FA">
                <wp:simplePos x="0" y="0"/>
                <wp:positionH relativeFrom="column">
                  <wp:posOffset>3049731</wp:posOffset>
                </wp:positionH>
                <wp:positionV relativeFrom="paragraph">
                  <wp:posOffset>519966</wp:posOffset>
                </wp:positionV>
                <wp:extent cx="1491120" cy="481320"/>
                <wp:effectExtent l="38100" t="38100" r="33020" b="40005"/>
                <wp:wrapNone/>
                <wp:docPr id="292" name="Entrada de lápiz 292"/>
                <wp:cNvGraphicFramePr/>
                <a:graphic xmlns:a="http://schemas.openxmlformats.org/drawingml/2006/main">
                  <a:graphicData uri="http://schemas.microsoft.com/office/word/2010/wordprocessingInk">
                    <w14:contentPart bwMode="auto" r:id="rId359">
                      <w14:nvContentPartPr>
                        <w14:cNvContentPartPr/>
                      </w14:nvContentPartPr>
                      <w14:xfrm>
                        <a:off x="0" y="0"/>
                        <a:ext cx="1491120" cy="481320"/>
                      </w14:xfrm>
                    </w14:contentPart>
                  </a:graphicData>
                </a:graphic>
              </wp:anchor>
            </w:drawing>
          </mc:Choice>
          <mc:Fallback>
            <w:pict>
              <v:shape w14:anchorId="7C8A3D7E" id="Entrada de lápiz 292" o:spid="_x0000_s1026" type="#_x0000_t75" style="position:absolute;margin-left:239.8pt;margin-top:40.6pt;width:118.1pt;height:38.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">
                <v:imagedata r:id="rId360" o:title=""/>
              </v:shape>
            </w:pict>
          </mc:Fallback>
        </mc:AlternateContent>
      </w:r>
      <w:r>
        <w:rPr>
          <w:noProof/>
        </w:rPr>
        <mc:AlternateContent>
          <mc:Choice Requires="wpi">
            <w:drawing>
              <wp:anchor distT="0" distB="0" distL="114300" distR="114300" simplePos="0" relativeHeight="251747328" behindDoc="0" locked="0" layoutInCell="1" allowOverlap="1" wp14:anchorId="29670B3C" wp14:editId="52A2443B">
                <wp:simplePos x="0" y="0"/>
                <wp:positionH relativeFrom="column">
                  <wp:posOffset>1481931</wp:posOffset>
                </wp:positionH>
                <wp:positionV relativeFrom="paragraph">
                  <wp:posOffset>429606</wp:posOffset>
                </wp:positionV>
                <wp:extent cx="1780200" cy="735480"/>
                <wp:effectExtent l="38100" t="38100" r="36195" b="39370"/>
                <wp:wrapNone/>
                <wp:docPr id="291" name="Entrada de lápiz 291"/>
                <wp:cNvGraphicFramePr/>
                <a:graphic xmlns:a="http://schemas.openxmlformats.org/drawingml/2006/main">
                  <a:graphicData uri="http://schemas.microsoft.com/office/word/2010/wordprocessingInk">
                    <w14:contentPart bwMode="auto" r:id="rId361">
                      <w14:nvContentPartPr>
                        <w14:cNvContentPartPr/>
                      </w14:nvContentPartPr>
                      <w14:xfrm>
                        <a:off x="0" y="0"/>
                        <a:ext cx="1780200" cy="735480"/>
                      </w14:xfrm>
                    </w14:contentPart>
                  </a:graphicData>
                </a:graphic>
              </wp:anchor>
            </w:drawing>
          </mc:Choice>
          <mc:Fallback>
            <w:pict>
              <v:shape w14:anchorId="09486015" id="Entrada de lápiz 291" o:spid="_x0000_s1026" type="#_x0000_t75" style="position:absolute;margin-left:116.35pt;margin-top:33.5pt;width:140.85pt;height:58.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">
                <v:imagedata r:id="rId362" o:title=""/>
              </v:shape>
            </w:pict>
          </mc:Fallback>
        </mc:AlternateContent>
      </w:r>
      <w:r>
        <w:rPr>
          <w:noProof/>
        </w:rPr>
        <mc:AlternateContent>
          <mc:Choice Requires="wpi">
            <w:drawing>
              <wp:anchor distT="0" distB="0" distL="114300" distR="114300" simplePos="0" relativeHeight="251746304" behindDoc="0" locked="0" layoutInCell="1" allowOverlap="1" wp14:anchorId="75AB4840" wp14:editId="08FC73E5">
                <wp:simplePos x="0" y="0"/>
                <wp:positionH relativeFrom="column">
                  <wp:posOffset>476451</wp:posOffset>
                </wp:positionH>
                <wp:positionV relativeFrom="paragraph">
                  <wp:posOffset>834246</wp:posOffset>
                </wp:positionV>
                <wp:extent cx="489240" cy="428760"/>
                <wp:effectExtent l="38100" t="38100" r="31750" b="41275"/>
                <wp:wrapNone/>
                <wp:docPr id="290" name="Entrada de lápiz 290"/>
                <wp:cNvGraphicFramePr/>
                <a:graphic xmlns:a="http://schemas.openxmlformats.org/drawingml/2006/main">
                  <a:graphicData uri="http://schemas.microsoft.com/office/word/2010/wordprocessingInk">
                    <w14:contentPart bwMode="auto" r:id="rId363">
                      <w14:nvContentPartPr>
                        <w14:cNvContentPartPr/>
                      </w14:nvContentPartPr>
                      <w14:xfrm>
                        <a:off x="0" y="0"/>
                        <a:ext cx="489240" cy="428760"/>
                      </w14:xfrm>
                    </w14:contentPart>
                  </a:graphicData>
                </a:graphic>
              </wp:anchor>
            </w:drawing>
          </mc:Choice>
          <mc:Fallback>
            <w:pict>
              <v:shape w14:anchorId="57C61099" id="Entrada de lápiz 290" o:spid="_x0000_s1026" type="#_x0000_t75" style="position:absolute;margin-left:37.15pt;margin-top:65.35pt;width:39.2pt;height:34.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">
                <v:imagedata r:id="rId364" o:title=""/>
              </v:shape>
            </w:pict>
          </mc:Fallback>
        </mc:AlternateContent>
      </w:r>
      <w:r>
        <w:rPr>
          <w:noProof/>
        </w:rPr>
        <mc:AlternateContent>
          <mc:Choice Requires="wpi">
            <w:drawing>
              <wp:anchor distT="0" distB="0" distL="114300" distR="114300" simplePos="0" relativeHeight="251745280" behindDoc="0" locked="0" layoutInCell="1" allowOverlap="1" wp14:anchorId="6EE6A3D9" wp14:editId="768BC4C5">
                <wp:simplePos x="0" y="0"/>
                <wp:positionH relativeFrom="column">
                  <wp:posOffset>1499211</wp:posOffset>
                </wp:positionH>
                <wp:positionV relativeFrom="paragraph">
                  <wp:posOffset>140526</wp:posOffset>
                </wp:positionV>
                <wp:extent cx="2362680" cy="51480"/>
                <wp:effectExtent l="38100" t="38100" r="38100" b="37465"/>
                <wp:wrapNone/>
                <wp:docPr id="289" name="Entrada de lápiz 289"/>
                <wp:cNvGraphicFramePr/>
                <a:graphic xmlns:a="http://schemas.openxmlformats.org/drawingml/2006/main">
                  <a:graphicData uri="http://schemas.microsoft.com/office/word/2010/wordprocessingInk">
                    <w14:contentPart bwMode="auto" r:id="rId365">
                      <w14:nvContentPartPr>
                        <w14:cNvContentPartPr/>
                      </w14:nvContentPartPr>
                      <w14:xfrm>
                        <a:off x="0" y="0"/>
                        <a:ext cx="2362680" cy="51480"/>
                      </w14:xfrm>
                    </w14:contentPart>
                  </a:graphicData>
                </a:graphic>
              </wp:anchor>
            </w:drawing>
          </mc:Choice>
          <mc:Fallback>
            <w:pict>
              <v:shape w14:anchorId="7DF69513" id="Entrada de lápiz 289" o:spid="_x0000_s1026" type="#_x0000_t75" style="position:absolute;margin-left:117.7pt;margin-top:10.7pt;width:186.75pt;height:4.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">
                <v:imagedata r:id="rId366" o:title=""/>
              </v:shape>
            </w:pict>
          </mc:Fallback>
        </mc:AlternateContent>
      </w:r>
      <w:r>
        <w:rPr>
          <w:noProof/>
        </w:rPr>
        <mc:AlternateContent>
          <mc:Choice Requires="wpi">
            <w:drawing>
              <wp:anchor distT="0" distB="0" distL="114300" distR="114300" simplePos="0" relativeHeight="251744256" behindDoc="0" locked="0" layoutInCell="1" allowOverlap="1" wp14:anchorId="536D8E2A" wp14:editId="0DBA4029">
                <wp:simplePos x="0" y="0"/>
                <wp:positionH relativeFrom="column">
                  <wp:posOffset>1320800</wp:posOffset>
                </wp:positionH>
                <wp:positionV relativeFrom="paragraph">
                  <wp:posOffset>362585</wp:posOffset>
                </wp:positionV>
                <wp:extent cx="2528985" cy="918845"/>
                <wp:effectExtent l="38100" t="38100" r="36830" b="33655"/>
                <wp:wrapNone/>
                <wp:docPr id="288" name="Entrada de lápiz 288"/>
                <wp:cNvGraphicFramePr/>
                <a:graphic xmlns:a="http://schemas.openxmlformats.org/drawingml/2006/main">
                  <a:graphicData uri="http://schemas.microsoft.com/office/word/2010/wordprocessingInk">
                    <w14:contentPart bwMode="auto" r:id="rId367">
                      <w14:nvContentPartPr>
                        <w14:cNvContentPartPr/>
                      </w14:nvContentPartPr>
                      <w14:xfrm>
                        <a:off x="0" y="0"/>
                        <a:ext cx="2528985" cy="918845"/>
                      </w14:xfrm>
                    </w14:contentPart>
                  </a:graphicData>
                </a:graphic>
              </wp:anchor>
            </w:drawing>
          </mc:Choice>
          <mc:Fallback>
            <w:pict>
              <v:shape w14:anchorId="738F1F36" id="Entrada de lápiz 288" o:spid="_x0000_s1026" type="#_x0000_t75" style="position:absolute;margin-left:103.65pt;margin-top:28.2pt;width:199.85pt;height:73.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">
                <v:imagedata r:id="rId368" o:title=""/>
              </v:shape>
            </w:pict>
          </mc:Fallback>
        </mc:AlternateContent>
      </w:r>
      <w:r>
        <w:rPr>
          <w:noProof/>
        </w:rPr>
        <mc:AlternateContent>
          <mc:Choice Requires="wpi">
            <w:drawing>
              <wp:anchor distT="0" distB="0" distL="114300" distR="114300" simplePos="0" relativeHeight="251741184" behindDoc="0" locked="0" layoutInCell="1" allowOverlap="1" wp14:anchorId="550DCD98" wp14:editId="66DFCF12">
                <wp:simplePos x="0" y="0"/>
                <wp:positionH relativeFrom="column">
                  <wp:posOffset>607851</wp:posOffset>
                </wp:positionH>
                <wp:positionV relativeFrom="paragraph">
                  <wp:posOffset>-526431</wp:posOffset>
                </wp:positionV>
                <wp:extent cx="275040" cy="223200"/>
                <wp:effectExtent l="38100" t="38100" r="0" b="43815"/>
                <wp:wrapNone/>
                <wp:docPr id="285" name="Entrada de lápiz 285"/>
                <wp:cNvGraphicFramePr/>
                <a:graphic xmlns:a="http://schemas.openxmlformats.org/drawingml/2006/main">
                  <a:graphicData uri="http://schemas.microsoft.com/office/word/2010/wordprocessingInk">
                    <w14:contentPart bwMode="auto" r:id="rId369">
                      <w14:nvContentPartPr>
                        <w14:cNvContentPartPr/>
                      </w14:nvContentPartPr>
                      <w14:xfrm>
                        <a:off x="0" y="0"/>
                        <a:ext cx="275040" cy="223200"/>
                      </w14:xfrm>
                    </w14:contentPart>
                  </a:graphicData>
                </a:graphic>
              </wp:anchor>
            </w:drawing>
          </mc:Choice>
          <mc:Fallback>
            <w:pict>
              <v:shape w14:anchorId="3A5E5573" id="Entrada de lápiz 285" o:spid="_x0000_s1026" type="#_x0000_t75" style="position:absolute;margin-left:47.15pt;margin-top:-42.15pt;width:23.05pt;height:18.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">
                <v:imagedata r:id="rId370" o:title=""/>
              </v:shape>
            </w:pict>
          </mc:Fallback>
        </mc:AlternateContent>
      </w:r>
      <w:r>
        <w:rPr>
          <w:noProof/>
        </w:rPr>
        <mc:AlternateContent>
          <mc:Choice Requires="wpi">
            <w:drawing>
              <wp:anchor distT="0" distB="0" distL="114300" distR="114300" simplePos="0" relativeHeight="251740160" behindDoc="0" locked="0" layoutInCell="1" allowOverlap="1" wp14:anchorId="057EE75C" wp14:editId="6FF18F25">
                <wp:simplePos x="0" y="0"/>
                <wp:positionH relativeFrom="column">
                  <wp:posOffset>395091</wp:posOffset>
                </wp:positionH>
                <wp:positionV relativeFrom="paragraph">
                  <wp:posOffset>-327351</wp:posOffset>
                </wp:positionV>
                <wp:extent cx="6480" cy="3240"/>
                <wp:effectExtent l="38100" t="38100" r="44450" b="47625"/>
                <wp:wrapNone/>
                <wp:docPr id="282" name="Entrada de lápiz 282"/>
                <wp:cNvGraphicFramePr/>
                <a:graphic xmlns:a="http://schemas.openxmlformats.org/drawingml/2006/main">
                  <a:graphicData uri="http://schemas.microsoft.com/office/word/2010/wordprocessingInk">
                    <w14:contentPart bwMode="auto" r:id="rId371">
                      <w14:nvContentPartPr>
                        <w14:cNvContentPartPr/>
                      </w14:nvContentPartPr>
                      <w14:xfrm>
                        <a:off x="0" y="0"/>
                        <a:ext cx="6480" cy="3240"/>
                      </w14:xfrm>
                    </w14:contentPart>
                  </a:graphicData>
                </a:graphic>
              </wp:anchor>
            </w:drawing>
          </mc:Choice>
          <mc:Fallback>
            <w:pict>
              <v:shape w14:anchorId="4EAC4B98" id="Entrada de lápiz 282" o:spid="_x0000_s1026" type="#_x0000_t75" style="position:absolute;margin-left:30.4pt;margin-top:-26.5pt;width:1.9pt;height: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">
                <v:imagedata r:id="rId372" o:title=""/>
              </v:shape>
            </w:pict>
          </mc:Fallback>
        </mc:AlternateContent>
      </w:r>
      <w:r>
        <w:rPr>
          <w:noProof/>
        </w:rPr>
        <mc:AlternateContent>
          <mc:Choice Requires="wpi">
            <w:drawing>
              <wp:anchor distT="0" distB="0" distL="114300" distR="114300" simplePos="0" relativeHeight="251739136" behindDoc="0" locked="0" layoutInCell="1" allowOverlap="1" wp14:anchorId="3CEDCEF9" wp14:editId="4B10D82A">
                <wp:simplePos x="0" y="0"/>
                <wp:positionH relativeFrom="column">
                  <wp:posOffset>135891</wp:posOffset>
                </wp:positionH>
                <wp:positionV relativeFrom="paragraph">
                  <wp:posOffset>-602031</wp:posOffset>
                </wp:positionV>
                <wp:extent cx="179640" cy="270360"/>
                <wp:effectExtent l="38100" t="38100" r="24130" b="47625"/>
                <wp:wrapNone/>
                <wp:docPr id="281" name="Entrada de lápiz 281"/>
                <wp:cNvGraphicFramePr/>
                <a:graphic xmlns:a="http://schemas.openxmlformats.org/drawingml/2006/main">
                  <a:graphicData uri="http://schemas.microsoft.com/office/word/2010/wordprocessingInk">
                    <w14:contentPart bwMode="auto" r:id="rId373">
                      <w14:nvContentPartPr>
                        <w14:cNvContentPartPr/>
                      </w14:nvContentPartPr>
                      <w14:xfrm>
                        <a:off x="0" y="0"/>
                        <a:ext cx="179640" cy="270360"/>
                      </w14:xfrm>
                    </w14:contentPart>
                  </a:graphicData>
                </a:graphic>
              </wp:anchor>
            </w:drawing>
          </mc:Choice>
          <mc:Fallback>
            <w:pict>
              <v:shape w14:anchorId="19D2A8B8" id="Entrada de lápiz 281" o:spid="_x0000_s1026" type="#_x0000_t75" style="position:absolute;margin-left:10pt;margin-top:-48.1pt;width:15.6pt;height:22.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">
                <v:imagedata r:id="rId374" o:title=""/>
              </v:shape>
            </w:pict>
          </mc:Fallback>
        </mc:AlternateContent>
      </w:r>
      <w:r>
        <w:rPr>
          <w:noProof/>
        </w:rPr>
        <mc:AlternateContent>
          <mc:Choice Requires="wpi">
            <w:drawing>
              <wp:anchor distT="0" distB="0" distL="114300" distR="114300" simplePos="0" relativeHeight="251738112" behindDoc="0" locked="0" layoutInCell="1" allowOverlap="1" wp14:anchorId="1401C176" wp14:editId="5F425E83">
                <wp:simplePos x="0" y="0"/>
                <wp:positionH relativeFrom="column">
                  <wp:posOffset>90891</wp:posOffset>
                </wp:positionH>
                <wp:positionV relativeFrom="paragraph">
                  <wp:posOffset>-213951</wp:posOffset>
                </wp:positionV>
                <wp:extent cx="2880" cy="360"/>
                <wp:effectExtent l="38100" t="38100" r="48260" b="38100"/>
                <wp:wrapNone/>
                <wp:docPr id="280" name="Entrada de lápiz 280"/>
                <wp:cNvGraphicFramePr/>
                <a:graphic xmlns:a="http://schemas.openxmlformats.org/drawingml/2006/main">
                  <a:graphicData uri="http://schemas.microsoft.com/office/word/2010/wordprocessingInk">
                    <w14:contentPart bwMode="auto" r:id="rId375">
                      <w14:nvContentPartPr>
                        <w14:cNvContentPartPr/>
                      </w14:nvContentPartPr>
                      <w14:xfrm>
                        <a:off x="0" y="0"/>
                        <a:ext cx="2880" cy="360"/>
                      </w14:xfrm>
                    </w14:contentPart>
                  </a:graphicData>
                </a:graphic>
              </wp:anchor>
            </w:drawing>
          </mc:Choice>
          <mc:Fallback>
            <w:pict>
              <v:shape w14:anchorId="1C510484" id="Entrada de lápiz 280" o:spid="_x0000_s1026" type="#_x0000_t75" style="position:absolute;margin-left:6.45pt;margin-top:-17.55pt;width:1.65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">
                <v:imagedata r:id="rId376" o:title=""/>
              </v:shape>
            </w:pict>
          </mc:Fallback>
        </mc:AlternateContent>
      </w:r>
      <w:r>
        <w:rPr>
          <w:noProof/>
        </w:rPr>
        <mc:AlternateContent>
          <mc:Choice Requires="wpi">
            <w:drawing>
              <wp:anchor distT="0" distB="0" distL="114300" distR="114300" simplePos="0" relativeHeight="251737088" behindDoc="0" locked="0" layoutInCell="1" allowOverlap="1" wp14:anchorId="19DA6570" wp14:editId="052927D2">
                <wp:simplePos x="0" y="0"/>
                <wp:positionH relativeFrom="column">
                  <wp:posOffset>-449109</wp:posOffset>
                </wp:positionH>
                <wp:positionV relativeFrom="paragraph">
                  <wp:posOffset>-552351</wp:posOffset>
                </wp:positionV>
                <wp:extent cx="351720" cy="425520"/>
                <wp:effectExtent l="38100" t="38100" r="0" b="44450"/>
                <wp:wrapNone/>
                <wp:docPr id="276" name="Entrada de lápiz 276"/>
                <wp:cNvGraphicFramePr/>
                <a:graphic xmlns:a="http://schemas.openxmlformats.org/drawingml/2006/main">
                  <a:graphicData uri="http://schemas.microsoft.com/office/word/2010/wordprocessingInk">
                    <w14:contentPart bwMode="auto" r:id="rId377">
                      <w14:nvContentPartPr>
                        <w14:cNvContentPartPr/>
                      </w14:nvContentPartPr>
                      <w14:xfrm>
                        <a:off x="0" y="0"/>
                        <a:ext cx="351720" cy="425520"/>
                      </w14:xfrm>
                    </w14:contentPart>
                  </a:graphicData>
                </a:graphic>
              </wp:anchor>
            </w:drawing>
          </mc:Choice>
          <mc:Fallback>
            <w:pict>
              <v:shape w14:anchorId="459D2C07" id="Entrada de lápiz 276" o:spid="_x0000_s1026" type="#_x0000_t75" style="position:absolute;margin-left:-36.05pt;margin-top:-44.2pt;width:29.15pt;height:34.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">
                <v:imagedata r:id="rId378" o:title=""/>
              </v:shape>
            </w:pict>
          </mc:Fallback>
        </mc:AlternateContent>
      </w:r>
      <w:r w:rsidR="00321C2D">
        <w:rPr>
          <w:noProof/>
        </w:rPr>
        <w:drawing>
          <wp:inline distT="0" distB="0" distL="0" distR="0" wp14:anchorId="6AEA1F6E" wp14:editId="581ED2D3">
            <wp:extent cx="5274945" cy="151638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pic:cNvPicPr/>
                  </pic:nvPicPr>
                  <pic:blipFill>
                    <a:blip r:embed="rId379">
                      <a:extLst>
                        <a:ext uri="{28A0092B-C50C-407E-A947-70E740481C1C}">
                          <a14:useLocalDpi xmlns:a14="http://schemas.microsoft.com/office/drawing/2010/main" val="0"/>
                        </a:ext>
                      </a:extLst>
                    </a:blip>
                    <a:stretch>
                      <a:fillRect/>
                    </a:stretch>
                  </pic:blipFill>
                  <pic:spPr>
                    <a:xfrm>
                      <a:off x="0" y="0"/>
                      <a:ext cx="5274945" cy="1516380"/>
                    </a:xfrm>
                    <a:prstGeom prst="rect">
                      <a:avLst/>
                    </a:prstGeom>
                  </pic:spPr>
                </pic:pic>
              </a:graphicData>
            </a:graphic>
          </wp:inline>
        </w:drawing>
      </w:r>
    </w:p>
    <w:p w14:paraId="6E5B905A" w14:textId="77777777" w:rsidR="00321C2D" w:rsidRDefault="00321C2D" w:rsidP="00A36659"/>
    <w:p w14:paraId="121C9D49" w14:textId="77777777" w:rsidR="00321C2D" w:rsidRDefault="00321C2D" w:rsidP="00A36659"/>
    <w:p w14:paraId="7349C28D" w14:textId="77777777" w:rsidR="00321C2D" w:rsidRDefault="00321C2D" w:rsidP="00A36659"/>
    <w:p w14:paraId="3E477973" w14:textId="1DC02984" w:rsidR="00321C2D" w:rsidRDefault="00321C2D" w:rsidP="00A36659">
      <w:r>
        <w:rPr>
          <w:noProof/>
        </w:rPr>
        <mc:AlternateContent>
          <mc:Choice Requires="wpi">
            <w:drawing>
              <wp:anchor distT="0" distB="0" distL="114300" distR="114300" simplePos="0" relativeHeight="251770880" behindDoc="0" locked="0" layoutInCell="1" allowOverlap="1" wp14:anchorId="1D2286D9" wp14:editId="2B22D823">
                <wp:simplePos x="0" y="0"/>
                <wp:positionH relativeFrom="column">
                  <wp:posOffset>-551815</wp:posOffset>
                </wp:positionH>
                <wp:positionV relativeFrom="paragraph">
                  <wp:posOffset>99695</wp:posOffset>
                </wp:positionV>
                <wp:extent cx="681990" cy="320040"/>
                <wp:effectExtent l="38100" t="38100" r="41910" b="48260"/>
                <wp:wrapNone/>
                <wp:docPr id="345" name="Entrada de lápiz 345"/>
                <wp:cNvGraphicFramePr/>
                <a:graphic xmlns:a="http://schemas.openxmlformats.org/drawingml/2006/main">
                  <a:graphicData uri="http://schemas.microsoft.com/office/word/2010/wordprocessingInk">
                    <w14:contentPart bwMode="auto" r:id="rId380">
                      <w14:nvContentPartPr>
                        <w14:cNvContentPartPr/>
                      </w14:nvContentPartPr>
                      <w14:xfrm>
                        <a:off x="0" y="0"/>
                        <a:ext cx="681990" cy="320040"/>
                      </w14:xfrm>
                    </w14:contentPart>
                  </a:graphicData>
                </a:graphic>
              </wp:anchor>
            </w:drawing>
          </mc:Choice>
          <mc:Fallback>
            <w:pict>
              <v:shape w14:anchorId="4E5C1180" id="Entrada de lápiz 345" o:spid="_x0000_s1026" type="#_x0000_t75" style="position:absolute;margin-left:-44.15pt;margin-top:7.15pt;width:55.1pt;height:26.6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">
                <v:imagedata r:id="rId381" o:title=""/>
              </v:shape>
            </w:pict>
          </mc:Fallback>
        </mc:AlternateContent>
      </w:r>
    </w:p>
    <w:p w14:paraId="5B58E38C" w14:textId="63422783" w:rsidR="00A36659" w:rsidRPr="00A36659" w:rsidRDefault="00CE25B4" w:rsidP="00A36659">
      <w:r>
        <w:rPr>
          <w:noProof/>
        </w:rPr>
        <mc:AlternateContent>
          <mc:Choice Requires="wpi">
            <w:drawing>
              <wp:anchor distT="0" distB="0" distL="114300" distR="114300" simplePos="0" relativeHeight="251806720" behindDoc="0" locked="0" layoutInCell="1" allowOverlap="1" wp14:anchorId="72EC6050" wp14:editId="1A5D8A15">
                <wp:simplePos x="0" y="0"/>
                <wp:positionH relativeFrom="column">
                  <wp:posOffset>474980</wp:posOffset>
                </wp:positionH>
                <wp:positionV relativeFrom="paragraph">
                  <wp:posOffset>1997710</wp:posOffset>
                </wp:positionV>
                <wp:extent cx="4590375" cy="947750"/>
                <wp:effectExtent l="38100" t="38100" r="45720" b="43180"/>
                <wp:wrapNone/>
                <wp:docPr id="380" name="Entrada de lápiz 380"/>
                <wp:cNvGraphicFramePr/>
                <a:graphic xmlns:a="http://schemas.openxmlformats.org/drawingml/2006/main">
                  <a:graphicData uri="http://schemas.microsoft.com/office/word/2010/wordprocessingInk">
                    <w14:contentPart bwMode="auto" r:id="rId382">
                      <w14:nvContentPartPr>
                        <w14:cNvContentPartPr/>
                      </w14:nvContentPartPr>
                      <w14:xfrm>
                        <a:off x="0" y="0"/>
                        <a:ext cx="4590375" cy="947750"/>
                      </w14:xfrm>
                    </w14:contentPart>
                  </a:graphicData>
                </a:graphic>
              </wp:anchor>
            </w:drawing>
          </mc:Choice>
          <mc:Fallback>
            <w:pict>
              <v:shape w14:anchorId="4B2E756A" id="Entrada de lápiz 380" o:spid="_x0000_s1026" type="#_x0000_t75" style="position:absolute;margin-left:36.7pt;margin-top:156.6pt;width:362.9pt;height:76.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">
                <v:imagedata r:id="rId383" o:title=""/>
              </v:shape>
            </w:pict>
          </mc:Fallback>
        </mc:AlternateContent>
      </w:r>
      <w:r>
        <w:rPr>
          <w:noProof/>
        </w:rPr>
        <mc:AlternateContent>
          <mc:Choice Requires="wpi">
            <w:drawing>
              <wp:anchor distT="0" distB="0" distL="114300" distR="114300" simplePos="0" relativeHeight="251798528" behindDoc="0" locked="0" layoutInCell="1" allowOverlap="1" wp14:anchorId="02419DD9" wp14:editId="229E9E21">
                <wp:simplePos x="0" y="0"/>
                <wp:positionH relativeFrom="column">
                  <wp:posOffset>769620</wp:posOffset>
                </wp:positionH>
                <wp:positionV relativeFrom="paragraph">
                  <wp:posOffset>2232025</wp:posOffset>
                </wp:positionV>
                <wp:extent cx="3147825" cy="652145"/>
                <wp:effectExtent l="38100" t="38100" r="40005" b="46355"/>
                <wp:wrapNone/>
                <wp:docPr id="372" name="Entrada de lápiz 372"/>
                <wp:cNvGraphicFramePr/>
                <a:graphic xmlns:a="http://schemas.openxmlformats.org/drawingml/2006/main">
                  <a:graphicData uri="http://schemas.microsoft.com/office/word/2010/wordprocessingInk">
                    <w14:contentPart bwMode="auto" r:id="rId384">
                      <w14:nvContentPartPr>
                        <w14:cNvContentPartPr/>
                      </w14:nvContentPartPr>
                      <w14:xfrm>
                        <a:off x="0" y="0"/>
                        <a:ext cx="3147825" cy="652145"/>
                      </w14:xfrm>
                    </w14:contentPart>
                  </a:graphicData>
                </a:graphic>
              </wp:anchor>
            </w:drawing>
          </mc:Choice>
          <mc:Fallback>
            <w:pict>
              <v:shape w14:anchorId="37FA3901" id="Entrada de lápiz 372" o:spid="_x0000_s1026" type="#_x0000_t75" style="position:absolute;margin-left:59.9pt;margin-top:175.05pt;width:249.25pt;height:52.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">
                <v:imagedata r:id="rId385" o:title=""/>
              </v:shape>
            </w:pict>
          </mc:Fallback>
        </mc:AlternateContent>
      </w:r>
      <w:r>
        <w:rPr>
          <w:noProof/>
        </w:rPr>
        <mc:AlternateContent>
          <mc:Choice Requires="wpi">
            <w:drawing>
              <wp:anchor distT="0" distB="0" distL="114300" distR="114300" simplePos="0" relativeHeight="251782144" behindDoc="0" locked="0" layoutInCell="1" allowOverlap="1" wp14:anchorId="3D7F8690" wp14:editId="20E64883">
                <wp:simplePos x="0" y="0"/>
                <wp:positionH relativeFrom="column">
                  <wp:posOffset>3093943</wp:posOffset>
                </wp:positionH>
                <wp:positionV relativeFrom="paragraph">
                  <wp:posOffset>512271</wp:posOffset>
                </wp:positionV>
                <wp:extent cx="1526400" cy="537840"/>
                <wp:effectExtent l="38100" t="38100" r="10795" b="46990"/>
                <wp:wrapNone/>
                <wp:docPr id="356" name="Entrada de lápiz 356"/>
                <wp:cNvGraphicFramePr/>
                <a:graphic xmlns:a="http://schemas.openxmlformats.org/drawingml/2006/main">
                  <a:graphicData uri="http://schemas.microsoft.com/office/word/2010/wordprocessingInk">
                    <w14:contentPart bwMode="auto" r:id="rId386">
                      <w14:nvContentPartPr>
                        <w14:cNvContentPartPr/>
                      </w14:nvContentPartPr>
                      <w14:xfrm>
                        <a:off x="0" y="0"/>
                        <a:ext cx="1526400" cy="537840"/>
                      </w14:xfrm>
                    </w14:contentPart>
                  </a:graphicData>
                </a:graphic>
              </wp:anchor>
            </w:drawing>
          </mc:Choice>
          <mc:Fallback>
            <w:pict>
              <v:shape w14:anchorId="7C44F680" id="Entrada de lápiz 356" o:spid="_x0000_s1026" type="#_x0000_t75" style="position:absolute;margin-left:242.9pt;margin-top:39.65pt;width:121.65pt;height:43.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">
                <v:imagedata r:id="rId387" o:title=""/>
              </v:shape>
            </w:pict>
          </mc:Fallback>
        </mc:AlternateContent>
      </w:r>
      <w:r>
        <w:rPr>
          <w:noProof/>
        </w:rPr>
        <mc:AlternateContent>
          <mc:Choice Requires="wpi">
            <w:drawing>
              <wp:anchor distT="0" distB="0" distL="114300" distR="114300" simplePos="0" relativeHeight="251781120" behindDoc="0" locked="0" layoutInCell="1" allowOverlap="1" wp14:anchorId="6275C3DF" wp14:editId="7AB36BF6">
                <wp:simplePos x="0" y="0"/>
                <wp:positionH relativeFrom="column">
                  <wp:posOffset>3507943</wp:posOffset>
                </wp:positionH>
                <wp:positionV relativeFrom="paragraph">
                  <wp:posOffset>1077111</wp:posOffset>
                </wp:positionV>
                <wp:extent cx="1152000" cy="308160"/>
                <wp:effectExtent l="38100" t="38100" r="41910" b="47625"/>
                <wp:wrapNone/>
                <wp:docPr id="355" name="Entrada de lápiz 355"/>
                <wp:cNvGraphicFramePr/>
                <a:graphic xmlns:a="http://schemas.openxmlformats.org/drawingml/2006/main">
                  <a:graphicData uri="http://schemas.microsoft.com/office/word/2010/wordprocessingInk">
                    <w14:contentPart bwMode="auto" r:id="rId388">
                      <w14:nvContentPartPr>
                        <w14:cNvContentPartPr/>
                      </w14:nvContentPartPr>
                      <w14:xfrm>
                        <a:off x="0" y="0"/>
                        <a:ext cx="1152000" cy="308160"/>
                      </w14:xfrm>
                    </w14:contentPart>
                  </a:graphicData>
                </a:graphic>
              </wp:anchor>
            </w:drawing>
          </mc:Choice>
          <mc:Fallback>
            <w:pict>
              <v:shape w14:anchorId="456E0561" id="Entrada de lápiz 355" o:spid="_x0000_s1026" type="#_x0000_t75" style="position:absolute;margin-left:275.5pt;margin-top:84.1pt;width:92.1pt;height:25.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">
                <v:imagedata r:id="rId389" o:title=""/>
              </v:shape>
            </w:pict>
          </mc:Fallback>
        </mc:AlternateContent>
      </w:r>
      <w:r>
        <w:rPr>
          <w:noProof/>
        </w:rPr>
        <mc:AlternateContent>
          <mc:Choice Requires="wpi">
            <w:drawing>
              <wp:anchor distT="0" distB="0" distL="114300" distR="114300" simplePos="0" relativeHeight="251780096" behindDoc="0" locked="0" layoutInCell="1" allowOverlap="1" wp14:anchorId="748B3B71" wp14:editId="2BA50DE5">
                <wp:simplePos x="0" y="0"/>
                <wp:positionH relativeFrom="column">
                  <wp:posOffset>1433263</wp:posOffset>
                </wp:positionH>
                <wp:positionV relativeFrom="paragraph">
                  <wp:posOffset>383751</wp:posOffset>
                </wp:positionV>
                <wp:extent cx="1854360" cy="809280"/>
                <wp:effectExtent l="38100" t="38100" r="38100" b="41910"/>
                <wp:wrapNone/>
                <wp:docPr id="354" name="Entrada de lápiz 354"/>
                <wp:cNvGraphicFramePr/>
                <a:graphic xmlns:a="http://schemas.openxmlformats.org/drawingml/2006/main">
                  <a:graphicData uri="http://schemas.microsoft.com/office/word/2010/wordprocessingInk">
                    <w14:contentPart bwMode="auto" r:id="rId390">
                      <w14:nvContentPartPr>
                        <w14:cNvContentPartPr/>
                      </w14:nvContentPartPr>
                      <w14:xfrm>
                        <a:off x="0" y="0"/>
                        <a:ext cx="1854360" cy="809280"/>
                      </w14:xfrm>
                    </w14:contentPart>
                  </a:graphicData>
                </a:graphic>
              </wp:anchor>
            </w:drawing>
          </mc:Choice>
          <mc:Fallback>
            <w:pict>
              <v:shape w14:anchorId="0F843936" id="Entrada de lápiz 354" o:spid="_x0000_s1026" type="#_x0000_t75" style="position:absolute;margin-left:112.15pt;margin-top:29.5pt;width:147.4pt;height:65.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">
                <v:imagedata r:id="rId391" o:title=""/>
              </v:shape>
            </w:pict>
          </mc:Fallback>
        </mc:AlternateContent>
      </w:r>
      <w:r>
        <w:rPr>
          <w:noProof/>
        </w:rPr>
        <mc:AlternateContent>
          <mc:Choice Requires="wpi">
            <w:drawing>
              <wp:anchor distT="0" distB="0" distL="114300" distR="114300" simplePos="0" relativeHeight="251779072" behindDoc="0" locked="0" layoutInCell="1" allowOverlap="1" wp14:anchorId="143C4DD3" wp14:editId="38A7CC47">
                <wp:simplePos x="0" y="0"/>
                <wp:positionH relativeFrom="column">
                  <wp:posOffset>1508503</wp:posOffset>
                </wp:positionH>
                <wp:positionV relativeFrom="paragraph">
                  <wp:posOffset>85671</wp:posOffset>
                </wp:positionV>
                <wp:extent cx="2320920" cy="58320"/>
                <wp:effectExtent l="38100" t="38100" r="41910" b="43815"/>
                <wp:wrapNone/>
                <wp:docPr id="353" name="Entrada de lápiz 353"/>
                <wp:cNvGraphicFramePr/>
                <a:graphic xmlns:a="http://schemas.openxmlformats.org/drawingml/2006/main">
                  <a:graphicData uri="http://schemas.microsoft.com/office/word/2010/wordprocessingInk">
                    <w14:contentPart bwMode="auto" r:id="rId392">
                      <w14:nvContentPartPr>
                        <w14:cNvContentPartPr/>
                      </w14:nvContentPartPr>
                      <w14:xfrm>
                        <a:off x="0" y="0"/>
                        <a:ext cx="2320920" cy="58320"/>
                      </w14:xfrm>
                    </w14:contentPart>
                  </a:graphicData>
                </a:graphic>
              </wp:anchor>
            </w:drawing>
          </mc:Choice>
          <mc:Fallback>
            <w:pict>
              <v:shape w14:anchorId="42293395" id="Entrada de lápiz 353" o:spid="_x0000_s1026" type="#_x0000_t75" style="position:absolute;margin-left:118.1pt;margin-top:6.05pt;width:184.2pt;height:6.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">
                <v:imagedata r:id="rId393" o:title=""/>
              </v:shape>
            </w:pict>
          </mc:Fallback>
        </mc:AlternateContent>
      </w:r>
      <w:r>
        <w:rPr>
          <w:noProof/>
        </w:rPr>
        <mc:AlternateContent>
          <mc:Choice Requires="wpi">
            <w:drawing>
              <wp:anchor distT="0" distB="0" distL="114300" distR="114300" simplePos="0" relativeHeight="251778048" behindDoc="0" locked="0" layoutInCell="1" allowOverlap="1" wp14:anchorId="11F43A83" wp14:editId="493F6765">
                <wp:simplePos x="0" y="0"/>
                <wp:positionH relativeFrom="column">
                  <wp:posOffset>2434063</wp:posOffset>
                </wp:positionH>
                <wp:positionV relativeFrom="paragraph">
                  <wp:posOffset>370791</wp:posOffset>
                </wp:positionV>
                <wp:extent cx="1425240" cy="619920"/>
                <wp:effectExtent l="38100" t="38100" r="35560" b="40640"/>
                <wp:wrapNone/>
                <wp:docPr id="352" name="Entrada de lápiz 352"/>
                <wp:cNvGraphicFramePr/>
                <a:graphic xmlns:a="http://schemas.openxmlformats.org/drawingml/2006/main">
                  <a:graphicData uri="http://schemas.microsoft.com/office/word/2010/wordprocessingInk">
                    <w14:contentPart bwMode="auto" r:id="rId394">
                      <w14:nvContentPartPr>
                        <w14:cNvContentPartPr/>
                      </w14:nvContentPartPr>
                      <w14:xfrm>
                        <a:off x="0" y="0"/>
                        <a:ext cx="1425240" cy="619920"/>
                      </w14:xfrm>
                    </w14:contentPart>
                  </a:graphicData>
                </a:graphic>
              </wp:anchor>
            </w:drawing>
          </mc:Choice>
          <mc:Fallback>
            <w:pict>
              <v:shape w14:anchorId="66E4B368" id="Entrada de lápiz 352" o:spid="_x0000_s1026" type="#_x0000_t75" style="position:absolute;margin-left:190.95pt;margin-top:28.5pt;width:113.6pt;height:50.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">
                <v:imagedata r:id="rId395" o:title=""/>
              </v:shape>
            </w:pict>
          </mc:Fallback>
        </mc:AlternateContent>
      </w:r>
      <w:r>
        <w:rPr>
          <w:noProof/>
        </w:rPr>
        <mc:AlternateContent>
          <mc:Choice Requires="wpi">
            <w:drawing>
              <wp:anchor distT="0" distB="0" distL="114300" distR="114300" simplePos="0" relativeHeight="251777024" behindDoc="0" locked="0" layoutInCell="1" allowOverlap="1" wp14:anchorId="7E14F206" wp14:editId="2DD57E7D">
                <wp:simplePos x="0" y="0"/>
                <wp:positionH relativeFrom="column">
                  <wp:posOffset>1305823</wp:posOffset>
                </wp:positionH>
                <wp:positionV relativeFrom="paragraph">
                  <wp:posOffset>1048671</wp:posOffset>
                </wp:positionV>
                <wp:extent cx="750960" cy="275040"/>
                <wp:effectExtent l="38100" t="38100" r="36830" b="42545"/>
                <wp:wrapNone/>
                <wp:docPr id="351" name="Entrada de lápiz 351"/>
                <wp:cNvGraphicFramePr/>
                <a:graphic xmlns:a="http://schemas.openxmlformats.org/drawingml/2006/main">
                  <a:graphicData uri="http://schemas.microsoft.com/office/word/2010/wordprocessingInk">
                    <w14:contentPart bwMode="auto" r:id="rId396">
                      <w14:nvContentPartPr>
                        <w14:cNvContentPartPr/>
                      </w14:nvContentPartPr>
                      <w14:xfrm>
                        <a:off x="0" y="0"/>
                        <a:ext cx="750960" cy="275040"/>
                      </w14:xfrm>
                    </w14:contentPart>
                  </a:graphicData>
                </a:graphic>
              </wp:anchor>
            </w:drawing>
          </mc:Choice>
          <mc:Fallback>
            <w:pict>
              <v:shape w14:anchorId="4C4C2EDE" id="Entrada de lápiz 351" o:spid="_x0000_s1026" type="#_x0000_t75" style="position:absolute;margin-left:102.1pt;margin-top:81.85pt;width:60.55pt;height:23.0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">
                <v:imagedata r:id="rId397" o:title=""/>
              </v:shape>
            </w:pict>
          </mc:Fallback>
        </mc:AlternateContent>
      </w:r>
      <w:r>
        <w:rPr>
          <w:noProof/>
        </w:rPr>
        <mc:AlternateContent>
          <mc:Choice Requires="wpi">
            <w:drawing>
              <wp:anchor distT="0" distB="0" distL="114300" distR="114300" simplePos="0" relativeHeight="251776000" behindDoc="0" locked="0" layoutInCell="1" allowOverlap="1" wp14:anchorId="61A8E114" wp14:editId="2FD808A3">
                <wp:simplePos x="0" y="0"/>
                <wp:positionH relativeFrom="column">
                  <wp:posOffset>286663</wp:posOffset>
                </wp:positionH>
                <wp:positionV relativeFrom="paragraph">
                  <wp:posOffset>444951</wp:posOffset>
                </wp:positionV>
                <wp:extent cx="334440" cy="392040"/>
                <wp:effectExtent l="38100" t="38100" r="46990" b="40005"/>
                <wp:wrapNone/>
                <wp:docPr id="350" name="Entrada de lápiz 350"/>
                <wp:cNvGraphicFramePr/>
                <a:graphic xmlns:a="http://schemas.openxmlformats.org/drawingml/2006/main">
                  <a:graphicData uri="http://schemas.microsoft.com/office/word/2010/wordprocessingInk">
                    <w14:contentPart bwMode="auto" r:id="rId398">
                      <w14:nvContentPartPr>
                        <w14:cNvContentPartPr/>
                      </w14:nvContentPartPr>
                      <w14:xfrm>
                        <a:off x="0" y="0"/>
                        <a:ext cx="334440" cy="392040"/>
                      </w14:xfrm>
                    </w14:contentPart>
                  </a:graphicData>
                </a:graphic>
              </wp:anchor>
            </w:drawing>
          </mc:Choice>
          <mc:Fallback>
            <w:pict>
              <v:shape w14:anchorId="4A8B4484" id="Entrada de lápiz 350" o:spid="_x0000_s1026" type="#_x0000_t75" style="position:absolute;margin-left:21.85pt;margin-top:34.35pt;width:27.75pt;height:32.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">
                <v:imagedata r:id="rId399" o:title=""/>
              </v:shape>
            </w:pict>
          </mc:Fallback>
        </mc:AlternateContent>
      </w:r>
      <w:r w:rsidR="00321C2D">
        <w:rPr>
          <w:noProof/>
        </w:rPr>
        <mc:AlternateContent>
          <mc:Choice Requires="wpi">
            <w:drawing>
              <wp:anchor distT="0" distB="0" distL="114300" distR="114300" simplePos="0" relativeHeight="251774976" behindDoc="0" locked="0" layoutInCell="1" allowOverlap="1" wp14:anchorId="3CB7C708" wp14:editId="3688CABD">
                <wp:simplePos x="0" y="0"/>
                <wp:positionH relativeFrom="column">
                  <wp:posOffset>467383</wp:posOffset>
                </wp:positionH>
                <wp:positionV relativeFrom="paragraph">
                  <wp:posOffset>846369</wp:posOffset>
                </wp:positionV>
                <wp:extent cx="463680" cy="413640"/>
                <wp:effectExtent l="38100" t="38100" r="44450" b="43815"/>
                <wp:wrapNone/>
                <wp:docPr id="349" name="Entrada de lápiz 349"/>
                <wp:cNvGraphicFramePr/>
                <a:graphic xmlns:a="http://schemas.openxmlformats.org/drawingml/2006/main">
                  <a:graphicData uri="http://schemas.microsoft.com/office/word/2010/wordprocessingInk">
                    <w14:contentPart bwMode="auto" r:id="rId400">
                      <w14:nvContentPartPr>
                        <w14:cNvContentPartPr/>
                      </w14:nvContentPartPr>
                      <w14:xfrm>
                        <a:off x="0" y="0"/>
                        <a:ext cx="463680" cy="413640"/>
                      </w14:xfrm>
                    </w14:contentPart>
                  </a:graphicData>
                </a:graphic>
              </wp:anchor>
            </w:drawing>
          </mc:Choice>
          <mc:Fallback>
            <w:pict>
              <v:shape w14:anchorId="2FF3E039" id="Entrada de lápiz 349" o:spid="_x0000_s1026" type="#_x0000_t75" style="position:absolute;margin-left:36.1pt;margin-top:65.95pt;width:37.9pt;height:33.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">
                <v:imagedata r:id="rId401" o:title=""/>
              </v:shape>
            </w:pict>
          </mc:Fallback>
        </mc:AlternateContent>
      </w:r>
      <w:r w:rsidR="00321C2D">
        <w:rPr>
          <w:noProof/>
        </w:rPr>
        <mc:AlternateContent>
          <mc:Choice Requires="wpi">
            <w:drawing>
              <wp:anchor distT="0" distB="0" distL="114300" distR="114300" simplePos="0" relativeHeight="251773952" behindDoc="0" locked="0" layoutInCell="1" allowOverlap="1" wp14:anchorId="60AD6C98" wp14:editId="7232562E">
                <wp:simplePos x="0" y="0"/>
                <wp:positionH relativeFrom="column">
                  <wp:posOffset>-649697</wp:posOffset>
                </wp:positionH>
                <wp:positionV relativeFrom="paragraph">
                  <wp:posOffset>1484289</wp:posOffset>
                </wp:positionV>
                <wp:extent cx="360" cy="360"/>
                <wp:effectExtent l="38100" t="38100" r="38100" b="38100"/>
                <wp:wrapNone/>
                <wp:docPr id="348" name="Entrada de lápiz 348"/>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w:pict>
              <v:shape w14:anchorId="08BE8F66" id="Entrada de lápiz 348" o:spid="_x0000_s1026" type="#_x0000_t75" style="position:absolute;margin-left:-51.85pt;margin-top:116.15pt;width:1.45pt;height:1.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">
                <v:imagedata r:id="rId403" o:title=""/>
              </v:shape>
            </w:pict>
          </mc:Fallback>
        </mc:AlternateContent>
      </w:r>
      <w:r w:rsidR="00321C2D">
        <w:rPr>
          <w:noProof/>
        </w:rPr>
        <mc:AlternateContent>
          <mc:Choice Requires="wpi">
            <w:drawing>
              <wp:anchor distT="0" distB="0" distL="114300" distR="114300" simplePos="0" relativeHeight="251772928" behindDoc="0" locked="0" layoutInCell="1" allowOverlap="1" wp14:anchorId="773DCB9B" wp14:editId="330ABFDA">
                <wp:simplePos x="0" y="0"/>
                <wp:positionH relativeFrom="column">
                  <wp:posOffset>491143</wp:posOffset>
                </wp:positionH>
                <wp:positionV relativeFrom="paragraph">
                  <wp:posOffset>838449</wp:posOffset>
                </wp:positionV>
                <wp:extent cx="360" cy="360"/>
                <wp:effectExtent l="38100" t="38100" r="38100" b="38100"/>
                <wp:wrapNone/>
                <wp:docPr id="347" name="Entrada de lápiz 347"/>
                <wp:cNvGraphicFramePr/>
                <a:graphic xmlns:a="http://schemas.openxmlformats.org/drawingml/2006/main">
                  <a:graphicData uri="http://schemas.microsoft.com/office/word/2010/wordprocessingInk">
                    <w14:contentPart bwMode="auto" r:id="rId404">
                      <w14:nvContentPartPr>
                        <w14:cNvContentPartPr/>
                      </w14:nvContentPartPr>
                      <w14:xfrm>
                        <a:off x="0" y="0"/>
                        <a:ext cx="360" cy="360"/>
                      </w14:xfrm>
                    </w14:contentPart>
                  </a:graphicData>
                </a:graphic>
              </wp:anchor>
            </w:drawing>
          </mc:Choice>
          <mc:Fallback>
            <w:pict>
              <v:shape w14:anchorId="4B07B3B0" id="Entrada de lápiz 347" o:spid="_x0000_s1026" type="#_x0000_t75" style="position:absolute;margin-left:37.95pt;margin-top:65.3pt;width:1.45pt;height:1.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">
                <v:imagedata r:id="rId405" o:title=""/>
              </v:shape>
            </w:pict>
          </mc:Fallback>
        </mc:AlternateContent>
      </w:r>
      <w:r w:rsidR="00321C2D">
        <w:rPr>
          <w:noProof/>
        </w:rPr>
        <mc:AlternateContent>
          <mc:Choice Requires="wpi">
            <w:drawing>
              <wp:anchor distT="0" distB="0" distL="114300" distR="114300" simplePos="0" relativeHeight="251771904" behindDoc="0" locked="0" layoutInCell="1" allowOverlap="1" wp14:anchorId="1E1A1D01" wp14:editId="72CA8F94">
                <wp:simplePos x="0" y="0"/>
                <wp:positionH relativeFrom="column">
                  <wp:posOffset>-744855</wp:posOffset>
                </wp:positionH>
                <wp:positionV relativeFrom="paragraph">
                  <wp:posOffset>-75565</wp:posOffset>
                </wp:positionV>
                <wp:extent cx="875600" cy="642620"/>
                <wp:effectExtent l="25400" t="38100" r="39370" b="43180"/>
                <wp:wrapNone/>
                <wp:docPr id="346" name="Entrada de lápiz 346"/>
                <wp:cNvGraphicFramePr/>
                <a:graphic xmlns:a="http://schemas.openxmlformats.org/drawingml/2006/main">
                  <a:graphicData uri="http://schemas.microsoft.com/office/word/2010/wordprocessingInk">
                    <w14:contentPart bwMode="auto" r:id="rId406">
                      <w14:nvContentPartPr>
                        <w14:cNvContentPartPr/>
                      </w14:nvContentPartPr>
                      <w14:xfrm>
                        <a:off x="0" y="0"/>
                        <a:ext cx="875600" cy="642620"/>
                      </w14:xfrm>
                    </w14:contentPart>
                  </a:graphicData>
                </a:graphic>
              </wp:anchor>
            </w:drawing>
          </mc:Choice>
          <mc:Fallback>
            <w:pict>
              <v:shape w14:anchorId="4AA96682" id="Entrada de lápiz 346" o:spid="_x0000_s1026" type="#_x0000_t75" style="position:absolute;margin-left:-59.35pt;margin-top:-6.65pt;width:70.4pt;height:5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">
                <v:imagedata r:id="rId407" o:title=""/>
              </v:shape>
            </w:pict>
          </mc:Fallback>
        </mc:AlternateContent>
      </w:r>
      <w:r w:rsidR="00C93D9F">
        <w:rPr>
          <w:noProof/>
        </w:rPr>
        <w:drawing>
          <wp:inline distT="0" distB="0" distL="0" distR="0" wp14:anchorId="1B8622D3" wp14:editId="4347190B">
            <wp:extent cx="5274945" cy="159131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pic:cNvPicPr/>
                  </pic:nvPicPr>
                  <pic:blipFill>
                    <a:blip r:embed="rId408">
                      <a:extLst>
                        <a:ext uri="{28A0092B-C50C-407E-A947-70E740481C1C}">
                          <a14:useLocalDpi xmlns:a14="http://schemas.microsoft.com/office/drawing/2010/main" val="0"/>
                        </a:ext>
                      </a:extLst>
                    </a:blip>
                    <a:stretch>
                      <a:fillRect/>
                    </a:stretch>
                  </pic:blipFill>
                  <pic:spPr>
                    <a:xfrm>
                      <a:off x="0" y="0"/>
                      <a:ext cx="5274945" cy="1591310"/>
                    </a:xfrm>
                    <a:prstGeom prst="rect">
                      <a:avLst/>
                    </a:prstGeom>
                  </pic:spPr>
                </pic:pic>
              </a:graphicData>
            </a:graphic>
          </wp:inline>
        </w:drawing>
      </w:r>
    </w:p>
    <w:sectPr w:rsidR="00A36659" w:rsidRPr="00A36659" w:rsidSect="009807A4">
      <w:footerReference w:type="default" r:id="rId409"/>
      <w:footerReference w:type="first" r:id="rId410"/>
      <w:pgSz w:w="11907" w:h="16839"/>
      <w:pgMar w:top="1440" w:right="180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1BF72" w14:textId="77777777" w:rsidR="00E56C6B" w:rsidRDefault="00E56C6B" w:rsidP="008145F8">
      <w:r>
        <w:separator/>
      </w:r>
    </w:p>
    <w:p w14:paraId="4E9A2F56" w14:textId="77777777" w:rsidR="00E56C6B" w:rsidRDefault="00E56C6B" w:rsidP="008145F8"/>
  </w:endnote>
  <w:endnote w:type="continuationSeparator" w:id="0">
    <w:p w14:paraId="630B5DDC" w14:textId="77777777" w:rsidR="00E56C6B" w:rsidRDefault="00E56C6B" w:rsidP="008145F8">
      <w:r>
        <w:continuationSeparator/>
      </w:r>
    </w:p>
    <w:p w14:paraId="461CA061" w14:textId="77777777" w:rsidR="00E56C6B" w:rsidRDefault="00E56C6B" w:rsidP="008145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3B5A" w14:textId="5A67D613" w:rsidR="009807A4" w:rsidRDefault="009807A4">
    <w:pPr>
      <w:pStyle w:val="Piedepgina"/>
      <w:tabs>
        <w:tab w:val="left" w:pos="5130"/>
      </w:tabs>
    </w:pPr>
    <w:r>
      <w:rPr>
        <w:noProof/>
        <w:color w:val="808080" w:themeColor="background1" w:themeShade="80"/>
        <w:lang w:eastAsia="es-ES"/>
      </w:rPr>
      <mc:AlternateContent>
        <mc:Choice Requires="wps">
          <w:drawing>
            <wp:anchor distT="0" distB="0" distL="182880" distR="182880" simplePos="0" relativeHeight="251663360" behindDoc="0" locked="0" layoutInCell="1" allowOverlap="1" wp14:anchorId="0F46986E" wp14:editId="6847EC08">
              <wp:simplePos x="0" y="0"/>
              <wp:positionH relativeFrom="rightMargin">
                <wp:posOffset>8389</wp:posOffset>
              </wp:positionH>
              <wp:positionV relativeFrom="page">
                <wp:posOffset>9730105</wp:posOffset>
              </wp:positionV>
              <wp:extent cx="457200" cy="320634"/>
              <wp:effectExtent l="0" t="0" r="5080" b="0"/>
              <wp:wrapNone/>
              <wp:docPr id="3" name="Rectángulo 3"/>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CD46A" w14:textId="77777777" w:rsidR="009807A4" w:rsidRDefault="009807A4" w:rsidP="00A36659">
                          <w:pPr>
                            <w:jc w:val="both"/>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0F46986E" id="Rectángulo 3" o:spid="_x0000_s1026" style="position:absolute;margin-left:.65pt;margin-top:766.15pt;width:36pt;height:25.25pt;z-index:251663360;visibility:visible;mso-wrap-style:square;mso-width-percent:0;mso-wrap-distance-left:14.4pt;mso-wrap-distance-top:0;mso-wrap-distance-right:14.4pt;mso-wrap-distance-bottom:0;mso-position-horizontal:absolute;mso-position-horizontal-relative:right-margin-area;mso-position-vertical:absolute;mso-position-vertical-relative:page;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" fillcolor="black [3213]" stroked="f" strokeweight="3pt">
              <v:textbox>
                <w:txbxContent>
                  <w:p w14:paraId="37ACD46A" w14:textId="77777777" w:rsidR="009807A4" w:rsidRDefault="009807A4" w:rsidP="00A36659">
                    <w:pPr>
                      <w:jc w:val="both"/>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page"/>
            </v:rect>
          </w:pict>
        </mc:Fallback>
      </mc:AlternateContent>
    </w:r>
  </w:p>
  <w:p w14:paraId="54FAF57E" w14:textId="459D1EA1" w:rsidR="000F500B" w:rsidRDefault="000F500B" w:rsidP="008145F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B7C91" w14:textId="77777777" w:rsidR="009807A4" w:rsidRDefault="009807A4">
    <w:pPr>
      <w:pStyle w:val="Piedepgina"/>
      <w:tabs>
        <w:tab w:val="left" w:pos="5130"/>
      </w:tabs>
    </w:pPr>
    <w:r>
      <w:rPr>
        <w:noProof/>
        <w:color w:val="808080" w:themeColor="background1" w:themeShade="80"/>
        <w:lang w:eastAsia="es-ES"/>
      </w:rPr>
      <mc:AlternateContent>
        <mc:Choice Requires="wps">
          <w:drawing>
            <wp:anchor distT="0" distB="0" distL="182880" distR="182880" simplePos="0" relativeHeight="251659264" behindDoc="0" locked="0" layoutInCell="1" allowOverlap="1" wp14:anchorId="02969880" wp14:editId="2992C690">
              <wp:simplePos x="0" y="0"/>
              <wp:positionH relativeFrom="rightMargin">
                <wp:align>left</wp:align>
              </wp:positionH>
              <mc:AlternateContent>
                <mc:Choice Requires="wp14">
                  <wp:positionV relativeFrom="page">
                    <wp14:pctPosVOffset>91000</wp14:pctPosVOffset>
                  </wp:positionV>
                </mc:Choice>
                <mc:Fallback>
                  <wp:positionV relativeFrom="page">
                    <wp:posOffset>9730105</wp:posOffset>
                  </wp:positionV>
                </mc:Fallback>
              </mc:AlternateContent>
              <wp:extent cx="457200" cy="320634"/>
              <wp:effectExtent l="0" t="0" r="0" b="3810"/>
              <wp:wrapNone/>
              <wp:docPr id="41" name="Rectángulo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486DD" w14:textId="77777777" w:rsidR="009807A4" w:rsidRDefault="009807A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2969880" id="Rectángulo 41" o:spid="_x0000_s1027" style="position:absolute;margin-left:0;margin-top:0;width:36pt;height:25.25pt;z-index:25165926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" fillcolor="black [3213]" stroked="f" strokeweight="3pt">
              <v:textbox>
                <w:txbxContent>
                  <w:p w14:paraId="2CB486DD" w14:textId="77777777" w:rsidR="009807A4" w:rsidRDefault="009807A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lang w:eastAsia="es-ES"/>
      </w:rPr>
      <mc:AlternateContent>
        <mc:Choice Requires="wpg">
          <w:drawing>
            <wp:anchor distT="0" distB="0" distL="182880" distR="182880" simplePos="0" relativeHeight="251658240" behindDoc="1" locked="0" layoutInCell="1" allowOverlap="1" wp14:anchorId="51A7C637" wp14:editId="7ED841B3">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42" name="Grupo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 name="Rectángulo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2FCD5" w14:textId="13EA2739" w:rsidR="009807A4" w:rsidRDefault="009807A4">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51A7C637" id="Grupo 42" o:spid="_x0000_s1028" style="position:absolute;margin-left:0;margin-top:0;width:36pt;height:9in;z-index:-251658240;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">
              <v:rect id="Rectángulo 43" o:spid="_x0000_s1029" style="position:absolute;left:4393;width:179;height:82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" fillcolor="black [3213]" stroked="f" strokeweight="1pt"/>
              <v:shapetype id="_x0000_t202" coordsize="21600,21600" o:spt="202" path="m,l,21600r21600,l21600,xe">
                <v:stroke joinstyle="miter"/>
                <v:path gradientshapeok="t" o:connecttype="rect"/>
              </v:shapetype>
              <v:shape id="Cuadro de texto 44" o:spid="_x0000_s1030" type="#_x0000_t202" style="position:absolute;width:4572;height:822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" filled="f" stroked="f" strokeweight=".5pt">
                <v:textbox style="layout-flow:vertical;mso-layout-flow-alt:bottom-to-top" inset="14.4pt,,,10.8pt">
                  <w:txbxContent>
                    <w:p w14:paraId="23F2FCD5" w14:textId="13EA2739" w:rsidR="009807A4" w:rsidRDefault="009807A4">
                      <w:pPr>
                        <w:rPr>
                          <w:color w:val="7F7F7F" w:themeColor="text1" w:themeTint="80"/>
                        </w:rPr>
                      </w:pPr>
                    </w:p>
                  </w:txbxContent>
                </v:textbox>
              </v:shape>
              <w10:wrap anchorx="margin" anchory="page"/>
            </v:group>
          </w:pict>
        </mc:Fallback>
      </mc:AlternateContent>
    </w:r>
  </w:p>
  <w:p w14:paraId="605A6746" w14:textId="77777777" w:rsidR="009807A4" w:rsidRDefault="009807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F290A" w14:textId="77777777" w:rsidR="00E56C6B" w:rsidRDefault="00E56C6B" w:rsidP="008145F8">
      <w:r>
        <w:separator/>
      </w:r>
    </w:p>
    <w:p w14:paraId="60161E1A" w14:textId="77777777" w:rsidR="00E56C6B" w:rsidRDefault="00E56C6B" w:rsidP="008145F8"/>
  </w:footnote>
  <w:footnote w:type="continuationSeparator" w:id="0">
    <w:p w14:paraId="15DF3E1D" w14:textId="77777777" w:rsidR="00E56C6B" w:rsidRDefault="00E56C6B" w:rsidP="008145F8">
      <w:r>
        <w:continuationSeparator/>
      </w:r>
    </w:p>
    <w:p w14:paraId="305EA45F" w14:textId="77777777" w:rsidR="00E56C6B" w:rsidRDefault="00E56C6B" w:rsidP="008145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7E9C"/>
    <w:multiLevelType w:val="multilevel"/>
    <w:tmpl w:val="E082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61BA2"/>
    <w:multiLevelType w:val="multilevel"/>
    <w:tmpl w:val="9122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E7975"/>
    <w:multiLevelType w:val="multilevel"/>
    <w:tmpl w:val="83361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E5AA8"/>
    <w:multiLevelType w:val="multilevel"/>
    <w:tmpl w:val="290AF0CE"/>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A35E2"/>
    <w:multiLevelType w:val="multilevel"/>
    <w:tmpl w:val="C9EA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F66D9"/>
    <w:multiLevelType w:val="multilevel"/>
    <w:tmpl w:val="CB6C6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0025D"/>
    <w:multiLevelType w:val="multilevel"/>
    <w:tmpl w:val="AB6CC4F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03884"/>
    <w:multiLevelType w:val="multilevel"/>
    <w:tmpl w:val="CCE2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66875"/>
    <w:multiLevelType w:val="multilevel"/>
    <w:tmpl w:val="1EF0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C4791"/>
    <w:multiLevelType w:val="multilevel"/>
    <w:tmpl w:val="86865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1F26B0"/>
    <w:multiLevelType w:val="multilevel"/>
    <w:tmpl w:val="C3CCF4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1A81DEF"/>
    <w:multiLevelType w:val="multilevel"/>
    <w:tmpl w:val="2634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87569"/>
    <w:multiLevelType w:val="multilevel"/>
    <w:tmpl w:val="0F28D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22050"/>
    <w:multiLevelType w:val="multilevel"/>
    <w:tmpl w:val="9534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8721BB"/>
    <w:multiLevelType w:val="multilevel"/>
    <w:tmpl w:val="5C1E6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BE56C0"/>
    <w:multiLevelType w:val="multilevel"/>
    <w:tmpl w:val="B812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1767A"/>
    <w:multiLevelType w:val="multilevel"/>
    <w:tmpl w:val="EDCE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89628B"/>
    <w:multiLevelType w:val="multilevel"/>
    <w:tmpl w:val="913E7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5A7100"/>
    <w:multiLevelType w:val="multilevel"/>
    <w:tmpl w:val="A0C6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B41690"/>
    <w:multiLevelType w:val="multilevel"/>
    <w:tmpl w:val="A4DE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FE2C64"/>
    <w:multiLevelType w:val="multilevel"/>
    <w:tmpl w:val="44642B72"/>
    <w:lvl w:ilvl="0">
      <w:start w:val="1"/>
      <w:numFmt w:val="decimal"/>
      <w:lvlText w:val="%1."/>
      <w:lvlJc w:val="left"/>
      <w:pPr>
        <w:tabs>
          <w:tab w:val="num" w:pos="720"/>
        </w:tabs>
        <w:ind w:left="720" w:hanging="360"/>
      </w:pPr>
    </w:lvl>
    <w:lvl w:ilvl="1">
      <w:start w:val="1"/>
      <w:numFmt w:val="decimal"/>
      <w:lvlText w:val="%2."/>
      <w:lvlJc w:val="left"/>
      <w:pPr>
        <w:tabs>
          <w:tab w:val="num" w:pos="1352"/>
        </w:tabs>
        <w:ind w:left="1352"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180703"/>
    <w:multiLevelType w:val="multilevel"/>
    <w:tmpl w:val="7E120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1A48BB"/>
    <w:multiLevelType w:val="multilevel"/>
    <w:tmpl w:val="F8964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B85146"/>
    <w:multiLevelType w:val="multilevel"/>
    <w:tmpl w:val="5A9E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586707"/>
    <w:multiLevelType w:val="multilevel"/>
    <w:tmpl w:val="A476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A28A0"/>
    <w:multiLevelType w:val="multilevel"/>
    <w:tmpl w:val="6AD60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C65F5"/>
    <w:multiLevelType w:val="multilevel"/>
    <w:tmpl w:val="487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E24D18"/>
    <w:multiLevelType w:val="multilevel"/>
    <w:tmpl w:val="9A6C8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D80078"/>
    <w:multiLevelType w:val="multilevel"/>
    <w:tmpl w:val="5780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A6F55"/>
    <w:multiLevelType w:val="multilevel"/>
    <w:tmpl w:val="BC103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C404CF"/>
    <w:multiLevelType w:val="multilevel"/>
    <w:tmpl w:val="3E84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F6EB0"/>
    <w:multiLevelType w:val="multilevel"/>
    <w:tmpl w:val="70BA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960278"/>
    <w:multiLevelType w:val="multilevel"/>
    <w:tmpl w:val="A894C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577903"/>
    <w:multiLevelType w:val="multilevel"/>
    <w:tmpl w:val="666A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463447"/>
    <w:multiLevelType w:val="multilevel"/>
    <w:tmpl w:val="A1FC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56269D"/>
    <w:multiLevelType w:val="multilevel"/>
    <w:tmpl w:val="F8B4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F4165B"/>
    <w:multiLevelType w:val="multilevel"/>
    <w:tmpl w:val="85B2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A97E04"/>
    <w:multiLevelType w:val="multilevel"/>
    <w:tmpl w:val="470A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912587"/>
    <w:multiLevelType w:val="multilevel"/>
    <w:tmpl w:val="A4DA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F64987"/>
    <w:multiLevelType w:val="multilevel"/>
    <w:tmpl w:val="29A4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3A7AA6"/>
    <w:multiLevelType w:val="multilevel"/>
    <w:tmpl w:val="E564E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743798"/>
    <w:multiLevelType w:val="multilevel"/>
    <w:tmpl w:val="5252A70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Wingdings" w:hAnsi="Wingding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42" w15:restartNumberingAfterBreak="0">
    <w:nsid w:val="443A2A35"/>
    <w:multiLevelType w:val="multilevel"/>
    <w:tmpl w:val="E668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413489"/>
    <w:multiLevelType w:val="multilevel"/>
    <w:tmpl w:val="451A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922E93"/>
    <w:multiLevelType w:val="multilevel"/>
    <w:tmpl w:val="0C2E8F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380323"/>
    <w:multiLevelType w:val="multilevel"/>
    <w:tmpl w:val="1EF8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7B6E62"/>
    <w:multiLevelType w:val="multilevel"/>
    <w:tmpl w:val="E70A2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25806"/>
    <w:multiLevelType w:val="multilevel"/>
    <w:tmpl w:val="6B80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FB0E3A"/>
    <w:multiLevelType w:val="multilevel"/>
    <w:tmpl w:val="B0E6E6C4"/>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643" w:hanging="360"/>
      </w:pPr>
      <w:rPr>
        <w:rFonts w:hint="default"/>
      </w:rPr>
    </w:lvl>
    <w:lvl w:ilvl="2">
      <w:start w:val="1"/>
      <w:numFmt w:val="lowerRoman"/>
      <w:pStyle w:val="Ttulo3"/>
      <w:lvlText w:val="%3."/>
      <w:lvlJc w:val="right"/>
      <w:pPr>
        <w:ind w:left="1080" w:hanging="360"/>
      </w:pPr>
      <w:rPr>
        <w:rFonts w:hint="default"/>
      </w:rPr>
    </w:lvl>
    <w:lvl w:ilvl="3">
      <w:start w:val="1"/>
      <w:numFmt w:val="bullet"/>
      <w:lvlText w:val="o"/>
      <w:lvlJc w:val="left"/>
      <w:pPr>
        <w:ind w:left="1440" w:hanging="360"/>
      </w:pPr>
      <w:rPr>
        <w:rFonts w:ascii="Courier New" w:hAnsi="Courier New"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9" w15:restartNumberingAfterBreak="0">
    <w:nsid w:val="4A364ADF"/>
    <w:multiLevelType w:val="multilevel"/>
    <w:tmpl w:val="29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A443E5"/>
    <w:multiLevelType w:val="multilevel"/>
    <w:tmpl w:val="BEBA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657AE3"/>
    <w:multiLevelType w:val="multilevel"/>
    <w:tmpl w:val="2FD2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E821C3"/>
    <w:multiLevelType w:val="multilevel"/>
    <w:tmpl w:val="FFA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804B37"/>
    <w:multiLevelType w:val="multilevel"/>
    <w:tmpl w:val="63D2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715496"/>
    <w:multiLevelType w:val="multilevel"/>
    <w:tmpl w:val="9DBCA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AA50D3"/>
    <w:multiLevelType w:val="multilevel"/>
    <w:tmpl w:val="DD4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C56B9E"/>
    <w:multiLevelType w:val="multilevel"/>
    <w:tmpl w:val="A1B07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FE78CE"/>
    <w:multiLevelType w:val="multilevel"/>
    <w:tmpl w:val="7B5E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33002D"/>
    <w:multiLevelType w:val="multilevel"/>
    <w:tmpl w:val="BDE48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E530FF"/>
    <w:multiLevelType w:val="multilevel"/>
    <w:tmpl w:val="CB22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F5663F"/>
    <w:multiLevelType w:val="multilevel"/>
    <w:tmpl w:val="774E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61785E"/>
    <w:multiLevelType w:val="multilevel"/>
    <w:tmpl w:val="23909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DE299A"/>
    <w:multiLevelType w:val="multilevel"/>
    <w:tmpl w:val="4C303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E9546A"/>
    <w:multiLevelType w:val="multilevel"/>
    <w:tmpl w:val="5BE61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3A6511"/>
    <w:multiLevelType w:val="multilevel"/>
    <w:tmpl w:val="EDD8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D0608D"/>
    <w:multiLevelType w:val="multilevel"/>
    <w:tmpl w:val="9DB25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0704E3"/>
    <w:multiLevelType w:val="multilevel"/>
    <w:tmpl w:val="2CD67E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823B32"/>
    <w:multiLevelType w:val="multilevel"/>
    <w:tmpl w:val="516E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5309DD"/>
    <w:multiLevelType w:val="multilevel"/>
    <w:tmpl w:val="0A28E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2500C0"/>
    <w:multiLevelType w:val="multilevel"/>
    <w:tmpl w:val="FD3C9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9C54DB"/>
    <w:multiLevelType w:val="multilevel"/>
    <w:tmpl w:val="4206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742288"/>
    <w:multiLevelType w:val="hybridMultilevel"/>
    <w:tmpl w:val="84FE7102"/>
    <w:lvl w:ilvl="0" w:tplc="D1D21AFC">
      <w:start w:val="1"/>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68512EBB"/>
    <w:multiLevelType w:val="multilevel"/>
    <w:tmpl w:val="F320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9B6E1E"/>
    <w:multiLevelType w:val="multilevel"/>
    <w:tmpl w:val="AD9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2A3B26"/>
    <w:multiLevelType w:val="multilevel"/>
    <w:tmpl w:val="D00CE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CD0F09"/>
    <w:multiLevelType w:val="multilevel"/>
    <w:tmpl w:val="147E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075C9F"/>
    <w:multiLevelType w:val="multilevel"/>
    <w:tmpl w:val="12824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910576"/>
    <w:multiLevelType w:val="multilevel"/>
    <w:tmpl w:val="5822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C37C1E"/>
    <w:multiLevelType w:val="multilevel"/>
    <w:tmpl w:val="D144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0A0EA2"/>
    <w:multiLevelType w:val="multilevel"/>
    <w:tmpl w:val="5252A70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pStyle w:val="Ttulo4"/>
      <w:lvlText w:val=""/>
      <w:lvlJc w:val="left"/>
      <w:pPr>
        <w:ind w:left="1440" w:hanging="36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80" w15:restartNumberingAfterBreak="0">
    <w:nsid w:val="73C80C16"/>
    <w:multiLevelType w:val="multilevel"/>
    <w:tmpl w:val="B03ED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116F43"/>
    <w:multiLevelType w:val="multilevel"/>
    <w:tmpl w:val="7B90E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357CD3"/>
    <w:multiLevelType w:val="multilevel"/>
    <w:tmpl w:val="5252A70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Wingdings" w:hAnsi="Wingding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83" w15:restartNumberingAfterBreak="0">
    <w:nsid w:val="776D55C9"/>
    <w:multiLevelType w:val="multilevel"/>
    <w:tmpl w:val="75BA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1612C8"/>
    <w:multiLevelType w:val="multilevel"/>
    <w:tmpl w:val="7CE4B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9B0157B"/>
    <w:multiLevelType w:val="multilevel"/>
    <w:tmpl w:val="797E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CE1130"/>
    <w:multiLevelType w:val="multilevel"/>
    <w:tmpl w:val="409A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96FB8"/>
    <w:multiLevelType w:val="multilevel"/>
    <w:tmpl w:val="7454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F447A9"/>
    <w:multiLevelType w:val="multilevel"/>
    <w:tmpl w:val="CC0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026644"/>
    <w:multiLevelType w:val="multilevel"/>
    <w:tmpl w:val="3C725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EF25AE8"/>
    <w:multiLevelType w:val="multilevel"/>
    <w:tmpl w:val="6CDE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79"/>
  </w:num>
  <w:num w:numId="3">
    <w:abstractNumId w:val="12"/>
  </w:num>
  <w:num w:numId="4">
    <w:abstractNumId w:val="41"/>
  </w:num>
  <w:num w:numId="5">
    <w:abstractNumId w:val="37"/>
  </w:num>
  <w:num w:numId="6">
    <w:abstractNumId w:val="54"/>
  </w:num>
  <w:num w:numId="7">
    <w:abstractNumId w:val="4"/>
  </w:num>
  <w:num w:numId="8">
    <w:abstractNumId w:val="24"/>
  </w:num>
  <w:num w:numId="9">
    <w:abstractNumId w:val="9"/>
  </w:num>
  <w:num w:numId="10">
    <w:abstractNumId w:val="53"/>
  </w:num>
  <w:num w:numId="11">
    <w:abstractNumId w:val="3"/>
  </w:num>
  <w:num w:numId="12">
    <w:abstractNumId w:val="70"/>
  </w:num>
  <w:num w:numId="13">
    <w:abstractNumId w:val="64"/>
  </w:num>
  <w:num w:numId="14">
    <w:abstractNumId w:val="8"/>
  </w:num>
  <w:num w:numId="15">
    <w:abstractNumId w:val="50"/>
  </w:num>
  <w:num w:numId="16">
    <w:abstractNumId w:val="29"/>
  </w:num>
  <w:num w:numId="1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2"/>
  </w:num>
  <w:num w:numId="19">
    <w:abstractNumId w:val="5"/>
  </w:num>
  <w:num w:numId="20">
    <w:abstractNumId w:val="71"/>
  </w:num>
  <w:num w:numId="21">
    <w:abstractNumId w:val="6"/>
  </w:num>
  <w:num w:numId="22">
    <w:abstractNumId w:val="47"/>
  </w:num>
  <w:num w:numId="23">
    <w:abstractNumId w:val="86"/>
  </w:num>
  <w:num w:numId="24">
    <w:abstractNumId w:val="20"/>
  </w:num>
  <w:num w:numId="25">
    <w:abstractNumId w:val="82"/>
  </w:num>
  <w:num w:numId="26">
    <w:abstractNumId w:val="46"/>
  </w:num>
  <w:num w:numId="27">
    <w:abstractNumId w:val="21"/>
  </w:num>
  <w:num w:numId="28">
    <w:abstractNumId w:val="44"/>
  </w:num>
  <w:num w:numId="29">
    <w:abstractNumId w:val="68"/>
  </w:num>
  <w:num w:numId="30">
    <w:abstractNumId w:val="77"/>
  </w:num>
  <w:num w:numId="31">
    <w:abstractNumId w:val="14"/>
  </w:num>
  <w:num w:numId="32">
    <w:abstractNumId w:val="11"/>
  </w:num>
  <w:num w:numId="33">
    <w:abstractNumId w:val="52"/>
  </w:num>
  <w:num w:numId="34">
    <w:abstractNumId w:val="25"/>
  </w:num>
  <w:num w:numId="35">
    <w:abstractNumId w:val="56"/>
  </w:num>
  <w:num w:numId="36">
    <w:abstractNumId w:val="85"/>
  </w:num>
  <w:num w:numId="37">
    <w:abstractNumId w:val="1"/>
  </w:num>
  <w:num w:numId="38">
    <w:abstractNumId w:val="67"/>
  </w:num>
  <w:num w:numId="39">
    <w:abstractNumId w:val="0"/>
  </w:num>
  <w:num w:numId="40">
    <w:abstractNumId w:val="73"/>
  </w:num>
  <w:num w:numId="41">
    <w:abstractNumId w:val="30"/>
  </w:num>
  <w:num w:numId="42">
    <w:abstractNumId w:val="39"/>
  </w:num>
  <w:num w:numId="43">
    <w:abstractNumId w:val="74"/>
  </w:num>
  <w:num w:numId="44">
    <w:abstractNumId w:val="22"/>
  </w:num>
  <w:num w:numId="45">
    <w:abstractNumId w:val="90"/>
  </w:num>
  <w:num w:numId="46">
    <w:abstractNumId w:val="10"/>
  </w:num>
  <w:num w:numId="47">
    <w:abstractNumId w:val="15"/>
  </w:num>
  <w:num w:numId="48">
    <w:abstractNumId w:val="75"/>
  </w:num>
  <w:num w:numId="49">
    <w:abstractNumId w:val="19"/>
  </w:num>
  <w:num w:numId="50">
    <w:abstractNumId w:val="58"/>
  </w:num>
  <w:num w:numId="51">
    <w:abstractNumId w:val="18"/>
  </w:num>
  <w:num w:numId="52">
    <w:abstractNumId w:val="65"/>
  </w:num>
  <w:num w:numId="53">
    <w:abstractNumId w:val="55"/>
  </w:num>
  <w:num w:numId="54">
    <w:abstractNumId w:val="38"/>
  </w:num>
  <w:num w:numId="55">
    <w:abstractNumId w:val="87"/>
  </w:num>
  <w:num w:numId="56">
    <w:abstractNumId w:val="76"/>
  </w:num>
  <w:num w:numId="57">
    <w:abstractNumId w:val="26"/>
  </w:num>
  <w:num w:numId="58">
    <w:abstractNumId w:val="59"/>
  </w:num>
  <w:num w:numId="59">
    <w:abstractNumId w:val="32"/>
  </w:num>
  <w:num w:numId="60">
    <w:abstractNumId w:val="62"/>
  </w:num>
  <w:num w:numId="61">
    <w:abstractNumId w:val="7"/>
  </w:num>
  <w:num w:numId="62">
    <w:abstractNumId w:val="57"/>
  </w:num>
  <w:num w:numId="63">
    <w:abstractNumId w:val="63"/>
  </w:num>
  <w:num w:numId="64">
    <w:abstractNumId w:val="27"/>
  </w:num>
  <w:num w:numId="65">
    <w:abstractNumId w:val="40"/>
  </w:num>
  <w:num w:numId="66">
    <w:abstractNumId w:val="84"/>
  </w:num>
  <w:num w:numId="67">
    <w:abstractNumId w:val="43"/>
  </w:num>
  <w:num w:numId="68">
    <w:abstractNumId w:val="42"/>
  </w:num>
  <w:num w:numId="69">
    <w:abstractNumId w:val="80"/>
  </w:num>
  <w:num w:numId="70">
    <w:abstractNumId w:val="66"/>
  </w:num>
  <w:num w:numId="71">
    <w:abstractNumId w:val="69"/>
  </w:num>
  <w:num w:numId="72">
    <w:abstractNumId w:val="17"/>
  </w:num>
  <w:num w:numId="73">
    <w:abstractNumId w:val="34"/>
  </w:num>
  <w:num w:numId="74">
    <w:abstractNumId w:val="33"/>
  </w:num>
  <w:num w:numId="75">
    <w:abstractNumId w:val="60"/>
  </w:num>
  <w:num w:numId="76">
    <w:abstractNumId w:val="78"/>
  </w:num>
  <w:num w:numId="77">
    <w:abstractNumId w:val="35"/>
  </w:num>
  <w:num w:numId="78">
    <w:abstractNumId w:val="61"/>
  </w:num>
  <w:num w:numId="79">
    <w:abstractNumId w:val="83"/>
  </w:num>
  <w:num w:numId="80">
    <w:abstractNumId w:val="49"/>
  </w:num>
  <w:num w:numId="81">
    <w:abstractNumId w:val="31"/>
  </w:num>
  <w:num w:numId="82">
    <w:abstractNumId w:val="51"/>
  </w:num>
  <w:num w:numId="83">
    <w:abstractNumId w:val="13"/>
  </w:num>
  <w:num w:numId="84">
    <w:abstractNumId w:val="28"/>
  </w:num>
  <w:num w:numId="85">
    <w:abstractNumId w:val="23"/>
  </w:num>
  <w:num w:numId="86">
    <w:abstractNumId w:val="81"/>
  </w:num>
  <w:num w:numId="87">
    <w:abstractNumId w:val="89"/>
  </w:num>
  <w:num w:numId="88">
    <w:abstractNumId w:val="2"/>
  </w:num>
  <w:num w:numId="89">
    <w:abstractNumId w:val="88"/>
  </w:num>
  <w:num w:numId="90">
    <w:abstractNumId w:val="45"/>
  </w:num>
  <w:num w:numId="91">
    <w:abstractNumId w:val="36"/>
  </w:num>
  <w:num w:numId="92">
    <w:abstractNumId w:val="1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142"/>
    <w:rsid w:val="0000284A"/>
    <w:rsid w:val="000104B2"/>
    <w:rsid w:val="000222E5"/>
    <w:rsid w:val="00065142"/>
    <w:rsid w:val="000729D2"/>
    <w:rsid w:val="00073C06"/>
    <w:rsid w:val="0008703B"/>
    <w:rsid w:val="00091EC3"/>
    <w:rsid w:val="0009411F"/>
    <w:rsid w:val="000A3B72"/>
    <w:rsid w:val="000A5556"/>
    <w:rsid w:val="000B3409"/>
    <w:rsid w:val="000B7B31"/>
    <w:rsid w:val="000C29F1"/>
    <w:rsid w:val="000C36DC"/>
    <w:rsid w:val="000C54DD"/>
    <w:rsid w:val="000D298E"/>
    <w:rsid w:val="000D6DB9"/>
    <w:rsid w:val="000E0F6B"/>
    <w:rsid w:val="000E6B17"/>
    <w:rsid w:val="000F010D"/>
    <w:rsid w:val="000F297C"/>
    <w:rsid w:val="000F500B"/>
    <w:rsid w:val="000F775C"/>
    <w:rsid w:val="00106F00"/>
    <w:rsid w:val="00112FDB"/>
    <w:rsid w:val="0011459C"/>
    <w:rsid w:val="00125DA5"/>
    <w:rsid w:val="00133D17"/>
    <w:rsid w:val="00136043"/>
    <w:rsid w:val="00146729"/>
    <w:rsid w:val="00147714"/>
    <w:rsid w:val="00153033"/>
    <w:rsid w:val="00171BBD"/>
    <w:rsid w:val="001738CF"/>
    <w:rsid w:val="00175A84"/>
    <w:rsid w:val="001844D1"/>
    <w:rsid w:val="0019749B"/>
    <w:rsid w:val="001C03B3"/>
    <w:rsid w:val="001C10B1"/>
    <w:rsid w:val="001C40ED"/>
    <w:rsid w:val="001C45B6"/>
    <w:rsid w:val="001D1FDA"/>
    <w:rsid w:val="001D43A4"/>
    <w:rsid w:val="001E0DA2"/>
    <w:rsid w:val="001F53DC"/>
    <w:rsid w:val="00207704"/>
    <w:rsid w:val="00207A68"/>
    <w:rsid w:val="002132BA"/>
    <w:rsid w:val="002160E8"/>
    <w:rsid w:val="00245CC9"/>
    <w:rsid w:val="0025508E"/>
    <w:rsid w:val="00257EA9"/>
    <w:rsid w:val="00267090"/>
    <w:rsid w:val="002709AE"/>
    <w:rsid w:val="0027106C"/>
    <w:rsid w:val="002711C3"/>
    <w:rsid w:val="002735A5"/>
    <w:rsid w:val="002965A6"/>
    <w:rsid w:val="002967C1"/>
    <w:rsid w:val="002B1442"/>
    <w:rsid w:val="002C2A7B"/>
    <w:rsid w:val="002C362C"/>
    <w:rsid w:val="002C39FC"/>
    <w:rsid w:val="002E534E"/>
    <w:rsid w:val="002F6FBD"/>
    <w:rsid w:val="00300326"/>
    <w:rsid w:val="00302DA7"/>
    <w:rsid w:val="00305590"/>
    <w:rsid w:val="00306B89"/>
    <w:rsid w:val="00311C43"/>
    <w:rsid w:val="00315CEB"/>
    <w:rsid w:val="00316CD8"/>
    <w:rsid w:val="00321869"/>
    <w:rsid w:val="00321C2D"/>
    <w:rsid w:val="00326E12"/>
    <w:rsid w:val="00342D82"/>
    <w:rsid w:val="00342FDC"/>
    <w:rsid w:val="003514B1"/>
    <w:rsid w:val="00356342"/>
    <w:rsid w:val="0036136F"/>
    <w:rsid w:val="00370845"/>
    <w:rsid w:val="0037759B"/>
    <w:rsid w:val="00395F7D"/>
    <w:rsid w:val="003A7FCB"/>
    <w:rsid w:val="003B746D"/>
    <w:rsid w:val="003C184E"/>
    <w:rsid w:val="003C25A1"/>
    <w:rsid w:val="003D0DE3"/>
    <w:rsid w:val="003E693B"/>
    <w:rsid w:val="00407689"/>
    <w:rsid w:val="00414C66"/>
    <w:rsid w:val="004158AC"/>
    <w:rsid w:val="00424B9D"/>
    <w:rsid w:val="0042725F"/>
    <w:rsid w:val="00433293"/>
    <w:rsid w:val="00434937"/>
    <w:rsid w:val="004419AE"/>
    <w:rsid w:val="004450CA"/>
    <w:rsid w:val="004554D3"/>
    <w:rsid w:val="004616F1"/>
    <w:rsid w:val="00463846"/>
    <w:rsid w:val="00493ED0"/>
    <w:rsid w:val="004A3836"/>
    <w:rsid w:val="004A7A19"/>
    <w:rsid w:val="004A7FEB"/>
    <w:rsid w:val="004B225D"/>
    <w:rsid w:val="004C606A"/>
    <w:rsid w:val="004D136C"/>
    <w:rsid w:val="004D489B"/>
    <w:rsid w:val="004D6713"/>
    <w:rsid w:val="004D7704"/>
    <w:rsid w:val="004E270C"/>
    <w:rsid w:val="004E29B7"/>
    <w:rsid w:val="004F7BE2"/>
    <w:rsid w:val="005039FC"/>
    <w:rsid w:val="00505227"/>
    <w:rsid w:val="005052E4"/>
    <w:rsid w:val="0050673B"/>
    <w:rsid w:val="005118DC"/>
    <w:rsid w:val="00512B2F"/>
    <w:rsid w:val="00514032"/>
    <w:rsid w:val="00514357"/>
    <w:rsid w:val="005168A0"/>
    <w:rsid w:val="00516AFE"/>
    <w:rsid w:val="00523001"/>
    <w:rsid w:val="005300B3"/>
    <w:rsid w:val="00531C2B"/>
    <w:rsid w:val="00533929"/>
    <w:rsid w:val="00541535"/>
    <w:rsid w:val="00544A9E"/>
    <w:rsid w:val="005525CA"/>
    <w:rsid w:val="005655FC"/>
    <w:rsid w:val="005761D8"/>
    <w:rsid w:val="00586424"/>
    <w:rsid w:val="00592E2F"/>
    <w:rsid w:val="005960C3"/>
    <w:rsid w:val="005A57D6"/>
    <w:rsid w:val="005B03D6"/>
    <w:rsid w:val="005B3455"/>
    <w:rsid w:val="005D561D"/>
    <w:rsid w:val="005D5945"/>
    <w:rsid w:val="005D5C2F"/>
    <w:rsid w:val="005D6BF2"/>
    <w:rsid w:val="006127F2"/>
    <w:rsid w:val="006249DC"/>
    <w:rsid w:val="006345A9"/>
    <w:rsid w:val="00635717"/>
    <w:rsid w:val="00650720"/>
    <w:rsid w:val="00656068"/>
    <w:rsid w:val="00662D61"/>
    <w:rsid w:val="006650B9"/>
    <w:rsid w:val="00667073"/>
    <w:rsid w:val="006718F2"/>
    <w:rsid w:val="00674375"/>
    <w:rsid w:val="00676D99"/>
    <w:rsid w:val="00691FB9"/>
    <w:rsid w:val="006A68D0"/>
    <w:rsid w:val="006B1A58"/>
    <w:rsid w:val="006B501E"/>
    <w:rsid w:val="006C72F4"/>
    <w:rsid w:val="006D35E6"/>
    <w:rsid w:val="006D5D61"/>
    <w:rsid w:val="006E26DE"/>
    <w:rsid w:val="006E2C47"/>
    <w:rsid w:val="006F05D1"/>
    <w:rsid w:val="006F5BE4"/>
    <w:rsid w:val="006F7045"/>
    <w:rsid w:val="006F7EBE"/>
    <w:rsid w:val="00701120"/>
    <w:rsid w:val="00705256"/>
    <w:rsid w:val="0070707B"/>
    <w:rsid w:val="007126C9"/>
    <w:rsid w:val="007175CF"/>
    <w:rsid w:val="00717BC7"/>
    <w:rsid w:val="0072087C"/>
    <w:rsid w:val="00736D09"/>
    <w:rsid w:val="00741060"/>
    <w:rsid w:val="00743709"/>
    <w:rsid w:val="007557DD"/>
    <w:rsid w:val="00771F01"/>
    <w:rsid w:val="00797853"/>
    <w:rsid w:val="007B4F51"/>
    <w:rsid w:val="007B63DE"/>
    <w:rsid w:val="007C1090"/>
    <w:rsid w:val="007D03B0"/>
    <w:rsid w:val="007D11D6"/>
    <w:rsid w:val="007D1EF2"/>
    <w:rsid w:val="007D249F"/>
    <w:rsid w:val="007E0E06"/>
    <w:rsid w:val="007E2EAF"/>
    <w:rsid w:val="007E5C2B"/>
    <w:rsid w:val="007F1B3E"/>
    <w:rsid w:val="008103FB"/>
    <w:rsid w:val="008112ED"/>
    <w:rsid w:val="0081173A"/>
    <w:rsid w:val="008145F8"/>
    <w:rsid w:val="00825123"/>
    <w:rsid w:val="008251A0"/>
    <w:rsid w:val="00825245"/>
    <w:rsid w:val="00827F84"/>
    <w:rsid w:val="0083261F"/>
    <w:rsid w:val="00834F78"/>
    <w:rsid w:val="00835957"/>
    <w:rsid w:val="00840E2C"/>
    <w:rsid w:val="00846F63"/>
    <w:rsid w:val="00847A3E"/>
    <w:rsid w:val="00847A60"/>
    <w:rsid w:val="00851C60"/>
    <w:rsid w:val="008526E2"/>
    <w:rsid w:val="008533BB"/>
    <w:rsid w:val="00865833"/>
    <w:rsid w:val="00865BA3"/>
    <w:rsid w:val="00866CB0"/>
    <w:rsid w:val="0087594A"/>
    <w:rsid w:val="008801A9"/>
    <w:rsid w:val="00881582"/>
    <w:rsid w:val="00890F9B"/>
    <w:rsid w:val="00891912"/>
    <w:rsid w:val="00892EE0"/>
    <w:rsid w:val="00894E28"/>
    <w:rsid w:val="00894F02"/>
    <w:rsid w:val="00897A90"/>
    <w:rsid w:val="00897F9B"/>
    <w:rsid w:val="008A30FF"/>
    <w:rsid w:val="008A542D"/>
    <w:rsid w:val="008D4DFA"/>
    <w:rsid w:val="008D56F6"/>
    <w:rsid w:val="008E15FC"/>
    <w:rsid w:val="008E20E0"/>
    <w:rsid w:val="008F523A"/>
    <w:rsid w:val="008F5A2D"/>
    <w:rsid w:val="008F623C"/>
    <w:rsid w:val="00903FFA"/>
    <w:rsid w:val="0090600B"/>
    <w:rsid w:val="00912D6F"/>
    <w:rsid w:val="009201F8"/>
    <w:rsid w:val="00921442"/>
    <w:rsid w:val="009246FD"/>
    <w:rsid w:val="009255EF"/>
    <w:rsid w:val="009349DE"/>
    <w:rsid w:val="00946792"/>
    <w:rsid w:val="00962DE7"/>
    <w:rsid w:val="00963028"/>
    <w:rsid w:val="009700CB"/>
    <w:rsid w:val="00972E49"/>
    <w:rsid w:val="009807A4"/>
    <w:rsid w:val="00980E2F"/>
    <w:rsid w:val="009A1C38"/>
    <w:rsid w:val="009A3C6A"/>
    <w:rsid w:val="009B0C32"/>
    <w:rsid w:val="009B3E70"/>
    <w:rsid w:val="009C517A"/>
    <w:rsid w:val="009C7EBB"/>
    <w:rsid w:val="009D4226"/>
    <w:rsid w:val="009D5136"/>
    <w:rsid w:val="009F3463"/>
    <w:rsid w:val="009F3489"/>
    <w:rsid w:val="00A0087B"/>
    <w:rsid w:val="00A012D3"/>
    <w:rsid w:val="00A0175C"/>
    <w:rsid w:val="00A209CC"/>
    <w:rsid w:val="00A219B6"/>
    <w:rsid w:val="00A24217"/>
    <w:rsid w:val="00A260D9"/>
    <w:rsid w:val="00A35859"/>
    <w:rsid w:val="00A36659"/>
    <w:rsid w:val="00A406B1"/>
    <w:rsid w:val="00A42AD0"/>
    <w:rsid w:val="00A42D9D"/>
    <w:rsid w:val="00A52E34"/>
    <w:rsid w:val="00A6233C"/>
    <w:rsid w:val="00A62A97"/>
    <w:rsid w:val="00A66695"/>
    <w:rsid w:val="00A72685"/>
    <w:rsid w:val="00A72D46"/>
    <w:rsid w:val="00A74879"/>
    <w:rsid w:val="00A80DA1"/>
    <w:rsid w:val="00A83DCC"/>
    <w:rsid w:val="00A943FC"/>
    <w:rsid w:val="00AB21F7"/>
    <w:rsid w:val="00AC12B7"/>
    <w:rsid w:val="00AD19AC"/>
    <w:rsid w:val="00AD293D"/>
    <w:rsid w:val="00AD6C24"/>
    <w:rsid w:val="00AD6D19"/>
    <w:rsid w:val="00AE758C"/>
    <w:rsid w:val="00AF1162"/>
    <w:rsid w:val="00B04322"/>
    <w:rsid w:val="00B12A3E"/>
    <w:rsid w:val="00B14846"/>
    <w:rsid w:val="00B22D27"/>
    <w:rsid w:val="00B33758"/>
    <w:rsid w:val="00B410B0"/>
    <w:rsid w:val="00B452A7"/>
    <w:rsid w:val="00B55E3D"/>
    <w:rsid w:val="00B61003"/>
    <w:rsid w:val="00B62C6C"/>
    <w:rsid w:val="00B72223"/>
    <w:rsid w:val="00B911C3"/>
    <w:rsid w:val="00B92168"/>
    <w:rsid w:val="00B93B74"/>
    <w:rsid w:val="00BB6697"/>
    <w:rsid w:val="00BE7896"/>
    <w:rsid w:val="00BF0C12"/>
    <w:rsid w:val="00BF3FD2"/>
    <w:rsid w:val="00BF6AE3"/>
    <w:rsid w:val="00C13F07"/>
    <w:rsid w:val="00C23AB5"/>
    <w:rsid w:val="00C302E8"/>
    <w:rsid w:val="00C353ED"/>
    <w:rsid w:val="00C3675F"/>
    <w:rsid w:val="00C36910"/>
    <w:rsid w:val="00C36E4B"/>
    <w:rsid w:val="00C43619"/>
    <w:rsid w:val="00C569D9"/>
    <w:rsid w:val="00C630E4"/>
    <w:rsid w:val="00C63A06"/>
    <w:rsid w:val="00C663E8"/>
    <w:rsid w:val="00C7042E"/>
    <w:rsid w:val="00C82981"/>
    <w:rsid w:val="00C84BF1"/>
    <w:rsid w:val="00C93D9F"/>
    <w:rsid w:val="00C970E4"/>
    <w:rsid w:val="00CA0847"/>
    <w:rsid w:val="00CA5A71"/>
    <w:rsid w:val="00CB45CF"/>
    <w:rsid w:val="00CC11B6"/>
    <w:rsid w:val="00CC539E"/>
    <w:rsid w:val="00CD03F0"/>
    <w:rsid w:val="00CD14C1"/>
    <w:rsid w:val="00CD199D"/>
    <w:rsid w:val="00CD29CB"/>
    <w:rsid w:val="00CD4CB4"/>
    <w:rsid w:val="00CD54C2"/>
    <w:rsid w:val="00CD6B68"/>
    <w:rsid w:val="00CE03C6"/>
    <w:rsid w:val="00CE25B4"/>
    <w:rsid w:val="00CE4915"/>
    <w:rsid w:val="00CF68FC"/>
    <w:rsid w:val="00D07C64"/>
    <w:rsid w:val="00D11B29"/>
    <w:rsid w:val="00D12BBB"/>
    <w:rsid w:val="00D25990"/>
    <w:rsid w:val="00D325CD"/>
    <w:rsid w:val="00D379D8"/>
    <w:rsid w:val="00D40D0A"/>
    <w:rsid w:val="00D41475"/>
    <w:rsid w:val="00D42C6E"/>
    <w:rsid w:val="00D54990"/>
    <w:rsid w:val="00D60DB6"/>
    <w:rsid w:val="00D71EBB"/>
    <w:rsid w:val="00D74873"/>
    <w:rsid w:val="00D756E8"/>
    <w:rsid w:val="00D7620F"/>
    <w:rsid w:val="00D83A56"/>
    <w:rsid w:val="00D974AE"/>
    <w:rsid w:val="00DA6F8C"/>
    <w:rsid w:val="00DB2D58"/>
    <w:rsid w:val="00DD26CA"/>
    <w:rsid w:val="00DD300B"/>
    <w:rsid w:val="00DE72F6"/>
    <w:rsid w:val="00DF0F01"/>
    <w:rsid w:val="00DF339A"/>
    <w:rsid w:val="00DF4366"/>
    <w:rsid w:val="00E10307"/>
    <w:rsid w:val="00E16B21"/>
    <w:rsid w:val="00E36D65"/>
    <w:rsid w:val="00E42C45"/>
    <w:rsid w:val="00E56C6B"/>
    <w:rsid w:val="00E62CCD"/>
    <w:rsid w:val="00E63627"/>
    <w:rsid w:val="00E6589F"/>
    <w:rsid w:val="00E66689"/>
    <w:rsid w:val="00E72D32"/>
    <w:rsid w:val="00E86A81"/>
    <w:rsid w:val="00EB39F9"/>
    <w:rsid w:val="00EC322E"/>
    <w:rsid w:val="00ED28E2"/>
    <w:rsid w:val="00ED6174"/>
    <w:rsid w:val="00EE73C2"/>
    <w:rsid w:val="00EE76C9"/>
    <w:rsid w:val="00EF5980"/>
    <w:rsid w:val="00F000FB"/>
    <w:rsid w:val="00F03CC9"/>
    <w:rsid w:val="00F05711"/>
    <w:rsid w:val="00F10C42"/>
    <w:rsid w:val="00F14C68"/>
    <w:rsid w:val="00F2691C"/>
    <w:rsid w:val="00F31805"/>
    <w:rsid w:val="00F330CB"/>
    <w:rsid w:val="00F47309"/>
    <w:rsid w:val="00F55666"/>
    <w:rsid w:val="00F61410"/>
    <w:rsid w:val="00F6352B"/>
    <w:rsid w:val="00F64427"/>
    <w:rsid w:val="00F748CD"/>
    <w:rsid w:val="00F96AAF"/>
    <w:rsid w:val="00F97A64"/>
    <w:rsid w:val="00FA0D8E"/>
    <w:rsid w:val="00FC1672"/>
    <w:rsid w:val="00FC2294"/>
    <w:rsid w:val="00FC4D98"/>
    <w:rsid w:val="00FC76E5"/>
    <w:rsid w:val="00FC7EB8"/>
    <w:rsid w:val="00FD2D6A"/>
    <w:rsid w:val="00FE2673"/>
    <w:rsid w:val="00FE491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37DB1"/>
  <w15:chartTrackingRefBased/>
  <w15:docId w15:val="{A52488AF-A864-4C41-B004-C33B29080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6E8"/>
    <w:pPr>
      <w:spacing w:after="0" w:line="240" w:lineRule="auto"/>
      <w:ind w:left="0"/>
    </w:pPr>
    <w:rPr>
      <w:rFonts w:ascii="Times New Roman" w:eastAsia="Times New Roman" w:hAnsi="Times New Roman" w:cs="Times New Roman"/>
      <w:color w:val="auto"/>
      <w:sz w:val="24"/>
      <w:szCs w:val="24"/>
      <w:lang w:val="es-AR" w:eastAsia="es-MX"/>
    </w:rPr>
  </w:style>
  <w:style w:type="paragraph" w:styleId="Ttulo1">
    <w:name w:val="heading 1"/>
    <w:basedOn w:val="Normal"/>
    <w:link w:val="Ttulo1Car"/>
    <w:uiPriority w:val="9"/>
    <w:qFormat/>
    <w:rsid w:val="009B0C32"/>
    <w:pPr>
      <w:numPr>
        <w:numId w:val="1"/>
      </w:numPr>
      <w:spacing w:before="600" w:after="60"/>
      <w:outlineLvl w:val="0"/>
    </w:pPr>
    <w:rPr>
      <w:rFonts w:asciiTheme="majorHAnsi" w:hAnsiTheme="majorHAnsi"/>
      <w:caps/>
      <w:color w:val="2E2E2E" w:themeColor="accent2"/>
      <w:spacing w:val="14"/>
      <w:sz w:val="28"/>
      <w:szCs w:val="28"/>
    </w:rPr>
  </w:style>
  <w:style w:type="paragraph" w:styleId="Ttulo2">
    <w:name w:val="heading 2"/>
    <w:basedOn w:val="Normal"/>
    <w:link w:val="Ttulo2Car"/>
    <w:uiPriority w:val="9"/>
    <w:unhideWhenUsed/>
    <w:qFormat/>
    <w:rsid w:val="009B0C32"/>
    <w:pPr>
      <w:numPr>
        <w:ilvl w:val="1"/>
        <w:numId w:val="1"/>
      </w:numPr>
      <w:spacing w:before="40"/>
      <w:outlineLvl w:val="1"/>
    </w:pPr>
    <w:rPr>
      <w:rFonts w:asciiTheme="majorHAnsi" w:hAnsiTheme="majorHAnsi" w:cstheme="majorBidi"/>
      <w:color w:val="7030A0"/>
      <w:sz w:val="28"/>
      <w:szCs w:val="32"/>
    </w:rPr>
  </w:style>
  <w:style w:type="paragraph" w:styleId="Ttulo3">
    <w:name w:val="heading 3"/>
    <w:basedOn w:val="Normal"/>
    <w:link w:val="Ttulo3Car"/>
    <w:uiPriority w:val="9"/>
    <w:unhideWhenUsed/>
    <w:qFormat/>
    <w:pPr>
      <w:numPr>
        <w:ilvl w:val="2"/>
        <w:numId w:val="1"/>
      </w:numPr>
      <w:spacing w:before="40"/>
      <w:outlineLvl w:val="2"/>
    </w:pPr>
    <w:rPr>
      <w:rFonts w:asciiTheme="majorHAnsi" w:eastAsiaTheme="majorEastAsia" w:hAnsiTheme="majorHAnsi" w:cstheme="majorBidi"/>
    </w:rPr>
  </w:style>
  <w:style w:type="paragraph" w:styleId="Ttulo4">
    <w:name w:val="heading 4"/>
    <w:basedOn w:val="Normal"/>
    <w:link w:val="Ttulo4Car"/>
    <w:uiPriority w:val="9"/>
    <w:unhideWhenUsed/>
    <w:qFormat/>
    <w:rsid w:val="00921442"/>
    <w:pPr>
      <w:numPr>
        <w:ilvl w:val="3"/>
        <w:numId w:val="2"/>
      </w:numPr>
      <w:spacing w:before="40"/>
      <w:outlineLvl w:val="3"/>
    </w:pPr>
    <w:rPr>
      <w:rFonts w:asciiTheme="majorHAnsi" w:eastAsiaTheme="majorEastAsia" w:hAnsiTheme="majorHAnsi" w:cstheme="majorBidi"/>
      <w:spacing w:val="6"/>
    </w:rPr>
  </w:style>
  <w:style w:type="paragraph" w:styleId="Ttulo5">
    <w:name w:val="heading 5"/>
    <w:basedOn w:val="Normal"/>
    <w:link w:val="Ttulo5C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B0C32"/>
    <w:rPr>
      <w:rFonts w:asciiTheme="majorHAnsi" w:eastAsia="Times New Roman" w:hAnsiTheme="majorHAnsi" w:cs="Times New Roman"/>
      <w:caps/>
      <w:color w:val="2E2E2E" w:themeColor="accent2"/>
      <w:spacing w:val="14"/>
      <w:sz w:val="28"/>
      <w:szCs w:val="28"/>
      <w:lang w:val="es-AR" w:eastAsia="es-MX"/>
    </w:rPr>
  </w:style>
  <w:style w:type="character" w:customStyle="1" w:styleId="Ttulo2Car">
    <w:name w:val="Título 2 Car"/>
    <w:basedOn w:val="Fuentedeprrafopredeter"/>
    <w:link w:val="Ttulo2"/>
    <w:uiPriority w:val="9"/>
    <w:rsid w:val="009B0C32"/>
    <w:rPr>
      <w:rFonts w:asciiTheme="majorHAnsi" w:eastAsia="Times New Roman" w:hAnsiTheme="majorHAnsi" w:cstheme="majorBidi"/>
      <w:color w:val="7030A0"/>
      <w:sz w:val="28"/>
      <w:szCs w:val="32"/>
      <w:lang w:val="es-AR" w:eastAsia="es-MX"/>
    </w:rPr>
  </w:style>
  <w:style w:type="character" w:customStyle="1" w:styleId="Ttulo3Car">
    <w:name w:val="Título 3 Car"/>
    <w:basedOn w:val="Fuentedeprrafopredeter"/>
    <w:link w:val="Ttulo3"/>
    <w:uiPriority w:val="9"/>
    <w:rPr>
      <w:rFonts w:asciiTheme="majorHAnsi" w:eastAsiaTheme="majorEastAsia" w:hAnsiTheme="majorHAnsi" w:cstheme="majorBidi"/>
      <w:color w:val="auto"/>
      <w:sz w:val="24"/>
      <w:szCs w:val="24"/>
      <w:lang w:val="es-AR" w:eastAsia="es-MX"/>
    </w:rPr>
  </w:style>
  <w:style w:type="character" w:customStyle="1" w:styleId="Ttulo4Car">
    <w:name w:val="Título 4 Car"/>
    <w:basedOn w:val="Fuentedeprrafopredeter"/>
    <w:link w:val="Ttulo4"/>
    <w:uiPriority w:val="9"/>
    <w:rsid w:val="00921442"/>
    <w:rPr>
      <w:rFonts w:asciiTheme="majorHAnsi" w:eastAsiaTheme="majorEastAsia" w:hAnsiTheme="majorHAnsi" w:cstheme="majorBidi"/>
      <w:color w:val="auto"/>
      <w:spacing w:val="6"/>
      <w:sz w:val="24"/>
      <w:szCs w:val="24"/>
      <w:lang w:val="es-AR" w:eastAsia="es-MX"/>
    </w:rPr>
  </w:style>
  <w:style w:type="character" w:customStyle="1" w:styleId="Ttulo5Car">
    <w:name w:val="Título 5 Car"/>
    <w:basedOn w:val="Fuentedeprrafopredeter"/>
    <w:link w:val="Ttulo5"/>
    <w:uiPriority w:val="9"/>
    <w:rPr>
      <w:rFonts w:asciiTheme="majorHAnsi" w:eastAsiaTheme="majorEastAsia" w:hAnsiTheme="majorHAnsi" w:cstheme="majorBidi"/>
      <w:i/>
      <w:color w:val="2E2E2E" w:themeColor="accent2"/>
      <w:spacing w:val="6"/>
      <w:sz w:val="24"/>
      <w:szCs w:val="24"/>
      <w:lang w:val="es-AR" w:eastAsia="es-MX"/>
    </w:rPr>
  </w:style>
  <w:style w:type="character" w:customStyle="1" w:styleId="Ttulo6Car">
    <w:name w:val="Título 6 Car"/>
    <w:basedOn w:val="Fuentedeprrafopredeter"/>
    <w:link w:val="Ttulo6"/>
    <w:uiPriority w:val="9"/>
    <w:rPr>
      <w:rFonts w:asciiTheme="majorHAnsi" w:eastAsiaTheme="majorEastAsia" w:hAnsiTheme="majorHAnsi" w:cstheme="majorBidi"/>
      <w:color w:val="2E2E2E" w:themeColor="accent2"/>
      <w:spacing w:val="12"/>
      <w:sz w:val="24"/>
      <w:szCs w:val="24"/>
      <w:lang w:val="es-AR" w:eastAsia="es-MX"/>
    </w:rPr>
  </w:style>
  <w:style w:type="character" w:customStyle="1" w:styleId="Ttulo7Car">
    <w:name w:val="Título 7 Car"/>
    <w:basedOn w:val="Fuentedeprrafopredeter"/>
    <w:link w:val="Ttulo7"/>
    <w:uiPriority w:val="9"/>
    <w:rPr>
      <w:rFonts w:asciiTheme="majorHAnsi" w:eastAsiaTheme="majorEastAsia" w:hAnsiTheme="majorHAnsi" w:cstheme="majorBidi"/>
      <w:iCs/>
      <w:color w:val="2E2E2E" w:themeColor="accent2"/>
      <w:sz w:val="24"/>
      <w:szCs w:val="24"/>
      <w:lang w:val="es-AR" w:eastAsia="es-MX"/>
    </w:rPr>
  </w:style>
  <w:style w:type="character" w:customStyle="1" w:styleId="Ttulo8Car">
    <w:name w:val="Título 8 Car"/>
    <w:basedOn w:val="Fuentedeprrafopredeter"/>
    <w:link w:val="Ttulo8"/>
    <w:uiPriority w:val="9"/>
    <w:rPr>
      <w:rFonts w:asciiTheme="majorHAnsi" w:eastAsiaTheme="majorEastAsia" w:hAnsiTheme="majorHAnsi" w:cstheme="majorBidi"/>
      <w:i/>
      <w:color w:val="626262" w:themeColor="accent2" w:themeTint="BF"/>
      <w:sz w:val="24"/>
      <w:szCs w:val="21"/>
      <w:lang w:val="es-AR" w:eastAsia="es-MX"/>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 w:val="24"/>
      <w:szCs w:val="21"/>
      <w:lang w:val="es-AR" w:eastAsia="es-MX"/>
    </w:rPr>
  </w:style>
  <w:style w:type="paragraph" w:styleId="Encabezado">
    <w:name w:val="header"/>
    <w:basedOn w:val="Normal"/>
    <w:link w:val="EncabezadoCar"/>
    <w:uiPriority w:val="99"/>
    <w:unhideWhenUsed/>
    <w:qFormat/>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semiHidden/>
    <w:unhideWhenUsed/>
    <w:qFormat/>
    <w:pPr>
      <w:spacing w:after="200"/>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NormalWeb">
    <w:name w:val="Normal (Web)"/>
    <w:basedOn w:val="Normal"/>
    <w:uiPriority w:val="99"/>
    <w:unhideWhenUsed/>
    <w:rsid w:val="00D74873"/>
    <w:pPr>
      <w:spacing w:before="100" w:beforeAutospacing="1" w:after="100" w:afterAutospacing="1"/>
    </w:pPr>
  </w:style>
  <w:style w:type="paragraph" w:styleId="Prrafodelista">
    <w:name w:val="List Paragraph"/>
    <w:aliases w:val="Codigo"/>
    <w:basedOn w:val="Normal"/>
    <w:uiPriority w:val="34"/>
    <w:unhideWhenUsed/>
    <w:qFormat/>
    <w:rsid w:val="00B410B0"/>
    <w:pPr>
      <w:ind w:left="720"/>
      <w:contextualSpacing/>
    </w:pPr>
  </w:style>
  <w:style w:type="character" w:customStyle="1" w:styleId="notion-enable-hover">
    <w:name w:val="notion-enable-hover"/>
    <w:basedOn w:val="Fuentedeprrafopredeter"/>
    <w:rsid w:val="00BF0C12"/>
  </w:style>
  <w:style w:type="character" w:styleId="nfasis">
    <w:name w:val="Emphasis"/>
    <w:uiPriority w:val="20"/>
    <w:qFormat/>
    <w:rsid w:val="009F3489"/>
    <w:rPr>
      <w:color w:val="7030A0"/>
    </w:rPr>
  </w:style>
  <w:style w:type="paragraph" w:styleId="HTMLconformatoprevio">
    <w:name w:val="HTML Preformatted"/>
    <w:basedOn w:val="Normal"/>
    <w:link w:val="HTMLconformatoprevioCar"/>
    <w:uiPriority w:val="99"/>
    <w:unhideWhenUsed/>
    <w:rsid w:val="005D59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5D5945"/>
    <w:rPr>
      <w:rFonts w:ascii="Courier New" w:eastAsia="Times New Roman" w:hAnsi="Courier New" w:cs="Courier New"/>
      <w:color w:val="auto"/>
      <w:sz w:val="20"/>
      <w:szCs w:val="20"/>
      <w:lang w:val="es-AR" w:eastAsia="es-MX"/>
    </w:rPr>
  </w:style>
  <w:style w:type="character" w:styleId="CdigoHTML">
    <w:name w:val="HTML Code"/>
    <w:basedOn w:val="Fuentedeprrafopredeter"/>
    <w:uiPriority w:val="99"/>
    <w:semiHidden/>
    <w:unhideWhenUsed/>
    <w:rsid w:val="005D5945"/>
    <w:rPr>
      <w:rFonts w:ascii="Courier New" w:eastAsia="Times New Roman" w:hAnsi="Courier New" w:cs="Courier New"/>
      <w:sz w:val="20"/>
      <w:szCs w:val="20"/>
    </w:rPr>
  </w:style>
  <w:style w:type="character" w:styleId="Hipervnculo">
    <w:name w:val="Hyperlink"/>
    <w:basedOn w:val="Fuentedeprrafopredeter"/>
    <w:uiPriority w:val="99"/>
    <w:unhideWhenUsed/>
    <w:rsid w:val="00463846"/>
    <w:rPr>
      <w:color w:val="0000FF"/>
      <w:u w:val="single"/>
    </w:rPr>
  </w:style>
  <w:style w:type="character" w:customStyle="1" w:styleId="notion-text-equation-token">
    <w:name w:val="notion-text-equation-token"/>
    <w:basedOn w:val="Fuentedeprrafopredeter"/>
    <w:rsid w:val="008E15FC"/>
  </w:style>
  <w:style w:type="character" w:styleId="Mencinsinresolver">
    <w:name w:val="Unresolved Mention"/>
    <w:basedOn w:val="Fuentedeprrafopredeter"/>
    <w:uiPriority w:val="99"/>
    <w:semiHidden/>
    <w:unhideWhenUsed/>
    <w:rsid w:val="009C7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252">
      <w:bodyDiv w:val="1"/>
      <w:marLeft w:val="0"/>
      <w:marRight w:val="0"/>
      <w:marTop w:val="0"/>
      <w:marBottom w:val="0"/>
      <w:divBdr>
        <w:top w:val="none" w:sz="0" w:space="0" w:color="auto"/>
        <w:left w:val="none" w:sz="0" w:space="0" w:color="auto"/>
        <w:bottom w:val="none" w:sz="0" w:space="0" w:color="auto"/>
        <w:right w:val="none" w:sz="0" w:space="0" w:color="auto"/>
      </w:divBdr>
    </w:div>
    <w:div w:id="2518905">
      <w:bodyDiv w:val="1"/>
      <w:marLeft w:val="0"/>
      <w:marRight w:val="0"/>
      <w:marTop w:val="0"/>
      <w:marBottom w:val="0"/>
      <w:divBdr>
        <w:top w:val="none" w:sz="0" w:space="0" w:color="auto"/>
        <w:left w:val="none" w:sz="0" w:space="0" w:color="auto"/>
        <w:bottom w:val="none" w:sz="0" w:space="0" w:color="auto"/>
        <w:right w:val="none" w:sz="0" w:space="0" w:color="auto"/>
      </w:divBdr>
    </w:div>
    <w:div w:id="26416232">
      <w:bodyDiv w:val="1"/>
      <w:marLeft w:val="0"/>
      <w:marRight w:val="0"/>
      <w:marTop w:val="0"/>
      <w:marBottom w:val="0"/>
      <w:divBdr>
        <w:top w:val="none" w:sz="0" w:space="0" w:color="auto"/>
        <w:left w:val="none" w:sz="0" w:space="0" w:color="auto"/>
        <w:bottom w:val="none" w:sz="0" w:space="0" w:color="auto"/>
        <w:right w:val="none" w:sz="0" w:space="0" w:color="auto"/>
      </w:divBdr>
    </w:div>
    <w:div w:id="44719747">
      <w:bodyDiv w:val="1"/>
      <w:marLeft w:val="0"/>
      <w:marRight w:val="0"/>
      <w:marTop w:val="0"/>
      <w:marBottom w:val="0"/>
      <w:divBdr>
        <w:top w:val="none" w:sz="0" w:space="0" w:color="auto"/>
        <w:left w:val="none" w:sz="0" w:space="0" w:color="auto"/>
        <w:bottom w:val="none" w:sz="0" w:space="0" w:color="auto"/>
        <w:right w:val="none" w:sz="0" w:space="0" w:color="auto"/>
      </w:divBdr>
    </w:div>
    <w:div w:id="44724393">
      <w:bodyDiv w:val="1"/>
      <w:marLeft w:val="0"/>
      <w:marRight w:val="0"/>
      <w:marTop w:val="0"/>
      <w:marBottom w:val="0"/>
      <w:divBdr>
        <w:top w:val="none" w:sz="0" w:space="0" w:color="auto"/>
        <w:left w:val="none" w:sz="0" w:space="0" w:color="auto"/>
        <w:bottom w:val="none" w:sz="0" w:space="0" w:color="auto"/>
        <w:right w:val="none" w:sz="0" w:space="0" w:color="auto"/>
      </w:divBdr>
    </w:div>
    <w:div w:id="44985231">
      <w:bodyDiv w:val="1"/>
      <w:marLeft w:val="0"/>
      <w:marRight w:val="0"/>
      <w:marTop w:val="0"/>
      <w:marBottom w:val="0"/>
      <w:divBdr>
        <w:top w:val="none" w:sz="0" w:space="0" w:color="auto"/>
        <w:left w:val="none" w:sz="0" w:space="0" w:color="auto"/>
        <w:bottom w:val="none" w:sz="0" w:space="0" w:color="auto"/>
        <w:right w:val="none" w:sz="0" w:space="0" w:color="auto"/>
      </w:divBdr>
    </w:div>
    <w:div w:id="46998498">
      <w:bodyDiv w:val="1"/>
      <w:marLeft w:val="0"/>
      <w:marRight w:val="0"/>
      <w:marTop w:val="0"/>
      <w:marBottom w:val="0"/>
      <w:divBdr>
        <w:top w:val="none" w:sz="0" w:space="0" w:color="auto"/>
        <w:left w:val="none" w:sz="0" w:space="0" w:color="auto"/>
        <w:bottom w:val="none" w:sz="0" w:space="0" w:color="auto"/>
        <w:right w:val="none" w:sz="0" w:space="0" w:color="auto"/>
      </w:divBdr>
    </w:div>
    <w:div w:id="60249937">
      <w:bodyDiv w:val="1"/>
      <w:marLeft w:val="0"/>
      <w:marRight w:val="0"/>
      <w:marTop w:val="0"/>
      <w:marBottom w:val="0"/>
      <w:divBdr>
        <w:top w:val="none" w:sz="0" w:space="0" w:color="auto"/>
        <w:left w:val="none" w:sz="0" w:space="0" w:color="auto"/>
        <w:bottom w:val="none" w:sz="0" w:space="0" w:color="auto"/>
        <w:right w:val="none" w:sz="0" w:space="0" w:color="auto"/>
      </w:divBdr>
    </w:div>
    <w:div w:id="77793789">
      <w:bodyDiv w:val="1"/>
      <w:marLeft w:val="0"/>
      <w:marRight w:val="0"/>
      <w:marTop w:val="0"/>
      <w:marBottom w:val="0"/>
      <w:divBdr>
        <w:top w:val="none" w:sz="0" w:space="0" w:color="auto"/>
        <w:left w:val="none" w:sz="0" w:space="0" w:color="auto"/>
        <w:bottom w:val="none" w:sz="0" w:space="0" w:color="auto"/>
        <w:right w:val="none" w:sz="0" w:space="0" w:color="auto"/>
      </w:divBdr>
    </w:div>
    <w:div w:id="78983680">
      <w:bodyDiv w:val="1"/>
      <w:marLeft w:val="0"/>
      <w:marRight w:val="0"/>
      <w:marTop w:val="0"/>
      <w:marBottom w:val="0"/>
      <w:divBdr>
        <w:top w:val="none" w:sz="0" w:space="0" w:color="auto"/>
        <w:left w:val="none" w:sz="0" w:space="0" w:color="auto"/>
        <w:bottom w:val="none" w:sz="0" w:space="0" w:color="auto"/>
        <w:right w:val="none" w:sz="0" w:space="0" w:color="auto"/>
      </w:divBdr>
    </w:div>
    <w:div w:id="80487502">
      <w:bodyDiv w:val="1"/>
      <w:marLeft w:val="0"/>
      <w:marRight w:val="0"/>
      <w:marTop w:val="0"/>
      <w:marBottom w:val="0"/>
      <w:divBdr>
        <w:top w:val="none" w:sz="0" w:space="0" w:color="auto"/>
        <w:left w:val="none" w:sz="0" w:space="0" w:color="auto"/>
        <w:bottom w:val="none" w:sz="0" w:space="0" w:color="auto"/>
        <w:right w:val="none" w:sz="0" w:space="0" w:color="auto"/>
      </w:divBdr>
    </w:div>
    <w:div w:id="82529471">
      <w:bodyDiv w:val="1"/>
      <w:marLeft w:val="0"/>
      <w:marRight w:val="0"/>
      <w:marTop w:val="0"/>
      <w:marBottom w:val="0"/>
      <w:divBdr>
        <w:top w:val="none" w:sz="0" w:space="0" w:color="auto"/>
        <w:left w:val="none" w:sz="0" w:space="0" w:color="auto"/>
        <w:bottom w:val="none" w:sz="0" w:space="0" w:color="auto"/>
        <w:right w:val="none" w:sz="0" w:space="0" w:color="auto"/>
      </w:divBdr>
    </w:div>
    <w:div w:id="85616347">
      <w:bodyDiv w:val="1"/>
      <w:marLeft w:val="0"/>
      <w:marRight w:val="0"/>
      <w:marTop w:val="0"/>
      <w:marBottom w:val="0"/>
      <w:divBdr>
        <w:top w:val="none" w:sz="0" w:space="0" w:color="auto"/>
        <w:left w:val="none" w:sz="0" w:space="0" w:color="auto"/>
        <w:bottom w:val="none" w:sz="0" w:space="0" w:color="auto"/>
        <w:right w:val="none" w:sz="0" w:space="0" w:color="auto"/>
      </w:divBdr>
    </w:div>
    <w:div w:id="93789482">
      <w:bodyDiv w:val="1"/>
      <w:marLeft w:val="0"/>
      <w:marRight w:val="0"/>
      <w:marTop w:val="0"/>
      <w:marBottom w:val="0"/>
      <w:divBdr>
        <w:top w:val="none" w:sz="0" w:space="0" w:color="auto"/>
        <w:left w:val="none" w:sz="0" w:space="0" w:color="auto"/>
        <w:bottom w:val="none" w:sz="0" w:space="0" w:color="auto"/>
        <w:right w:val="none" w:sz="0" w:space="0" w:color="auto"/>
      </w:divBdr>
    </w:div>
    <w:div w:id="100953000">
      <w:bodyDiv w:val="1"/>
      <w:marLeft w:val="0"/>
      <w:marRight w:val="0"/>
      <w:marTop w:val="0"/>
      <w:marBottom w:val="0"/>
      <w:divBdr>
        <w:top w:val="none" w:sz="0" w:space="0" w:color="auto"/>
        <w:left w:val="none" w:sz="0" w:space="0" w:color="auto"/>
        <w:bottom w:val="none" w:sz="0" w:space="0" w:color="auto"/>
        <w:right w:val="none" w:sz="0" w:space="0" w:color="auto"/>
      </w:divBdr>
    </w:div>
    <w:div w:id="115413733">
      <w:bodyDiv w:val="1"/>
      <w:marLeft w:val="0"/>
      <w:marRight w:val="0"/>
      <w:marTop w:val="0"/>
      <w:marBottom w:val="0"/>
      <w:divBdr>
        <w:top w:val="none" w:sz="0" w:space="0" w:color="auto"/>
        <w:left w:val="none" w:sz="0" w:space="0" w:color="auto"/>
        <w:bottom w:val="none" w:sz="0" w:space="0" w:color="auto"/>
        <w:right w:val="none" w:sz="0" w:space="0" w:color="auto"/>
      </w:divBdr>
    </w:div>
    <w:div w:id="119541978">
      <w:bodyDiv w:val="1"/>
      <w:marLeft w:val="0"/>
      <w:marRight w:val="0"/>
      <w:marTop w:val="0"/>
      <w:marBottom w:val="0"/>
      <w:divBdr>
        <w:top w:val="none" w:sz="0" w:space="0" w:color="auto"/>
        <w:left w:val="none" w:sz="0" w:space="0" w:color="auto"/>
        <w:bottom w:val="none" w:sz="0" w:space="0" w:color="auto"/>
        <w:right w:val="none" w:sz="0" w:space="0" w:color="auto"/>
      </w:divBdr>
    </w:div>
    <w:div w:id="123937221">
      <w:bodyDiv w:val="1"/>
      <w:marLeft w:val="0"/>
      <w:marRight w:val="0"/>
      <w:marTop w:val="0"/>
      <w:marBottom w:val="0"/>
      <w:divBdr>
        <w:top w:val="none" w:sz="0" w:space="0" w:color="auto"/>
        <w:left w:val="none" w:sz="0" w:space="0" w:color="auto"/>
        <w:bottom w:val="none" w:sz="0" w:space="0" w:color="auto"/>
        <w:right w:val="none" w:sz="0" w:space="0" w:color="auto"/>
      </w:divBdr>
    </w:div>
    <w:div w:id="138499068">
      <w:bodyDiv w:val="1"/>
      <w:marLeft w:val="0"/>
      <w:marRight w:val="0"/>
      <w:marTop w:val="0"/>
      <w:marBottom w:val="0"/>
      <w:divBdr>
        <w:top w:val="none" w:sz="0" w:space="0" w:color="auto"/>
        <w:left w:val="none" w:sz="0" w:space="0" w:color="auto"/>
        <w:bottom w:val="none" w:sz="0" w:space="0" w:color="auto"/>
        <w:right w:val="none" w:sz="0" w:space="0" w:color="auto"/>
      </w:divBdr>
    </w:div>
    <w:div w:id="149516557">
      <w:bodyDiv w:val="1"/>
      <w:marLeft w:val="0"/>
      <w:marRight w:val="0"/>
      <w:marTop w:val="0"/>
      <w:marBottom w:val="0"/>
      <w:divBdr>
        <w:top w:val="none" w:sz="0" w:space="0" w:color="auto"/>
        <w:left w:val="none" w:sz="0" w:space="0" w:color="auto"/>
        <w:bottom w:val="none" w:sz="0" w:space="0" w:color="auto"/>
        <w:right w:val="none" w:sz="0" w:space="0" w:color="auto"/>
      </w:divBdr>
    </w:div>
    <w:div w:id="156112340">
      <w:bodyDiv w:val="1"/>
      <w:marLeft w:val="0"/>
      <w:marRight w:val="0"/>
      <w:marTop w:val="0"/>
      <w:marBottom w:val="0"/>
      <w:divBdr>
        <w:top w:val="none" w:sz="0" w:space="0" w:color="auto"/>
        <w:left w:val="none" w:sz="0" w:space="0" w:color="auto"/>
        <w:bottom w:val="none" w:sz="0" w:space="0" w:color="auto"/>
        <w:right w:val="none" w:sz="0" w:space="0" w:color="auto"/>
      </w:divBdr>
    </w:div>
    <w:div w:id="175578273">
      <w:bodyDiv w:val="1"/>
      <w:marLeft w:val="0"/>
      <w:marRight w:val="0"/>
      <w:marTop w:val="0"/>
      <w:marBottom w:val="0"/>
      <w:divBdr>
        <w:top w:val="none" w:sz="0" w:space="0" w:color="auto"/>
        <w:left w:val="none" w:sz="0" w:space="0" w:color="auto"/>
        <w:bottom w:val="none" w:sz="0" w:space="0" w:color="auto"/>
        <w:right w:val="none" w:sz="0" w:space="0" w:color="auto"/>
      </w:divBdr>
    </w:div>
    <w:div w:id="178739706">
      <w:bodyDiv w:val="1"/>
      <w:marLeft w:val="0"/>
      <w:marRight w:val="0"/>
      <w:marTop w:val="0"/>
      <w:marBottom w:val="0"/>
      <w:divBdr>
        <w:top w:val="none" w:sz="0" w:space="0" w:color="auto"/>
        <w:left w:val="none" w:sz="0" w:space="0" w:color="auto"/>
        <w:bottom w:val="none" w:sz="0" w:space="0" w:color="auto"/>
        <w:right w:val="none" w:sz="0" w:space="0" w:color="auto"/>
      </w:divBdr>
    </w:div>
    <w:div w:id="178742833">
      <w:bodyDiv w:val="1"/>
      <w:marLeft w:val="0"/>
      <w:marRight w:val="0"/>
      <w:marTop w:val="0"/>
      <w:marBottom w:val="0"/>
      <w:divBdr>
        <w:top w:val="none" w:sz="0" w:space="0" w:color="auto"/>
        <w:left w:val="none" w:sz="0" w:space="0" w:color="auto"/>
        <w:bottom w:val="none" w:sz="0" w:space="0" w:color="auto"/>
        <w:right w:val="none" w:sz="0" w:space="0" w:color="auto"/>
      </w:divBdr>
    </w:div>
    <w:div w:id="184294939">
      <w:bodyDiv w:val="1"/>
      <w:marLeft w:val="0"/>
      <w:marRight w:val="0"/>
      <w:marTop w:val="0"/>
      <w:marBottom w:val="0"/>
      <w:divBdr>
        <w:top w:val="none" w:sz="0" w:space="0" w:color="auto"/>
        <w:left w:val="none" w:sz="0" w:space="0" w:color="auto"/>
        <w:bottom w:val="none" w:sz="0" w:space="0" w:color="auto"/>
        <w:right w:val="none" w:sz="0" w:space="0" w:color="auto"/>
      </w:divBdr>
    </w:div>
    <w:div w:id="216429517">
      <w:bodyDiv w:val="1"/>
      <w:marLeft w:val="0"/>
      <w:marRight w:val="0"/>
      <w:marTop w:val="0"/>
      <w:marBottom w:val="0"/>
      <w:divBdr>
        <w:top w:val="none" w:sz="0" w:space="0" w:color="auto"/>
        <w:left w:val="none" w:sz="0" w:space="0" w:color="auto"/>
        <w:bottom w:val="none" w:sz="0" w:space="0" w:color="auto"/>
        <w:right w:val="none" w:sz="0" w:space="0" w:color="auto"/>
      </w:divBdr>
    </w:div>
    <w:div w:id="224997268">
      <w:bodyDiv w:val="1"/>
      <w:marLeft w:val="0"/>
      <w:marRight w:val="0"/>
      <w:marTop w:val="0"/>
      <w:marBottom w:val="0"/>
      <w:divBdr>
        <w:top w:val="none" w:sz="0" w:space="0" w:color="auto"/>
        <w:left w:val="none" w:sz="0" w:space="0" w:color="auto"/>
        <w:bottom w:val="none" w:sz="0" w:space="0" w:color="auto"/>
        <w:right w:val="none" w:sz="0" w:space="0" w:color="auto"/>
      </w:divBdr>
    </w:div>
    <w:div w:id="227615745">
      <w:bodyDiv w:val="1"/>
      <w:marLeft w:val="0"/>
      <w:marRight w:val="0"/>
      <w:marTop w:val="0"/>
      <w:marBottom w:val="0"/>
      <w:divBdr>
        <w:top w:val="none" w:sz="0" w:space="0" w:color="auto"/>
        <w:left w:val="none" w:sz="0" w:space="0" w:color="auto"/>
        <w:bottom w:val="none" w:sz="0" w:space="0" w:color="auto"/>
        <w:right w:val="none" w:sz="0" w:space="0" w:color="auto"/>
      </w:divBdr>
    </w:div>
    <w:div w:id="229733335">
      <w:bodyDiv w:val="1"/>
      <w:marLeft w:val="0"/>
      <w:marRight w:val="0"/>
      <w:marTop w:val="0"/>
      <w:marBottom w:val="0"/>
      <w:divBdr>
        <w:top w:val="none" w:sz="0" w:space="0" w:color="auto"/>
        <w:left w:val="none" w:sz="0" w:space="0" w:color="auto"/>
        <w:bottom w:val="none" w:sz="0" w:space="0" w:color="auto"/>
        <w:right w:val="none" w:sz="0" w:space="0" w:color="auto"/>
      </w:divBdr>
    </w:div>
    <w:div w:id="233391249">
      <w:bodyDiv w:val="1"/>
      <w:marLeft w:val="0"/>
      <w:marRight w:val="0"/>
      <w:marTop w:val="0"/>
      <w:marBottom w:val="0"/>
      <w:divBdr>
        <w:top w:val="none" w:sz="0" w:space="0" w:color="auto"/>
        <w:left w:val="none" w:sz="0" w:space="0" w:color="auto"/>
        <w:bottom w:val="none" w:sz="0" w:space="0" w:color="auto"/>
        <w:right w:val="none" w:sz="0" w:space="0" w:color="auto"/>
      </w:divBdr>
    </w:div>
    <w:div w:id="239215384">
      <w:bodyDiv w:val="1"/>
      <w:marLeft w:val="0"/>
      <w:marRight w:val="0"/>
      <w:marTop w:val="0"/>
      <w:marBottom w:val="0"/>
      <w:divBdr>
        <w:top w:val="none" w:sz="0" w:space="0" w:color="auto"/>
        <w:left w:val="none" w:sz="0" w:space="0" w:color="auto"/>
        <w:bottom w:val="none" w:sz="0" w:space="0" w:color="auto"/>
        <w:right w:val="none" w:sz="0" w:space="0" w:color="auto"/>
      </w:divBdr>
    </w:div>
    <w:div w:id="249511154">
      <w:bodyDiv w:val="1"/>
      <w:marLeft w:val="0"/>
      <w:marRight w:val="0"/>
      <w:marTop w:val="0"/>
      <w:marBottom w:val="0"/>
      <w:divBdr>
        <w:top w:val="none" w:sz="0" w:space="0" w:color="auto"/>
        <w:left w:val="none" w:sz="0" w:space="0" w:color="auto"/>
        <w:bottom w:val="none" w:sz="0" w:space="0" w:color="auto"/>
        <w:right w:val="none" w:sz="0" w:space="0" w:color="auto"/>
      </w:divBdr>
    </w:div>
    <w:div w:id="251399607">
      <w:bodyDiv w:val="1"/>
      <w:marLeft w:val="0"/>
      <w:marRight w:val="0"/>
      <w:marTop w:val="0"/>
      <w:marBottom w:val="0"/>
      <w:divBdr>
        <w:top w:val="none" w:sz="0" w:space="0" w:color="auto"/>
        <w:left w:val="none" w:sz="0" w:space="0" w:color="auto"/>
        <w:bottom w:val="none" w:sz="0" w:space="0" w:color="auto"/>
        <w:right w:val="none" w:sz="0" w:space="0" w:color="auto"/>
      </w:divBdr>
    </w:div>
    <w:div w:id="251738713">
      <w:bodyDiv w:val="1"/>
      <w:marLeft w:val="0"/>
      <w:marRight w:val="0"/>
      <w:marTop w:val="0"/>
      <w:marBottom w:val="0"/>
      <w:divBdr>
        <w:top w:val="none" w:sz="0" w:space="0" w:color="auto"/>
        <w:left w:val="none" w:sz="0" w:space="0" w:color="auto"/>
        <w:bottom w:val="none" w:sz="0" w:space="0" w:color="auto"/>
        <w:right w:val="none" w:sz="0" w:space="0" w:color="auto"/>
      </w:divBdr>
    </w:div>
    <w:div w:id="255284033">
      <w:bodyDiv w:val="1"/>
      <w:marLeft w:val="0"/>
      <w:marRight w:val="0"/>
      <w:marTop w:val="0"/>
      <w:marBottom w:val="0"/>
      <w:divBdr>
        <w:top w:val="none" w:sz="0" w:space="0" w:color="auto"/>
        <w:left w:val="none" w:sz="0" w:space="0" w:color="auto"/>
        <w:bottom w:val="none" w:sz="0" w:space="0" w:color="auto"/>
        <w:right w:val="none" w:sz="0" w:space="0" w:color="auto"/>
      </w:divBdr>
    </w:div>
    <w:div w:id="269970702">
      <w:bodyDiv w:val="1"/>
      <w:marLeft w:val="0"/>
      <w:marRight w:val="0"/>
      <w:marTop w:val="0"/>
      <w:marBottom w:val="0"/>
      <w:divBdr>
        <w:top w:val="none" w:sz="0" w:space="0" w:color="auto"/>
        <w:left w:val="none" w:sz="0" w:space="0" w:color="auto"/>
        <w:bottom w:val="none" w:sz="0" w:space="0" w:color="auto"/>
        <w:right w:val="none" w:sz="0" w:space="0" w:color="auto"/>
      </w:divBdr>
    </w:div>
    <w:div w:id="270165151">
      <w:bodyDiv w:val="1"/>
      <w:marLeft w:val="0"/>
      <w:marRight w:val="0"/>
      <w:marTop w:val="0"/>
      <w:marBottom w:val="0"/>
      <w:divBdr>
        <w:top w:val="none" w:sz="0" w:space="0" w:color="auto"/>
        <w:left w:val="none" w:sz="0" w:space="0" w:color="auto"/>
        <w:bottom w:val="none" w:sz="0" w:space="0" w:color="auto"/>
        <w:right w:val="none" w:sz="0" w:space="0" w:color="auto"/>
      </w:divBdr>
    </w:div>
    <w:div w:id="300307597">
      <w:bodyDiv w:val="1"/>
      <w:marLeft w:val="0"/>
      <w:marRight w:val="0"/>
      <w:marTop w:val="0"/>
      <w:marBottom w:val="0"/>
      <w:divBdr>
        <w:top w:val="none" w:sz="0" w:space="0" w:color="auto"/>
        <w:left w:val="none" w:sz="0" w:space="0" w:color="auto"/>
        <w:bottom w:val="none" w:sz="0" w:space="0" w:color="auto"/>
        <w:right w:val="none" w:sz="0" w:space="0" w:color="auto"/>
      </w:divBdr>
    </w:div>
    <w:div w:id="302084695">
      <w:bodyDiv w:val="1"/>
      <w:marLeft w:val="0"/>
      <w:marRight w:val="0"/>
      <w:marTop w:val="0"/>
      <w:marBottom w:val="0"/>
      <w:divBdr>
        <w:top w:val="none" w:sz="0" w:space="0" w:color="auto"/>
        <w:left w:val="none" w:sz="0" w:space="0" w:color="auto"/>
        <w:bottom w:val="none" w:sz="0" w:space="0" w:color="auto"/>
        <w:right w:val="none" w:sz="0" w:space="0" w:color="auto"/>
      </w:divBdr>
    </w:div>
    <w:div w:id="313996011">
      <w:bodyDiv w:val="1"/>
      <w:marLeft w:val="0"/>
      <w:marRight w:val="0"/>
      <w:marTop w:val="0"/>
      <w:marBottom w:val="0"/>
      <w:divBdr>
        <w:top w:val="none" w:sz="0" w:space="0" w:color="auto"/>
        <w:left w:val="none" w:sz="0" w:space="0" w:color="auto"/>
        <w:bottom w:val="none" w:sz="0" w:space="0" w:color="auto"/>
        <w:right w:val="none" w:sz="0" w:space="0" w:color="auto"/>
      </w:divBdr>
    </w:div>
    <w:div w:id="320161780">
      <w:bodyDiv w:val="1"/>
      <w:marLeft w:val="0"/>
      <w:marRight w:val="0"/>
      <w:marTop w:val="0"/>
      <w:marBottom w:val="0"/>
      <w:divBdr>
        <w:top w:val="none" w:sz="0" w:space="0" w:color="auto"/>
        <w:left w:val="none" w:sz="0" w:space="0" w:color="auto"/>
        <w:bottom w:val="none" w:sz="0" w:space="0" w:color="auto"/>
        <w:right w:val="none" w:sz="0" w:space="0" w:color="auto"/>
      </w:divBdr>
    </w:div>
    <w:div w:id="323172069">
      <w:bodyDiv w:val="1"/>
      <w:marLeft w:val="0"/>
      <w:marRight w:val="0"/>
      <w:marTop w:val="0"/>
      <w:marBottom w:val="0"/>
      <w:divBdr>
        <w:top w:val="none" w:sz="0" w:space="0" w:color="auto"/>
        <w:left w:val="none" w:sz="0" w:space="0" w:color="auto"/>
        <w:bottom w:val="none" w:sz="0" w:space="0" w:color="auto"/>
        <w:right w:val="none" w:sz="0" w:space="0" w:color="auto"/>
      </w:divBdr>
    </w:div>
    <w:div w:id="332340186">
      <w:bodyDiv w:val="1"/>
      <w:marLeft w:val="0"/>
      <w:marRight w:val="0"/>
      <w:marTop w:val="0"/>
      <w:marBottom w:val="0"/>
      <w:divBdr>
        <w:top w:val="none" w:sz="0" w:space="0" w:color="auto"/>
        <w:left w:val="none" w:sz="0" w:space="0" w:color="auto"/>
        <w:bottom w:val="none" w:sz="0" w:space="0" w:color="auto"/>
        <w:right w:val="none" w:sz="0" w:space="0" w:color="auto"/>
      </w:divBdr>
    </w:div>
    <w:div w:id="342629485">
      <w:bodyDiv w:val="1"/>
      <w:marLeft w:val="0"/>
      <w:marRight w:val="0"/>
      <w:marTop w:val="0"/>
      <w:marBottom w:val="0"/>
      <w:divBdr>
        <w:top w:val="none" w:sz="0" w:space="0" w:color="auto"/>
        <w:left w:val="none" w:sz="0" w:space="0" w:color="auto"/>
        <w:bottom w:val="none" w:sz="0" w:space="0" w:color="auto"/>
        <w:right w:val="none" w:sz="0" w:space="0" w:color="auto"/>
      </w:divBdr>
    </w:div>
    <w:div w:id="344137688">
      <w:bodyDiv w:val="1"/>
      <w:marLeft w:val="0"/>
      <w:marRight w:val="0"/>
      <w:marTop w:val="0"/>
      <w:marBottom w:val="0"/>
      <w:divBdr>
        <w:top w:val="none" w:sz="0" w:space="0" w:color="auto"/>
        <w:left w:val="none" w:sz="0" w:space="0" w:color="auto"/>
        <w:bottom w:val="none" w:sz="0" w:space="0" w:color="auto"/>
        <w:right w:val="none" w:sz="0" w:space="0" w:color="auto"/>
      </w:divBdr>
    </w:div>
    <w:div w:id="367411709">
      <w:bodyDiv w:val="1"/>
      <w:marLeft w:val="0"/>
      <w:marRight w:val="0"/>
      <w:marTop w:val="0"/>
      <w:marBottom w:val="0"/>
      <w:divBdr>
        <w:top w:val="none" w:sz="0" w:space="0" w:color="auto"/>
        <w:left w:val="none" w:sz="0" w:space="0" w:color="auto"/>
        <w:bottom w:val="none" w:sz="0" w:space="0" w:color="auto"/>
        <w:right w:val="none" w:sz="0" w:space="0" w:color="auto"/>
      </w:divBdr>
    </w:div>
    <w:div w:id="369110152">
      <w:bodyDiv w:val="1"/>
      <w:marLeft w:val="0"/>
      <w:marRight w:val="0"/>
      <w:marTop w:val="0"/>
      <w:marBottom w:val="0"/>
      <w:divBdr>
        <w:top w:val="none" w:sz="0" w:space="0" w:color="auto"/>
        <w:left w:val="none" w:sz="0" w:space="0" w:color="auto"/>
        <w:bottom w:val="none" w:sz="0" w:space="0" w:color="auto"/>
        <w:right w:val="none" w:sz="0" w:space="0" w:color="auto"/>
      </w:divBdr>
    </w:div>
    <w:div w:id="373238029">
      <w:bodyDiv w:val="1"/>
      <w:marLeft w:val="0"/>
      <w:marRight w:val="0"/>
      <w:marTop w:val="0"/>
      <w:marBottom w:val="0"/>
      <w:divBdr>
        <w:top w:val="none" w:sz="0" w:space="0" w:color="auto"/>
        <w:left w:val="none" w:sz="0" w:space="0" w:color="auto"/>
        <w:bottom w:val="none" w:sz="0" w:space="0" w:color="auto"/>
        <w:right w:val="none" w:sz="0" w:space="0" w:color="auto"/>
      </w:divBdr>
    </w:div>
    <w:div w:id="378091780">
      <w:bodyDiv w:val="1"/>
      <w:marLeft w:val="0"/>
      <w:marRight w:val="0"/>
      <w:marTop w:val="0"/>
      <w:marBottom w:val="0"/>
      <w:divBdr>
        <w:top w:val="none" w:sz="0" w:space="0" w:color="auto"/>
        <w:left w:val="none" w:sz="0" w:space="0" w:color="auto"/>
        <w:bottom w:val="none" w:sz="0" w:space="0" w:color="auto"/>
        <w:right w:val="none" w:sz="0" w:space="0" w:color="auto"/>
      </w:divBdr>
    </w:div>
    <w:div w:id="382600315">
      <w:bodyDiv w:val="1"/>
      <w:marLeft w:val="0"/>
      <w:marRight w:val="0"/>
      <w:marTop w:val="0"/>
      <w:marBottom w:val="0"/>
      <w:divBdr>
        <w:top w:val="none" w:sz="0" w:space="0" w:color="auto"/>
        <w:left w:val="none" w:sz="0" w:space="0" w:color="auto"/>
        <w:bottom w:val="none" w:sz="0" w:space="0" w:color="auto"/>
        <w:right w:val="none" w:sz="0" w:space="0" w:color="auto"/>
      </w:divBdr>
    </w:div>
    <w:div w:id="422917531">
      <w:bodyDiv w:val="1"/>
      <w:marLeft w:val="0"/>
      <w:marRight w:val="0"/>
      <w:marTop w:val="0"/>
      <w:marBottom w:val="0"/>
      <w:divBdr>
        <w:top w:val="none" w:sz="0" w:space="0" w:color="auto"/>
        <w:left w:val="none" w:sz="0" w:space="0" w:color="auto"/>
        <w:bottom w:val="none" w:sz="0" w:space="0" w:color="auto"/>
        <w:right w:val="none" w:sz="0" w:space="0" w:color="auto"/>
      </w:divBdr>
    </w:div>
    <w:div w:id="433283194">
      <w:bodyDiv w:val="1"/>
      <w:marLeft w:val="0"/>
      <w:marRight w:val="0"/>
      <w:marTop w:val="0"/>
      <w:marBottom w:val="0"/>
      <w:divBdr>
        <w:top w:val="none" w:sz="0" w:space="0" w:color="auto"/>
        <w:left w:val="none" w:sz="0" w:space="0" w:color="auto"/>
        <w:bottom w:val="none" w:sz="0" w:space="0" w:color="auto"/>
        <w:right w:val="none" w:sz="0" w:space="0" w:color="auto"/>
      </w:divBdr>
    </w:div>
    <w:div w:id="446509867">
      <w:bodyDiv w:val="1"/>
      <w:marLeft w:val="0"/>
      <w:marRight w:val="0"/>
      <w:marTop w:val="0"/>
      <w:marBottom w:val="0"/>
      <w:divBdr>
        <w:top w:val="none" w:sz="0" w:space="0" w:color="auto"/>
        <w:left w:val="none" w:sz="0" w:space="0" w:color="auto"/>
        <w:bottom w:val="none" w:sz="0" w:space="0" w:color="auto"/>
        <w:right w:val="none" w:sz="0" w:space="0" w:color="auto"/>
      </w:divBdr>
    </w:div>
    <w:div w:id="461652265">
      <w:bodyDiv w:val="1"/>
      <w:marLeft w:val="0"/>
      <w:marRight w:val="0"/>
      <w:marTop w:val="0"/>
      <w:marBottom w:val="0"/>
      <w:divBdr>
        <w:top w:val="none" w:sz="0" w:space="0" w:color="auto"/>
        <w:left w:val="none" w:sz="0" w:space="0" w:color="auto"/>
        <w:bottom w:val="none" w:sz="0" w:space="0" w:color="auto"/>
        <w:right w:val="none" w:sz="0" w:space="0" w:color="auto"/>
      </w:divBdr>
    </w:div>
    <w:div w:id="462699071">
      <w:bodyDiv w:val="1"/>
      <w:marLeft w:val="0"/>
      <w:marRight w:val="0"/>
      <w:marTop w:val="0"/>
      <w:marBottom w:val="0"/>
      <w:divBdr>
        <w:top w:val="none" w:sz="0" w:space="0" w:color="auto"/>
        <w:left w:val="none" w:sz="0" w:space="0" w:color="auto"/>
        <w:bottom w:val="none" w:sz="0" w:space="0" w:color="auto"/>
        <w:right w:val="none" w:sz="0" w:space="0" w:color="auto"/>
      </w:divBdr>
    </w:div>
    <w:div w:id="466439626">
      <w:bodyDiv w:val="1"/>
      <w:marLeft w:val="0"/>
      <w:marRight w:val="0"/>
      <w:marTop w:val="0"/>
      <w:marBottom w:val="0"/>
      <w:divBdr>
        <w:top w:val="none" w:sz="0" w:space="0" w:color="auto"/>
        <w:left w:val="none" w:sz="0" w:space="0" w:color="auto"/>
        <w:bottom w:val="none" w:sz="0" w:space="0" w:color="auto"/>
        <w:right w:val="none" w:sz="0" w:space="0" w:color="auto"/>
      </w:divBdr>
    </w:div>
    <w:div w:id="466508530">
      <w:bodyDiv w:val="1"/>
      <w:marLeft w:val="0"/>
      <w:marRight w:val="0"/>
      <w:marTop w:val="0"/>
      <w:marBottom w:val="0"/>
      <w:divBdr>
        <w:top w:val="none" w:sz="0" w:space="0" w:color="auto"/>
        <w:left w:val="none" w:sz="0" w:space="0" w:color="auto"/>
        <w:bottom w:val="none" w:sz="0" w:space="0" w:color="auto"/>
        <w:right w:val="none" w:sz="0" w:space="0" w:color="auto"/>
      </w:divBdr>
    </w:div>
    <w:div w:id="467212399">
      <w:bodyDiv w:val="1"/>
      <w:marLeft w:val="0"/>
      <w:marRight w:val="0"/>
      <w:marTop w:val="0"/>
      <w:marBottom w:val="0"/>
      <w:divBdr>
        <w:top w:val="none" w:sz="0" w:space="0" w:color="auto"/>
        <w:left w:val="none" w:sz="0" w:space="0" w:color="auto"/>
        <w:bottom w:val="none" w:sz="0" w:space="0" w:color="auto"/>
        <w:right w:val="none" w:sz="0" w:space="0" w:color="auto"/>
      </w:divBdr>
    </w:div>
    <w:div w:id="487594678">
      <w:bodyDiv w:val="1"/>
      <w:marLeft w:val="0"/>
      <w:marRight w:val="0"/>
      <w:marTop w:val="0"/>
      <w:marBottom w:val="0"/>
      <w:divBdr>
        <w:top w:val="none" w:sz="0" w:space="0" w:color="auto"/>
        <w:left w:val="none" w:sz="0" w:space="0" w:color="auto"/>
        <w:bottom w:val="none" w:sz="0" w:space="0" w:color="auto"/>
        <w:right w:val="none" w:sz="0" w:space="0" w:color="auto"/>
      </w:divBdr>
    </w:div>
    <w:div w:id="500893795">
      <w:bodyDiv w:val="1"/>
      <w:marLeft w:val="0"/>
      <w:marRight w:val="0"/>
      <w:marTop w:val="0"/>
      <w:marBottom w:val="0"/>
      <w:divBdr>
        <w:top w:val="none" w:sz="0" w:space="0" w:color="auto"/>
        <w:left w:val="none" w:sz="0" w:space="0" w:color="auto"/>
        <w:bottom w:val="none" w:sz="0" w:space="0" w:color="auto"/>
        <w:right w:val="none" w:sz="0" w:space="0" w:color="auto"/>
      </w:divBdr>
    </w:div>
    <w:div w:id="512695271">
      <w:bodyDiv w:val="1"/>
      <w:marLeft w:val="0"/>
      <w:marRight w:val="0"/>
      <w:marTop w:val="0"/>
      <w:marBottom w:val="0"/>
      <w:divBdr>
        <w:top w:val="none" w:sz="0" w:space="0" w:color="auto"/>
        <w:left w:val="none" w:sz="0" w:space="0" w:color="auto"/>
        <w:bottom w:val="none" w:sz="0" w:space="0" w:color="auto"/>
        <w:right w:val="none" w:sz="0" w:space="0" w:color="auto"/>
      </w:divBdr>
    </w:div>
    <w:div w:id="525562833">
      <w:bodyDiv w:val="1"/>
      <w:marLeft w:val="0"/>
      <w:marRight w:val="0"/>
      <w:marTop w:val="0"/>
      <w:marBottom w:val="0"/>
      <w:divBdr>
        <w:top w:val="none" w:sz="0" w:space="0" w:color="auto"/>
        <w:left w:val="none" w:sz="0" w:space="0" w:color="auto"/>
        <w:bottom w:val="none" w:sz="0" w:space="0" w:color="auto"/>
        <w:right w:val="none" w:sz="0" w:space="0" w:color="auto"/>
      </w:divBdr>
    </w:div>
    <w:div w:id="530143735">
      <w:bodyDiv w:val="1"/>
      <w:marLeft w:val="0"/>
      <w:marRight w:val="0"/>
      <w:marTop w:val="0"/>
      <w:marBottom w:val="0"/>
      <w:divBdr>
        <w:top w:val="none" w:sz="0" w:space="0" w:color="auto"/>
        <w:left w:val="none" w:sz="0" w:space="0" w:color="auto"/>
        <w:bottom w:val="none" w:sz="0" w:space="0" w:color="auto"/>
        <w:right w:val="none" w:sz="0" w:space="0" w:color="auto"/>
      </w:divBdr>
    </w:div>
    <w:div w:id="538587283">
      <w:bodyDiv w:val="1"/>
      <w:marLeft w:val="0"/>
      <w:marRight w:val="0"/>
      <w:marTop w:val="0"/>
      <w:marBottom w:val="0"/>
      <w:divBdr>
        <w:top w:val="none" w:sz="0" w:space="0" w:color="auto"/>
        <w:left w:val="none" w:sz="0" w:space="0" w:color="auto"/>
        <w:bottom w:val="none" w:sz="0" w:space="0" w:color="auto"/>
        <w:right w:val="none" w:sz="0" w:space="0" w:color="auto"/>
      </w:divBdr>
    </w:div>
    <w:div w:id="560990357">
      <w:bodyDiv w:val="1"/>
      <w:marLeft w:val="0"/>
      <w:marRight w:val="0"/>
      <w:marTop w:val="0"/>
      <w:marBottom w:val="0"/>
      <w:divBdr>
        <w:top w:val="none" w:sz="0" w:space="0" w:color="auto"/>
        <w:left w:val="none" w:sz="0" w:space="0" w:color="auto"/>
        <w:bottom w:val="none" w:sz="0" w:space="0" w:color="auto"/>
        <w:right w:val="none" w:sz="0" w:space="0" w:color="auto"/>
      </w:divBdr>
    </w:div>
    <w:div w:id="572159637">
      <w:bodyDiv w:val="1"/>
      <w:marLeft w:val="0"/>
      <w:marRight w:val="0"/>
      <w:marTop w:val="0"/>
      <w:marBottom w:val="0"/>
      <w:divBdr>
        <w:top w:val="none" w:sz="0" w:space="0" w:color="auto"/>
        <w:left w:val="none" w:sz="0" w:space="0" w:color="auto"/>
        <w:bottom w:val="none" w:sz="0" w:space="0" w:color="auto"/>
        <w:right w:val="none" w:sz="0" w:space="0" w:color="auto"/>
      </w:divBdr>
    </w:div>
    <w:div w:id="574436018">
      <w:bodyDiv w:val="1"/>
      <w:marLeft w:val="0"/>
      <w:marRight w:val="0"/>
      <w:marTop w:val="0"/>
      <w:marBottom w:val="0"/>
      <w:divBdr>
        <w:top w:val="none" w:sz="0" w:space="0" w:color="auto"/>
        <w:left w:val="none" w:sz="0" w:space="0" w:color="auto"/>
        <w:bottom w:val="none" w:sz="0" w:space="0" w:color="auto"/>
        <w:right w:val="none" w:sz="0" w:space="0" w:color="auto"/>
      </w:divBdr>
    </w:div>
    <w:div w:id="598417435">
      <w:bodyDiv w:val="1"/>
      <w:marLeft w:val="0"/>
      <w:marRight w:val="0"/>
      <w:marTop w:val="0"/>
      <w:marBottom w:val="0"/>
      <w:divBdr>
        <w:top w:val="none" w:sz="0" w:space="0" w:color="auto"/>
        <w:left w:val="none" w:sz="0" w:space="0" w:color="auto"/>
        <w:bottom w:val="none" w:sz="0" w:space="0" w:color="auto"/>
        <w:right w:val="none" w:sz="0" w:space="0" w:color="auto"/>
      </w:divBdr>
    </w:div>
    <w:div w:id="600457301">
      <w:bodyDiv w:val="1"/>
      <w:marLeft w:val="0"/>
      <w:marRight w:val="0"/>
      <w:marTop w:val="0"/>
      <w:marBottom w:val="0"/>
      <w:divBdr>
        <w:top w:val="none" w:sz="0" w:space="0" w:color="auto"/>
        <w:left w:val="none" w:sz="0" w:space="0" w:color="auto"/>
        <w:bottom w:val="none" w:sz="0" w:space="0" w:color="auto"/>
        <w:right w:val="none" w:sz="0" w:space="0" w:color="auto"/>
      </w:divBdr>
    </w:div>
    <w:div w:id="606278205">
      <w:bodyDiv w:val="1"/>
      <w:marLeft w:val="0"/>
      <w:marRight w:val="0"/>
      <w:marTop w:val="0"/>
      <w:marBottom w:val="0"/>
      <w:divBdr>
        <w:top w:val="none" w:sz="0" w:space="0" w:color="auto"/>
        <w:left w:val="none" w:sz="0" w:space="0" w:color="auto"/>
        <w:bottom w:val="none" w:sz="0" w:space="0" w:color="auto"/>
        <w:right w:val="none" w:sz="0" w:space="0" w:color="auto"/>
      </w:divBdr>
    </w:div>
    <w:div w:id="609895126">
      <w:bodyDiv w:val="1"/>
      <w:marLeft w:val="0"/>
      <w:marRight w:val="0"/>
      <w:marTop w:val="0"/>
      <w:marBottom w:val="0"/>
      <w:divBdr>
        <w:top w:val="none" w:sz="0" w:space="0" w:color="auto"/>
        <w:left w:val="none" w:sz="0" w:space="0" w:color="auto"/>
        <w:bottom w:val="none" w:sz="0" w:space="0" w:color="auto"/>
        <w:right w:val="none" w:sz="0" w:space="0" w:color="auto"/>
      </w:divBdr>
    </w:div>
    <w:div w:id="614410274">
      <w:bodyDiv w:val="1"/>
      <w:marLeft w:val="0"/>
      <w:marRight w:val="0"/>
      <w:marTop w:val="0"/>
      <w:marBottom w:val="0"/>
      <w:divBdr>
        <w:top w:val="none" w:sz="0" w:space="0" w:color="auto"/>
        <w:left w:val="none" w:sz="0" w:space="0" w:color="auto"/>
        <w:bottom w:val="none" w:sz="0" w:space="0" w:color="auto"/>
        <w:right w:val="none" w:sz="0" w:space="0" w:color="auto"/>
      </w:divBdr>
    </w:div>
    <w:div w:id="615213282">
      <w:bodyDiv w:val="1"/>
      <w:marLeft w:val="0"/>
      <w:marRight w:val="0"/>
      <w:marTop w:val="0"/>
      <w:marBottom w:val="0"/>
      <w:divBdr>
        <w:top w:val="none" w:sz="0" w:space="0" w:color="auto"/>
        <w:left w:val="none" w:sz="0" w:space="0" w:color="auto"/>
        <w:bottom w:val="none" w:sz="0" w:space="0" w:color="auto"/>
        <w:right w:val="none" w:sz="0" w:space="0" w:color="auto"/>
      </w:divBdr>
    </w:div>
    <w:div w:id="622730149">
      <w:bodyDiv w:val="1"/>
      <w:marLeft w:val="0"/>
      <w:marRight w:val="0"/>
      <w:marTop w:val="0"/>
      <w:marBottom w:val="0"/>
      <w:divBdr>
        <w:top w:val="none" w:sz="0" w:space="0" w:color="auto"/>
        <w:left w:val="none" w:sz="0" w:space="0" w:color="auto"/>
        <w:bottom w:val="none" w:sz="0" w:space="0" w:color="auto"/>
        <w:right w:val="none" w:sz="0" w:space="0" w:color="auto"/>
      </w:divBdr>
    </w:div>
    <w:div w:id="625936595">
      <w:bodyDiv w:val="1"/>
      <w:marLeft w:val="0"/>
      <w:marRight w:val="0"/>
      <w:marTop w:val="0"/>
      <w:marBottom w:val="0"/>
      <w:divBdr>
        <w:top w:val="none" w:sz="0" w:space="0" w:color="auto"/>
        <w:left w:val="none" w:sz="0" w:space="0" w:color="auto"/>
        <w:bottom w:val="none" w:sz="0" w:space="0" w:color="auto"/>
        <w:right w:val="none" w:sz="0" w:space="0" w:color="auto"/>
      </w:divBdr>
    </w:div>
    <w:div w:id="645624712">
      <w:bodyDiv w:val="1"/>
      <w:marLeft w:val="0"/>
      <w:marRight w:val="0"/>
      <w:marTop w:val="0"/>
      <w:marBottom w:val="0"/>
      <w:divBdr>
        <w:top w:val="none" w:sz="0" w:space="0" w:color="auto"/>
        <w:left w:val="none" w:sz="0" w:space="0" w:color="auto"/>
        <w:bottom w:val="none" w:sz="0" w:space="0" w:color="auto"/>
        <w:right w:val="none" w:sz="0" w:space="0" w:color="auto"/>
      </w:divBdr>
    </w:div>
    <w:div w:id="646276651">
      <w:bodyDiv w:val="1"/>
      <w:marLeft w:val="0"/>
      <w:marRight w:val="0"/>
      <w:marTop w:val="0"/>
      <w:marBottom w:val="0"/>
      <w:divBdr>
        <w:top w:val="none" w:sz="0" w:space="0" w:color="auto"/>
        <w:left w:val="none" w:sz="0" w:space="0" w:color="auto"/>
        <w:bottom w:val="none" w:sz="0" w:space="0" w:color="auto"/>
        <w:right w:val="none" w:sz="0" w:space="0" w:color="auto"/>
      </w:divBdr>
    </w:div>
    <w:div w:id="656228463">
      <w:bodyDiv w:val="1"/>
      <w:marLeft w:val="0"/>
      <w:marRight w:val="0"/>
      <w:marTop w:val="0"/>
      <w:marBottom w:val="0"/>
      <w:divBdr>
        <w:top w:val="none" w:sz="0" w:space="0" w:color="auto"/>
        <w:left w:val="none" w:sz="0" w:space="0" w:color="auto"/>
        <w:bottom w:val="none" w:sz="0" w:space="0" w:color="auto"/>
        <w:right w:val="none" w:sz="0" w:space="0" w:color="auto"/>
      </w:divBdr>
    </w:div>
    <w:div w:id="668022673">
      <w:bodyDiv w:val="1"/>
      <w:marLeft w:val="0"/>
      <w:marRight w:val="0"/>
      <w:marTop w:val="0"/>
      <w:marBottom w:val="0"/>
      <w:divBdr>
        <w:top w:val="none" w:sz="0" w:space="0" w:color="auto"/>
        <w:left w:val="none" w:sz="0" w:space="0" w:color="auto"/>
        <w:bottom w:val="none" w:sz="0" w:space="0" w:color="auto"/>
        <w:right w:val="none" w:sz="0" w:space="0" w:color="auto"/>
      </w:divBdr>
    </w:div>
    <w:div w:id="670984805">
      <w:bodyDiv w:val="1"/>
      <w:marLeft w:val="0"/>
      <w:marRight w:val="0"/>
      <w:marTop w:val="0"/>
      <w:marBottom w:val="0"/>
      <w:divBdr>
        <w:top w:val="none" w:sz="0" w:space="0" w:color="auto"/>
        <w:left w:val="none" w:sz="0" w:space="0" w:color="auto"/>
        <w:bottom w:val="none" w:sz="0" w:space="0" w:color="auto"/>
        <w:right w:val="none" w:sz="0" w:space="0" w:color="auto"/>
      </w:divBdr>
    </w:div>
    <w:div w:id="671488567">
      <w:bodyDiv w:val="1"/>
      <w:marLeft w:val="0"/>
      <w:marRight w:val="0"/>
      <w:marTop w:val="0"/>
      <w:marBottom w:val="0"/>
      <w:divBdr>
        <w:top w:val="none" w:sz="0" w:space="0" w:color="auto"/>
        <w:left w:val="none" w:sz="0" w:space="0" w:color="auto"/>
        <w:bottom w:val="none" w:sz="0" w:space="0" w:color="auto"/>
        <w:right w:val="none" w:sz="0" w:space="0" w:color="auto"/>
      </w:divBdr>
    </w:div>
    <w:div w:id="675308592">
      <w:bodyDiv w:val="1"/>
      <w:marLeft w:val="0"/>
      <w:marRight w:val="0"/>
      <w:marTop w:val="0"/>
      <w:marBottom w:val="0"/>
      <w:divBdr>
        <w:top w:val="none" w:sz="0" w:space="0" w:color="auto"/>
        <w:left w:val="none" w:sz="0" w:space="0" w:color="auto"/>
        <w:bottom w:val="none" w:sz="0" w:space="0" w:color="auto"/>
        <w:right w:val="none" w:sz="0" w:space="0" w:color="auto"/>
      </w:divBdr>
    </w:div>
    <w:div w:id="680859584">
      <w:bodyDiv w:val="1"/>
      <w:marLeft w:val="0"/>
      <w:marRight w:val="0"/>
      <w:marTop w:val="0"/>
      <w:marBottom w:val="0"/>
      <w:divBdr>
        <w:top w:val="none" w:sz="0" w:space="0" w:color="auto"/>
        <w:left w:val="none" w:sz="0" w:space="0" w:color="auto"/>
        <w:bottom w:val="none" w:sz="0" w:space="0" w:color="auto"/>
        <w:right w:val="none" w:sz="0" w:space="0" w:color="auto"/>
      </w:divBdr>
    </w:div>
    <w:div w:id="688408808">
      <w:bodyDiv w:val="1"/>
      <w:marLeft w:val="0"/>
      <w:marRight w:val="0"/>
      <w:marTop w:val="0"/>
      <w:marBottom w:val="0"/>
      <w:divBdr>
        <w:top w:val="none" w:sz="0" w:space="0" w:color="auto"/>
        <w:left w:val="none" w:sz="0" w:space="0" w:color="auto"/>
        <w:bottom w:val="none" w:sz="0" w:space="0" w:color="auto"/>
        <w:right w:val="none" w:sz="0" w:space="0" w:color="auto"/>
      </w:divBdr>
    </w:div>
    <w:div w:id="697244730">
      <w:bodyDiv w:val="1"/>
      <w:marLeft w:val="0"/>
      <w:marRight w:val="0"/>
      <w:marTop w:val="0"/>
      <w:marBottom w:val="0"/>
      <w:divBdr>
        <w:top w:val="none" w:sz="0" w:space="0" w:color="auto"/>
        <w:left w:val="none" w:sz="0" w:space="0" w:color="auto"/>
        <w:bottom w:val="none" w:sz="0" w:space="0" w:color="auto"/>
        <w:right w:val="none" w:sz="0" w:space="0" w:color="auto"/>
      </w:divBdr>
    </w:div>
    <w:div w:id="697466329">
      <w:bodyDiv w:val="1"/>
      <w:marLeft w:val="0"/>
      <w:marRight w:val="0"/>
      <w:marTop w:val="0"/>
      <w:marBottom w:val="0"/>
      <w:divBdr>
        <w:top w:val="none" w:sz="0" w:space="0" w:color="auto"/>
        <w:left w:val="none" w:sz="0" w:space="0" w:color="auto"/>
        <w:bottom w:val="none" w:sz="0" w:space="0" w:color="auto"/>
        <w:right w:val="none" w:sz="0" w:space="0" w:color="auto"/>
      </w:divBdr>
    </w:div>
    <w:div w:id="705563268">
      <w:bodyDiv w:val="1"/>
      <w:marLeft w:val="0"/>
      <w:marRight w:val="0"/>
      <w:marTop w:val="0"/>
      <w:marBottom w:val="0"/>
      <w:divBdr>
        <w:top w:val="none" w:sz="0" w:space="0" w:color="auto"/>
        <w:left w:val="none" w:sz="0" w:space="0" w:color="auto"/>
        <w:bottom w:val="none" w:sz="0" w:space="0" w:color="auto"/>
        <w:right w:val="none" w:sz="0" w:space="0" w:color="auto"/>
      </w:divBdr>
    </w:div>
    <w:div w:id="706104151">
      <w:bodyDiv w:val="1"/>
      <w:marLeft w:val="0"/>
      <w:marRight w:val="0"/>
      <w:marTop w:val="0"/>
      <w:marBottom w:val="0"/>
      <w:divBdr>
        <w:top w:val="none" w:sz="0" w:space="0" w:color="auto"/>
        <w:left w:val="none" w:sz="0" w:space="0" w:color="auto"/>
        <w:bottom w:val="none" w:sz="0" w:space="0" w:color="auto"/>
        <w:right w:val="none" w:sz="0" w:space="0" w:color="auto"/>
      </w:divBdr>
    </w:div>
    <w:div w:id="710500870">
      <w:bodyDiv w:val="1"/>
      <w:marLeft w:val="0"/>
      <w:marRight w:val="0"/>
      <w:marTop w:val="0"/>
      <w:marBottom w:val="0"/>
      <w:divBdr>
        <w:top w:val="none" w:sz="0" w:space="0" w:color="auto"/>
        <w:left w:val="none" w:sz="0" w:space="0" w:color="auto"/>
        <w:bottom w:val="none" w:sz="0" w:space="0" w:color="auto"/>
        <w:right w:val="none" w:sz="0" w:space="0" w:color="auto"/>
      </w:divBdr>
    </w:div>
    <w:div w:id="724723960">
      <w:bodyDiv w:val="1"/>
      <w:marLeft w:val="0"/>
      <w:marRight w:val="0"/>
      <w:marTop w:val="0"/>
      <w:marBottom w:val="0"/>
      <w:divBdr>
        <w:top w:val="none" w:sz="0" w:space="0" w:color="auto"/>
        <w:left w:val="none" w:sz="0" w:space="0" w:color="auto"/>
        <w:bottom w:val="none" w:sz="0" w:space="0" w:color="auto"/>
        <w:right w:val="none" w:sz="0" w:space="0" w:color="auto"/>
      </w:divBdr>
    </w:div>
    <w:div w:id="725878628">
      <w:bodyDiv w:val="1"/>
      <w:marLeft w:val="0"/>
      <w:marRight w:val="0"/>
      <w:marTop w:val="0"/>
      <w:marBottom w:val="0"/>
      <w:divBdr>
        <w:top w:val="none" w:sz="0" w:space="0" w:color="auto"/>
        <w:left w:val="none" w:sz="0" w:space="0" w:color="auto"/>
        <w:bottom w:val="none" w:sz="0" w:space="0" w:color="auto"/>
        <w:right w:val="none" w:sz="0" w:space="0" w:color="auto"/>
      </w:divBdr>
    </w:div>
    <w:div w:id="735401355">
      <w:bodyDiv w:val="1"/>
      <w:marLeft w:val="0"/>
      <w:marRight w:val="0"/>
      <w:marTop w:val="0"/>
      <w:marBottom w:val="0"/>
      <w:divBdr>
        <w:top w:val="none" w:sz="0" w:space="0" w:color="auto"/>
        <w:left w:val="none" w:sz="0" w:space="0" w:color="auto"/>
        <w:bottom w:val="none" w:sz="0" w:space="0" w:color="auto"/>
        <w:right w:val="none" w:sz="0" w:space="0" w:color="auto"/>
      </w:divBdr>
    </w:div>
    <w:div w:id="735737174">
      <w:bodyDiv w:val="1"/>
      <w:marLeft w:val="0"/>
      <w:marRight w:val="0"/>
      <w:marTop w:val="0"/>
      <w:marBottom w:val="0"/>
      <w:divBdr>
        <w:top w:val="none" w:sz="0" w:space="0" w:color="auto"/>
        <w:left w:val="none" w:sz="0" w:space="0" w:color="auto"/>
        <w:bottom w:val="none" w:sz="0" w:space="0" w:color="auto"/>
        <w:right w:val="none" w:sz="0" w:space="0" w:color="auto"/>
      </w:divBdr>
    </w:div>
    <w:div w:id="752974501">
      <w:bodyDiv w:val="1"/>
      <w:marLeft w:val="0"/>
      <w:marRight w:val="0"/>
      <w:marTop w:val="0"/>
      <w:marBottom w:val="0"/>
      <w:divBdr>
        <w:top w:val="none" w:sz="0" w:space="0" w:color="auto"/>
        <w:left w:val="none" w:sz="0" w:space="0" w:color="auto"/>
        <w:bottom w:val="none" w:sz="0" w:space="0" w:color="auto"/>
        <w:right w:val="none" w:sz="0" w:space="0" w:color="auto"/>
      </w:divBdr>
    </w:div>
    <w:div w:id="757100558">
      <w:bodyDiv w:val="1"/>
      <w:marLeft w:val="0"/>
      <w:marRight w:val="0"/>
      <w:marTop w:val="0"/>
      <w:marBottom w:val="0"/>
      <w:divBdr>
        <w:top w:val="none" w:sz="0" w:space="0" w:color="auto"/>
        <w:left w:val="none" w:sz="0" w:space="0" w:color="auto"/>
        <w:bottom w:val="none" w:sz="0" w:space="0" w:color="auto"/>
        <w:right w:val="none" w:sz="0" w:space="0" w:color="auto"/>
      </w:divBdr>
    </w:div>
    <w:div w:id="764420933">
      <w:bodyDiv w:val="1"/>
      <w:marLeft w:val="0"/>
      <w:marRight w:val="0"/>
      <w:marTop w:val="0"/>
      <w:marBottom w:val="0"/>
      <w:divBdr>
        <w:top w:val="none" w:sz="0" w:space="0" w:color="auto"/>
        <w:left w:val="none" w:sz="0" w:space="0" w:color="auto"/>
        <w:bottom w:val="none" w:sz="0" w:space="0" w:color="auto"/>
        <w:right w:val="none" w:sz="0" w:space="0" w:color="auto"/>
      </w:divBdr>
    </w:div>
    <w:div w:id="769743593">
      <w:bodyDiv w:val="1"/>
      <w:marLeft w:val="0"/>
      <w:marRight w:val="0"/>
      <w:marTop w:val="0"/>
      <w:marBottom w:val="0"/>
      <w:divBdr>
        <w:top w:val="none" w:sz="0" w:space="0" w:color="auto"/>
        <w:left w:val="none" w:sz="0" w:space="0" w:color="auto"/>
        <w:bottom w:val="none" w:sz="0" w:space="0" w:color="auto"/>
        <w:right w:val="none" w:sz="0" w:space="0" w:color="auto"/>
      </w:divBdr>
    </w:div>
    <w:div w:id="773668753">
      <w:bodyDiv w:val="1"/>
      <w:marLeft w:val="0"/>
      <w:marRight w:val="0"/>
      <w:marTop w:val="0"/>
      <w:marBottom w:val="0"/>
      <w:divBdr>
        <w:top w:val="none" w:sz="0" w:space="0" w:color="auto"/>
        <w:left w:val="none" w:sz="0" w:space="0" w:color="auto"/>
        <w:bottom w:val="none" w:sz="0" w:space="0" w:color="auto"/>
        <w:right w:val="none" w:sz="0" w:space="0" w:color="auto"/>
      </w:divBdr>
    </w:div>
    <w:div w:id="781922748">
      <w:bodyDiv w:val="1"/>
      <w:marLeft w:val="0"/>
      <w:marRight w:val="0"/>
      <w:marTop w:val="0"/>
      <w:marBottom w:val="0"/>
      <w:divBdr>
        <w:top w:val="none" w:sz="0" w:space="0" w:color="auto"/>
        <w:left w:val="none" w:sz="0" w:space="0" w:color="auto"/>
        <w:bottom w:val="none" w:sz="0" w:space="0" w:color="auto"/>
        <w:right w:val="none" w:sz="0" w:space="0" w:color="auto"/>
      </w:divBdr>
    </w:div>
    <w:div w:id="784228841">
      <w:bodyDiv w:val="1"/>
      <w:marLeft w:val="0"/>
      <w:marRight w:val="0"/>
      <w:marTop w:val="0"/>
      <w:marBottom w:val="0"/>
      <w:divBdr>
        <w:top w:val="none" w:sz="0" w:space="0" w:color="auto"/>
        <w:left w:val="none" w:sz="0" w:space="0" w:color="auto"/>
        <w:bottom w:val="none" w:sz="0" w:space="0" w:color="auto"/>
        <w:right w:val="none" w:sz="0" w:space="0" w:color="auto"/>
      </w:divBdr>
    </w:div>
    <w:div w:id="790638078">
      <w:bodyDiv w:val="1"/>
      <w:marLeft w:val="0"/>
      <w:marRight w:val="0"/>
      <w:marTop w:val="0"/>
      <w:marBottom w:val="0"/>
      <w:divBdr>
        <w:top w:val="none" w:sz="0" w:space="0" w:color="auto"/>
        <w:left w:val="none" w:sz="0" w:space="0" w:color="auto"/>
        <w:bottom w:val="none" w:sz="0" w:space="0" w:color="auto"/>
        <w:right w:val="none" w:sz="0" w:space="0" w:color="auto"/>
      </w:divBdr>
    </w:div>
    <w:div w:id="792407920">
      <w:bodyDiv w:val="1"/>
      <w:marLeft w:val="0"/>
      <w:marRight w:val="0"/>
      <w:marTop w:val="0"/>
      <w:marBottom w:val="0"/>
      <w:divBdr>
        <w:top w:val="none" w:sz="0" w:space="0" w:color="auto"/>
        <w:left w:val="none" w:sz="0" w:space="0" w:color="auto"/>
        <w:bottom w:val="none" w:sz="0" w:space="0" w:color="auto"/>
        <w:right w:val="none" w:sz="0" w:space="0" w:color="auto"/>
      </w:divBdr>
    </w:div>
    <w:div w:id="801382827">
      <w:bodyDiv w:val="1"/>
      <w:marLeft w:val="0"/>
      <w:marRight w:val="0"/>
      <w:marTop w:val="0"/>
      <w:marBottom w:val="0"/>
      <w:divBdr>
        <w:top w:val="none" w:sz="0" w:space="0" w:color="auto"/>
        <w:left w:val="none" w:sz="0" w:space="0" w:color="auto"/>
        <w:bottom w:val="none" w:sz="0" w:space="0" w:color="auto"/>
        <w:right w:val="none" w:sz="0" w:space="0" w:color="auto"/>
      </w:divBdr>
    </w:div>
    <w:div w:id="809177857">
      <w:bodyDiv w:val="1"/>
      <w:marLeft w:val="0"/>
      <w:marRight w:val="0"/>
      <w:marTop w:val="0"/>
      <w:marBottom w:val="0"/>
      <w:divBdr>
        <w:top w:val="none" w:sz="0" w:space="0" w:color="auto"/>
        <w:left w:val="none" w:sz="0" w:space="0" w:color="auto"/>
        <w:bottom w:val="none" w:sz="0" w:space="0" w:color="auto"/>
        <w:right w:val="none" w:sz="0" w:space="0" w:color="auto"/>
      </w:divBdr>
    </w:div>
    <w:div w:id="812910226">
      <w:bodyDiv w:val="1"/>
      <w:marLeft w:val="0"/>
      <w:marRight w:val="0"/>
      <w:marTop w:val="0"/>
      <w:marBottom w:val="0"/>
      <w:divBdr>
        <w:top w:val="none" w:sz="0" w:space="0" w:color="auto"/>
        <w:left w:val="none" w:sz="0" w:space="0" w:color="auto"/>
        <w:bottom w:val="none" w:sz="0" w:space="0" w:color="auto"/>
        <w:right w:val="none" w:sz="0" w:space="0" w:color="auto"/>
      </w:divBdr>
    </w:div>
    <w:div w:id="813105722">
      <w:bodyDiv w:val="1"/>
      <w:marLeft w:val="0"/>
      <w:marRight w:val="0"/>
      <w:marTop w:val="0"/>
      <w:marBottom w:val="0"/>
      <w:divBdr>
        <w:top w:val="none" w:sz="0" w:space="0" w:color="auto"/>
        <w:left w:val="none" w:sz="0" w:space="0" w:color="auto"/>
        <w:bottom w:val="none" w:sz="0" w:space="0" w:color="auto"/>
        <w:right w:val="none" w:sz="0" w:space="0" w:color="auto"/>
      </w:divBdr>
    </w:div>
    <w:div w:id="814294238">
      <w:bodyDiv w:val="1"/>
      <w:marLeft w:val="0"/>
      <w:marRight w:val="0"/>
      <w:marTop w:val="0"/>
      <w:marBottom w:val="0"/>
      <w:divBdr>
        <w:top w:val="none" w:sz="0" w:space="0" w:color="auto"/>
        <w:left w:val="none" w:sz="0" w:space="0" w:color="auto"/>
        <w:bottom w:val="none" w:sz="0" w:space="0" w:color="auto"/>
        <w:right w:val="none" w:sz="0" w:space="0" w:color="auto"/>
      </w:divBdr>
    </w:div>
    <w:div w:id="823742572">
      <w:bodyDiv w:val="1"/>
      <w:marLeft w:val="0"/>
      <w:marRight w:val="0"/>
      <w:marTop w:val="0"/>
      <w:marBottom w:val="0"/>
      <w:divBdr>
        <w:top w:val="none" w:sz="0" w:space="0" w:color="auto"/>
        <w:left w:val="none" w:sz="0" w:space="0" w:color="auto"/>
        <w:bottom w:val="none" w:sz="0" w:space="0" w:color="auto"/>
        <w:right w:val="none" w:sz="0" w:space="0" w:color="auto"/>
      </w:divBdr>
    </w:div>
    <w:div w:id="840898918">
      <w:bodyDiv w:val="1"/>
      <w:marLeft w:val="0"/>
      <w:marRight w:val="0"/>
      <w:marTop w:val="0"/>
      <w:marBottom w:val="0"/>
      <w:divBdr>
        <w:top w:val="none" w:sz="0" w:space="0" w:color="auto"/>
        <w:left w:val="none" w:sz="0" w:space="0" w:color="auto"/>
        <w:bottom w:val="none" w:sz="0" w:space="0" w:color="auto"/>
        <w:right w:val="none" w:sz="0" w:space="0" w:color="auto"/>
      </w:divBdr>
    </w:div>
    <w:div w:id="843398947">
      <w:bodyDiv w:val="1"/>
      <w:marLeft w:val="0"/>
      <w:marRight w:val="0"/>
      <w:marTop w:val="0"/>
      <w:marBottom w:val="0"/>
      <w:divBdr>
        <w:top w:val="none" w:sz="0" w:space="0" w:color="auto"/>
        <w:left w:val="none" w:sz="0" w:space="0" w:color="auto"/>
        <w:bottom w:val="none" w:sz="0" w:space="0" w:color="auto"/>
        <w:right w:val="none" w:sz="0" w:space="0" w:color="auto"/>
      </w:divBdr>
    </w:div>
    <w:div w:id="847599829">
      <w:bodyDiv w:val="1"/>
      <w:marLeft w:val="0"/>
      <w:marRight w:val="0"/>
      <w:marTop w:val="0"/>
      <w:marBottom w:val="0"/>
      <w:divBdr>
        <w:top w:val="none" w:sz="0" w:space="0" w:color="auto"/>
        <w:left w:val="none" w:sz="0" w:space="0" w:color="auto"/>
        <w:bottom w:val="none" w:sz="0" w:space="0" w:color="auto"/>
        <w:right w:val="none" w:sz="0" w:space="0" w:color="auto"/>
      </w:divBdr>
    </w:div>
    <w:div w:id="853231959">
      <w:bodyDiv w:val="1"/>
      <w:marLeft w:val="0"/>
      <w:marRight w:val="0"/>
      <w:marTop w:val="0"/>
      <w:marBottom w:val="0"/>
      <w:divBdr>
        <w:top w:val="none" w:sz="0" w:space="0" w:color="auto"/>
        <w:left w:val="none" w:sz="0" w:space="0" w:color="auto"/>
        <w:bottom w:val="none" w:sz="0" w:space="0" w:color="auto"/>
        <w:right w:val="none" w:sz="0" w:space="0" w:color="auto"/>
      </w:divBdr>
    </w:div>
    <w:div w:id="861625121">
      <w:bodyDiv w:val="1"/>
      <w:marLeft w:val="0"/>
      <w:marRight w:val="0"/>
      <w:marTop w:val="0"/>
      <w:marBottom w:val="0"/>
      <w:divBdr>
        <w:top w:val="none" w:sz="0" w:space="0" w:color="auto"/>
        <w:left w:val="none" w:sz="0" w:space="0" w:color="auto"/>
        <w:bottom w:val="none" w:sz="0" w:space="0" w:color="auto"/>
        <w:right w:val="none" w:sz="0" w:space="0" w:color="auto"/>
      </w:divBdr>
    </w:div>
    <w:div w:id="868252675">
      <w:bodyDiv w:val="1"/>
      <w:marLeft w:val="0"/>
      <w:marRight w:val="0"/>
      <w:marTop w:val="0"/>
      <w:marBottom w:val="0"/>
      <w:divBdr>
        <w:top w:val="none" w:sz="0" w:space="0" w:color="auto"/>
        <w:left w:val="none" w:sz="0" w:space="0" w:color="auto"/>
        <w:bottom w:val="none" w:sz="0" w:space="0" w:color="auto"/>
        <w:right w:val="none" w:sz="0" w:space="0" w:color="auto"/>
      </w:divBdr>
    </w:div>
    <w:div w:id="889653113">
      <w:bodyDiv w:val="1"/>
      <w:marLeft w:val="0"/>
      <w:marRight w:val="0"/>
      <w:marTop w:val="0"/>
      <w:marBottom w:val="0"/>
      <w:divBdr>
        <w:top w:val="none" w:sz="0" w:space="0" w:color="auto"/>
        <w:left w:val="none" w:sz="0" w:space="0" w:color="auto"/>
        <w:bottom w:val="none" w:sz="0" w:space="0" w:color="auto"/>
        <w:right w:val="none" w:sz="0" w:space="0" w:color="auto"/>
      </w:divBdr>
    </w:div>
    <w:div w:id="904336290">
      <w:bodyDiv w:val="1"/>
      <w:marLeft w:val="0"/>
      <w:marRight w:val="0"/>
      <w:marTop w:val="0"/>
      <w:marBottom w:val="0"/>
      <w:divBdr>
        <w:top w:val="none" w:sz="0" w:space="0" w:color="auto"/>
        <w:left w:val="none" w:sz="0" w:space="0" w:color="auto"/>
        <w:bottom w:val="none" w:sz="0" w:space="0" w:color="auto"/>
        <w:right w:val="none" w:sz="0" w:space="0" w:color="auto"/>
      </w:divBdr>
    </w:div>
    <w:div w:id="904606169">
      <w:bodyDiv w:val="1"/>
      <w:marLeft w:val="0"/>
      <w:marRight w:val="0"/>
      <w:marTop w:val="0"/>
      <w:marBottom w:val="0"/>
      <w:divBdr>
        <w:top w:val="none" w:sz="0" w:space="0" w:color="auto"/>
        <w:left w:val="none" w:sz="0" w:space="0" w:color="auto"/>
        <w:bottom w:val="none" w:sz="0" w:space="0" w:color="auto"/>
        <w:right w:val="none" w:sz="0" w:space="0" w:color="auto"/>
      </w:divBdr>
    </w:div>
    <w:div w:id="918758432">
      <w:bodyDiv w:val="1"/>
      <w:marLeft w:val="0"/>
      <w:marRight w:val="0"/>
      <w:marTop w:val="0"/>
      <w:marBottom w:val="0"/>
      <w:divBdr>
        <w:top w:val="none" w:sz="0" w:space="0" w:color="auto"/>
        <w:left w:val="none" w:sz="0" w:space="0" w:color="auto"/>
        <w:bottom w:val="none" w:sz="0" w:space="0" w:color="auto"/>
        <w:right w:val="none" w:sz="0" w:space="0" w:color="auto"/>
      </w:divBdr>
    </w:div>
    <w:div w:id="922374687">
      <w:bodyDiv w:val="1"/>
      <w:marLeft w:val="0"/>
      <w:marRight w:val="0"/>
      <w:marTop w:val="0"/>
      <w:marBottom w:val="0"/>
      <w:divBdr>
        <w:top w:val="none" w:sz="0" w:space="0" w:color="auto"/>
        <w:left w:val="none" w:sz="0" w:space="0" w:color="auto"/>
        <w:bottom w:val="none" w:sz="0" w:space="0" w:color="auto"/>
        <w:right w:val="none" w:sz="0" w:space="0" w:color="auto"/>
      </w:divBdr>
    </w:div>
    <w:div w:id="939218918">
      <w:bodyDiv w:val="1"/>
      <w:marLeft w:val="0"/>
      <w:marRight w:val="0"/>
      <w:marTop w:val="0"/>
      <w:marBottom w:val="0"/>
      <w:divBdr>
        <w:top w:val="none" w:sz="0" w:space="0" w:color="auto"/>
        <w:left w:val="none" w:sz="0" w:space="0" w:color="auto"/>
        <w:bottom w:val="none" w:sz="0" w:space="0" w:color="auto"/>
        <w:right w:val="none" w:sz="0" w:space="0" w:color="auto"/>
      </w:divBdr>
    </w:div>
    <w:div w:id="940071336">
      <w:bodyDiv w:val="1"/>
      <w:marLeft w:val="0"/>
      <w:marRight w:val="0"/>
      <w:marTop w:val="0"/>
      <w:marBottom w:val="0"/>
      <w:divBdr>
        <w:top w:val="none" w:sz="0" w:space="0" w:color="auto"/>
        <w:left w:val="none" w:sz="0" w:space="0" w:color="auto"/>
        <w:bottom w:val="none" w:sz="0" w:space="0" w:color="auto"/>
        <w:right w:val="none" w:sz="0" w:space="0" w:color="auto"/>
      </w:divBdr>
    </w:div>
    <w:div w:id="946080371">
      <w:bodyDiv w:val="1"/>
      <w:marLeft w:val="0"/>
      <w:marRight w:val="0"/>
      <w:marTop w:val="0"/>
      <w:marBottom w:val="0"/>
      <w:divBdr>
        <w:top w:val="none" w:sz="0" w:space="0" w:color="auto"/>
        <w:left w:val="none" w:sz="0" w:space="0" w:color="auto"/>
        <w:bottom w:val="none" w:sz="0" w:space="0" w:color="auto"/>
        <w:right w:val="none" w:sz="0" w:space="0" w:color="auto"/>
      </w:divBdr>
    </w:div>
    <w:div w:id="966620990">
      <w:bodyDiv w:val="1"/>
      <w:marLeft w:val="0"/>
      <w:marRight w:val="0"/>
      <w:marTop w:val="0"/>
      <w:marBottom w:val="0"/>
      <w:divBdr>
        <w:top w:val="none" w:sz="0" w:space="0" w:color="auto"/>
        <w:left w:val="none" w:sz="0" w:space="0" w:color="auto"/>
        <w:bottom w:val="none" w:sz="0" w:space="0" w:color="auto"/>
        <w:right w:val="none" w:sz="0" w:space="0" w:color="auto"/>
      </w:divBdr>
    </w:div>
    <w:div w:id="973949631">
      <w:bodyDiv w:val="1"/>
      <w:marLeft w:val="0"/>
      <w:marRight w:val="0"/>
      <w:marTop w:val="0"/>
      <w:marBottom w:val="0"/>
      <w:divBdr>
        <w:top w:val="none" w:sz="0" w:space="0" w:color="auto"/>
        <w:left w:val="none" w:sz="0" w:space="0" w:color="auto"/>
        <w:bottom w:val="none" w:sz="0" w:space="0" w:color="auto"/>
        <w:right w:val="none" w:sz="0" w:space="0" w:color="auto"/>
      </w:divBdr>
    </w:div>
    <w:div w:id="976571049">
      <w:bodyDiv w:val="1"/>
      <w:marLeft w:val="0"/>
      <w:marRight w:val="0"/>
      <w:marTop w:val="0"/>
      <w:marBottom w:val="0"/>
      <w:divBdr>
        <w:top w:val="none" w:sz="0" w:space="0" w:color="auto"/>
        <w:left w:val="none" w:sz="0" w:space="0" w:color="auto"/>
        <w:bottom w:val="none" w:sz="0" w:space="0" w:color="auto"/>
        <w:right w:val="none" w:sz="0" w:space="0" w:color="auto"/>
      </w:divBdr>
    </w:div>
    <w:div w:id="989822078">
      <w:bodyDiv w:val="1"/>
      <w:marLeft w:val="0"/>
      <w:marRight w:val="0"/>
      <w:marTop w:val="0"/>
      <w:marBottom w:val="0"/>
      <w:divBdr>
        <w:top w:val="none" w:sz="0" w:space="0" w:color="auto"/>
        <w:left w:val="none" w:sz="0" w:space="0" w:color="auto"/>
        <w:bottom w:val="none" w:sz="0" w:space="0" w:color="auto"/>
        <w:right w:val="none" w:sz="0" w:space="0" w:color="auto"/>
      </w:divBdr>
    </w:div>
    <w:div w:id="990207160">
      <w:bodyDiv w:val="1"/>
      <w:marLeft w:val="0"/>
      <w:marRight w:val="0"/>
      <w:marTop w:val="0"/>
      <w:marBottom w:val="0"/>
      <w:divBdr>
        <w:top w:val="none" w:sz="0" w:space="0" w:color="auto"/>
        <w:left w:val="none" w:sz="0" w:space="0" w:color="auto"/>
        <w:bottom w:val="none" w:sz="0" w:space="0" w:color="auto"/>
        <w:right w:val="none" w:sz="0" w:space="0" w:color="auto"/>
      </w:divBdr>
    </w:div>
    <w:div w:id="991444114">
      <w:bodyDiv w:val="1"/>
      <w:marLeft w:val="0"/>
      <w:marRight w:val="0"/>
      <w:marTop w:val="0"/>
      <w:marBottom w:val="0"/>
      <w:divBdr>
        <w:top w:val="none" w:sz="0" w:space="0" w:color="auto"/>
        <w:left w:val="none" w:sz="0" w:space="0" w:color="auto"/>
        <w:bottom w:val="none" w:sz="0" w:space="0" w:color="auto"/>
        <w:right w:val="none" w:sz="0" w:space="0" w:color="auto"/>
      </w:divBdr>
    </w:div>
    <w:div w:id="991906828">
      <w:bodyDiv w:val="1"/>
      <w:marLeft w:val="0"/>
      <w:marRight w:val="0"/>
      <w:marTop w:val="0"/>
      <w:marBottom w:val="0"/>
      <w:divBdr>
        <w:top w:val="none" w:sz="0" w:space="0" w:color="auto"/>
        <w:left w:val="none" w:sz="0" w:space="0" w:color="auto"/>
        <w:bottom w:val="none" w:sz="0" w:space="0" w:color="auto"/>
        <w:right w:val="none" w:sz="0" w:space="0" w:color="auto"/>
      </w:divBdr>
    </w:div>
    <w:div w:id="991979448">
      <w:bodyDiv w:val="1"/>
      <w:marLeft w:val="0"/>
      <w:marRight w:val="0"/>
      <w:marTop w:val="0"/>
      <w:marBottom w:val="0"/>
      <w:divBdr>
        <w:top w:val="none" w:sz="0" w:space="0" w:color="auto"/>
        <w:left w:val="none" w:sz="0" w:space="0" w:color="auto"/>
        <w:bottom w:val="none" w:sz="0" w:space="0" w:color="auto"/>
        <w:right w:val="none" w:sz="0" w:space="0" w:color="auto"/>
      </w:divBdr>
    </w:div>
    <w:div w:id="1001660556">
      <w:bodyDiv w:val="1"/>
      <w:marLeft w:val="0"/>
      <w:marRight w:val="0"/>
      <w:marTop w:val="0"/>
      <w:marBottom w:val="0"/>
      <w:divBdr>
        <w:top w:val="none" w:sz="0" w:space="0" w:color="auto"/>
        <w:left w:val="none" w:sz="0" w:space="0" w:color="auto"/>
        <w:bottom w:val="none" w:sz="0" w:space="0" w:color="auto"/>
        <w:right w:val="none" w:sz="0" w:space="0" w:color="auto"/>
      </w:divBdr>
    </w:div>
    <w:div w:id="1013336568">
      <w:bodyDiv w:val="1"/>
      <w:marLeft w:val="0"/>
      <w:marRight w:val="0"/>
      <w:marTop w:val="0"/>
      <w:marBottom w:val="0"/>
      <w:divBdr>
        <w:top w:val="none" w:sz="0" w:space="0" w:color="auto"/>
        <w:left w:val="none" w:sz="0" w:space="0" w:color="auto"/>
        <w:bottom w:val="none" w:sz="0" w:space="0" w:color="auto"/>
        <w:right w:val="none" w:sz="0" w:space="0" w:color="auto"/>
      </w:divBdr>
    </w:div>
    <w:div w:id="1016611426">
      <w:bodyDiv w:val="1"/>
      <w:marLeft w:val="0"/>
      <w:marRight w:val="0"/>
      <w:marTop w:val="0"/>
      <w:marBottom w:val="0"/>
      <w:divBdr>
        <w:top w:val="none" w:sz="0" w:space="0" w:color="auto"/>
        <w:left w:val="none" w:sz="0" w:space="0" w:color="auto"/>
        <w:bottom w:val="none" w:sz="0" w:space="0" w:color="auto"/>
        <w:right w:val="none" w:sz="0" w:space="0" w:color="auto"/>
      </w:divBdr>
    </w:div>
    <w:div w:id="1027020773">
      <w:bodyDiv w:val="1"/>
      <w:marLeft w:val="0"/>
      <w:marRight w:val="0"/>
      <w:marTop w:val="0"/>
      <w:marBottom w:val="0"/>
      <w:divBdr>
        <w:top w:val="none" w:sz="0" w:space="0" w:color="auto"/>
        <w:left w:val="none" w:sz="0" w:space="0" w:color="auto"/>
        <w:bottom w:val="none" w:sz="0" w:space="0" w:color="auto"/>
        <w:right w:val="none" w:sz="0" w:space="0" w:color="auto"/>
      </w:divBdr>
    </w:div>
    <w:div w:id="1027024093">
      <w:bodyDiv w:val="1"/>
      <w:marLeft w:val="0"/>
      <w:marRight w:val="0"/>
      <w:marTop w:val="0"/>
      <w:marBottom w:val="0"/>
      <w:divBdr>
        <w:top w:val="none" w:sz="0" w:space="0" w:color="auto"/>
        <w:left w:val="none" w:sz="0" w:space="0" w:color="auto"/>
        <w:bottom w:val="none" w:sz="0" w:space="0" w:color="auto"/>
        <w:right w:val="none" w:sz="0" w:space="0" w:color="auto"/>
      </w:divBdr>
    </w:div>
    <w:div w:id="1027679709">
      <w:bodyDiv w:val="1"/>
      <w:marLeft w:val="0"/>
      <w:marRight w:val="0"/>
      <w:marTop w:val="0"/>
      <w:marBottom w:val="0"/>
      <w:divBdr>
        <w:top w:val="none" w:sz="0" w:space="0" w:color="auto"/>
        <w:left w:val="none" w:sz="0" w:space="0" w:color="auto"/>
        <w:bottom w:val="none" w:sz="0" w:space="0" w:color="auto"/>
        <w:right w:val="none" w:sz="0" w:space="0" w:color="auto"/>
      </w:divBdr>
    </w:div>
    <w:div w:id="1040282593">
      <w:bodyDiv w:val="1"/>
      <w:marLeft w:val="0"/>
      <w:marRight w:val="0"/>
      <w:marTop w:val="0"/>
      <w:marBottom w:val="0"/>
      <w:divBdr>
        <w:top w:val="none" w:sz="0" w:space="0" w:color="auto"/>
        <w:left w:val="none" w:sz="0" w:space="0" w:color="auto"/>
        <w:bottom w:val="none" w:sz="0" w:space="0" w:color="auto"/>
        <w:right w:val="none" w:sz="0" w:space="0" w:color="auto"/>
      </w:divBdr>
    </w:div>
    <w:div w:id="1070496512">
      <w:bodyDiv w:val="1"/>
      <w:marLeft w:val="0"/>
      <w:marRight w:val="0"/>
      <w:marTop w:val="0"/>
      <w:marBottom w:val="0"/>
      <w:divBdr>
        <w:top w:val="none" w:sz="0" w:space="0" w:color="auto"/>
        <w:left w:val="none" w:sz="0" w:space="0" w:color="auto"/>
        <w:bottom w:val="none" w:sz="0" w:space="0" w:color="auto"/>
        <w:right w:val="none" w:sz="0" w:space="0" w:color="auto"/>
      </w:divBdr>
    </w:div>
    <w:div w:id="1077750355">
      <w:bodyDiv w:val="1"/>
      <w:marLeft w:val="0"/>
      <w:marRight w:val="0"/>
      <w:marTop w:val="0"/>
      <w:marBottom w:val="0"/>
      <w:divBdr>
        <w:top w:val="none" w:sz="0" w:space="0" w:color="auto"/>
        <w:left w:val="none" w:sz="0" w:space="0" w:color="auto"/>
        <w:bottom w:val="none" w:sz="0" w:space="0" w:color="auto"/>
        <w:right w:val="none" w:sz="0" w:space="0" w:color="auto"/>
      </w:divBdr>
    </w:div>
    <w:div w:id="1082603371">
      <w:bodyDiv w:val="1"/>
      <w:marLeft w:val="0"/>
      <w:marRight w:val="0"/>
      <w:marTop w:val="0"/>
      <w:marBottom w:val="0"/>
      <w:divBdr>
        <w:top w:val="none" w:sz="0" w:space="0" w:color="auto"/>
        <w:left w:val="none" w:sz="0" w:space="0" w:color="auto"/>
        <w:bottom w:val="none" w:sz="0" w:space="0" w:color="auto"/>
        <w:right w:val="none" w:sz="0" w:space="0" w:color="auto"/>
      </w:divBdr>
    </w:div>
    <w:div w:id="1083602076">
      <w:bodyDiv w:val="1"/>
      <w:marLeft w:val="0"/>
      <w:marRight w:val="0"/>
      <w:marTop w:val="0"/>
      <w:marBottom w:val="0"/>
      <w:divBdr>
        <w:top w:val="none" w:sz="0" w:space="0" w:color="auto"/>
        <w:left w:val="none" w:sz="0" w:space="0" w:color="auto"/>
        <w:bottom w:val="none" w:sz="0" w:space="0" w:color="auto"/>
        <w:right w:val="none" w:sz="0" w:space="0" w:color="auto"/>
      </w:divBdr>
    </w:div>
    <w:div w:id="1083918791">
      <w:bodyDiv w:val="1"/>
      <w:marLeft w:val="0"/>
      <w:marRight w:val="0"/>
      <w:marTop w:val="0"/>
      <w:marBottom w:val="0"/>
      <w:divBdr>
        <w:top w:val="none" w:sz="0" w:space="0" w:color="auto"/>
        <w:left w:val="none" w:sz="0" w:space="0" w:color="auto"/>
        <w:bottom w:val="none" w:sz="0" w:space="0" w:color="auto"/>
        <w:right w:val="none" w:sz="0" w:space="0" w:color="auto"/>
      </w:divBdr>
    </w:div>
    <w:div w:id="1099763190">
      <w:bodyDiv w:val="1"/>
      <w:marLeft w:val="0"/>
      <w:marRight w:val="0"/>
      <w:marTop w:val="0"/>
      <w:marBottom w:val="0"/>
      <w:divBdr>
        <w:top w:val="none" w:sz="0" w:space="0" w:color="auto"/>
        <w:left w:val="none" w:sz="0" w:space="0" w:color="auto"/>
        <w:bottom w:val="none" w:sz="0" w:space="0" w:color="auto"/>
        <w:right w:val="none" w:sz="0" w:space="0" w:color="auto"/>
      </w:divBdr>
    </w:div>
    <w:div w:id="1105804709">
      <w:bodyDiv w:val="1"/>
      <w:marLeft w:val="0"/>
      <w:marRight w:val="0"/>
      <w:marTop w:val="0"/>
      <w:marBottom w:val="0"/>
      <w:divBdr>
        <w:top w:val="none" w:sz="0" w:space="0" w:color="auto"/>
        <w:left w:val="none" w:sz="0" w:space="0" w:color="auto"/>
        <w:bottom w:val="none" w:sz="0" w:space="0" w:color="auto"/>
        <w:right w:val="none" w:sz="0" w:space="0" w:color="auto"/>
      </w:divBdr>
    </w:div>
    <w:div w:id="1107115367">
      <w:bodyDiv w:val="1"/>
      <w:marLeft w:val="0"/>
      <w:marRight w:val="0"/>
      <w:marTop w:val="0"/>
      <w:marBottom w:val="0"/>
      <w:divBdr>
        <w:top w:val="none" w:sz="0" w:space="0" w:color="auto"/>
        <w:left w:val="none" w:sz="0" w:space="0" w:color="auto"/>
        <w:bottom w:val="none" w:sz="0" w:space="0" w:color="auto"/>
        <w:right w:val="none" w:sz="0" w:space="0" w:color="auto"/>
      </w:divBdr>
    </w:div>
    <w:div w:id="1114789347">
      <w:bodyDiv w:val="1"/>
      <w:marLeft w:val="0"/>
      <w:marRight w:val="0"/>
      <w:marTop w:val="0"/>
      <w:marBottom w:val="0"/>
      <w:divBdr>
        <w:top w:val="none" w:sz="0" w:space="0" w:color="auto"/>
        <w:left w:val="none" w:sz="0" w:space="0" w:color="auto"/>
        <w:bottom w:val="none" w:sz="0" w:space="0" w:color="auto"/>
        <w:right w:val="none" w:sz="0" w:space="0" w:color="auto"/>
      </w:divBdr>
    </w:div>
    <w:div w:id="1119492319">
      <w:bodyDiv w:val="1"/>
      <w:marLeft w:val="0"/>
      <w:marRight w:val="0"/>
      <w:marTop w:val="0"/>
      <w:marBottom w:val="0"/>
      <w:divBdr>
        <w:top w:val="none" w:sz="0" w:space="0" w:color="auto"/>
        <w:left w:val="none" w:sz="0" w:space="0" w:color="auto"/>
        <w:bottom w:val="none" w:sz="0" w:space="0" w:color="auto"/>
        <w:right w:val="none" w:sz="0" w:space="0" w:color="auto"/>
      </w:divBdr>
    </w:div>
    <w:div w:id="1119880895">
      <w:bodyDiv w:val="1"/>
      <w:marLeft w:val="0"/>
      <w:marRight w:val="0"/>
      <w:marTop w:val="0"/>
      <w:marBottom w:val="0"/>
      <w:divBdr>
        <w:top w:val="none" w:sz="0" w:space="0" w:color="auto"/>
        <w:left w:val="none" w:sz="0" w:space="0" w:color="auto"/>
        <w:bottom w:val="none" w:sz="0" w:space="0" w:color="auto"/>
        <w:right w:val="none" w:sz="0" w:space="0" w:color="auto"/>
      </w:divBdr>
    </w:div>
    <w:div w:id="1124929648">
      <w:bodyDiv w:val="1"/>
      <w:marLeft w:val="0"/>
      <w:marRight w:val="0"/>
      <w:marTop w:val="0"/>
      <w:marBottom w:val="0"/>
      <w:divBdr>
        <w:top w:val="none" w:sz="0" w:space="0" w:color="auto"/>
        <w:left w:val="none" w:sz="0" w:space="0" w:color="auto"/>
        <w:bottom w:val="none" w:sz="0" w:space="0" w:color="auto"/>
        <w:right w:val="none" w:sz="0" w:space="0" w:color="auto"/>
      </w:divBdr>
    </w:div>
    <w:div w:id="1127968076">
      <w:bodyDiv w:val="1"/>
      <w:marLeft w:val="0"/>
      <w:marRight w:val="0"/>
      <w:marTop w:val="0"/>
      <w:marBottom w:val="0"/>
      <w:divBdr>
        <w:top w:val="none" w:sz="0" w:space="0" w:color="auto"/>
        <w:left w:val="none" w:sz="0" w:space="0" w:color="auto"/>
        <w:bottom w:val="none" w:sz="0" w:space="0" w:color="auto"/>
        <w:right w:val="none" w:sz="0" w:space="0" w:color="auto"/>
      </w:divBdr>
    </w:div>
    <w:div w:id="1138184856">
      <w:bodyDiv w:val="1"/>
      <w:marLeft w:val="0"/>
      <w:marRight w:val="0"/>
      <w:marTop w:val="0"/>
      <w:marBottom w:val="0"/>
      <w:divBdr>
        <w:top w:val="none" w:sz="0" w:space="0" w:color="auto"/>
        <w:left w:val="none" w:sz="0" w:space="0" w:color="auto"/>
        <w:bottom w:val="none" w:sz="0" w:space="0" w:color="auto"/>
        <w:right w:val="none" w:sz="0" w:space="0" w:color="auto"/>
      </w:divBdr>
    </w:div>
    <w:div w:id="1142961311">
      <w:bodyDiv w:val="1"/>
      <w:marLeft w:val="0"/>
      <w:marRight w:val="0"/>
      <w:marTop w:val="0"/>
      <w:marBottom w:val="0"/>
      <w:divBdr>
        <w:top w:val="none" w:sz="0" w:space="0" w:color="auto"/>
        <w:left w:val="none" w:sz="0" w:space="0" w:color="auto"/>
        <w:bottom w:val="none" w:sz="0" w:space="0" w:color="auto"/>
        <w:right w:val="none" w:sz="0" w:space="0" w:color="auto"/>
      </w:divBdr>
    </w:div>
    <w:div w:id="1147164516">
      <w:bodyDiv w:val="1"/>
      <w:marLeft w:val="0"/>
      <w:marRight w:val="0"/>
      <w:marTop w:val="0"/>
      <w:marBottom w:val="0"/>
      <w:divBdr>
        <w:top w:val="none" w:sz="0" w:space="0" w:color="auto"/>
        <w:left w:val="none" w:sz="0" w:space="0" w:color="auto"/>
        <w:bottom w:val="none" w:sz="0" w:space="0" w:color="auto"/>
        <w:right w:val="none" w:sz="0" w:space="0" w:color="auto"/>
      </w:divBdr>
    </w:div>
    <w:div w:id="1151631274">
      <w:bodyDiv w:val="1"/>
      <w:marLeft w:val="0"/>
      <w:marRight w:val="0"/>
      <w:marTop w:val="0"/>
      <w:marBottom w:val="0"/>
      <w:divBdr>
        <w:top w:val="none" w:sz="0" w:space="0" w:color="auto"/>
        <w:left w:val="none" w:sz="0" w:space="0" w:color="auto"/>
        <w:bottom w:val="none" w:sz="0" w:space="0" w:color="auto"/>
        <w:right w:val="none" w:sz="0" w:space="0" w:color="auto"/>
      </w:divBdr>
    </w:div>
    <w:div w:id="1152255534">
      <w:bodyDiv w:val="1"/>
      <w:marLeft w:val="0"/>
      <w:marRight w:val="0"/>
      <w:marTop w:val="0"/>
      <w:marBottom w:val="0"/>
      <w:divBdr>
        <w:top w:val="none" w:sz="0" w:space="0" w:color="auto"/>
        <w:left w:val="none" w:sz="0" w:space="0" w:color="auto"/>
        <w:bottom w:val="none" w:sz="0" w:space="0" w:color="auto"/>
        <w:right w:val="none" w:sz="0" w:space="0" w:color="auto"/>
      </w:divBdr>
    </w:div>
    <w:div w:id="1157114393">
      <w:bodyDiv w:val="1"/>
      <w:marLeft w:val="0"/>
      <w:marRight w:val="0"/>
      <w:marTop w:val="0"/>
      <w:marBottom w:val="0"/>
      <w:divBdr>
        <w:top w:val="none" w:sz="0" w:space="0" w:color="auto"/>
        <w:left w:val="none" w:sz="0" w:space="0" w:color="auto"/>
        <w:bottom w:val="none" w:sz="0" w:space="0" w:color="auto"/>
        <w:right w:val="none" w:sz="0" w:space="0" w:color="auto"/>
      </w:divBdr>
    </w:div>
    <w:div w:id="1159537256">
      <w:bodyDiv w:val="1"/>
      <w:marLeft w:val="0"/>
      <w:marRight w:val="0"/>
      <w:marTop w:val="0"/>
      <w:marBottom w:val="0"/>
      <w:divBdr>
        <w:top w:val="none" w:sz="0" w:space="0" w:color="auto"/>
        <w:left w:val="none" w:sz="0" w:space="0" w:color="auto"/>
        <w:bottom w:val="none" w:sz="0" w:space="0" w:color="auto"/>
        <w:right w:val="none" w:sz="0" w:space="0" w:color="auto"/>
      </w:divBdr>
    </w:div>
    <w:div w:id="1162626649">
      <w:bodyDiv w:val="1"/>
      <w:marLeft w:val="0"/>
      <w:marRight w:val="0"/>
      <w:marTop w:val="0"/>
      <w:marBottom w:val="0"/>
      <w:divBdr>
        <w:top w:val="none" w:sz="0" w:space="0" w:color="auto"/>
        <w:left w:val="none" w:sz="0" w:space="0" w:color="auto"/>
        <w:bottom w:val="none" w:sz="0" w:space="0" w:color="auto"/>
        <w:right w:val="none" w:sz="0" w:space="0" w:color="auto"/>
      </w:divBdr>
    </w:div>
    <w:div w:id="1177188753">
      <w:bodyDiv w:val="1"/>
      <w:marLeft w:val="0"/>
      <w:marRight w:val="0"/>
      <w:marTop w:val="0"/>
      <w:marBottom w:val="0"/>
      <w:divBdr>
        <w:top w:val="none" w:sz="0" w:space="0" w:color="auto"/>
        <w:left w:val="none" w:sz="0" w:space="0" w:color="auto"/>
        <w:bottom w:val="none" w:sz="0" w:space="0" w:color="auto"/>
        <w:right w:val="none" w:sz="0" w:space="0" w:color="auto"/>
      </w:divBdr>
    </w:div>
    <w:div w:id="1183207070">
      <w:bodyDiv w:val="1"/>
      <w:marLeft w:val="0"/>
      <w:marRight w:val="0"/>
      <w:marTop w:val="0"/>
      <w:marBottom w:val="0"/>
      <w:divBdr>
        <w:top w:val="none" w:sz="0" w:space="0" w:color="auto"/>
        <w:left w:val="none" w:sz="0" w:space="0" w:color="auto"/>
        <w:bottom w:val="none" w:sz="0" w:space="0" w:color="auto"/>
        <w:right w:val="none" w:sz="0" w:space="0" w:color="auto"/>
      </w:divBdr>
    </w:div>
    <w:div w:id="1183593637">
      <w:bodyDiv w:val="1"/>
      <w:marLeft w:val="0"/>
      <w:marRight w:val="0"/>
      <w:marTop w:val="0"/>
      <w:marBottom w:val="0"/>
      <w:divBdr>
        <w:top w:val="none" w:sz="0" w:space="0" w:color="auto"/>
        <w:left w:val="none" w:sz="0" w:space="0" w:color="auto"/>
        <w:bottom w:val="none" w:sz="0" w:space="0" w:color="auto"/>
        <w:right w:val="none" w:sz="0" w:space="0" w:color="auto"/>
      </w:divBdr>
    </w:div>
    <w:div w:id="1199121744">
      <w:bodyDiv w:val="1"/>
      <w:marLeft w:val="0"/>
      <w:marRight w:val="0"/>
      <w:marTop w:val="0"/>
      <w:marBottom w:val="0"/>
      <w:divBdr>
        <w:top w:val="none" w:sz="0" w:space="0" w:color="auto"/>
        <w:left w:val="none" w:sz="0" w:space="0" w:color="auto"/>
        <w:bottom w:val="none" w:sz="0" w:space="0" w:color="auto"/>
        <w:right w:val="none" w:sz="0" w:space="0" w:color="auto"/>
      </w:divBdr>
    </w:div>
    <w:div w:id="1214850119">
      <w:bodyDiv w:val="1"/>
      <w:marLeft w:val="0"/>
      <w:marRight w:val="0"/>
      <w:marTop w:val="0"/>
      <w:marBottom w:val="0"/>
      <w:divBdr>
        <w:top w:val="none" w:sz="0" w:space="0" w:color="auto"/>
        <w:left w:val="none" w:sz="0" w:space="0" w:color="auto"/>
        <w:bottom w:val="none" w:sz="0" w:space="0" w:color="auto"/>
        <w:right w:val="none" w:sz="0" w:space="0" w:color="auto"/>
      </w:divBdr>
    </w:div>
    <w:div w:id="1214926940">
      <w:bodyDiv w:val="1"/>
      <w:marLeft w:val="0"/>
      <w:marRight w:val="0"/>
      <w:marTop w:val="0"/>
      <w:marBottom w:val="0"/>
      <w:divBdr>
        <w:top w:val="none" w:sz="0" w:space="0" w:color="auto"/>
        <w:left w:val="none" w:sz="0" w:space="0" w:color="auto"/>
        <w:bottom w:val="none" w:sz="0" w:space="0" w:color="auto"/>
        <w:right w:val="none" w:sz="0" w:space="0" w:color="auto"/>
      </w:divBdr>
    </w:div>
    <w:div w:id="1218200755">
      <w:bodyDiv w:val="1"/>
      <w:marLeft w:val="0"/>
      <w:marRight w:val="0"/>
      <w:marTop w:val="0"/>
      <w:marBottom w:val="0"/>
      <w:divBdr>
        <w:top w:val="none" w:sz="0" w:space="0" w:color="auto"/>
        <w:left w:val="none" w:sz="0" w:space="0" w:color="auto"/>
        <w:bottom w:val="none" w:sz="0" w:space="0" w:color="auto"/>
        <w:right w:val="none" w:sz="0" w:space="0" w:color="auto"/>
      </w:divBdr>
    </w:div>
    <w:div w:id="1244485207">
      <w:bodyDiv w:val="1"/>
      <w:marLeft w:val="0"/>
      <w:marRight w:val="0"/>
      <w:marTop w:val="0"/>
      <w:marBottom w:val="0"/>
      <w:divBdr>
        <w:top w:val="none" w:sz="0" w:space="0" w:color="auto"/>
        <w:left w:val="none" w:sz="0" w:space="0" w:color="auto"/>
        <w:bottom w:val="none" w:sz="0" w:space="0" w:color="auto"/>
        <w:right w:val="none" w:sz="0" w:space="0" w:color="auto"/>
      </w:divBdr>
    </w:div>
    <w:div w:id="1251695515">
      <w:bodyDiv w:val="1"/>
      <w:marLeft w:val="0"/>
      <w:marRight w:val="0"/>
      <w:marTop w:val="0"/>
      <w:marBottom w:val="0"/>
      <w:divBdr>
        <w:top w:val="none" w:sz="0" w:space="0" w:color="auto"/>
        <w:left w:val="none" w:sz="0" w:space="0" w:color="auto"/>
        <w:bottom w:val="none" w:sz="0" w:space="0" w:color="auto"/>
        <w:right w:val="none" w:sz="0" w:space="0" w:color="auto"/>
      </w:divBdr>
    </w:div>
    <w:div w:id="1255819584">
      <w:bodyDiv w:val="1"/>
      <w:marLeft w:val="0"/>
      <w:marRight w:val="0"/>
      <w:marTop w:val="0"/>
      <w:marBottom w:val="0"/>
      <w:divBdr>
        <w:top w:val="none" w:sz="0" w:space="0" w:color="auto"/>
        <w:left w:val="none" w:sz="0" w:space="0" w:color="auto"/>
        <w:bottom w:val="none" w:sz="0" w:space="0" w:color="auto"/>
        <w:right w:val="none" w:sz="0" w:space="0" w:color="auto"/>
      </w:divBdr>
    </w:div>
    <w:div w:id="1259606725">
      <w:bodyDiv w:val="1"/>
      <w:marLeft w:val="0"/>
      <w:marRight w:val="0"/>
      <w:marTop w:val="0"/>
      <w:marBottom w:val="0"/>
      <w:divBdr>
        <w:top w:val="none" w:sz="0" w:space="0" w:color="auto"/>
        <w:left w:val="none" w:sz="0" w:space="0" w:color="auto"/>
        <w:bottom w:val="none" w:sz="0" w:space="0" w:color="auto"/>
        <w:right w:val="none" w:sz="0" w:space="0" w:color="auto"/>
      </w:divBdr>
    </w:div>
    <w:div w:id="1266964055">
      <w:bodyDiv w:val="1"/>
      <w:marLeft w:val="0"/>
      <w:marRight w:val="0"/>
      <w:marTop w:val="0"/>
      <w:marBottom w:val="0"/>
      <w:divBdr>
        <w:top w:val="none" w:sz="0" w:space="0" w:color="auto"/>
        <w:left w:val="none" w:sz="0" w:space="0" w:color="auto"/>
        <w:bottom w:val="none" w:sz="0" w:space="0" w:color="auto"/>
        <w:right w:val="none" w:sz="0" w:space="0" w:color="auto"/>
      </w:divBdr>
    </w:div>
    <w:div w:id="1268269318">
      <w:bodyDiv w:val="1"/>
      <w:marLeft w:val="0"/>
      <w:marRight w:val="0"/>
      <w:marTop w:val="0"/>
      <w:marBottom w:val="0"/>
      <w:divBdr>
        <w:top w:val="none" w:sz="0" w:space="0" w:color="auto"/>
        <w:left w:val="none" w:sz="0" w:space="0" w:color="auto"/>
        <w:bottom w:val="none" w:sz="0" w:space="0" w:color="auto"/>
        <w:right w:val="none" w:sz="0" w:space="0" w:color="auto"/>
      </w:divBdr>
    </w:div>
    <w:div w:id="1269775823">
      <w:bodyDiv w:val="1"/>
      <w:marLeft w:val="0"/>
      <w:marRight w:val="0"/>
      <w:marTop w:val="0"/>
      <w:marBottom w:val="0"/>
      <w:divBdr>
        <w:top w:val="none" w:sz="0" w:space="0" w:color="auto"/>
        <w:left w:val="none" w:sz="0" w:space="0" w:color="auto"/>
        <w:bottom w:val="none" w:sz="0" w:space="0" w:color="auto"/>
        <w:right w:val="none" w:sz="0" w:space="0" w:color="auto"/>
      </w:divBdr>
    </w:div>
    <w:div w:id="1272008369">
      <w:bodyDiv w:val="1"/>
      <w:marLeft w:val="0"/>
      <w:marRight w:val="0"/>
      <w:marTop w:val="0"/>
      <w:marBottom w:val="0"/>
      <w:divBdr>
        <w:top w:val="none" w:sz="0" w:space="0" w:color="auto"/>
        <w:left w:val="none" w:sz="0" w:space="0" w:color="auto"/>
        <w:bottom w:val="none" w:sz="0" w:space="0" w:color="auto"/>
        <w:right w:val="none" w:sz="0" w:space="0" w:color="auto"/>
      </w:divBdr>
    </w:div>
    <w:div w:id="1286539446">
      <w:bodyDiv w:val="1"/>
      <w:marLeft w:val="0"/>
      <w:marRight w:val="0"/>
      <w:marTop w:val="0"/>
      <w:marBottom w:val="0"/>
      <w:divBdr>
        <w:top w:val="none" w:sz="0" w:space="0" w:color="auto"/>
        <w:left w:val="none" w:sz="0" w:space="0" w:color="auto"/>
        <w:bottom w:val="none" w:sz="0" w:space="0" w:color="auto"/>
        <w:right w:val="none" w:sz="0" w:space="0" w:color="auto"/>
      </w:divBdr>
    </w:div>
    <w:div w:id="1293901669">
      <w:bodyDiv w:val="1"/>
      <w:marLeft w:val="0"/>
      <w:marRight w:val="0"/>
      <w:marTop w:val="0"/>
      <w:marBottom w:val="0"/>
      <w:divBdr>
        <w:top w:val="none" w:sz="0" w:space="0" w:color="auto"/>
        <w:left w:val="none" w:sz="0" w:space="0" w:color="auto"/>
        <w:bottom w:val="none" w:sz="0" w:space="0" w:color="auto"/>
        <w:right w:val="none" w:sz="0" w:space="0" w:color="auto"/>
      </w:divBdr>
    </w:div>
    <w:div w:id="1295600858">
      <w:bodyDiv w:val="1"/>
      <w:marLeft w:val="0"/>
      <w:marRight w:val="0"/>
      <w:marTop w:val="0"/>
      <w:marBottom w:val="0"/>
      <w:divBdr>
        <w:top w:val="none" w:sz="0" w:space="0" w:color="auto"/>
        <w:left w:val="none" w:sz="0" w:space="0" w:color="auto"/>
        <w:bottom w:val="none" w:sz="0" w:space="0" w:color="auto"/>
        <w:right w:val="none" w:sz="0" w:space="0" w:color="auto"/>
      </w:divBdr>
    </w:div>
    <w:div w:id="1296106805">
      <w:bodyDiv w:val="1"/>
      <w:marLeft w:val="0"/>
      <w:marRight w:val="0"/>
      <w:marTop w:val="0"/>
      <w:marBottom w:val="0"/>
      <w:divBdr>
        <w:top w:val="none" w:sz="0" w:space="0" w:color="auto"/>
        <w:left w:val="none" w:sz="0" w:space="0" w:color="auto"/>
        <w:bottom w:val="none" w:sz="0" w:space="0" w:color="auto"/>
        <w:right w:val="none" w:sz="0" w:space="0" w:color="auto"/>
      </w:divBdr>
    </w:div>
    <w:div w:id="1307515982">
      <w:bodyDiv w:val="1"/>
      <w:marLeft w:val="0"/>
      <w:marRight w:val="0"/>
      <w:marTop w:val="0"/>
      <w:marBottom w:val="0"/>
      <w:divBdr>
        <w:top w:val="none" w:sz="0" w:space="0" w:color="auto"/>
        <w:left w:val="none" w:sz="0" w:space="0" w:color="auto"/>
        <w:bottom w:val="none" w:sz="0" w:space="0" w:color="auto"/>
        <w:right w:val="none" w:sz="0" w:space="0" w:color="auto"/>
      </w:divBdr>
    </w:div>
    <w:div w:id="1309748148">
      <w:bodyDiv w:val="1"/>
      <w:marLeft w:val="0"/>
      <w:marRight w:val="0"/>
      <w:marTop w:val="0"/>
      <w:marBottom w:val="0"/>
      <w:divBdr>
        <w:top w:val="none" w:sz="0" w:space="0" w:color="auto"/>
        <w:left w:val="none" w:sz="0" w:space="0" w:color="auto"/>
        <w:bottom w:val="none" w:sz="0" w:space="0" w:color="auto"/>
        <w:right w:val="none" w:sz="0" w:space="0" w:color="auto"/>
      </w:divBdr>
    </w:div>
    <w:div w:id="1311056493">
      <w:bodyDiv w:val="1"/>
      <w:marLeft w:val="0"/>
      <w:marRight w:val="0"/>
      <w:marTop w:val="0"/>
      <w:marBottom w:val="0"/>
      <w:divBdr>
        <w:top w:val="none" w:sz="0" w:space="0" w:color="auto"/>
        <w:left w:val="none" w:sz="0" w:space="0" w:color="auto"/>
        <w:bottom w:val="none" w:sz="0" w:space="0" w:color="auto"/>
        <w:right w:val="none" w:sz="0" w:space="0" w:color="auto"/>
      </w:divBdr>
    </w:div>
    <w:div w:id="1316840251">
      <w:bodyDiv w:val="1"/>
      <w:marLeft w:val="0"/>
      <w:marRight w:val="0"/>
      <w:marTop w:val="0"/>
      <w:marBottom w:val="0"/>
      <w:divBdr>
        <w:top w:val="none" w:sz="0" w:space="0" w:color="auto"/>
        <w:left w:val="none" w:sz="0" w:space="0" w:color="auto"/>
        <w:bottom w:val="none" w:sz="0" w:space="0" w:color="auto"/>
        <w:right w:val="none" w:sz="0" w:space="0" w:color="auto"/>
      </w:divBdr>
    </w:div>
    <w:div w:id="1322931299">
      <w:bodyDiv w:val="1"/>
      <w:marLeft w:val="0"/>
      <w:marRight w:val="0"/>
      <w:marTop w:val="0"/>
      <w:marBottom w:val="0"/>
      <w:divBdr>
        <w:top w:val="none" w:sz="0" w:space="0" w:color="auto"/>
        <w:left w:val="none" w:sz="0" w:space="0" w:color="auto"/>
        <w:bottom w:val="none" w:sz="0" w:space="0" w:color="auto"/>
        <w:right w:val="none" w:sz="0" w:space="0" w:color="auto"/>
      </w:divBdr>
    </w:div>
    <w:div w:id="1323005880">
      <w:bodyDiv w:val="1"/>
      <w:marLeft w:val="0"/>
      <w:marRight w:val="0"/>
      <w:marTop w:val="0"/>
      <w:marBottom w:val="0"/>
      <w:divBdr>
        <w:top w:val="none" w:sz="0" w:space="0" w:color="auto"/>
        <w:left w:val="none" w:sz="0" w:space="0" w:color="auto"/>
        <w:bottom w:val="none" w:sz="0" w:space="0" w:color="auto"/>
        <w:right w:val="none" w:sz="0" w:space="0" w:color="auto"/>
      </w:divBdr>
    </w:div>
    <w:div w:id="1335766009">
      <w:bodyDiv w:val="1"/>
      <w:marLeft w:val="0"/>
      <w:marRight w:val="0"/>
      <w:marTop w:val="0"/>
      <w:marBottom w:val="0"/>
      <w:divBdr>
        <w:top w:val="none" w:sz="0" w:space="0" w:color="auto"/>
        <w:left w:val="none" w:sz="0" w:space="0" w:color="auto"/>
        <w:bottom w:val="none" w:sz="0" w:space="0" w:color="auto"/>
        <w:right w:val="none" w:sz="0" w:space="0" w:color="auto"/>
      </w:divBdr>
    </w:div>
    <w:div w:id="1338340012">
      <w:bodyDiv w:val="1"/>
      <w:marLeft w:val="0"/>
      <w:marRight w:val="0"/>
      <w:marTop w:val="0"/>
      <w:marBottom w:val="0"/>
      <w:divBdr>
        <w:top w:val="none" w:sz="0" w:space="0" w:color="auto"/>
        <w:left w:val="none" w:sz="0" w:space="0" w:color="auto"/>
        <w:bottom w:val="none" w:sz="0" w:space="0" w:color="auto"/>
        <w:right w:val="none" w:sz="0" w:space="0" w:color="auto"/>
      </w:divBdr>
    </w:div>
    <w:div w:id="1346326933">
      <w:bodyDiv w:val="1"/>
      <w:marLeft w:val="0"/>
      <w:marRight w:val="0"/>
      <w:marTop w:val="0"/>
      <w:marBottom w:val="0"/>
      <w:divBdr>
        <w:top w:val="none" w:sz="0" w:space="0" w:color="auto"/>
        <w:left w:val="none" w:sz="0" w:space="0" w:color="auto"/>
        <w:bottom w:val="none" w:sz="0" w:space="0" w:color="auto"/>
        <w:right w:val="none" w:sz="0" w:space="0" w:color="auto"/>
      </w:divBdr>
    </w:div>
    <w:div w:id="1350253059">
      <w:bodyDiv w:val="1"/>
      <w:marLeft w:val="0"/>
      <w:marRight w:val="0"/>
      <w:marTop w:val="0"/>
      <w:marBottom w:val="0"/>
      <w:divBdr>
        <w:top w:val="none" w:sz="0" w:space="0" w:color="auto"/>
        <w:left w:val="none" w:sz="0" w:space="0" w:color="auto"/>
        <w:bottom w:val="none" w:sz="0" w:space="0" w:color="auto"/>
        <w:right w:val="none" w:sz="0" w:space="0" w:color="auto"/>
      </w:divBdr>
    </w:div>
    <w:div w:id="1365445210">
      <w:bodyDiv w:val="1"/>
      <w:marLeft w:val="0"/>
      <w:marRight w:val="0"/>
      <w:marTop w:val="0"/>
      <w:marBottom w:val="0"/>
      <w:divBdr>
        <w:top w:val="none" w:sz="0" w:space="0" w:color="auto"/>
        <w:left w:val="none" w:sz="0" w:space="0" w:color="auto"/>
        <w:bottom w:val="none" w:sz="0" w:space="0" w:color="auto"/>
        <w:right w:val="none" w:sz="0" w:space="0" w:color="auto"/>
      </w:divBdr>
    </w:div>
    <w:div w:id="1374382250">
      <w:bodyDiv w:val="1"/>
      <w:marLeft w:val="0"/>
      <w:marRight w:val="0"/>
      <w:marTop w:val="0"/>
      <w:marBottom w:val="0"/>
      <w:divBdr>
        <w:top w:val="none" w:sz="0" w:space="0" w:color="auto"/>
        <w:left w:val="none" w:sz="0" w:space="0" w:color="auto"/>
        <w:bottom w:val="none" w:sz="0" w:space="0" w:color="auto"/>
        <w:right w:val="none" w:sz="0" w:space="0" w:color="auto"/>
      </w:divBdr>
    </w:div>
    <w:div w:id="1379090473">
      <w:bodyDiv w:val="1"/>
      <w:marLeft w:val="0"/>
      <w:marRight w:val="0"/>
      <w:marTop w:val="0"/>
      <w:marBottom w:val="0"/>
      <w:divBdr>
        <w:top w:val="none" w:sz="0" w:space="0" w:color="auto"/>
        <w:left w:val="none" w:sz="0" w:space="0" w:color="auto"/>
        <w:bottom w:val="none" w:sz="0" w:space="0" w:color="auto"/>
        <w:right w:val="none" w:sz="0" w:space="0" w:color="auto"/>
      </w:divBdr>
    </w:div>
    <w:div w:id="1379865833">
      <w:bodyDiv w:val="1"/>
      <w:marLeft w:val="0"/>
      <w:marRight w:val="0"/>
      <w:marTop w:val="0"/>
      <w:marBottom w:val="0"/>
      <w:divBdr>
        <w:top w:val="none" w:sz="0" w:space="0" w:color="auto"/>
        <w:left w:val="none" w:sz="0" w:space="0" w:color="auto"/>
        <w:bottom w:val="none" w:sz="0" w:space="0" w:color="auto"/>
        <w:right w:val="none" w:sz="0" w:space="0" w:color="auto"/>
      </w:divBdr>
    </w:div>
    <w:div w:id="1383480330">
      <w:bodyDiv w:val="1"/>
      <w:marLeft w:val="0"/>
      <w:marRight w:val="0"/>
      <w:marTop w:val="0"/>
      <w:marBottom w:val="0"/>
      <w:divBdr>
        <w:top w:val="none" w:sz="0" w:space="0" w:color="auto"/>
        <w:left w:val="none" w:sz="0" w:space="0" w:color="auto"/>
        <w:bottom w:val="none" w:sz="0" w:space="0" w:color="auto"/>
        <w:right w:val="none" w:sz="0" w:space="0" w:color="auto"/>
      </w:divBdr>
    </w:div>
    <w:div w:id="1393501499">
      <w:bodyDiv w:val="1"/>
      <w:marLeft w:val="0"/>
      <w:marRight w:val="0"/>
      <w:marTop w:val="0"/>
      <w:marBottom w:val="0"/>
      <w:divBdr>
        <w:top w:val="none" w:sz="0" w:space="0" w:color="auto"/>
        <w:left w:val="none" w:sz="0" w:space="0" w:color="auto"/>
        <w:bottom w:val="none" w:sz="0" w:space="0" w:color="auto"/>
        <w:right w:val="none" w:sz="0" w:space="0" w:color="auto"/>
      </w:divBdr>
    </w:div>
    <w:div w:id="1395621579">
      <w:bodyDiv w:val="1"/>
      <w:marLeft w:val="0"/>
      <w:marRight w:val="0"/>
      <w:marTop w:val="0"/>
      <w:marBottom w:val="0"/>
      <w:divBdr>
        <w:top w:val="none" w:sz="0" w:space="0" w:color="auto"/>
        <w:left w:val="none" w:sz="0" w:space="0" w:color="auto"/>
        <w:bottom w:val="none" w:sz="0" w:space="0" w:color="auto"/>
        <w:right w:val="none" w:sz="0" w:space="0" w:color="auto"/>
      </w:divBdr>
    </w:div>
    <w:div w:id="1402677614">
      <w:bodyDiv w:val="1"/>
      <w:marLeft w:val="0"/>
      <w:marRight w:val="0"/>
      <w:marTop w:val="0"/>
      <w:marBottom w:val="0"/>
      <w:divBdr>
        <w:top w:val="none" w:sz="0" w:space="0" w:color="auto"/>
        <w:left w:val="none" w:sz="0" w:space="0" w:color="auto"/>
        <w:bottom w:val="none" w:sz="0" w:space="0" w:color="auto"/>
        <w:right w:val="none" w:sz="0" w:space="0" w:color="auto"/>
      </w:divBdr>
    </w:div>
    <w:div w:id="1404259678">
      <w:bodyDiv w:val="1"/>
      <w:marLeft w:val="0"/>
      <w:marRight w:val="0"/>
      <w:marTop w:val="0"/>
      <w:marBottom w:val="0"/>
      <w:divBdr>
        <w:top w:val="none" w:sz="0" w:space="0" w:color="auto"/>
        <w:left w:val="none" w:sz="0" w:space="0" w:color="auto"/>
        <w:bottom w:val="none" w:sz="0" w:space="0" w:color="auto"/>
        <w:right w:val="none" w:sz="0" w:space="0" w:color="auto"/>
      </w:divBdr>
    </w:div>
    <w:div w:id="1404982836">
      <w:bodyDiv w:val="1"/>
      <w:marLeft w:val="0"/>
      <w:marRight w:val="0"/>
      <w:marTop w:val="0"/>
      <w:marBottom w:val="0"/>
      <w:divBdr>
        <w:top w:val="none" w:sz="0" w:space="0" w:color="auto"/>
        <w:left w:val="none" w:sz="0" w:space="0" w:color="auto"/>
        <w:bottom w:val="none" w:sz="0" w:space="0" w:color="auto"/>
        <w:right w:val="none" w:sz="0" w:space="0" w:color="auto"/>
      </w:divBdr>
    </w:div>
    <w:div w:id="1412890653">
      <w:bodyDiv w:val="1"/>
      <w:marLeft w:val="0"/>
      <w:marRight w:val="0"/>
      <w:marTop w:val="0"/>
      <w:marBottom w:val="0"/>
      <w:divBdr>
        <w:top w:val="none" w:sz="0" w:space="0" w:color="auto"/>
        <w:left w:val="none" w:sz="0" w:space="0" w:color="auto"/>
        <w:bottom w:val="none" w:sz="0" w:space="0" w:color="auto"/>
        <w:right w:val="none" w:sz="0" w:space="0" w:color="auto"/>
      </w:divBdr>
    </w:div>
    <w:div w:id="1415206785">
      <w:bodyDiv w:val="1"/>
      <w:marLeft w:val="0"/>
      <w:marRight w:val="0"/>
      <w:marTop w:val="0"/>
      <w:marBottom w:val="0"/>
      <w:divBdr>
        <w:top w:val="none" w:sz="0" w:space="0" w:color="auto"/>
        <w:left w:val="none" w:sz="0" w:space="0" w:color="auto"/>
        <w:bottom w:val="none" w:sz="0" w:space="0" w:color="auto"/>
        <w:right w:val="none" w:sz="0" w:space="0" w:color="auto"/>
      </w:divBdr>
    </w:div>
    <w:div w:id="1415972498">
      <w:bodyDiv w:val="1"/>
      <w:marLeft w:val="0"/>
      <w:marRight w:val="0"/>
      <w:marTop w:val="0"/>
      <w:marBottom w:val="0"/>
      <w:divBdr>
        <w:top w:val="none" w:sz="0" w:space="0" w:color="auto"/>
        <w:left w:val="none" w:sz="0" w:space="0" w:color="auto"/>
        <w:bottom w:val="none" w:sz="0" w:space="0" w:color="auto"/>
        <w:right w:val="none" w:sz="0" w:space="0" w:color="auto"/>
      </w:divBdr>
    </w:div>
    <w:div w:id="1420833893">
      <w:bodyDiv w:val="1"/>
      <w:marLeft w:val="0"/>
      <w:marRight w:val="0"/>
      <w:marTop w:val="0"/>
      <w:marBottom w:val="0"/>
      <w:divBdr>
        <w:top w:val="none" w:sz="0" w:space="0" w:color="auto"/>
        <w:left w:val="none" w:sz="0" w:space="0" w:color="auto"/>
        <w:bottom w:val="none" w:sz="0" w:space="0" w:color="auto"/>
        <w:right w:val="none" w:sz="0" w:space="0" w:color="auto"/>
      </w:divBdr>
    </w:div>
    <w:div w:id="1421607909">
      <w:bodyDiv w:val="1"/>
      <w:marLeft w:val="0"/>
      <w:marRight w:val="0"/>
      <w:marTop w:val="0"/>
      <w:marBottom w:val="0"/>
      <w:divBdr>
        <w:top w:val="none" w:sz="0" w:space="0" w:color="auto"/>
        <w:left w:val="none" w:sz="0" w:space="0" w:color="auto"/>
        <w:bottom w:val="none" w:sz="0" w:space="0" w:color="auto"/>
        <w:right w:val="none" w:sz="0" w:space="0" w:color="auto"/>
      </w:divBdr>
    </w:div>
    <w:div w:id="1423841896">
      <w:bodyDiv w:val="1"/>
      <w:marLeft w:val="0"/>
      <w:marRight w:val="0"/>
      <w:marTop w:val="0"/>
      <w:marBottom w:val="0"/>
      <w:divBdr>
        <w:top w:val="none" w:sz="0" w:space="0" w:color="auto"/>
        <w:left w:val="none" w:sz="0" w:space="0" w:color="auto"/>
        <w:bottom w:val="none" w:sz="0" w:space="0" w:color="auto"/>
        <w:right w:val="none" w:sz="0" w:space="0" w:color="auto"/>
      </w:divBdr>
    </w:div>
    <w:div w:id="1441948692">
      <w:bodyDiv w:val="1"/>
      <w:marLeft w:val="0"/>
      <w:marRight w:val="0"/>
      <w:marTop w:val="0"/>
      <w:marBottom w:val="0"/>
      <w:divBdr>
        <w:top w:val="none" w:sz="0" w:space="0" w:color="auto"/>
        <w:left w:val="none" w:sz="0" w:space="0" w:color="auto"/>
        <w:bottom w:val="none" w:sz="0" w:space="0" w:color="auto"/>
        <w:right w:val="none" w:sz="0" w:space="0" w:color="auto"/>
      </w:divBdr>
    </w:div>
    <w:div w:id="1449618676">
      <w:bodyDiv w:val="1"/>
      <w:marLeft w:val="0"/>
      <w:marRight w:val="0"/>
      <w:marTop w:val="0"/>
      <w:marBottom w:val="0"/>
      <w:divBdr>
        <w:top w:val="none" w:sz="0" w:space="0" w:color="auto"/>
        <w:left w:val="none" w:sz="0" w:space="0" w:color="auto"/>
        <w:bottom w:val="none" w:sz="0" w:space="0" w:color="auto"/>
        <w:right w:val="none" w:sz="0" w:space="0" w:color="auto"/>
      </w:divBdr>
    </w:div>
    <w:div w:id="1452161865">
      <w:bodyDiv w:val="1"/>
      <w:marLeft w:val="0"/>
      <w:marRight w:val="0"/>
      <w:marTop w:val="0"/>
      <w:marBottom w:val="0"/>
      <w:divBdr>
        <w:top w:val="none" w:sz="0" w:space="0" w:color="auto"/>
        <w:left w:val="none" w:sz="0" w:space="0" w:color="auto"/>
        <w:bottom w:val="none" w:sz="0" w:space="0" w:color="auto"/>
        <w:right w:val="none" w:sz="0" w:space="0" w:color="auto"/>
      </w:divBdr>
    </w:div>
    <w:div w:id="1465466540">
      <w:bodyDiv w:val="1"/>
      <w:marLeft w:val="0"/>
      <w:marRight w:val="0"/>
      <w:marTop w:val="0"/>
      <w:marBottom w:val="0"/>
      <w:divBdr>
        <w:top w:val="none" w:sz="0" w:space="0" w:color="auto"/>
        <w:left w:val="none" w:sz="0" w:space="0" w:color="auto"/>
        <w:bottom w:val="none" w:sz="0" w:space="0" w:color="auto"/>
        <w:right w:val="none" w:sz="0" w:space="0" w:color="auto"/>
      </w:divBdr>
    </w:div>
    <w:div w:id="1468158038">
      <w:bodyDiv w:val="1"/>
      <w:marLeft w:val="0"/>
      <w:marRight w:val="0"/>
      <w:marTop w:val="0"/>
      <w:marBottom w:val="0"/>
      <w:divBdr>
        <w:top w:val="none" w:sz="0" w:space="0" w:color="auto"/>
        <w:left w:val="none" w:sz="0" w:space="0" w:color="auto"/>
        <w:bottom w:val="none" w:sz="0" w:space="0" w:color="auto"/>
        <w:right w:val="none" w:sz="0" w:space="0" w:color="auto"/>
      </w:divBdr>
    </w:div>
    <w:div w:id="1469856751">
      <w:bodyDiv w:val="1"/>
      <w:marLeft w:val="0"/>
      <w:marRight w:val="0"/>
      <w:marTop w:val="0"/>
      <w:marBottom w:val="0"/>
      <w:divBdr>
        <w:top w:val="none" w:sz="0" w:space="0" w:color="auto"/>
        <w:left w:val="none" w:sz="0" w:space="0" w:color="auto"/>
        <w:bottom w:val="none" w:sz="0" w:space="0" w:color="auto"/>
        <w:right w:val="none" w:sz="0" w:space="0" w:color="auto"/>
      </w:divBdr>
    </w:div>
    <w:div w:id="1481923962">
      <w:bodyDiv w:val="1"/>
      <w:marLeft w:val="0"/>
      <w:marRight w:val="0"/>
      <w:marTop w:val="0"/>
      <w:marBottom w:val="0"/>
      <w:divBdr>
        <w:top w:val="none" w:sz="0" w:space="0" w:color="auto"/>
        <w:left w:val="none" w:sz="0" w:space="0" w:color="auto"/>
        <w:bottom w:val="none" w:sz="0" w:space="0" w:color="auto"/>
        <w:right w:val="none" w:sz="0" w:space="0" w:color="auto"/>
      </w:divBdr>
    </w:div>
    <w:div w:id="1486704673">
      <w:bodyDiv w:val="1"/>
      <w:marLeft w:val="0"/>
      <w:marRight w:val="0"/>
      <w:marTop w:val="0"/>
      <w:marBottom w:val="0"/>
      <w:divBdr>
        <w:top w:val="none" w:sz="0" w:space="0" w:color="auto"/>
        <w:left w:val="none" w:sz="0" w:space="0" w:color="auto"/>
        <w:bottom w:val="none" w:sz="0" w:space="0" w:color="auto"/>
        <w:right w:val="none" w:sz="0" w:space="0" w:color="auto"/>
      </w:divBdr>
    </w:div>
    <w:div w:id="1488088381">
      <w:bodyDiv w:val="1"/>
      <w:marLeft w:val="0"/>
      <w:marRight w:val="0"/>
      <w:marTop w:val="0"/>
      <w:marBottom w:val="0"/>
      <w:divBdr>
        <w:top w:val="none" w:sz="0" w:space="0" w:color="auto"/>
        <w:left w:val="none" w:sz="0" w:space="0" w:color="auto"/>
        <w:bottom w:val="none" w:sz="0" w:space="0" w:color="auto"/>
        <w:right w:val="none" w:sz="0" w:space="0" w:color="auto"/>
      </w:divBdr>
    </w:div>
    <w:div w:id="1491559443">
      <w:bodyDiv w:val="1"/>
      <w:marLeft w:val="0"/>
      <w:marRight w:val="0"/>
      <w:marTop w:val="0"/>
      <w:marBottom w:val="0"/>
      <w:divBdr>
        <w:top w:val="none" w:sz="0" w:space="0" w:color="auto"/>
        <w:left w:val="none" w:sz="0" w:space="0" w:color="auto"/>
        <w:bottom w:val="none" w:sz="0" w:space="0" w:color="auto"/>
        <w:right w:val="none" w:sz="0" w:space="0" w:color="auto"/>
      </w:divBdr>
    </w:div>
    <w:div w:id="1494449917">
      <w:bodyDiv w:val="1"/>
      <w:marLeft w:val="0"/>
      <w:marRight w:val="0"/>
      <w:marTop w:val="0"/>
      <w:marBottom w:val="0"/>
      <w:divBdr>
        <w:top w:val="none" w:sz="0" w:space="0" w:color="auto"/>
        <w:left w:val="none" w:sz="0" w:space="0" w:color="auto"/>
        <w:bottom w:val="none" w:sz="0" w:space="0" w:color="auto"/>
        <w:right w:val="none" w:sz="0" w:space="0" w:color="auto"/>
      </w:divBdr>
    </w:div>
    <w:div w:id="1495026160">
      <w:bodyDiv w:val="1"/>
      <w:marLeft w:val="0"/>
      <w:marRight w:val="0"/>
      <w:marTop w:val="0"/>
      <w:marBottom w:val="0"/>
      <w:divBdr>
        <w:top w:val="none" w:sz="0" w:space="0" w:color="auto"/>
        <w:left w:val="none" w:sz="0" w:space="0" w:color="auto"/>
        <w:bottom w:val="none" w:sz="0" w:space="0" w:color="auto"/>
        <w:right w:val="none" w:sz="0" w:space="0" w:color="auto"/>
      </w:divBdr>
    </w:div>
    <w:div w:id="1514034164">
      <w:bodyDiv w:val="1"/>
      <w:marLeft w:val="0"/>
      <w:marRight w:val="0"/>
      <w:marTop w:val="0"/>
      <w:marBottom w:val="0"/>
      <w:divBdr>
        <w:top w:val="none" w:sz="0" w:space="0" w:color="auto"/>
        <w:left w:val="none" w:sz="0" w:space="0" w:color="auto"/>
        <w:bottom w:val="none" w:sz="0" w:space="0" w:color="auto"/>
        <w:right w:val="none" w:sz="0" w:space="0" w:color="auto"/>
      </w:divBdr>
    </w:div>
    <w:div w:id="1519850869">
      <w:bodyDiv w:val="1"/>
      <w:marLeft w:val="0"/>
      <w:marRight w:val="0"/>
      <w:marTop w:val="0"/>
      <w:marBottom w:val="0"/>
      <w:divBdr>
        <w:top w:val="none" w:sz="0" w:space="0" w:color="auto"/>
        <w:left w:val="none" w:sz="0" w:space="0" w:color="auto"/>
        <w:bottom w:val="none" w:sz="0" w:space="0" w:color="auto"/>
        <w:right w:val="none" w:sz="0" w:space="0" w:color="auto"/>
      </w:divBdr>
    </w:div>
    <w:div w:id="1520116954">
      <w:bodyDiv w:val="1"/>
      <w:marLeft w:val="0"/>
      <w:marRight w:val="0"/>
      <w:marTop w:val="0"/>
      <w:marBottom w:val="0"/>
      <w:divBdr>
        <w:top w:val="none" w:sz="0" w:space="0" w:color="auto"/>
        <w:left w:val="none" w:sz="0" w:space="0" w:color="auto"/>
        <w:bottom w:val="none" w:sz="0" w:space="0" w:color="auto"/>
        <w:right w:val="none" w:sz="0" w:space="0" w:color="auto"/>
      </w:divBdr>
    </w:div>
    <w:div w:id="1522936570">
      <w:bodyDiv w:val="1"/>
      <w:marLeft w:val="0"/>
      <w:marRight w:val="0"/>
      <w:marTop w:val="0"/>
      <w:marBottom w:val="0"/>
      <w:divBdr>
        <w:top w:val="none" w:sz="0" w:space="0" w:color="auto"/>
        <w:left w:val="none" w:sz="0" w:space="0" w:color="auto"/>
        <w:bottom w:val="none" w:sz="0" w:space="0" w:color="auto"/>
        <w:right w:val="none" w:sz="0" w:space="0" w:color="auto"/>
      </w:divBdr>
    </w:div>
    <w:div w:id="1523519166">
      <w:bodyDiv w:val="1"/>
      <w:marLeft w:val="0"/>
      <w:marRight w:val="0"/>
      <w:marTop w:val="0"/>
      <w:marBottom w:val="0"/>
      <w:divBdr>
        <w:top w:val="none" w:sz="0" w:space="0" w:color="auto"/>
        <w:left w:val="none" w:sz="0" w:space="0" w:color="auto"/>
        <w:bottom w:val="none" w:sz="0" w:space="0" w:color="auto"/>
        <w:right w:val="none" w:sz="0" w:space="0" w:color="auto"/>
      </w:divBdr>
    </w:div>
    <w:div w:id="1526943656">
      <w:bodyDiv w:val="1"/>
      <w:marLeft w:val="0"/>
      <w:marRight w:val="0"/>
      <w:marTop w:val="0"/>
      <w:marBottom w:val="0"/>
      <w:divBdr>
        <w:top w:val="none" w:sz="0" w:space="0" w:color="auto"/>
        <w:left w:val="none" w:sz="0" w:space="0" w:color="auto"/>
        <w:bottom w:val="none" w:sz="0" w:space="0" w:color="auto"/>
        <w:right w:val="none" w:sz="0" w:space="0" w:color="auto"/>
      </w:divBdr>
    </w:div>
    <w:div w:id="1533573854">
      <w:bodyDiv w:val="1"/>
      <w:marLeft w:val="0"/>
      <w:marRight w:val="0"/>
      <w:marTop w:val="0"/>
      <w:marBottom w:val="0"/>
      <w:divBdr>
        <w:top w:val="none" w:sz="0" w:space="0" w:color="auto"/>
        <w:left w:val="none" w:sz="0" w:space="0" w:color="auto"/>
        <w:bottom w:val="none" w:sz="0" w:space="0" w:color="auto"/>
        <w:right w:val="none" w:sz="0" w:space="0" w:color="auto"/>
      </w:divBdr>
    </w:div>
    <w:div w:id="1542326945">
      <w:bodyDiv w:val="1"/>
      <w:marLeft w:val="0"/>
      <w:marRight w:val="0"/>
      <w:marTop w:val="0"/>
      <w:marBottom w:val="0"/>
      <w:divBdr>
        <w:top w:val="none" w:sz="0" w:space="0" w:color="auto"/>
        <w:left w:val="none" w:sz="0" w:space="0" w:color="auto"/>
        <w:bottom w:val="none" w:sz="0" w:space="0" w:color="auto"/>
        <w:right w:val="none" w:sz="0" w:space="0" w:color="auto"/>
      </w:divBdr>
    </w:div>
    <w:div w:id="1553611395">
      <w:bodyDiv w:val="1"/>
      <w:marLeft w:val="0"/>
      <w:marRight w:val="0"/>
      <w:marTop w:val="0"/>
      <w:marBottom w:val="0"/>
      <w:divBdr>
        <w:top w:val="none" w:sz="0" w:space="0" w:color="auto"/>
        <w:left w:val="none" w:sz="0" w:space="0" w:color="auto"/>
        <w:bottom w:val="none" w:sz="0" w:space="0" w:color="auto"/>
        <w:right w:val="none" w:sz="0" w:space="0" w:color="auto"/>
      </w:divBdr>
    </w:div>
    <w:div w:id="1557280253">
      <w:bodyDiv w:val="1"/>
      <w:marLeft w:val="0"/>
      <w:marRight w:val="0"/>
      <w:marTop w:val="0"/>
      <w:marBottom w:val="0"/>
      <w:divBdr>
        <w:top w:val="none" w:sz="0" w:space="0" w:color="auto"/>
        <w:left w:val="none" w:sz="0" w:space="0" w:color="auto"/>
        <w:bottom w:val="none" w:sz="0" w:space="0" w:color="auto"/>
        <w:right w:val="none" w:sz="0" w:space="0" w:color="auto"/>
      </w:divBdr>
    </w:div>
    <w:div w:id="1569726095">
      <w:bodyDiv w:val="1"/>
      <w:marLeft w:val="0"/>
      <w:marRight w:val="0"/>
      <w:marTop w:val="0"/>
      <w:marBottom w:val="0"/>
      <w:divBdr>
        <w:top w:val="none" w:sz="0" w:space="0" w:color="auto"/>
        <w:left w:val="none" w:sz="0" w:space="0" w:color="auto"/>
        <w:bottom w:val="none" w:sz="0" w:space="0" w:color="auto"/>
        <w:right w:val="none" w:sz="0" w:space="0" w:color="auto"/>
      </w:divBdr>
    </w:div>
    <w:div w:id="1580366728">
      <w:bodyDiv w:val="1"/>
      <w:marLeft w:val="0"/>
      <w:marRight w:val="0"/>
      <w:marTop w:val="0"/>
      <w:marBottom w:val="0"/>
      <w:divBdr>
        <w:top w:val="none" w:sz="0" w:space="0" w:color="auto"/>
        <w:left w:val="none" w:sz="0" w:space="0" w:color="auto"/>
        <w:bottom w:val="none" w:sz="0" w:space="0" w:color="auto"/>
        <w:right w:val="none" w:sz="0" w:space="0" w:color="auto"/>
      </w:divBdr>
    </w:div>
    <w:div w:id="1582593739">
      <w:bodyDiv w:val="1"/>
      <w:marLeft w:val="0"/>
      <w:marRight w:val="0"/>
      <w:marTop w:val="0"/>
      <w:marBottom w:val="0"/>
      <w:divBdr>
        <w:top w:val="none" w:sz="0" w:space="0" w:color="auto"/>
        <w:left w:val="none" w:sz="0" w:space="0" w:color="auto"/>
        <w:bottom w:val="none" w:sz="0" w:space="0" w:color="auto"/>
        <w:right w:val="none" w:sz="0" w:space="0" w:color="auto"/>
      </w:divBdr>
    </w:div>
    <w:div w:id="1596859734">
      <w:bodyDiv w:val="1"/>
      <w:marLeft w:val="0"/>
      <w:marRight w:val="0"/>
      <w:marTop w:val="0"/>
      <w:marBottom w:val="0"/>
      <w:divBdr>
        <w:top w:val="none" w:sz="0" w:space="0" w:color="auto"/>
        <w:left w:val="none" w:sz="0" w:space="0" w:color="auto"/>
        <w:bottom w:val="none" w:sz="0" w:space="0" w:color="auto"/>
        <w:right w:val="none" w:sz="0" w:space="0" w:color="auto"/>
      </w:divBdr>
    </w:div>
    <w:div w:id="1597517370">
      <w:bodyDiv w:val="1"/>
      <w:marLeft w:val="0"/>
      <w:marRight w:val="0"/>
      <w:marTop w:val="0"/>
      <w:marBottom w:val="0"/>
      <w:divBdr>
        <w:top w:val="none" w:sz="0" w:space="0" w:color="auto"/>
        <w:left w:val="none" w:sz="0" w:space="0" w:color="auto"/>
        <w:bottom w:val="none" w:sz="0" w:space="0" w:color="auto"/>
        <w:right w:val="none" w:sz="0" w:space="0" w:color="auto"/>
      </w:divBdr>
    </w:div>
    <w:div w:id="1598362802">
      <w:bodyDiv w:val="1"/>
      <w:marLeft w:val="0"/>
      <w:marRight w:val="0"/>
      <w:marTop w:val="0"/>
      <w:marBottom w:val="0"/>
      <w:divBdr>
        <w:top w:val="none" w:sz="0" w:space="0" w:color="auto"/>
        <w:left w:val="none" w:sz="0" w:space="0" w:color="auto"/>
        <w:bottom w:val="none" w:sz="0" w:space="0" w:color="auto"/>
        <w:right w:val="none" w:sz="0" w:space="0" w:color="auto"/>
      </w:divBdr>
    </w:div>
    <w:div w:id="1598365870">
      <w:bodyDiv w:val="1"/>
      <w:marLeft w:val="0"/>
      <w:marRight w:val="0"/>
      <w:marTop w:val="0"/>
      <w:marBottom w:val="0"/>
      <w:divBdr>
        <w:top w:val="none" w:sz="0" w:space="0" w:color="auto"/>
        <w:left w:val="none" w:sz="0" w:space="0" w:color="auto"/>
        <w:bottom w:val="none" w:sz="0" w:space="0" w:color="auto"/>
        <w:right w:val="none" w:sz="0" w:space="0" w:color="auto"/>
      </w:divBdr>
    </w:div>
    <w:div w:id="1600334121">
      <w:bodyDiv w:val="1"/>
      <w:marLeft w:val="0"/>
      <w:marRight w:val="0"/>
      <w:marTop w:val="0"/>
      <w:marBottom w:val="0"/>
      <w:divBdr>
        <w:top w:val="none" w:sz="0" w:space="0" w:color="auto"/>
        <w:left w:val="none" w:sz="0" w:space="0" w:color="auto"/>
        <w:bottom w:val="none" w:sz="0" w:space="0" w:color="auto"/>
        <w:right w:val="none" w:sz="0" w:space="0" w:color="auto"/>
      </w:divBdr>
    </w:div>
    <w:div w:id="1604529642">
      <w:bodyDiv w:val="1"/>
      <w:marLeft w:val="0"/>
      <w:marRight w:val="0"/>
      <w:marTop w:val="0"/>
      <w:marBottom w:val="0"/>
      <w:divBdr>
        <w:top w:val="none" w:sz="0" w:space="0" w:color="auto"/>
        <w:left w:val="none" w:sz="0" w:space="0" w:color="auto"/>
        <w:bottom w:val="none" w:sz="0" w:space="0" w:color="auto"/>
        <w:right w:val="none" w:sz="0" w:space="0" w:color="auto"/>
      </w:divBdr>
    </w:div>
    <w:div w:id="1605769670">
      <w:bodyDiv w:val="1"/>
      <w:marLeft w:val="0"/>
      <w:marRight w:val="0"/>
      <w:marTop w:val="0"/>
      <w:marBottom w:val="0"/>
      <w:divBdr>
        <w:top w:val="none" w:sz="0" w:space="0" w:color="auto"/>
        <w:left w:val="none" w:sz="0" w:space="0" w:color="auto"/>
        <w:bottom w:val="none" w:sz="0" w:space="0" w:color="auto"/>
        <w:right w:val="none" w:sz="0" w:space="0" w:color="auto"/>
      </w:divBdr>
    </w:div>
    <w:div w:id="1618634497">
      <w:bodyDiv w:val="1"/>
      <w:marLeft w:val="0"/>
      <w:marRight w:val="0"/>
      <w:marTop w:val="0"/>
      <w:marBottom w:val="0"/>
      <w:divBdr>
        <w:top w:val="none" w:sz="0" w:space="0" w:color="auto"/>
        <w:left w:val="none" w:sz="0" w:space="0" w:color="auto"/>
        <w:bottom w:val="none" w:sz="0" w:space="0" w:color="auto"/>
        <w:right w:val="none" w:sz="0" w:space="0" w:color="auto"/>
      </w:divBdr>
    </w:div>
    <w:div w:id="1623883181">
      <w:bodyDiv w:val="1"/>
      <w:marLeft w:val="0"/>
      <w:marRight w:val="0"/>
      <w:marTop w:val="0"/>
      <w:marBottom w:val="0"/>
      <w:divBdr>
        <w:top w:val="none" w:sz="0" w:space="0" w:color="auto"/>
        <w:left w:val="none" w:sz="0" w:space="0" w:color="auto"/>
        <w:bottom w:val="none" w:sz="0" w:space="0" w:color="auto"/>
        <w:right w:val="none" w:sz="0" w:space="0" w:color="auto"/>
      </w:divBdr>
    </w:div>
    <w:div w:id="1625773121">
      <w:bodyDiv w:val="1"/>
      <w:marLeft w:val="0"/>
      <w:marRight w:val="0"/>
      <w:marTop w:val="0"/>
      <w:marBottom w:val="0"/>
      <w:divBdr>
        <w:top w:val="none" w:sz="0" w:space="0" w:color="auto"/>
        <w:left w:val="none" w:sz="0" w:space="0" w:color="auto"/>
        <w:bottom w:val="none" w:sz="0" w:space="0" w:color="auto"/>
        <w:right w:val="none" w:sz="0" w:space="0" w:color="auto"/>
      </w:divBdr>
    </w:div>
    <w:div w:id="1630433613">
      <w:bodyDiv w:val="1"/>
      <w:marLeft w:val="0"/>
      <w:marRight w:val="0"/>
      <w:marTop w:val="0"/>
      <w:marBottom w:val="0"/>
      <w:divBdr>
        <w:top w:val="none" w:sz="0" w:space="0" w:color="auto"/>
        <w:left w:val="none" w:sz="0" w:space="0" w:color="auto"/>
        <w:bottom w:val="none" w:sz="0" w:space="0" w:color="auto"/>
        <w:right w:val="none" w:sz="0" w:space="0" w:color="auto"/>
      </w:divBdr>
    </w:div>
    <w:div w:id="1636763559">
      <w:bodyDiv w:val="1"/>
      <w:marLeft w:val="0"/>
      <w:marRight w:val="0"/>
      <w:marTop w:val="0"/>
      <w:marBottom w:val="0"/>
      <w:divBdr>
        <w:top w:val="none" w:sz="0" w:space="0" w:color="auto"/>
        <w:left w:val="none" w:sz="0" w:space="0" w:color="auto"/>
        <w:bottom w:val="none" w:sz="0" w:space="0" w:color="auto"/>
        <w:right w:val="none" w:sz="0" w:space="0" w:color="auto"/>
      </w:divBdr>
    </w:div>
    <w:div w:id="1641885110">
      <w:bodyDiv w:val="1"/>
      <w:marLeft w:val="0"/>
      <w:marRight w:val="0"/>
      <w:marTop w:val="0"/>
      <w:marBottom w:val="0"/>
      <w:divBdr>
        <w:top w:val="none" w:sz="0" w:space="0" w:color="auto"/>
        <w:left w:val="none" w:sz="0" w:space="0" w:color="auto"/>
        <w:bottom w:val="none" w:sz="0" w:space="0" w:color="auto"/>
        <w:right w:val="none" w:sz="0" w:space="0" w:color="auto"/>
      </w:divBdr>
    </w:div>
    <w:div w:id="1646203091">
      <w:bodyDiv w:val="1"/>
      <w:marLeft w:val="0"/>
      <w:marRight w:val="0"/>
      <w:marTop w:val="0"/>
      <w:marBottom w:val="0"/>
      <w:divBdr>
        <w:top w:val="none" w:sz="0" w:space="0" w:color="auto"/>
        <w:left w:val="none" w:sz="0" w:space="0" w:color="auto"/>
        <w:bottom w:val="none" w:sz="0" w:space="0" w:color="auto"/>
        <w:right w:val="none" w:sz="0" w:space="0" w:color="auto"/>
      </w:divBdr>
    </w:div>
    <w:div w:id="1660110564">
      <w:bodyDiv w:val="1"/>
      <w:marLeft w:val="0"/>
      <w:marRight w:val="0"/>
      <w:marTop w:val="0"/>
      <w:marBottom w:val="0"/>
      <w:divBdr>
        <w:top w:val="none" w:sz="0" w:space="0" w:color="auto"/>
        <w:left w:val="none" w:sz="0" w:space="0" w:color="auto"/>
        <w:bottom w:val="none" w:sz="0" w:space="0" w:color="auto"/>
        <w:right w:val="none" w:sz="0" w:space="0" w:color="auto"/>
      </w:divBdr>
    </w:div>
    <w:div w:id="1685091953">
      <w:bodyDiv w:val="1"/>
      <w:marLeft w:val="0"/>
      <w:marRight w:val="0"/>
      <w:marTop w:val="0"/>
      <w:marBottom w:val="0"/>
      <w:divBdr>
        <w:top w:val="none" w:sz="0" w:space="0" w:color="auto"/>
        <w:left w:val="none" w:sz="0" w:space="0" w:color="auto"/>
        <w:bottom w:val="none" w:sz="0" w:space="0" w:color="auto"/>
        <w:right w:val="none" w:sz="0" w:space="0" w:color="auto"/>
      </w:divBdr>
    </w:div>
    <w:div w:id="1690376729">
      <w:bodyDiv w:val="1"/>
      <w:marLeft w:val="0"/>
      <w:marRight w:val="0"/>
      <w:marTop w:val="0"/>
      <w:marBottom w:val="0"/>
      <w:divBdr>
        <w:top w:val="none" w:sz="0" w:space="0" w:color="auto"/>
        <w:left w:val="none" w:sz="0" w:space="0" w:color="auto"/>
        <w:bottom w:val="none" w:sz="0" w:space="0" w:color="auto"/>
        <w:right w:val="none" w:sz="0" w:space="0" w:color="auto"/>
      </w:divBdr>
    </w:div>
    <w:div w:id="1703439597">
      <w:bodyDiv w:val="1"/>
      <w:marLeft w:val="0"/>
      <w:marRight w:val="0"/>
      <w:marTop w:val="0"/>
      <w:marBottom w:val="0"/>
      <w:divBdr>
        <w:top w:val="none" w:sz="0" w:space="0" w:color="auto"/>
        <w:left w:val="none" w:sz="0" w:space="0" w:color="auto"/>
        <w:bottom w:val="none" w:sz="0" w:space="0" w:color="auto"/>
        <w:right w:val="none" w:sz="0" w:space="0" w:color="auto"/>
      </w:divBdr>
    </w:div>
    <w:div w:id="1708138210">
      <w:bodyDiv w:val="1"/>
      <w:marLeft w:val="0"/>
      <w:marRight w:val="0"/>
      <w:marTop w:val="0"/>
      <w:marBottom w:val="0"/>
      <w:divBdr>
        <w:top w:val="none" w:sz="0" w:space="0" w:color="auto"/>
        <w:left w:val="none" w:sz="0" w:space="0" w:color="auto"/>
        <w:bottom w:val="none" w:sz="0" w:space="0" w:color="auto"/>
        <w:right w:val="none" w:sz="0" w:space="0" w:color="auto"/>
      </w:divBdr>
    </w:div>
    <w:div w:id="1711033325">
      <w:bodyDiv w:val="1"/>
      <w:marLeft w:val="0"/>
      <w:marRight w:val="0"/>
      <w:marTop w:val="0"/>
      <w:marBottom w:val="0"/>
      <w:divBdr>
        <w:top w:val="none" w:sz="0" w:space="0" w:color="auto"/>
        <w:left w:val="none" w:sz="0" w:space="0" w:color="auto"/>
        <w:bottom w:val="none" w:sz="0" w:space="0" w:color="auto"/>
        <w:right w:val="none" w:sz="0" w:space="0" w:color="auto"/>
      </w:divBdr>
    </w:div>
    <w:div w:id="1711764460">
      <w:bodyDiv w:val="1"/>
      <w:marLeft w:val="0"/>
      <w:marRight w:val="0"/>
      <w:marTop w:val="0"/>
      <w:marBottom w:val="0"/>
      <w:divBdr>
        <w:top w:val="none" w:sz="0" w:space="0" w:color="auto"/>
        <w:left w:val="none" w:sz="0" w:space="0" w:color="auto"/>
        <w:bottom w:val="none" w:sz="0" w:space="0" w:color="auto"/>
        <w:right w:val="none" w:sz="0" w:space="0" w:color="auto"/>
      </w:divBdr>
    </w:div>
    <w:div w:id="1712723885">
      <w:bodyDiv w:val="1"/>
      <w:marLeft w:val="0"/>
      <w:marRight w:val="0"/>
      <w:marTop w:val="0"/>
      <w:marBottom w:val="0"/>
      <w:divBdr>
        <w:top w:val="none" w:sz="0" w:space="0" w:color="auto"/>
        <w:left w:val="none" w:sz="0" w:space="0" w:color="auto"/>
        <w:bottom w:val="none" w:sz="0" w:space="0" w:color="auto"/>
        <w:right w:val="none" w:sz="0" w:space="0" w:color="auto"/>
      </w:divBdr>
    </w:div>
    <w:div w:id="1713771282">
      <w:bodyDiv w:val="1"/>
      <w:marLeft w:val="0"/>
      <w:marRight w:val="0"/>
      <w:marTop w:val="0"/>
      <w:marBottom w:val="0"/>
      <w:divBdr>
        <w:top w:val="none" w:sz="0" w:space="0" w:color="auto"/>
        <w:left w:val="none" w:sz="0" w:space="0" w:color="auto"/>
        <w:bottom w:val="none" w:sz="0" w:space="0" w:color="auto"/>
        <w:right w:val="none" w:sz="0" w:space="0" w:color="auto"/>
      </w:divBdr>
    </w:div>
    <w:div w:id="1734084217">
      <w:bodyDiv w:val="1"/>
      <w:marLeft w:val="0"/>
      <w:marRight w:val="0"/>
      <w:marTop w:val="0"/>
      <w:marBottom w:val="0"/>
      <w:divBdr>
        <w:top w:val="none" w:sz="0" w:space="0" w:color="auto"/>
        <w:left w:val="none" w:sz="0" w:space="0" w:color="auto"/>
        <w:bottom w:val="none" w:sz="0" w:space="0" w:color="auto"/>
        <w:right w:val="none" w:sz="0" w:space="0" w:color="auto"/>
      </w:divBdr>
    </w:div>
    <w:div w:id="1752072048">
      <w:bodyDiv w:val="1"/>
      <w:marLeft w:val="0"/>
      <w:marRight w:val="0"/>
      <w:marTop w:val="0"/>
      <w:marBottom w:val="0"/>
      <w:divBdr>
        <w:top w:val="none" w:sz="0" w:space="0" w:color="auto"/>
        <w:left w:val="none" w:sz="0" w:space="0" w:color="auto"/>
        <w:bottom w:val="none" w:sz="0" w:space="0" w:color="auto"/>
        <w:right w:val="none" w:sz="0" w:space="0" w:color="auto"/>
      </w:divBdr>
    </w:div>
    <w:div w:id="1752892777">
      <w:bodyDiv w:val="1"/>
      <w:marLeft w:val="0"/>
      <w:marRight w:val="0"/>
      <w:marTop w:val="0"/>
      <w:marBottom w:val="0"/>
      <w:divBdr>
        <w:top w:val="none" w:sz="0" w:space="0" w:color="auto"/>
        <w:left w:val="none" w:sz="0" w:space="0" w:color="auto"/>
        <w:bottom w:val="none" w:sz="0" w:space="0" w:color="auto"/>
        <w:right w:val="none" w:sz="0" w:space="0" w:color="auto"/>
      </w:divBdr>
    </w:div>
    <w:div w:id="1763144716">
      <w:bodyDiv w:val="1"/>
      <w:marLeft w:val="0"/>
      <w:marRight w:val="0"/>
      <w:marTop w:val="0"/>
      <w:marBottom w:val="0"/>
      <w:divBdr>
        <w:top w:val="none" w:sz="0" w:space="0" w:color="auto"/>
        <w:left w:val="none" w:sz="0" w:space="0" w:color="auto"/>
        <w:bottom w:val="none" w:sz="0" w:space="0" w:color="auto"/>
        <w:right w:val="none" w:sz="0" w:space="0" w:color="auto"/>
      </w:divBdr>
    </w:div>
    <w:div w:id="1765568423">
      <w:bodyDiv w:val="1"/>
      <w:marLeft w:val="0"/>
      <w:marRight w:val="0"/>
      <w:marTop w:val="0"/>
      <w:marBottom w:val="0"/>
      <w:divBdr>
        <w:top w:val="none" w:sz="0" w:space="0" w:color="auto"/>
        <w:left w:val="none" w:sz="0" w:space="0" w:color="auto"/>
        <w:bottom w:val="none" w:sz="0" w:space="0" w:color="auto"/>
        <w:right w:val="none" w:sz="0" w:space="0" w:color="auto"/>
      </w:divBdr>
    </w:div>
    <w:div w:id="1770616394">
      <w:bodyDiv w:val="1"/>
      <w:marLeft w:val="0"/>
      <w:marRight w:val="0"/>
      <w:marTop w:val="0"/>
      <w:marBottom w:val="0"/>
      <w:divBdr>
        <w:top w:val="none" w:sz="0" w:space="0" w:color="auto"/>
        <w:left w:val="none" w:sz="0" w:space="0" w:color="auto"/>
        <w:bottom w:val="none" w:sz="0" w:space="0" w:color="auto"/>
        <w:right w:val="none" w:sz="0" w:space="0" w:color="auto"/>
      </w:divBdr>
    </w:div>
    <w:div w:id="1772119460">
      <w:bodyDiv w:val="1"/>
      <w:marLeft w:val="0"/>
      <w:marRight w:val="0"/>
      <w:marTop w:val="0"/>
      <w:marBottom w:val="0"/>
      <w:divBdr>
        <w:top w:val="none" w:sz="0" w:space="0" w:color="auto"/>
        <w:left w:val="none" w:sz="0" w:space="0" w:color="auto"/>
        <w:bottom w:val="none" w:sz="0" w:space="0" w:color="auto"/>
        <w:right w:val="none" w:sz="0" w:space="0" w:color="auto"/>
      </w:divBdr>
    </w:div>
    <w:div w:id="1774786633">
      <w:bodyDiv w:val="1"/>
      <w:marLeft w:val="0"/>
      <w:marRight w:val="0"/>
      <w:marTop w:val="0"/>
      <w:marBottom w:val="0"/>
      <w:divBdr>
        <w:top w:val="none" w:sz="0" w:space="0" w:color="auto"/>
        <w:left w:val="none" w:sz="0" w:space="0" w:color="auto"/>
        <w:bottom w:val="none" w:sz="0" w:space="0" w:color="auto"/>
        <w:right w:val="none" w:sz="0" w:space="0" w:color="auto"/>
      </w:divBdr>
    </w:div>
    <w:div w:id="1775393413">
      <w:bodyDiv w:val="1"/>
      <w:marLeft w:val="0"/>
      <w:marRight w:val="0"/>
      <w:marTop w:val="0"/>
      <w:marBottom w:val="0"/>
      <w:divBdr>
        <w:top w:val="none" w:sz="0" w:space="0" w:color="auto"/>
        <w:left w:val="none" w:sz="0" w:space="0" w:color="auto"/>
        <w:bottom w:val="none" w:sz="0" w:space="0" w:color="auto"/>
        <w:right w:val="none" w:sz="0" w:space="0" w:color="auto"/>
      </w:divBdr>
    </w:div>
    <w:div w:id="1777598870">
      <w:bodyDiv w:val="1"/>
      <w:marLeft w:val="0"/>
      <w:marRight w:val="0"/>
      <w:marTop w:val="0"/>
      <w:marBottom w:val="0"/>
      <w:divBdr>
        <w:top w:val="none" w:sz="0" w:space="0" w:color="auto"/>
        <w:left w:val="none" w:sz="0" w:space="0" w:color="auto"/>
        <w:bottom w:val="none" w:sz="0" w:space="0" w:color="auto"/>
        <w:right w:val="none" w:sz="0" w:space="0" w:color="auto"/>
      </w:divBdr>
    </w:div>
    <w:div w:id="1785886764">
      <w:bodyDiv w:val="1"/>
      <w:marLeft w:val="0"/>
      <w:marRight w:val="0"/>
      <w:marTop w:val="0"/>
      <w:marBottom w:val="0"/>
      <w:divBdr>
        <w:top w:val="none" w:sz="0" w:space="0" w:color="auto"/>
        <w:left w:val="none" w:sz="0" w:space="0" w:color="auto"/>
        <w:bottom w:val="none" w:sz="0" w:space="0" w:color="auto"/>
        <w:right w:val="none" w:sz="0" w:space="0" w:color="auto"/>
      </w:divBdr>
    </w:div>
    <w:div w:id="1794596151">
      <w:bodyDiv w:val="1"/>
      <w:marLeft w:val="0"/>
      <w:marRight w:val="0"/>
      <w:marTop w:val="0"/>
      <w:marBottom w:val="0"/>
      <w:divBdr>
        <w:top w:val="none" w:sz="0" w:space="0" w:color="auto"/>
        <w:left w:val="none" w:sz="0" w:space="0" w:color="auto"/>
        <w:bottom w:val="none" w:sz="0" w:space="0" w:color="auto"/>
        <w:right w:val="none" w:sz="0" w:space="0" w:color="auto"/>
      </w:divBdr>
    </w:div>
    <w:div w:id="1795053338">
      <w:bodyDiv w:val="1"/>
      <w:marLeft w:val="0"/>
      <w:marRight w:val="0"/>
      <w:marTop w:val="0"/>
      <w:marBottom w:val="0"/>
      <w:divBdr>
        <w:top w:val="none" w:sz="0" w:space="0" w:color="auto"/>
        <w:left w:val="none" w:sz="0" w:space="0" w:color="auto"/>
        <w:bottom w:val="none" w:sz="0" w:space="0" w:color="auto"/>
        <w:right w:val="none" w:sz="0" w:space="0" w:color="auto"/>
      </w:divBdr>
    </w:div>
    <w:div w:id="1796099721">
      <w:bodyDiv w:val="1"/>
      <w:marLeft w:val="0"/>
      <w:marRight w:val="0"/>
      <w:marTop w:val="0"/>
      <w:marBottom w:val="0"/>
      <w:divBdr>
        <w:top w:val="none" w:sz="0" w:space="0" w:color="auto"/>
        <w:left w:val="none" w:sz="0" w:space="0" w:color="auto"/>
        <w:bottom w:val="none" w:sz="0" w:space="0" w:color="auto"/>
        <w:right w:val="none" w:sz="0" w:space="0" w:color="auto"/>
      </w:divBdr>
    </w:div>
    <w:div w:id="1813017115">
      <w:bodyDiv w:val="1"/>
      <w:marLeft w:val="0"/>
      <w:marRight w:val="0"/>
      <w:marTop w:val="0"/>
      <w:marBottom w:val="0"/>
      <w:divBdr>
        <w:top w:val="none" w:sz="0" w:space="0" w:color="auto"/>
        <w:left w:val="none" w:sz="0" w:space="0" w:color="auto"/>
        <w:bottom w:val="none" w:sz="0" w:space="0" w:color="auto"/>
        <w:right w:val="none" w:sz="0" w:space="0" w:color="auto"/>
      </w:divBdr>
    </w:div>
    <w:div w:id="1815487945">
      <w:bodyDiv w:val="1"/>
      <w:marLeft w:val="0"/>
      <w:marRight w:val="0"/>
      <w:marTop w:val="0"/>
      <w:marBottom w:val="0"/>
      <w:divBdr>
        <w:top w:val="none" w:sz="0" w:space="0" w:color="auto"/>
        <w:left w:val="none" w:sz="0" w:space="0" w:color="auto"/>
        <w:bottom w:val="none" w:sz="0" w:space="0" w:color="auto"/>
        <w:right w:val="none" w:sz="0" w:space="0" w:color="auto"/>
      </w:divBdr>
    </w:div>
    <w:div w:id="1833643621">
      <w:bodyDiv w:val="1"/>
      <w:marLeft w:val="0"/>
      <w:marRight w:val="0"/>
      <w:marTop w:val="0"/>
      <w:marBottom w:val="0"/>
      <w:divBdr>
        <w:top w:val="none" w:sz="0" w:space="0" w:color="auto"/>
        <w:left w:val="none" w:sz="0" w:space="0" w:color="auto"/>
        <w:bottom w:val="none" w:sz="0" w:space="0" w:color="auto"/>
        <w:right w:val="none" w:sz="0" w:space="0" w:color="auto"/>
      </w:divBdr>
    </w:div>
    <w:div w:id="1836415554">
      <w:bodyDiv w:val="1"/>
      <w:marLeft w:val="0"/>
      <w:marRight w:val="0"/>
      <w:marTop w:val="0"/>
      <w:marBottom w:val="0"/>
      <w:divBdr>
        <w:top w:val="none" w:sz="0" w:space="0" w:color="auto"/>
        <w:left w:val="none" w:sz="0" w:space="0" w:color="auto"/>
        <w:bottom w:val="none" w:sz="0" w:space="0" w:color="auto"/>
        <w:right w:val="none" w:sz="0" w:space="0" w:color="auto"/>
      </w:divBdr>
    </w:div>
    <w:div w:id="1837577188">
      <w:bodyDiv w:val="1"/>
      <w:marLeft w:val="0"/>
      <w:marRight w:val="0"/>
      <w:marTop w:val="0"/>
      <w:marBottom w:val="0"/>
      <w:divBdr>
        <w:top w:val="none" w:sz="0" w:space="0" w:color="auto"/>
        <w:left w:val="none" w:sz="0" w:space="0" w:color="auto"/>
        <w:bottom w:val="none" w:sz="0" w:space="0" w:color="auto"/>
        <w:right w:val="none" w:sz="0" w:space="0" w:color="auto"/>
      </w:divBdr>
    </w:div>
    <w:div w:id="1839274724">
      <w:bodyDiv w:val="1"/>
      <w:marLeft w:val="0"/>
      <w:marRight w:val="0"/>
      <w:marTop w:val="0"/>
      <w:marBottom w:val="0"/>
      <w:divBdr>
        <w:top w:val="none" w:sz="0" w:space="0" w:color="auto"/>
        <w:left w:val="none" w:sz="0" w:space="0" w:color="auto"/>
        <w:bottom w:val="none" w:sz="0" w:space="0" w:color="auto"/>
        <w:right w:val="none" w:sz="0" w:space="0" w:color="auto"/>
      </w:divBdr>
    </w:div>
    <w:div w:id="1852909675">
      <w:bodyDiv w:val="1"/>
      <w:marLeft w:val="0"/>
      <w:marRight w:val="0"/>
      <w:marTop w:val="0"/>
      <w:marBottom w:val="0"/>
      <w:divBdr>
        <w:top w:val="none" w:sz="0" w:space="0" w:color="auto"/>
        <w:left w:val="none" w:sz="0" w:space="0" w:color="auto"/>
        <w:bottom w:val="none" w:sz="0" w:space="0" w:color="auto"/>
        <w:right w:val="none" w:sz="0" w:space="0" w:color="auto"/>
      </w:divBdr>
    </w:div>
    <w:div w:id="1855415424">
      <w:bodyDiv w:val="1"/>
      <w:marLeft w:val="0"/>
      <w:marRight w:val="0"/>
      <w:marTop w:val="0"/>
      <w:marBottom w:val="0"/>
      <w:divBdr>
        <w:top w:val="none" w:sz="0" w:space="0" w:color="auto"/>
        <w:left w:val="none" w:sz="0" w:space="0" w:color="auto"/>
        <w:bottom w:val="none" w:sz="0" w:space="0" w:color="auto"/>
        <w:right w:val="none" w:sz="0" w:space="0" w:color="auto"/>
      </w:divBdr>
    </w:div>
    <w:div w:id="1886410760">
      <w:bodyDiv w:val="1"/>
      <w:marLeft w:val="0"/>
      <w:marRight w:val="0"/>
      <w:marTop w:val="0"/>
      <w:marBottom w:val="0"/>
      <w:divBdr>
        <w:top w:val="none" w:sz="0" w:space="0" w:color="auto"/>
        <w:left w:val="none" w:sz="0" w:space="0" w:color="auto"/>
        <w:bottom w:val="none" w:sz="0" w:space="0" w:color="auto"/>
        <w:right w:val="none" w:sz="0" w:space="0" w:color="auto"/>
      </w:divBdr>
    </w:div>
    <w:div w:id="1920167927">
      <w:bodyDiv w:val="1"/>
      <w:marLeft w:val="0"/>
      <w:marRight w:val="0"/>
      <w:marTop w:val="0"/>
      <w:marBottom w:val="0"/>
      <w:divBdr>
        <w:top w:val="none" w:sz="0" w:space="0" w:color="auto"/>
        <w:left w:val="none" w:sz="0" w:space="0" w:color="auto"/>
        <w:bottom w:val="none" w:sz="0" w:space="0" w:color="auto"/>
        <w:right w:val="none" w:sz="0" w:space="0" w:color="auto"/>
      </w:divBdr>
    </w:div>
    <w:div w:id="1936866023">
      <w:bodyDiv w:val="1"/>
      <w:marLeft w:val="0"/>
      <w:marRight w:val="0"/>
      <w:marTop w:val="0"/>
      <w:marBottom w:val="0"/>
      <w:divBdr>
        <w:top w:val="none" w:sz="0" w:space="0" w:color="auto"/>
        <w:left w:val="none" w:sz="0" w:space="0" w:color="auto"/>
        <w:bottom w:val="none" w:sz="0" w:space="0" w:color="auto"/>
        <w:right w:val="none" w:sz="0" w:space="0" w:color="auto"/>
      </w:divBdr>
    </w:div>
    <w:div w:id="1944652940">
      <w:bodyDiv w:val="1"/>
      <w:marLeft w:val="0"/>
      <w:marRight w:val="0"/>
      <w:marTop w:val="0"/>
      <w:marBottom w:val="0"/>
      <w:divBdr>
        <w:top w:val="none" w:sz="0" w:space="0" w:color="auto"/>
        <w:left w:val="none" w:sz="0" w:space="0" w:color="auto"/>
        <w:bottom w:val="none" w:sz="0" w:space="0" w:color="auto"/>
        <w:right w:val="none" w:sz="0" w:space="0" w:color="auto"/>
      </w:divBdr>
    </w:div>
    <w:div w:id="1970553994">
      <w:bodyDiv w:val="1"/>
      <w:marLeft w:val="0"/>
      <w:marRight w:val="0"/>
      <w:marTop w:val="0"/>
      <w:marBottom w:val="0"/>
      <w:divBdr>
        <w:top w:val="none" w:sz="0" w:space="0" w:color="auto"/>
        <w:left w:val="none" w:sz="0" w:space="0" w:color="auto"/>
        <w:bottom w:val="none" w:sz="0" w:space="0" w:color="auto"/>
        <w:right w:val="none" w:sz="0" w:space="0" w:color="auto"/>
      </w:divBdr>
    </w:div>
    <w:div w:id="1973750598">
      <w:bodyDiv w:val="1"/>
      <w:marLeft w:val="0"/>
      <w:marRight w:val="0"/>
      <w:marTop w:val="0"/>
      <w:marBottom w:val="0"/>
      <w:divBdr>
        <w:top w:val="none" w:sz="0" w:space="0" w:color="auto"/>
        <w:left w:val="none" w:sz="0" w:space="0" w:color="auto"/>
        <w:bottom w:val="none" w:sz="0" w:space="0" w:color="auto"/>
        <w:right w:val="none" w:sz="0" w:space="0" w:color="auto"/>
      </w:divBdr>
    </w:div>
    <w:div w:id="1974752254">
      <w:bodyDiv w:val="1"/>
      <w:marLeft w:val="0"/>
      <w:marRight w:val="0"/>
      <w:marTop w:val="0"/>
      <w:marBottom w:val="0"/>
      <w:divBdr>
        <w:top w:val="none" w:sz="0" w:space="0" w:color="auto"/>
        <w:left w:val="none" w:sz="0" w:space="0" w:color="auto"/>
        <w:bottom w:val="none" w:sz="0" w:space="0" w:color="auto"/>
        <w:right w:val="none" w:sz="0" w:space="0" w:color="auto"/>
      </w:divBdr>
    </w:div>
    <w:div w:id="1984459168">
      <w:bodyDiv w:val="1"/>
      <w:marLeft w:val="0"/>
      <w:marRight w:val="0"/>
      <w:marTop w:val="0"/>
      <w:marBottom w:val="0"/>
      <w:divBdr>
        <w:top w:val="none" w:sz="0" w:space="0" w:color="auto"/>
        <w:left w:val="none" w:sz="0" w:space="0" w:color="auto"/>
        <w:bottom w:val="none" w:sz="0" w:space="0" w:color="auto"/>
        <w:right w:val="none" w:sz="0" w:space="0" w:color="auto"/>
      </w:divBdr>
    </w:div>
    <w:div w:id="1995451806">
      <w:bodyDiv w:val="1"/>
      <w:marLeft w:val="0"/>
      <w:marRight w:val="0"/>
      <w:marTop w:val="0"/>
      <w:marBottom w:val="0"/>
      <w:divBdr>
        <w:top w:val="none" w:sz="0" w:space="0" w:color="auto"/>
        <w:left w:val="none" w:sz="0" w:space="0" w:color="auto"/>
        <w:bottom w:val="none" w:sz="0" w:space="0" w:color="auto"/>
        <w:right w:val="none" w:sz="0" w:space="0" w:color="auto"/>
      </w:divBdr>
    </w:div>
    <w:div w:id="1999570697">
      <w:bodyDiv w:val="1"/>
      <w:marLeft w:val="0"/>
      <w:marRight w:val="0"/>
      <w:marTop w:val="0"/>
      <w:marBottom w:val="0"/>
      <w:divBdr>
        <w:top w:val="none" w:sz="0" w:space="0" w:color="auto"/>
        <w:left w:val="none" w:sz="0" w:space="0" w:color="auto"/>
        <w:bottom w:val="none" w:sz="0" w:space="0" w:color="auto"/>
        <w:right w:val="none" w:sz="0" w:space="0" w:color="auto"/>
      </w:divBdr>
    </w:div>
    <w:div w:id="2006083148">
      <w:bodyDiv w:val="1"/>
      <w:marLeft w:val="0"/>
      <w:marRight w:val="0"/>
      <w:marTop w:val="0"/>
      <w:marBottom w:val="0"/>
      <w:divBdr>
        <w:top w:val="none" w:sz="0" w:space="0" w:color="auto"/>
        <w:left w:val="none" w:sz="0" w:space="0" w:color="auto"/>
        <w:bottom w:val="none" w:sz="0" w:space="0" w:color="auto"/>
        <w:right w:val="none" w:sz="0" w:space="0" w:color="auto"/>
      </w:divBdr>
    </w:div>
    <w:div w:id="2008509953">
      <w:bodyDiv w:val="1"/>
      <w:marLeft w:val="0"/>
      <w:marRight w:val="0"/>
      <w:marTop w:val="0"/>
      <w:marBottom w:val="0"/>
      <w:divBdr>
        <w:top w:val="none" w:sz="0" w:space="0" w:color="auto"/>
        <w:left w:val="none" w:sz="0" w:space="0" w:color="auto"/>
        <w:bottom w:val="none" w:sz="0" w:space="0" w:color="auto"/>
        <w:right w:val="none" w:sz="0" w:space="0" w:color="auto"/>
      </w:divBdr>
    </w:div>
    <w:div w:id="2012102608">
      <w:bodyDiv w:val="1"/>
      <w:marLeft w:val="0"/>
      <w:marRight w:val="0"/>
      <w:marTop w:val="0"/>
      <w:marBottom w:val="0"/>
      <w:divBdr>
        <w:top w:val="none" w:sz="0" w:space="0" w:color="auto"/>
        <w:left w:val="none" w:sz="0" w:space="0" w:color="auto"/>
        <w:bottom w:val="none" w:sz="0" w:space="0" w:color="auto"/>
        <w:right w:val="none" w:sz="0" w:space="0" w:color="auto"/>
      </w:divBdr>
    </w:div>
    <w:div w:id="2018917150">
      <w:bodyDiv w:val="1"/>
      <w:marLeft w:val="0"/>
      <w:marRight w:val="0"/>
      <w:marTop w:val="0"/>
      <w:marBottom w:val="0"/>
      <w:divBdr>
        <w:top w:val="none" w:sz="0" w:space="0" w:color="auto"/>
        <w:left w:val="none" w:sz="0" w:space="0" w:color="auto"/>
        <w:bottom w:val="none" w:sz="0" w:space="0" w:color="auto"/>
        <w:right w:val="none" w:sz="0" w:space="0" w:color="auto"/>
      </w:divBdr>
    </w:div>
    <w:div w:id="2019504369">
      <w:bodyDiv w:val="1"/>
      <w:marLeft w:val="0"/>
      <w:marRight w:val="0"/>
      <w:marTop w:val="0"/>
      <w:marBottom w:val="0"/>
      <w:divBdr>
        <w:top w:val="none" w:sz="0" w:space="0" w:color="auto"/>
        <w:left w:val="none" w:sz="0" w:space="0" w:color="auto"/>
        <w:bottom w:val="none" w:sz="0" w:space="0" w:color="auto"/>
        <w:right w:val="none" w:sz="0" w:space="0" w:color="auto"/>
      </w:divBdr>
    </w:div>
    <w:div w:id="2028214485">
      <w:bodyDiv w:val="1"/>
      <w:marLeft w:val="0"/>
      <w:marRight w:val="0"/>
      <w:marTop w:val="0"/>
      <w:marBottom w:val="0"/>
      <w:divBdr>
        <w:top w:val="none" w:sz="0" w:space="0" w:color="auto"/>
        <w:left w:val="none" w:sz="0" w:space="0" w:color="auto"/>
        <w:bottom w:val="none" w:sz="0" w:space="0" w:color="auto"/>
        <w:right w:val="none" w:sz="0" w:space="0" w:color="auto"/>
      </w:divBdr>
    </w:div>
    <w:div w:id="2035232875">
      <w:bodyDiv w:val="1"/>
      <w:marLeft w:val="0"/>
      <w:marRight w:val="0"/>
      <w:marTop w:val="0"/>
      <w:marBottom w:val="0"/>
      <w:divBdr>
        <w:top w:val="none" w:sz="0" w:space="0" w:color="auto"/>
        <w:left w:val="none" w:sz="0" w:space="0" w:color="auto"/>
        <w:bottom w:val="none" w:sz="0" w:space="0" w:color="auto"/>
        <w:right w:val="none" w:sz="0" w:space="0" w:color="auto"/>
      </w:divBdr>
    </w:div>
    <w:div w:id="2049526107">
      <w:bodyDiv w:val="1"/>
      <w:marLeft w:val="0"/>
      <w:marRight w:val="0"/>
      <w:marTop w:val="0"/>
      <w:marBottom w:val="0"/>
      <w:divBdr>
        <w:top w:val="none" w:sz="0" w:space="0" w:color="auto"/>
        <w:left w:val="none" w:sz="0" w:space="0" w:color="auto"/>
        <w:bottom w:val="none" w:sz="0" w:space="0" w:color="auto"/>
        <w:right w:val="none" w:sz="0" w:space="0" w:color="auto"/>
      </w:divBdr>
    </w:div>
    <w:div w:id="2052611644">
      <w:bodyDiv w:val="1"/>
      <w:marLeft w:val="0"/>
      <w:marRight w:val="0"/>
      <w:marTop w:val="0"/>
      <w:marBottom w:val="0"/>
      <w:divBdr>
        <w:top w:val="none" w:sz="0" w:space="0" w:color="auto"/>
        <w:left w:val="none" w:sz="0" w:space="0" w:color="auto"/>
        <w:bottom w:val="none" w:sz="0" w:space="0" w:color="auto"/>
        <w:right w:val="none" w:sz="0" w:space="0" w:color="auto"/>
      </w:divBdr>
    </w:div>
    <w:div w:id="2058239633">
      <w:bodyDiv w:val="1"/>
      <w:marLeft w:val="0"/>
      <w:marRight w:val="0"/>
      <w:marTop w:val="0"/>
      <w:marBottom w:val="0"/>
      <w:divBdr>
        <w:top w:val="none" w:sz="0" w:space="0" w:color="auto"/>
        <w:left w:val="none" w:sz="0" w:space="0" w:color="auto"/>
        <w:bottom w:val="none" w:sz="0" w:space="0" w:color="auto"/>
        <w:right w:val="none" w:sz="0" w:space="0" w:color="auto"/>
      </w:divBdr>
    </w:div>
    <w:div w:id="2059697953">
      <w:bodyDiv w:val="1"/>
      <w:marLeft w:val="0"/>
      <w:marRight w:val="0"/>
      <w:marTop w:val="0"/>
      <w:marBottom w:val="0"/>
      <w:divBdr>
        <w:top w:val="none" w:sz="0" w:space="0" w:color="auto"/>
        <w:left w:val="none" w:sz="0" w:space="0" w:color="auto"/>
        <w:bottom w:val="none" w:sz="0" w:space="0" w:color="auto"/>
        <w:right w:val="none" w:sz="0" w:space="0" w:color="auto"/>
      </w:divBdr>
    </w:div>
    <w:div w:id="2061394626">
      <w:bodyDiv w:val="1"/>
      <w:marLeft w:val="0"/>
      <w:marRight w:val="0"/>
      <w:marTop w:val="0"/>
      <w:marBottom w:val="0"/>
      <w:divBdr>
        <w:top w:val="none" w:sz="0" w:space="0" w:color="auto"/>
        <w:left w:val="none" w:sz="0" w:space="0" w:color="auto"/>
        <w:bottom w:val="none" w:sz="0" w:space="0" w:color="auto"/>
        <w:right w:val="none" w:sz="0" w:space="0" w:color="auto"/>
      </w:divBdr>
    </w:div>
    <w:div w:id="2080861954">
      <w:bodyDiv w:val="1"/>
      <w:marLeft w:val="0"/>
      <w:marRight w:val="0"/>
      <w:marTop w:val="0"/>
      <w:marBottom w:val="0"/>
      <w:divBdr>
        <w:top w:val="none" w:sz="0" w:space="0" w:color="auto"/>
        <w:left w:val="none" w:sz="0" w:space="0" w:color="auto"/>
        <w:bottom w:val="none" w:sz="0" w:space="0" w:color="auto"/>
        <w:right w:val="none" w:sz="0" w:space="0" w:color="auto"/>
      </w:divBdr>
    </w:div>
    <w:div w:id="2093699266">
      <w:bodyDiv w:val="1"/>
      <w:marLeft w:val="0"/>
      <w:marRight w:val="0"/>
      <w:marTop w:val="0"/>
      <w:marBottom w:val="0"/>
      <w:divBdr>
        <w:top w:val="none" w:sz="0" w:space="0" w:color="auto"/>
        <w:left w:val="none" w:sz="0" w:space="0" w:color="auto"/>
        <w:bottom w:val="none" w:sz="0" w:space="0" w:color="auto"/>
        <w:right w:val="none" w:sz="0" w:space="0" w:color="auto"/>
      </w:divBdr>
    </w:div>
    <w:div w:id="2099016927">
      <w:bodyDiv w:val="1"/>
      <w:marLeft w:val="0"/>
      <w:marRight w:val="0"/>
      <w:marTop w:val="0"/>
      <w:marBottom w:val="0"/>
      <w:divBdr>
        <w:top w:val="none" w:sz="0" w:space="0" w:color="auto"/>
        <w:left w:val="none" w:sz="0" w:space="0" w:color="auto"/>
        <w:bottom w:val="none" w:sz="0" w:space="0" w:color="auto"/>
        <w:right w:val="none" w:sz="0" w:space="0" w:color="auto"/>
      </w:divBdr>
    </w:div>
    <w:div w:id="2099983930">
      <w:bodyDiv w:val="1"/>
      <w:marLeft w:val="0"/>
      <w:marRight w:val="0"/>
      <w:marTop w:val="0"/>
      <w:marBottom w:val="0"/>
      <w:divBdr>
        <w:top w:val="none" w:sz="0" w:space="0" w:color="auto"/>
        <w:left w:val="none" w:sz="0" w:space="0" w:color="auto"/>
        <w:bottom w:val="none" w:sz="0" w:space="0" w:color="auto"/>
        <w:right w:val="none" w:sz="0" w:space="0" w:color="auto"/>
      </w:divBdr>
    </w:div>
    <w:div w:id="2102407376">
      <w:bodyDiv w:val="1"/>
      <w:marLeft w:val="0"/>
      <w:marRight w:val="0"/>
      <w:marTop w:val="0"/>
      <w:marBottom w:val="0"/>
      <w:divBdr>
        <w:top w:val="none" w:sz="0" w:space="0" w:color="auto"/>
        <w:left w:val="none" w:sz="0" w:space="0" w:color="auto"/>
        <w:bottom w:val="none" w:sz="0" w:space="0" w:color="auto"/>
        <w:right w:val="none" w:sz="0" w:space="0" w:color="auto"/>
      </w:divBdr>
    </w:div>
    <w:div w:id="2104061473">
      <w:bodyDiv w:val="1"/>
      <w:marLeft w:val="0"/>
      <w:marRight w:val="0"/>
      <w:marTop w:val="0"/>
      <w:marBottom w:val="0"/>
      <w:divBdr>
        <w:top w:val="none" w:sz="0" w:space="0" w:color="auto"/>
        <w:left w:val="none" w:sz="0" w:space="0" w:color="auto"/>
        <w:bottom w:val="none" w:sz="0" w:space="0" w:color="auto"/>
        <w:right w:val="none" w:sz="0" w:space="0" w:color="auto"/>
      </w:divBdr>
    </w:div>
    <w:div w:id="2104715065">
      <w:bodyDiv w:val="1"/>
      <w:marLeft w:val="0"/>
      <w:marRight w:val="0"/>
      <w:marTop w:val="0"/>
      <w:marBottom w:val="0"/>
      <w:divBdr>
        <w:top w:val="none" w:sz="0" w:space="0" w:color="auto"/>
        <w:left w:val="none" w:sz="0" w:space="0" w:color="auto"/>
        <w:bottom w:val="none" w:sz="0" w:space="0" w:color="auto"/>
        <w:right w:val="none" w:sz="0" w:space="0" w:color="auto"/>
      </w:divBdr>
    </w:div>
    <w:div w:id="2117288794">
      <w:bodyDiv w:val="1"/>
      <w:marLeft w:val="0"/>
      <w:marRight w:val="0"/>
      <w:marTop w:val="0"/>
      <w:marBottom w:val="0"/>
      <w:divBdr>
        <w:top w:val="none" w:sz="0" w:space="0" w:color="auto"/>
        <w:left w:val="none" w:sz="0" w:space="0" w:color="auto"/>
        <w:bottom w:val="none" w:sz="0" w:space="0" w:color="auto"/>
        <w:right w:val="none" w:sz="0" w:space="0" w:color="auto"/>
      </w:divBdr>
    </w:div>
    <w:div w:id="2126197282">
      <w:bodyDiv w:val="1"/>
      <w:marLeft w:val="0"/>
      <w:marRight w:val="0"/>
      <w:marTop w:val="0"/>
      <w:marBottom w:val="0"/>
      <w:divBdr>
        <w:top w:val="none" w:sz="0" w:space="0" w:color="auto"/>
        <w:left w:val="none" w:sz="0" w:space="0" w:color="auto"/>
        <w:bottom w:val="none" w:sz="0" w:space="0" w:color="auto"/>
        <w:right w:val="none" w:sz="0" w:space="0" w:color="auto"/>
      </w:divBdr>
    </w:div>
    <w:div w:id="2138133396">
      <w:bodyDiv w:val="1"/>
      <w:marLeft w:val="0"/>
      <w:marRight w:val="0"/>
      <w:marTop w:val="0"/>
      <w:marBottom w:val="0"/>
      <w:divBdr>
        <w:top w:val="none" w:sz="0" w:space="0" w:color="auto"/>
        <w:left w:val="none" w:sz="0" w:space="0" w:color="auto"/>
        <w:bottom w:val="none" w:sz="0" w:space="0" w:color="auto"/>
        <w:right w:val="none" w:sz="0" w:space="0" w:color="auto"/>
      </w:divBdr>
    </w:div>
    <w:div w:id="2146312810">
      <w:bodyDiv w:val="1"/>
      <w:marLeft w:val="0"/>
      <w:marRight w:val="0"/>
      <w:marTop w:val="0"/>
      <w:marBottom w:val="0"/>
      <w:divBdr>
        <w:top w:val="none" w:sz="0" w:space="0" w:color="auto"/>
        <w:left w:val="none" w:sz="0" w:space="0" w:color="auto"/>
        <w:bottom w:val="none" w:sz="0" w:space="0" w:color="auto"/>
        <w:right w:val="none" w:sz="0" w:space="0" w:color="auto"/>
      </w:divBdr>
    </w:div>
    <w:div w:id="214716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customXml" Target="ink/ink49.xm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38.png"/><Relationship Id="rId324" Type="http://schemas.openxmlformats.org/officeDocument/2006/relationships/customXml" Target="ink/ink61.xml"/><Relationship Id="rId366" Type="http://schemas.openxmlformats.org/officeDocument/2006/relationships/image" Target="media/image262.png"/><Relationship Id="rId170" Type="http://schemas.openxmlformats.org/officeDocument/2006/relationships/image" Target="media/image149.png"/><Relationship Id="rId226" Type="http://schemas.openxmlformats.org/officeDocument/2006/relationships/customXml" Target="ink/ink13.xml"/><Relationship Id="rId268" Type="http://schemas.openxmlformats.org/officeDocument/2006/relationships/image" Target="media/image213.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247.png"/><Relationship Id="rId377" Type="http://schemas.openxmlformats.org/officeDocument/2006/relationships/customXml" Target="ink/ink88.xml"/><Relationship Id="rId5" Type="http://schemas.openxmlformats.org/officeDocument/2006/relationships/footnotes" Target="footnotes.xml"/><Relationship Id="rId181" Type="http://schemas.openxmlformats.org/officeDocument/2006/relationships/image" Target="media/image159.png"/><Relationship Id="rId237" Type="http://schemas.openxmlformats.org/officeDocument/2006/relationships/customXml" Target="ink/ink18.xml"/><Relationship Id="rId402" Type="http://schemas.openxmlformats.org/officeDocument/2006/relationships/customXml" Target="ink/ink100.xml"/><Relationship Id="rId279" Type="http://schemas.openxmlformats.org/officeDocument/2006/relationships/customXml" Target="ink/ink39.xml"/><Relationship Id="rId43" Type="http://schemas.openxmlformats.org/officeDocument/2006/relationships/image" Target="media/image37.png"/><Relationship Id="rId139" Type="http://schemas.openxmlformats.org/officeDocument/2006/relationships/hyperlink" Target="https://www.programiz.com/python-programming/keyword-list" TargetMode="External"/><Relationship Id="rId290" Type="http://schemas.openxmlformats.org/officeDocument/2006/relationships/image" Target="media/image224.png"/><Relationship Id="rId304" Type="http://schemas.openxmlformats.org/officeDocument/2006/relationships/image" Target="media/image231.png"/><Relationship Id="rId346" Type="http://schemas.openxmlformats.org/officeDocument/2006/relationships/image" Target="media/image252.png"/><Relationship Id="rId388" Type="http://schemas.openxmlformats.org/officeDocument/2006/relationships/customXml" Target="ink/ink93.xml"/><Relationship Id="rId85" Type="http://schemas.openxmlformats.org/officeDocument/2006/relationships/image" Target="media/image79.png"/><Relationship Id="rId150" Type="http://schemas.openxmlformats.org/officeDocument/2006/relationships/hyperlink" Target="https://www.programiz.com/python-programming/for-loop" TargetMode="External"/><Relationship Id="rId192" Type="http://schemas.openxmlformats.org/officeDocument/2006/relationships/image" Target="media/image170.png"/><Relationship Id="rId206" Type="http://schemas.openxmlformats.org/officeDocument/2006/relationships/customXml" Target="ink/ink3.xml"/><Relationship Id="rId413" Type="http://schemas.openxmlformats.org/officeDocument/2006/relationships/theme" Target="theme/theme1.xml"/><Relationship Id="rId248" Type="http://schemas.openxmlformats.org/officeDocument/2006/relationships/image" Target="media/image203.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237.png"/><Relationship Id="rId357" Type="http://schemas.openxmlformats.org/officeDocument/2006/relationships/customXml" Target="ink/ink78.xm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0.png"/><Relationship Id="rId217" Type="http://schemas.openxmlformats.org/officeDocument/2006/relationships/image" Target="media/image187.png"/><Relationship Id="rId399" Type="http://schemas.openxmlformats.org/officeDocument/2006/relationships/image" Target="media/image279.png"/><Relationship Id="rId259" Type="http://schemas.openxmlformats.org/officeDocument/2006/relationships/customXml" Target="ink/ink29.xm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14.png"/><Relationship Id="rId326" Type="http://schemas.openxmlformats.org/officeDocument/2006/relationships/customXml" Target="ink/ink62.xml"/><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263.png"/><Relationship Id="rId172" Type="http://schemas.openxmlformats.org/officeDocument/2006/relationships/image" Target="media/image151.png"/><Relationship Id="rId228" Type="http://schemas.openxmlformats.org/officeDocument/2006/relationships/image" Target="media/image193.png"/><Relationship Id="rId281" Type="http://schemas.openxmlformats.org/officeDocument/2006/relationships/customXml" Target="ink/ink40.xml"/><Relationship Id="rId337" Type="http://schemas.openxmlformats.org/officeDocument/2006/relationships/customXml" Target="ink/ink68.xm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29.png"/><Relationship Id="rId379" Type="http://schemas.openxmlformats.org/officeDocument/2006/relationships/image" Target="media/image269.png"/><Relationship Id="rId7" Type="http://schemas.openxmlformats.org/officeDocument/2006/relationships/image" Target="media/image1.png"/><Relationship Id="rId183" Type="http://schemas.openxmlformats.org/officeDocument/2006/relationships/image" Target="media/image161.png"/><Relationship Id="rId239" Type="http://schemas.openxmlformats.org/officeDocument/2006/relationships/customXml" Target="ink/ink19.xml"/><Relationship Id="rId390" Type="http://schemas.openxmlformats.org/officeDocument/2006/relationships/customXml" Target="ink/ink94.xml"/><Relationship Id="rId404" Type="http://schemas.openxmlformats.org/officeDocument/2006/relationships/customXml" Target="ink/ink101.xml"/><Relationship Id="rId250" Type="http://schemas.openxmlformats.org/officeDocument/2006/relationships/image" Target="media/image204.png"/><Relationship Id="rId292" Type="http://schemas.openxmlformats.org/officeDocument/2006/relationships/image" Target="media/image225.png"/><Relationship Id="rId306" Type="http://schemas.openxmlformats.org/officeDocument/2006/relationships/customXml" Target="ink/ink52.xm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253.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customXml" Target="ink/ink4.xml"/><Relationship Id="rId261" Type="http://schemas.openxmlformats.org/officeDocument/2006/relationships/customXml" Target="ink/ink30.xml"/><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38.png"/><Relationship Id="rId359" Type="http://schemas.openxmlformats.org/officeDocument/2006/relationships/customXml" Target="ink/ink79.xm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42.png"/><Relationship Id="rId219" Type="http://schemas.openxmlformats.org/officeDocument/2006/relationships/image" Target="media/image188.png"/><Relationship Id="rId370" Type="http://schemas.openxmlformats.org/officeDocument/2006/relationships/image" Target="media/image264.png"/><Relationship Id="rId230" Type="http://schemas.openxmlformats.org/officeDocument/2006/relationships/image" Target="media/image19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15.png"/><Relationship Id="rId328" Type="http://schemas.openxmlformats.org/officeDocument/2006/relationships/customXml" Target="ink/ink63.xml"/><Relationship Id="rId132" Type="http://schemas.openxmlformats.org/officeDocument/2006/relationships/hyperlink" Target="https://www.notion.so/Random-ee69875bebf744df99fac0aaa2483f8f" TargetMode="External"/><Relationship Id="rId174" Type="http://schemas.openxmlformats.org/officeDocument/2006/relationships/image" Target="media/image153.png"/><Relationship Id="rId381" Type="http://schemas.openxmlformats.org/officeDocument/2006/relationships/image" Target="media/image270.png"/><Relationship Id="rId241" Type="http://schemas.openxmlformats.org/officeDocument/2006/relationships/customXml" Target="ink/ink20.xml"/><Relationship Id="rId36" Type="http://schemas.openxmlformats.org/officeDocument/2006/relationships/image" Target="media/image30.png"/><Relationship Id="rId283" Type="http://schemas.openxmlformats.org/officeDocument/2006/relationships/customXml" Target="ink/ink41.xml"/><Relationship Id="rId339" Type="http://schemas.openxmlformats.org/officeDocument/2006/relationships/customXml" Target="ink/ink69.xml"/><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hyperlink" Target="https://www.programiz.com/python-programming/function" TargetMode="External"/><Relationship Id="rId185" Type="http://schemas.openxmlformats.org/officeDocument/2006/relationships/image" Target="media/image163.png"/><Relationship Id="rId350" Type="http://schemas.openxmlformats.org/officeDocument/2006/relationships/image" Target="media/image254.png"/><Relationship Id="rId406" Type="http://schemas.openxmlformats.org/officeDocument/2006/relationships/customXml" Target="ink/ink102.xml"/><Relationship Id="rId9" Type="http://schemas.openxmlformats.org/officeDocument/2006/relationships/image" Target="media/image3.png"/><Relationship Id="rId210" Type="http://schemas.openxmlformats.org/officeDocument/2006/relationships/customXml" Target="ink/ink5.xml"/><Relationship Id="rId392" Type="http://schemas.openxmlformats.org/officeDocument/2006/relationships/customXml" Target="ink/ink95.xml"/><Relationship Id="rId252" Type="http://schemas.openxmlformats.org/officeDocument/2006/relationships/image" Target="media/image205.png"/><Relationship Id="rId294" Type="http://schemas.openxmlformats.org/officeDocument/2006/relationships/image" Target="media/image226.png"/><Relationship Id="rId308" Type="http://schemas.openxmlformats.org/officeDocument/2006/relationships/customXml" Target="ink/ink53.xml"/><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33.png"/><Relationship Id="rId361" Type="http://schemas.openxmlformats.org/officeDocument/2006/relationships/customXml" Target="ink/ink80.xml"/><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89.png"/><Relationship Id="rId263" Type="http://schemas.openxmlformats.org/officeDocument/2006/relationships/customXml" Target="ink/ink31.xml"/><Relationship Id="rId319" Type="http://schemas.openxmlformats.org/officeDocument/2006/relationships/image" Target="media/image239.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customXml" Target="ink/ink64.xml"/><Relationship Id="rId165" Type="http://schemas.openxmlformats.org/officeDocument/2006/relationships/image" Target="media/image144.png"/><Relationship Id="rId372" Type="http://schemas.openxmlformats.org/officeDocument/2006/relationships/image" Target="media/image265.png"/><Relationship Id="rId232" Type="http://schemas.openxmlformats.org/officeDocument/2006/relationships/image" Target="media/image195.png"/><Relationship Id="rId274" Type="http://schemas.openxmlformats.org/officeDocument/2006/relationships/image" Target="media/image21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5.png"/><Relationship Id="rId341" Type="http://schemas.openxmlformats.org/officeDocument/2006/relationships/customXml" Target="ink/ink70.xml"/><Relationship Id="rId362" Type="http://schemas.openxmlformats.org/officeDocument/2006/relationships/image" Target="media/image260.png"/><Relationship Id="rId383" Type="http://schemas.openxmlformats.org/officeDocument/2006/relationships/image" Target="media/image271.png"/><Relationship Id="rId201" Type="http://schemas.openxmlformats.org/officeDocument/2006/relationships/customXml" Target="ink/ink1.xml"/><Relationship Id="rId222" Type="http://schemas.openxmlformats.org/officeDocument/2006/relationships/customXml" Target="ink/ink11.xml"/><Relationship Id="rId243" Type="http://schemas.openxmlformats.org/officeDocument/2006/relationships/customXml" Target="ink/ink21.xml"/><Relationship Id="rId264" Type="http://schemas.openxmlformats.org/officeDocument/2006/relationships/image" Target="media/image211.png"/><Relationship Id="rId285" Type="http://schemas.openxmlformats.org/officeDocument/2006/relationships/customXml" Target="ink/ink42.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customXml" Target="ink/ink54.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www.programiz.com/python-programming/anonymous-function" TargetMode="External"/><Relationship Id="rId166" Type="http://schemas.openxmlformats.org/officeDocument/2006/relationships/image" Target="media/image145.png"/><Relationship Id="rId187" Type="http://schemas.openxmlformats.org/officeDocument/2006/relationships/image" Target="media/image165.png"/><Relationship Id="rId331" Type="http://schemas.openxmlformats.org/officeDocument/2006/relationships/image" Target="media/image245.png"/><Relationship Id="rId352" Type="http://schemas.openxmlformats.org/officeDocument/2006/relationships/image" Target="media/image255.png"/><Relationship Id="rId373" Type="http://schemas.openxmlformats.org/officeDocument/2006/relationships/customXml" Target="ink/ink86.xml"/><Relationship Id="rId394" Type="http://schemas.openxmlformats.org/officeDocument/2006/relationships/customXml" Target="ink/ink96.xml"/><Relationship Id="rId408" Type="http://schemas.openxmlformats.org/officeDocument/2006/relationships/image" Target="media/image284.png"/><Relationship Id="rId1" Type="http://schemas.openxmlformats.org/officeDocument/2006/relationships/numbering" Target="numbering.xml"/><Relationship Id="rId212" Type="http://schemas.openxmlformats.org/officeDocument/2006/relationships/customXml" Target="ink/ink6.xml"/><Relationship Id="rId233" Type="http://schemas.openxmlformats.org/officeDocument/2006/relationships/customXml" Target="ink/ink16.xml"/><Relationship Id="rId254"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customXml" Target="ink/ink37.xml"/><Relationship Id="rId296" Type="http://schemas.openxmlformats.org/officeDocument/2006/relationships/image" Target="media/image227.png"/><Relationship Id="rId300" Type="http://schemas.openxmlformats.org/officeDocument/2006/relationships/image" Target="media/image22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35.png"/><Relationship Id="rId177" Type="http://schemas.openxmlformats.org/officeDocument/2006/relationships/hyperlink" Target="https://servicios.algoritmos7541mendez.com.ar/clases/11_-_diapos_grafos.pdf" TargetMode="External"/><Relationship Id="rId198" Type="http://schemas.openxmlformats.org/officeDocument/2006/relationships/image" Target="media/image176.png"/><Relationship Id="rId321" Type="http://schemas.openxmlformats.org/officeDocument/2006/relationships/image" Target="media/image240.png"/><Relationship Id="rId342" Type="http://schemas.openxmlformats.org/officeDocument/2006/relationships/image" Target="media/image250.png"/><Relationship Id="rId363" Type="http://schemas.openxmlformats.org/officeDocument/2006/relationships/customXml" Target="ink/ink81.xml"/><Relationship Id="rId384" Type="http://schemas.openxmlformats.org/officeDocument/2006/relationships/customXml" Target="ink/ink91.xml"/><Relationship Id="rId202" Type="http://schemas.openxmlformats.org/officeDocument/2006/relationships/image" Target="media/image179.png"/><Relationship Id="rId223" Type="http://schemas.openxmlformats.org/officeDocument/2006/relationships/image" Target="media/image190.png"/><Relationship Id="rId244" Type="http://schemas.openxmlformats.org/officeDocument/2006/relationships/image" Target="media/image20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customXml" Target="ink/ink32.xml"/><Relationship Id="rId286" Type="http://schemas.openxmlformats.org/officeDocument/2006/relationships/image" Target="media/image22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hyperlink" Target="https://youtu.be/wSkZwGzsPlc?t=3201" TargetMode="External"/><Relationship Id="rId167" Type="http://schemas.openxmlformats.org/officeDocument/2006/relationships/image" Target="media/image146.png"/><Relationship Id="rId188" Type="http://schemas.openxmlformats.org/officeDocument/2006/relationships/image" Target="media/image166.png"/><Relationship Id="rId311" Type="http://schemas.openxmlformats.org/officeDocument/2006/relationships/image" Target="media/image235.png"/><Relationship Id="rId332" Type="http://schemas.openxmlformats.org/officeDocument/2006/relationships/customXml" Target="ink/ink65.xml"/><Relationship Id="rId353" Type="http://schemas.openxmlformats.org/officeDocument/2006/relationships/customXml" Target="ink/ink76.xml"/><Relationship Id="rId374" Type="http://schemas.openxmlformats.org/officeDocument/2006/relationships/image" Target="media/image266.png"/><Relationship Id="rId395" Type="http://schemas.openxmlformats.org/officeDocument/2006/relationships/image" Target="media/image277.png"/><Relationship Id="rId409" Type="http://schemas.openxmlformats.org/officeDocument/2006/relationships/footer" Target="footer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85.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customXml" Target="ink/ink27.xml"/><Relationship Id="rId276" Type="http://schemas.openxmlformats.org/officeDocument/2006/relationships/image" Target="media/image217.png"/><Relationship Id="rId297" Type="http://schemas.openxmlformats.org/officeDocument/2006/relationships/customXml" Target="ink/ink48.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6.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customXml" Target="ink/ink50.xml"/><Relationship Id="rId322" Type="http://schemas.openxmlformats.org/officeDocument/2006/relationships/customXml" Target="ink/ink60.xml"/><Relationship Id="rId343" Type="http://schemas.openxmlformats.org/officeDocument/2006/relationships/customXml" Target="ink/ink71.xml"/><Relationship Id="rId364" Type="http://schemas.openxmlformats.org/officeDocument/2006/relationships/image" Target="media/image26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77.png"/><Relationship Id="rId203" Type="http://schemas.openxmlformats.org/officeDocument/2006/relationships/image" Target="media/image180.jpg"/><Relationship Id="rId385" Type="http://schemas.openxmlformats.org/officeDocument/2006/relationships/image" Target="media/image272.png"/><Relationship Id="rId19" Type="http://schemas.openxmlformats.org/officeDocument/2006/relationships/image" Target="media/image13.png"/><Relationship Id="rId224" Type="http://schemas.openxmlformats.org/officeDocument/2006/relationships/customXml" Target="ink/ink12.xml"/><Relationship Id="rId245" Type="http://schemas.openxmlformats.org/officeDocument/2006/relationships/customXml" Target="ink/ink22.xml"/><Relationship Id="rId266" Type="http://schemas.openxmlformats.org/officeDocument/2006/relationships/image" Target="media/image212.png"/><Relationship Id="rId287" Type="http://schemas.openxmlformats.org/officeDocument/2006/relationships/customXml" Target="ink/ink43.xml"/><Relationship Id="rId410" Type="http://schemas.openxmlformats.org/officeDocument/2006/relationships/footer" Target="footer2.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hyperlink" Target="https://www.programiz.com/python-programming/if-elif-else" TargetMode="External"/><Relationship Id="rId168" Type="http://schemas.openxmlformats.org/officeDocument/2006/relationships/image" Target="media/image147.png"/><Relationship Id="rId312" Type="http://schemas.openxmlformats.org/officeDocument/2006/relationships/customXml" Target="ink/ink55.xml"/><Relationship Id="rId333" Type="http://schemas.openxmlformats.org/officeDocument/2006/relationships/image" Target="media/image246.png"/><Relationship Id="rId354" Type="http://schemas.openxmlformats.org/officeDocument/2006/relationships/image" Target="media/image25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67.png"/><Relationship Id="rId375" Type="http://schemas.openxmlformats.org/officeDocument/2006/relationships/customXml" Target="ink/ink87.xml"/><Relationship Id="rId396" Type="http://schemas.openxmlformats.org/officeDocument/2006/relationships/customXml" Target="ink/ink97.xml"/><Relationship Id="rId3" Type="http://schemas.openxmlformats.org/officeDocument/2006/relationships/settings" Target="settings.xml"/><Relationship Id="rId214" Type="http://schemas.openxmlformats.org/officeDocument/2006/relationships/customXml" Target="ink/ink7.xml"/><Relationship Id="rId235" Type="http://schemas.openxmlformats.org/officeDocument/2006/relationships/customXml" Target="ink/ink17.xml"/><Relationship Id="rId256" Type="http://schemas.openxmlformats.org/officeDocument/2006/relationships/image" Target="media/image207.png"/><Relationship Id="rId277" Type="http://schemas.openxmlformats.org/officeDocument/2006/relationships/customXml" Target="ink/ink38.xml"/><Relationship Id="rId298" Type="http://schemas.openxmlformats.org/officeDocument/2006/relationships/image" Target="media/image228.png"/><Relationship Id="rId400" Type="http://schemas.openxmlformats.org/officeDocument/2006/relationships/customXml" Target="ink/ink99.xml"/><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37.png"/><Relationship Id="rId302" Type="http://schemas.openxmlformats.org/officeDocument/2006/relationships/image" Target="media/image230.png"/><Relationship Id="rId323" Type="http://schemas.openxmlformats.org/officeDocument/2006/relationships/image" Target="media/image241.png"/><Relationship Id="rId344" Type="http://schemas.openxmlformats.org/officeDocument/2006/relationships/image" Target="media/image2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57.png"/><Relationship Id="rId365" Type="http://schemas.openxmlformats.org/officeDocument/2006/relationships/customXml" Target="ink/ink82.xml"/><Relationship Id="rId386" Type="http://schemas.openxmlformats.org/officeDocument/2006/relationships/customXml" Target="ink/ink92.xml"/><Relationship Id="rId190" Type="http://schemas.openxmlformats.org/officeDocument/2006/relationships/image" Target="media/image168.png"/><Relationship Id="rId204" Type="http://schemas.openxmlformats.org/officeDocument/2006/relationships/customXml" Target="ink/ink2.xml"/><Relationship Id="rId225" Type="http://schemas.openxmlformats.org/officeDocument/2006/relationships/image" Target="media/image191.png"/><Relationship Id="rId246" Type="http://schemas.openxmlformats.org/officeDocument/2006/relationships/image" Target="media/image202.png"/><Relationship Id="rId267" Type="http://schemas.openxmlformats.org/officeDocument/2006/relationships/customXml" Target="ink/ink33.xml"/><Relationship Id="rId288" Type="http://schemas.openxmlformats.org/officeDocument/2006/relationships/image" Target="media/image223.png"/><Relationship Id="rId411"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0.png"/><Relationship Id="rId313" Type="http://schemas.openxmlformats.org/officeDocument/2006/relationships/image" Target="media/image23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hyperlink" Target="https://www.programiz.com/python-programming/if-elif-else" TargetMode="External"/><Relationship Id="rId169" Type="http://schemas.openxmlformats.org/officeDocument/2006/relationships/image" Target="media/image148.png"/><Relationship Id="rId334" Type="http://schemas.openxmlformats.org/officeDocument/2006/relationships/customXml" Target="ink/ink66.xml"/><Relationship Id="rId355" Type="http://schemas.openxmlformats.org/officeDocument/2006/relationships/customXml" Target="ink/ink77.xml"/><Relationship Id="rId376" Type="http://schemas.openxmlformats.org/officeDocument/2006/relationships/image" Target="media/image267.png"/><Relationship Id="rId397" Type="http://schemas.openxmlformats.org/officeDocument/2006/relationships/image" Target="media/image278.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image" Target="media/image186.png"/><Relationship Id="rId236" Type="http://schemas.openxmlformats.org/officeDocument/2006/relationships/image" Target="media/image197.png"/><Relationship Id="rId257" Type="http://schemas.openxmlformats.org/officeDocument/2006/relationships/customXml" Target="ink/ink28.xml"/><Relationship Id="rId278" Type="http://schemas.openxmlformats.org/officeDocument/2006/relationships/image" Target="media/image218.png"/><Relationship Id="rId401" Type="http://schemas.openxmlformats.org/officeDocument/2006/relationships/image" Target="media/image280.png"/><Relationship Id="rId303" Type="http://schemas.openxmlformats.org/officeDocument/2006/relationships/customXml" Target="ink/ink5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8.png"/><Relationship Id="rId345" Type="http://schemas.openxmlformats.org/officeDocument/2006/relationships/customXml" Target="ink/ink72.xml"/><Relationship Id="rId387" Type="http://schemas.openxmlformats.org/officeDocument/2006/relationships/image" Target="media/image273.png"/><Relationship Id="rId191" Type="http://schemas.openxmlformats.org/officeDocument/2006/relationships/image" Target="media/image169.png"/><Relationship Id="rId205" Type="http://schemas.openxmlformats.org/officeDocument/2006/relationships/image" Target="media/image181.png"/><Relationship Id="rId247" Type="http://schemas.openxmlformats.org/officeDocument/2006/relationships/customXml" Target="ink/ink23.xml"/><Relationship Id="rId412" Type="http://schemas.openxmlformats.org/officeDocument/2006/relationships/glossaryDocument" Target="glossary/document.xml"/><Relationship Id="rId107" Type="http://schemas.openxmlformats.org/officeDocument/2006/relationships/image" Target="media/image101.png"/><Relationship Id="rId289" Type="http://schemas.openxmlformats.org/officeDocument/2006/relationships/customXml" Target="ink/ink44.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hyperlink" Target="https://www.programiz.com/python-programming/if-elif-else" TargetMode="External"/><Relationship Id="rId314" Type="http://schemas.openxmlformats.org/officeDocument/2006/relationships/customXml" Target="ink/ink56.xml"/><Relationship Id="rId356" Type="http://schemas.openxmlformats.org/officeDocument/2006/relationships/image" Target="media/image257.png"/><Relationship Id="rId398" Type="http://schemas.openxmlformats.org/officeDocument/2006/relationships/customXml" Target="ink/ink98.xml"/><Relationship Id="rId95" Type="http://schemas.openxmlformats.org/officeDocument/2006/relationships/image" Target="media/image89.png"/><Relationship Id="rId160" Type="http://schemas.openxmlformats.org/officeDocument/2006/relationships/image" Target="media/image139.png"/><Relationship Id="rId216" Type="http://schemas.openxmlformats.org/officeDocument/2006/relationships/customXml" Target="ink/ink8.xml"/><Relationship Id="rId258" Type="http://schemas.openxmlformats.org/officeDocument/2006/relationships/image" Target="media/image20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242.png"/><Relationship Id="rId367" Type="http://schemas.openxmlformats.org/officeDocument/2006/relationships/customXml" Target="ink/ink83.xml"/><Relationship Id="rId171" Type="http://schemas.openxmlformats.org/officeDocument/2006/relationships/image" Target="media/image150.png"/><Relationship Id="rId227" Type="http://schemas.openxmlformats.org/officeDocument/2006/relationships/image" Target="media/image192.png"/><Relationship Id="rId269" Type="http://schemas.openxmlformats.org/officeDocument/2006/relationships/customXml" Target="ink/ink34.xml"/><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19.png"/><Relationship Id="rId336" Type="http://schemas.openxmlformats.org/officeDocument/2006/relationships/customXml" Target="ink/ink67.xml"/><Relationship Id="rId75" Type="http://schemas.openxmlformats.org/officeDocument/2006/relationships/image" Target="media/image69.png"/><Relationship Id="rId140" Type="http://schemas.openxmlformats.org/officeDocument/2006/relationships/hyperlink" Target="https://www.programiz.com/python-programming/type-conversion-and-casting" TargetMode="External"/><Relationship Id="rId182" Type="http://schemas.openxmlformats.org/officeDocument/2006/relationships/image" Target="media/image160.png"/><Relationship Id="rId378" Type="http://schemas.openxmlformats.org/officeDocument/2006/relationships/image" Target="media/image268.png"/><Relationship Id="rId403" Type="http://schemas.openxmlformats.org/officeDocument/2006/relationships/image" Target="media/image281.png"/><Relationship Id="rId6" Type="http://schemas.openxmlformats.org/officeDocument/2006/relationships/endnotes" Target="endnotes.xml"/><Relationship Id="rId238" Type="http://schemas.openxmlformats.org/officeDocument/2006/relationships/image" Target="media/image198.png"/><Relationship Id="rId291" Type="http://schemas.openxmlformats.org/officeDocument/2006/relationships/customXml" Target="ink/ink45.xml"/><Relationship Id="rId305" Type="http://schemas.openxmlformats.org/officeDocument/2006/relationships/image" Target="media/image232.png"/><Relationship Id="rId347" Type="http://schemas.openxmlformats.org/officeDocument/2006/relationships/customXml" Target="ink/ink73.xm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hyperlink" Target="https://www.programiz.com/python-programming/while-loop" TargetMode="External"/><Relationship Id="rId389" Type="http://schemas.openxmlformats.org/officeDocument/2006/relationships/image" Target="media/image274.png"/><Relationship Id="rId193" Type="http://schemas.openxmlformats.org/officeDocument/2006/relationships/image" Target="media/image171.png"/><Relationship Id="rId207" Type="http://schemas.openxmlformats.org/officeDocument/2006/relationships/image" Target="media/image182.png"/><Relationship Id="rId249" Type="http://schemas.openxmlformats.org/officeDocument/2006/relationships/customXml" Target="ink/ink24.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09.png"/><Relationship Id="rId316" Type="http://schemas.openxmlformats.org/officeDocument/2006/relationships/customXml" Target="ink/ink57.xm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258.png"/><Relationship Id="rId162" Type="http://schemas.openxmlformats.org/officeDocument/2006/relationships/image" Target="media/image141.png"/><Relationship Id="rId218" Type="http://schemas.openxmlformats.org/officeDocument/2006/relationships/customXml" Target="ink/ink9.xml"/><Relationship Id="rId271" Type="http://schemas.openxmlformats.org/officeDocument/2006/relationships/customXml" Target="ink/ink35.xm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hyperlink" Target="https://youtu.be/BGEews5U9Cc?t=8924" TargetMode="External"/><Relationship Id="rId327" Type="http://schemas.openxmlformats.org/officeDocument/2006/relationships/image" Target="media/image243.png"/><Relationship Id="rId369" Type="http://schemas.openxmlformats.org/officeDocument/2006/relationships/customXml" Target="ink/ink84.xml"/><Relationship Id="rId173" Type="http://schemas.openxmlformats.org/officeDocument/2006/relationships/image" Target="media/image152.png"/><Relationship Id="rId229" Type="http://schemas.openxmlformats.org/officeDocument/2006/relationships/customXml" Target="ink/ink14.xml"/><Relationship Id="rId380" Type="http://schemas.openxmlformats.org/officeDocument/2006/relationships/customXml" Target="ink/ink89.xml"/><Relationship Id="rId240" Type="http://schemas.openxmlformats.org/officeDocument/2006/relationships/image" Target="media/image19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20.png"/><Relationship Id="rId338" Type="http://schemas.openxmlformats.org/officeDocument/2006/relationships/image" Target="media/image248.png"/><Relationship Id="rId8" Type="http://schemas.openxmlformats.org/officeDocument/2006/relationships/image" Target="media/image2.png"/><Relationship Id="rId142" Type="http://schemas.openxmlformats.org/officeDocument/2006/relationships/image" Target="media/image130.png"/><Relationship Id="rId184" Type="http://schemas.openxmlformats.org/officeDocument/2006/relationships/image" Target="media/image162.png"/><Relationship Id="rId391" Type="http://schemas.openxmlformats.org/officeDocument/2006/relationships/image" Target="media/image275.png"/><Relationship Id="rId405" Type="http://schemas.openxmlformats.org/officeDocument/2006/relationships/image" Target="media/image282.png"/><Relationship Id="rId251" Type="http://schemas.openxmlformats.org/officeDocument/2006/relationships/customXml" Target="ink/ink25.xml"/><Relationship Id="rId46" Type="http://schemas.openxmlformats.org/officeDocument/2006/relationships/image" Target="media/image40.png"/><Relationship Id="rId293" Type="http://schemas.openxmlformats.org/officeDocument/2006/relationships/customXml" Target="ink/ink46.xml"/><Relationship Id="rId307" Type="http://schemas.openxmlformats.org/officeDocument/2006/relationships/image" Target="media/image233.png"/><Relationship Id="rId349" Type="http://schemas.openxmlformats.org/officeDocument/2006/relationships/customXml" Target="ink/ink74.xml"/><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3.png"/><Relationship Id="rId360" Type="http://schemas.openxmlformats.org/officeDocument/2006/relationships/image" Target="media/image259.png"/><Relationship Id="rId220" Type="http://schemas.openxmlformats.org/officeDocument/2006/relationships/customXml" Target="ink/ink10.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10.png"/><Relationship Id="rId318" Type="http://schemas.openxmlformats.org/officeDocument/2006/relationships/customXml" Target="ink/ink58.xml"/><Relationship Id="rId99" Type="http://schemas.openxmlformats.org/officeDocument/2006/relationships/image" Target="media/image93.png"/><Relationship Id="rId122" Type="http://schemas.openxmlformats.org/officeDocument/2006/relationships/hyperlink" Target="https://drive.google.com/drive/folders/1d9rDuyv6hn_05wRh_jjH9ByuThURWC38?usp=sharing" TargetMode="External"/><Relationship Id="rId164" Type="http://schemas.openxmlformats.org/officeDocument/2006/relationships/image" Target="media/image143.png"/><Relationship Id="rId371" Type="http://schemas.openxmlformats.org/officeDocument/2006/relationships/customXml" Target="ink/ink85.xml"/><Relationship Id="rId26" Type="http://schemas.openxmlformats.org/officeDocument/2006/relationships/image" Target="media/image20.png"/><Relationship Id="rId231" Type="http://schemas.openxmlformats.org/officeDocument/2006/relationships/customXml" Target="ink/ink15.xml"/><Relationship Id="rId273" Type="http://schemas.openxmlformats.org/officeDocument/2006/relationships/customXml" Target="ink/ink36.xml"/><Relationship Id="rId329" Type="http://schemas.openxmlformats.org/officeDocument/2006/relationships/image" Target="media/image244.png"/><Relationship Id="rId68" Type="http://schemas.openxmlformats.org/officeDocument/2006/relationships/image" Target="media/image62.png"/><Relationship Id="rId133" Type="http://schemas.openxmlformats.org/officeDocument/2006/relationships/hyperlink" Target="https://www.youtube.com/watch?v=X87hvHKKre0&amp;t=4s" TargetMode="External"/><Relationship Id="rId175" Type="http://schemas.openxmlformats.org/officeDocument/2006/relationships/image" Target="media/image154.png"/><Relationship Id="rId340" Type="http://schemas.openxmlformats.org/officeDocument/2006/relationships/image" Target="media/image249.png"/><Relationship Id="rId200" Type="http://schemas.openxmlformats.org/officeDocument/2006/relationships/image" Target="media/image178.png"/><Relationship Id="rId382" Type="http://schemas.openxmlformats.org/officeDocument/2006/relationships/customXml" Target="ink/ink90.xml"/><Relationship Id="rId242" Type="http://schemas.openxmlformats.org/officeDocument/2006/relationships/image" Target="media/image200.png"/><Relationship Id="rId284" Type="http://schemas.openxmlformats.org/officeDocument/2006/relationships/image" Target="media/image22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hyperlink" Target="https://www.programiz.com/python-programming/keywords-identifier" TargetMode="External"/><Relationship Id="rId90" Type="http://schemas.openxmlformats.org/officeDocument/2006/relationships/image" Target="media/image84.png"/><Relationship Id="rId186" Type="http://schemas.openxmlformats.org/officeDocument/2006/relationships/image" Target="media/image164.png"/><Relationship Id="rId351" Type="http://schemas.openxmlformats.org/officeDocument/2006/relationships/customXml" Target="ink/ink75.xml"/><Relationship Id="rId393" Type="http://schemas.openxmlformats.org/officeDocument/2006/relationships/image" Target="media/image276.png"/><Relationship Id="rId407" Type="http://schemas.openxmlformats.org/officeDocument/2006/relationships/image" Target="media/image283.png"/><Relationship Id="rId211" Type="http://schemas.openxmlformats.org/officeDocument/2006/relationships/image" Target="media/image184.png"/><Relationship Id="rId253" Type="http://schemas.openxmlformats.org/officeDocument/2006/relationships/customXml" Target="ink/ink26.xml"/><Relationship Id="rId295" Type="http://schemas.openxmlformats.org/officeDocument/2006/relationships/customXml" Target="ink/ink47.xml"/><Relationship Id="rId309" Type="http://schemas.openxmlformats.org/officeDocument/2006/relationships/image" Target="media/image23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customXml" Target="ink/ink59.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ra/Library/Containers/com.microsoft.Word/Data/Library/Application%20Support/Microsoft/Office/16.0/DTS/es-MX%7b875B4FD1-9942-9340-8A55-BA0144B1FAF2%7d/%7bF6D65EB2-55F2-E440-8315-E890470C7125%7dtf10002082_mac.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CB1F42CD48C564785F8B4B7B34AD432"/>
        <w:category>
          <w:name w:val="General"/>
          <w:gallery w:val="placeholder"/>
        </w:category>
        <w:types>
          <w:type w:val="bbPlcHdr"/>
        </w:types>
        <w:behaviors>
          <w:behavior w:val="content"/>
        </w:behaviors>
        <w:guid w:val="{25327EB2-151B-DE4A-A067-E9493016C3C3}"/>
      </w:docPartPr>
      <w:docPartBody>
        <w:p w:rsidR="004F012C" w:rsidRDefault="00EA326D">
          <w:pPr>
            <w:pStyle w:val="FCB1F42CD48C564785F8B4B7B34AD432"/>
          </w:pPr>
          <w:r>
            <w:rPr>
              <w:noProof/>
            </w:rPr>
            <w:t>Para empezar ahora mismo, pulse el texto de cualquier marcador de posición (como este, por ejemplo) y comience a escribir.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26D"/>
    <w:rsid w:val="004F012C"/>
    <w:rsid w:val="00A937B8"/>
    <w:rsid w:val="00EA326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AR"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pPr>
      <w:numPr>
        <w:numId w:val="1"/>
      </w:numPr>
      <w:spacing w:before="600" w:after="60" w:line="288" w:lineRule="auto"/>
      <w:outlineLvl w:val="0"/>
    </w:pPr>
    <w:rPr>
      <w:rFonts w:asciiTheme="majorHAnsi" w:eastAsiaTheme="minorHAnsi" w:hAnsiTheme="majorHAnsi"/>
      <w:caps/>
      <w:color w:val="ED7D31" w:themeColor="accent2"/>
      <w:spacing w:val="14"/>
      <w:sz w:val="26"/>
      <w:szCs w:val="26"/>
      <w:lang w:val="es-ES" w:eastAsia="ja-JP"/>
    </w:rPr>
  </w:style>
  <w:style w:type="paragraph" w:styleId="Ttulo2">
    <w:name w:val="heading 2"/>
    <w:basedOn w:val="Normal"/>
    <w:link w:val="Ttulo2Car"/>
    <w:uiPriority w:val="9"/>
    <w:unhideWhenUsed/>
    <w:qFormat/>
    <w:pPr>
      <w:numPr>
        <w:ilvl w:val="1"/>
        <w:numId w:val="1"/>
      </w:numPr>
      <w:spacing w:before="40" w:after="120" w:line="288" w:lineRule="auto"/>
      <w:outlineLvl w:val="1"/>
    </w:pPr>
    <w:rPr>
      <w:rFonts w:asciiTheme="majorHAnsi" w:eastAsiaTheme="majorEastAsia" w:hAnsiTheme="majorHAnsi" w:cstheme="majorBidi"/>
      <w:color w:val="ED7D31" w:themeColor="accent2"/>
      <w:sz w:val="22"/>
      <w:szCs w:val="26"/>
      <w:lang w:val="es-ES" w:eastAsia="ja-JP"/>
    </w:rPr>
  </w:style>
  <w:style w:type="paragraph" w:styleId="Ttulo3">
    <w:name w:val="heading 3"/>
    <w:basedOn w:val="Normal"/>
    <w:link w:val="Ttulo3Car"/>
    <w:uiPriority w:val="9"/>
    <w:unhideWhenUsed/>
    <w:qFormat/>
    <w:pPr>
      <w:numPr>
        <w:ilvl w:val="2"/>
        <w:numId w:val="1"/>
      </w:numPr>
      <w:spacing w:before="40" w:line="288" w:lineRule="auto"/>
      <w:outlineLvl w:val="2"/>
    </w:pPr>
    <w:rPr>
      <w:rFonts w:asciiTheme="majorHAnsi" w:eastAsiaTheme="majorEastAsia" w:hAnsiTheme="majorHAnsi" w:cstheme="majorBidi"/>
      <w:color w:val="4472C4" w:themeColor="accent1"/>
      <w:sz w:val="22"/>
      <w:lang w:val="es-ES" w:eastAsia="ja-JP"/>
    </w:rPr>
  </w:style>
  <w:style w:type="paragraph" w:styleId="Ttulo4">
    <w:name w:val="heading 4"/>
    <w:basedOn w:val="Normal"/>
    <w:link w:val="Ttulo4Car"/>
    <w:uiPriority w:val="9"/>
    <w:semiHidden/>
    <w:unhideWhenUsed/>
    <w:qFormat/>
    <w:pPr>
      <w:numPr>
        <w:ilvl w:val="3"/>
        <w:numId w:val="1"/>
      </w:numPr>
      <w:spacing w:before="40" w:line="288" w:lineRule="auto"/>
      <w:outlineLvl w:val="3"/>
    </w:pPr>
    <w:rPr>
      <w:rFonts w:asciiTheme="majorHAnsi" w:eastAsiaTheme="majorEastAsia" w:hAnsiTheme="majorHAnsi" w:cstheme="majorBidi"/>
      <w:i/>
      <w:iCs/>
      <w:color w:val="4472C4" w:themeColor="accent1"/>
      <w:spacing w:val="6"/>
      <w:sz w:val="22"/>
      <w:szCs w:val="22"/>
      <w:lang w:val="es-ES" w:eastAsia="ja-JP"/>
    </w:rPr>
  </w:style>
  <w:style w:type="paragraph" w:styleId="Ttulo5">
    <w:name w:val="heading 5"/>
    <w:basedOn w:val="Normal"/>
    <w:link w:val="Ttulo5Car"/>
    <w:uiPriority w:val="9"/>
    <w:semiHidden/>
    <w:unhideWhenUsed/>
    <w:qFormat/>
    <w:pPr>
      <w:numPr>
        <w:ilvl w:val="4"/>
        <w:numId w:val="1"/>
      </w:numPr>
      <w:spacing w:before="40" w:line="288" w:lineRule="auto"/>
      <w:outlineLvl w:val="4"/>
    </w:pPr>
    <w:rPr>
      <w:rFonts w:asciiTheme="majorHAnsi" w:eastAsiaTheme="majorEastAsia" w:hAnsiTheme="majorHAnsi" w:cstheme="majorBidi"/>
      <w:i/>
      <w:color w:val="ED7D31" w:themeColor="accent2"/>
      <w:spacing w:val="6"/>
      <w:sz w:val="22"/>
      <w:szCs w:val="22"/>
      <w:lang w:val="es-ES" w:eastAsia="ja-JP"/>
    </w:rPr>
  </w:style>
  <w:style w:type="paragraph" w:styleId="Ttulo6">
    <w:name w:val="heading 6"/>
    <w:basedOn w:val="Normal"/>
    <w:link w:val="Ttulo6Car"/>
    <w:uiPriority w:val="9"/>
    <w:semiHidden/>
    <w:unhideWhenUsed/>
    <w:qFormat/>
    <w:pPr>
      <w:numPr>
        <w:ilvl w:val="5"/>
        <w:numId w:val="1"/>
      </w:numPr>
      <w:spacing w:before="40" w:line="288" w:lineRule="auto"/>
      <w:outlineLvl w:val="5"/>
    </w:pPr>
    <w:rPr>
      <w:rFonts w:asciiTheme="majorHAnsi" w:eastAsiaTheme="majorEastAsia" w:hAnsiTheme="majorHAnsi" w:cstheme="majorBidi"/>
      <w:color w:val="ED7D31" w:themeColor="accent2"/>
      <w:spacing w:val="12"/>
      <w:sz w:val="22"/>
      <w:szCs w:val="22"/>
      <w:lang w:val="es-ES" w:eastAsia="ja-JP"/>
    </w:rPr>
  </w:style>
  <w:style w:type="paragraph" w:styleId="Ttulo7">
    <w:name w:val="heading 7"/>
    <w:basedOn w:val="Normal"/>
    <w:link w:val="Ttulo7Car"/>
    <w:uiPriority w:val="9"/>
    <w:semiHidden/>
    <w:unhideWhenUsed/>
    <w:qFormat/>
    <w:pPr>
      <w:numPr>
        <w:ilvl w:val="6"/>
        <w:numId w:val="1"/>
      </w:numPr>
      <w:spacing w:before="40" w:line="288" w:lineRule="auto"/>
      <w:outlineLvl w:val="6"/>
    </w:pPr>
    <w:rPr>
      <w:rFonts w:asciiTheme="majorHAnsi" w:eastAsiaTheme="majorEastAsia" w:hAnsiTheme="majorHAnsi" w:cstheme="majorBidi"/>
      <w:iCs/>
      <w:color w:val="ED7D31" w:themeColor="accent2"/>
      <w:sz w:val="22"/>
      <w:szCs w:val="22"/>
      <w:lang w:val="es-ES" w:eastAsia="ja-JP"/>
    </w:rPr>
  </w:style>
  <w:style w:type="paragraph" w:styleId="Ttulo8">
    <w:name w:val="heading 8"/>
    <w:basedOn w:val="Normal"/>
    <w:link w:val="Ttulo8Car"/>
    <w:uiPriority w:val="9"/>
    <w:semiHidden/>
    <w:unhideWhenUsed/>
    <w:qFormat/>
    <w:pPr>
      <w:numPr>
        <w:ilvl w:val="7"/>
        <w:numId w:val="1"/>
      </w:numPr>
      <w:spacing w:before="40" w:line="288" w:lineRule="auto"/>
      <w:outlineLvl w:val="7"/>
    </w:pPr>
    <w:rPr>
      <w:rFonts w:asciiTheme="majorHAnsi" w:eastAsiaTheme="majorEastAsia" w:hAnsiTheme="majorHAnsi" w:cstheme="majorBidi"/>
      <w:i/>
      <w:color w:val="F19D64" w:themeColor="accent2" w:themeTint="BF"/>
      <w:sz w:val="22"/>
      <w:szCs w:val="21"/>
      <w:lang w:val="es-ES" w:eastAsia="ja-JP"/>
    </w:rPr>
  </w:style>
  <w:style w:type="paragraph" w:styleId="Ttulo9">
    <w:name w:val="heading 9"/>
    <w:basedOn w:val="Normal"/>
    <w:link w:val="Ttulo9Car"/>
    <w:uiPriority w:val="9"/>
    <w:semiHidden/>
    <w:unhideWhenUsed/>
    <w:qFormat/>
    <w:pPr>
      <w:numPr>
        <w:ilvl w:val="8"/>
        <w:numId w:val="1"/>
      </w:numPr>
      <w:spacing w:before="40" w:line="288" w:lineRule="auto"/>
      <w:outlineLvl w:val="8"/>
    </w:pPr>
    <w:rPr>
      <w:rFonts w:asciiTheme="majorHAnsi" w:eastAsiaTheme="majorEastAsia" w:hAnsiTheme="majorHAnsi" w:cstheme="majorBidi"/>
      <w:iCs/>
      <w:color w:val="F19D64" w:themeColor="accent2" w:themeTint="BF"/>
      <w:sz w:val="22"/>
      <w:szCs w:val="21"/>
      <w:lang w:val="es-ES"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CB1F42CD48C564785F8B4B7B34AD432">
    <w:name w:val="FCB1F42CD48C564785F8B4B7B34AD432"/>
  </w:style>
  <w:style w:type="character" w:customStyle="1" w:styleId="Ttulo1Car">
    <w:name w:val="Título 1 Car"/>
    <w:basedOn w:val="Fuentedeprrafopredeter"/>
    <w:link w:val="Ttulo1"/>
    <w:uiPriority w:val="9"/>
    <w:rPr>
      <w:rFonts w:asciiTheme="majorHAnsi" w:eastAsiaTheme="minorHAnsi" w:hAnsiTheme="majorHAnsi"/>
      <w:caps/>
      <w:color w:val="ED7D31" w:themeColor="accent2"/>
      <w:spacing w:val="14"/>
      <w:sz w:val="26"/>
      <w:szCs w:val="26"/>
      <w:lang w:val="es-ES" w:eastAsia="ja-JP"/>
    </w:rPr>
  </w:style>
  <w:style w:type="character" w:customStyle="1" w:styleId="Ttulo2Car">
    <w:name w:val="Título 2 Car"/>
    <w:basedOn w:val="Fuentedeprrafopredeter"/>
    <w:link w:val="Ttulo2"/>
    <w:uiPriority w:val="9"/>
    <w:rPr>
      <w:rFonts w:asciiTheme="majorHAnsi" w:eastAsiaTheme="majorEastAsia" w:hAnsiTheme="majorHAnsi" w:cstheme="majorBidi"/>
      <w:color w:val="ED7D31" w:themeColor="accent2"/>
      <w:sz w:val="22"/>
      <w:szCs w:val="26"/>
      <w:lang w:val="es-ES" w:eastAsia="ja-JP"/>
    </w:rPr>
  </w:style>
  <w:style w:type="character" w:customStyle="1" w:styleId="Ttulo3Car">
    <w:name w:val="Título 3 Car"/>
    <w:basedOn w:val="Fuentedeprrafopredeter"/>
    <w:link w:val="Ttulo3"/>
    <w:uiPriority w:val="9"/>
    <w:rPr>
      <w:rFonts w:asciiTheme="majorHAnsi" w:eastAsiaTheme="majorEastAsia" w:hAnsiTheme="majorHAnsi" w:cstheme="majorBidi"/>
      <w:color w:val="4472C4" w:themeColor="accent1"/>
      <w:sz w:val="22"/>
      <w:lang w:val="es-ES" w:eastAsia="ja-JP"/>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472C4" w:themeColor="accent1"/>
      <w:spacing w:val="6"/>
      <w:sz w:val="22"/>
      <w:szCs w:val="22"/>
      <w:lang w:val="es-ES" w:eastAsia="ja-JP"/>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ED7D31" w:themeColor="accent2"/>
      <w:spacing w:val="6"/>
      <w:sz w:val="22"/>
      <w:szCs w:val="22"/>
      <w:lang w:val="es-ES" w:eastAsia="ja-JP"/>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ED7D31" w:themeColor="accent2"/>
      <w:spacing w:val="12"/>
      <w:sz w:val="22"/>
      <w:szCs w:val="22"/>
      <w:lang w:val="es-ES" w:eastAsia="ja-JP"/>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ED7D31" w:themeColor="accent2"/>
      <w:sz w:val="22"/>
      <w:szCs w:val="22"/>
      <w:lang w:val="es-ES" w:eastAsia="ja-JP"/>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F19D64" w:themeColor="accent2" w:themeTint="BF"/>
      <w:sz w:val="22"/>
      <w:szCs w:val="21"/>
      <w:lang w:val="es-ES" w:eastAsia="ja-JP"/>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F19D64" w:themeColor="accent2" w:themeTint="BF"/>
      <w:sz w:val="22"/>
      <w:szCs w:val="21"/>
      <w:lang w:val="es-E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34:44.998"/>
    </inkml:context>
    <inkml:brush xml:id="br0">
      <inkml:brushProperty name="width" value="0.025" units="cm"/>
      <inkml:brushProperty name="height" value="0.025" units="cm"/>
      <inkml:brushProperty name="color" value="#33CCFF"/>
    </inkml:brush>
  </inkml:definitions>
  <inkml:trace contextRef="#ctx0" brushRef="#br0">1 0 24575,'3'0'0,"8"0"0,5 0 0,12 0 0,5 0 0,1 0 0,8 0 0,-1 0 0,16 0 0,3 0 0,5 0 0,1 0 0,6 0 0,-4 0 0,12 0 0,-13 0 0,-11 0 0,6 0 0,-20 0 0,51 0 0,-39 0 0,32 0 0,-47 0 0,6 0 0,-12 0 0,-1 0 0,-5 0 0,0 0 0,-3 0 0,-2 0 0,-4 0 0,0 0 0,0 0 0,-4 0 0,4 3 0,-7-2 0,6 4 0,-3-4 0,9 4 0,0-4 0,0 2 0,15 0 0,-16-2 0,13 5 0,-17-6 0,-4 3 0,3-3 0,-5 0 0,1 0 0,-5 2 0,2-2 0,-3 2 0,1-2 0,2 0 0,-5 0 0,4 3 0,-4-3 0,2 2 0,0-2 0,-2 0 0,2 0 0,-2 0 0,-1 2 0,0-1 0,0 1 0,1-2 0,-1 0 0,0 0 0,1 0 0,-1 2 0,-1-2 0,-2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9:02.271"/>
    </inkml:context>
    <inkml:brush xml:id="br0">
      <inkml:brushProperty name="width" value="0.025" units="cm"/>
      <inkml:brushProperty name="height" value="0.025" units="cm"/>
      <inkml:brushProperty name="color" value="#33CCFF"/>
    </inkml:brush>
  </inkml:definitions>
  <inkml:trace contextRef="#ctx0" brushRef="#br0">0 155 24575,'2'-2'0,"0"0"0,7 2 0,-1 0 0,4 0 0,2 0 0,0 0 0,21 0 0,-8 0 0,18 0 0,-12 0 0,6-7 0,5 6 0,-4-10 0,4 7 0,-6-4 0,1 1 0,-1 3 0,1-3 0,-1 6 0,-4-6 0,-2 7 0,-4-3 0,-1 3 0,-4-3 0,4 2 0,-8-1 0,7 2 0,-7 0 0,15-4 0,-13 4 0,14-3 0,-16 0 0,3 2 0,0-1 0,-3-1 0,3 2 0,0-1 0,-3 2 0,8 0 0,-4 0 0,0-3 0,3 2 0,-6-1 0,2 2 0,-4 0 0,0-3 0,0 2 0,0-1 0,0 2 0,0-3 0,0 2 0,0-4 0,0 4 0,4-1 0,9-1 0,-6 2 0,9-1 0,-10 2 0,3 0 0,1 0 0,-1 0 0,-4 0 0,3 0 0,-6 0 0,2 0 0,0 0 0,-3 0 0,3 0 0,0 0 0,-3 0 0,8 0 0,-8 0 0,7 0 0,-3 0 0,5 0 0,-1 0 0,1 0 0,-1 0 0,12 0 0,-8 0 0,9 0 0,-13 0 0,0 3 0,1 1 0,-1-1 0,-4 3 0,4-2 0,-8 2 0,3-2 0,-4 1 0,0-4 0,0 4 0,0-2 0,-3 1 0,2 1 0,-6-4 0,3 4 0,-4-5 0,0 5 0,1-2 0,-1-1 0,0 1 0,1-1 0,-1-1 0,2 5 0,-1-5 0,1 6 0,-2-7 0,1 5 0,-1-2 0,-2 1 0,1 2 0,-1-2 0,2-1 0,1 2 0,-4-3 0,3 3 0,-2 0 0,-1 0 0,0 0 0,0-1 0,-2 1 0,2-1 0,-2 1 0,-1-1 0,0-2 0,-1 2 0,1-1 0,-2-1 0,0 2 0,2-4 0,-3 4 0,2-2 0,-2 3 0,0-1 0,-1-1 0,-1 0 0,-2-2 0,-3-1 0,-2 0 0,-2 0 0,-1 0 0,-2-2 0,2-3 0,-7-2 0,4-4 0,-1 5 0,-6-3 0,9 4 0,-14-5 0,14 6 0,-9-4 0,9 5 0,-1-3 0,2 3 0,1-1 0,0 1 0,2 0 0,1 1 0,3 0 0,-3 1 0,2-1 0,-2 2 0,2 0 0,-2 0 0,2 0 0,0-2 0,2 2 0,0-2 0,-3 2 0,1-2 0,-1 2 0,2-2 0,-1 0 0,1 1 0,0-2 0,0 2 0,0-1 0,0 1 0,-1 0 0,1-1 0,0 1 0,-1 0 0,1-1 0,0 0 0,-3 2 0,2-4 0,-2 3 0,3 0 0,-3-2 0,2 3 0,-2-3 0,2 1 0,-2 2 0,2-2 0,-4 0 0,4 1 0,-2-1 0,0 2 0,-1-2 0,0 1 0,-1-1 0,4 0 0,-5 1 0,5-1 0,-2 0 0,0 2 0,2-2 0,-2 2 0,0 0 0,2-2 0,-2 2 0,0-2 0,2 2 0,-5 0 0,1-2 0,-2 1 0,1-3 0,1 4 0,4-2 0,-5 0 0,5 1 0,-4-3 0,4 3 0,-5-1 0,5 2 0,-5-3 0,5 3 0,-4-2 0,4 2 0,-5-3 0,5 3 0,-5-3 0,5 3 0,-4-2 0,1 2 0,-2-3 0,2 3 0,-2-2 0,3 1 0,-7-1 0,3 2 0,-3-2 0,4 1 0,-1-1 0,1 2 0,0-2 0,-1 1 0,1-1 0,2 2 0,-5 0 0,5-3 0,-3 3 0,1-2 0,2 2 0,-5-3 0,4 2 0,-4-1 0,5 2 0,-2 0 0,-4-3 0,3 2 0,-3-1 0,4 2 0,0 0 0,-1 0 0,-2-3 0,2 2 0,-1-1 0,3 2 0,1 0 0,-2 0 0,0 0 0,-1 0 0,1 0 0,0 0 0,-1 0 0,1 0 0,0 0 0,-1 0 0,1 0 0,0 0 0,-1 0 0,1 0 0,0 0 0,-1 0 0,1 0 0,0 0 0,-1 0 0,1 0 0,0 0 0,-1 0 0,4 0 0,-11 0 0,8 0 0,-11 0 0,9 0 0,-5 0 0,6 0 0,-6 0 0,6 0 0,-6 0 0,2 0 0,-3 0 0,0 0 0,-4 0 0,3 0 0,-8 0 0,4 0 0,-4 0 0,-1 0 0,1 0 0,0 0 0,-1 0 0,1 0 0,-6 3 0,5-2 0,-27 6 0,18-3 0,-14 3 0,14 1 0,8-4 0,-8 3 0,8-3 0,-3 3 0,5-3 0,-1 2 0,1-3 0,-1 4 0,1-3 0,4 2 0,-4-2 0,8-1 0,-3 3 0,4-3 0,0 0 0,4 2 0,0-2 0,4 0 0,-1 2 0,4-5 0,-3 3 0,5-2 0,-7 0 0,7 1 0,-4 0 0,2-2 0,2 2 0,-2-2 0,0 0 0,-1 0 0,1 0 0,-3 0 0,2 0 0,-2 0 0,0 0 0,2 0 0,1 0 0,3 0 0,-1 0 0,1 0 0,2-3 0,0 2 0,2-3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7:12.704"/>
    </inkml:context>
    <inkml:brush xml:id="br0">
      <inkml:brushProperty name="width" value="0.05" units="cm"/>
      <inkml:brushProperty name="height" value="0.05" units="cm"/>
      <inkml:brushProperty name="color" value="#CC0066"/>
    </inkml:brush>
  </inkml:definitions>
  <inkml:trace contextRef="#ctx0" brushRef="#br0">0 0 24575,'0'0'0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7:01.644"/>
    </inkml:context>
    <inkml:brush xml:id="br0">
      <inkml:brushProperty name="width" value="0.05" units="cm"/>
      <inkml:brushProperty name="height" value="0.05" units="cm"/>
    </inkml:brush>
  </inkml:definitions>
  <inkml:trace contextRef="#ctx0" brushRef="#br0">1 1 24575,'0'0'0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6:45.786"/>
    </inkml:context>
    <inkml:brush xml:id="br0">
      <inkml:brushProperty name="width" value="0.05" units="cm"/>
      <inkml:brushProperty name="height" value="0.05" units="cm"/>
    </inkml:brush>
  </inkml:definitions>
  <inkml:trace contextRef="#ctx0" brushRef="#br0">49 1786 24575,'0'-39'0,"0"-18"0,0-7 0,0-31-2004,0 6 1,0-4 2003,0 20 0,0 3 0,0 15 0,0 0 102,0-12 1,0 2-103,0-28 0,0 37 0,0-2 0,0 2 0,0 2 0,0-34 802,0 13-802,0 4 0,0 24 0,0-5 2010,0 24-2010,0 7 901,0 7-901,0 6 89,0 0-89,3 3 0,2 2 0,2 3 0,2 0 0,-1 0 0,0 0 0,6 0 0,7 0 0,7 0 0,6 0 0,1 0 0,-1 0 0,9 0 0,-7 0 0,7 0 0,-9 5 0,1 1 0,-7 5 0,-2 0 0,-11-2 0,-2 0 0,-4-1 0,-1 0 0,1 6 0,-4 0 0,-1 6 0,-4-5 0,0 3 0,0 4 0,0-1 0,0 5 0,0 1 0,-4-6 0,-2 5 0,-10 1 0,5-6 0,-9 6 0,9-8 0,-8 1 0,4-4 0,-5 2 0,0-7 0,1 4 0,-1-6 0,0 1 0,-6 1 0,9-2 0,-8-3 0,11-2 0,-6-4 0,5 4 0,-3-3 0,8 2 0,-3-3 0,4 0 0,1 0 0,0 0 0,0 0 0,0 0 0,1 0 0,-1 0 0,1 0 0,-2 0 0,1 0 0,0 0 0,0 0 0,-1 0 0,1 0 0,0 0 0,-1 0 0,1 0 0,0 0 0,0 4 0,-1-3 0,1 3 0,0-4 0,-1 0 0,2 0 0,2 0 0,2 0 0</inkml:trace>
  <inkml:trace contextRef="#ctx0" brushRef="#br0" timeOffset="3623">536 880 24575,'38'-50'0,"-1"0"0,-15 6 0,-5 5 0,10-4 0,-15 15 0,3 2 0,-5 6 0,0 0 0,-4 0 0,-2 6 0,-4 0 0,0-1 0,0 5 0,0-6 0,0 9 0,0-1 0,0 1 0,0-1 0,0-3 0,0 2 0,4-3 0,0 4 0,5-1 0,-1 1 0,0 0 0,12-7 0,-4 4 0,17-10 0,-11 5 0,11-7 0,-12 8 0,0 0 0,1 9 0,-11 3 0,6 3 0,-12 3 0,-2 1 0,-3 16 0,0-4 0,0 17 0,0-5 0,-5 6 0,4 1 0,-9-1 0,3 9 0,0-13 0,1 11 0,6-13 0,0 6 0,0 1 0,0-7 0,0-2 0,0-6 0,0 0 0,0 23 0,0-22 0,0 15 0,4-27 0,0-1 0,5-3 0,-1-2 0,0-3 0,0 0 0,0-3 0,1-7 0,1-11 0,0-1 0,1-11 0,0 12 0,0-12 0,0 5 0,1-14 0,0 5 0,-5-13 0,3 13 0,-3-13 0,0 20 0,4-11 0,-10 19 0,8-4 0,-8 11 0,4 2 0,-5 5 0,4 3 0,0 1 0,0 7 0,-1 2 0,-3 2 0,0 7 0,0 0 0,0 13 0,0-6 0,0 12 0,0-5 0,0 7 0,0-1 0,0 1 0,5-7 0,1 5 0,4-12 0,1 5 0,-2-11 0,0 4 0,5-5 0,1 2 0,5-2 0,0-4 0,0 0 0,-6-1 0,5 1 0,-9-6 0,3 1 0,-5-5 0,0 0 0,0 0 0,-1 0 0,1-7 0,-4-4 0,-1-7 0,-3-1 0,0-8 0,0-1 0,0 0 0,0 2 0,0 0 0,5 4 0,-4 1 0,3 2 0,-4 5 0,0-1 0,0 2 0,4 4 0,-3 1 0,2 0 0,-3 0 0,0-1 0,4 1 0,-3 0 0,6 0 0,-6 0 0,7 4 0,-4 0 0,4 4 0,-1 0 0,1 0 0,0 0 0,0 0 0,-4 4 0,-1 5 0,1 1 0,-3 8 0,2-3 0,-3-1 0,0 5 0,6 2 0,-5 1 0,8 4 0,-8-6 0,9 6 0,-9-4 0,4 4 0,0-6 0,-4-1 0,7-4 0,-7 4 0,2-10 0,-3 10 0,0-10 0,0 5 0,4-6 0,-3 0 0,3 1 0,-4-8 0,0-13 0,0-11 0,0-11 0,0-1 0,0-7 0,0-3 0,0 1 0,0-7 0,0 15 0,0 0 0,0 9 0,0 1 0,0 10 0,4-9 0,2 3 0,9 1 0,1-5 0,10 4 0,2 1 0,0-1 0,5 5 0,-5-4 0,0 9 0,5-4 0,-12 10 0,6 1 0,-13 5 0,5 0 0,-9 0 0,3 0 0,-5 0 0,-3 4 0,-1 5 0,-4 5 0,0 6 0,0 0 0,0 6 0,0-4 0,4 4 0,-3 1 0,8-6 0,-8 12 0,8-5 0,-3 0 0,0 5 0,4-5 0,-9 0 0,4-2 0,-5-6 0,0-6 0,0 5 0,0-4 0,0-1 0,0 0 0,0-6 0,0 5 0,0-3 0,0 3 0,0-4 0,0-1 0,0 0 0,0-6 0,0-15 0,0-9 0,0-20 0,0-12 0,0-1 0,0-7 0,0 9 0,0 1 0,0-1 0,0 9 0,5 8 0,-4 3 0,7 17 0,-3-9 0,0 10 0,3 0 0,-3-3 0,4 8 0,0-3 0,0-1 0,11 3 0,3-9 0,5 8 0,5-4 0,-5 5 0,7-1 0,-1 6 0,1-4 0,-7 8 0,5-3 0,-12 5 0,0 0 0,-7 0 0,-6 0 0,0 0 0,-3 8 0,-1 2 0,-4 9 0,0 0 0,0 8 0,0-6 0,0 12 0,0-5 0,0 7 0,0-1 0,0-6 0,0 5 0,0-5 0,0 6 0,0-6 0,0-1 0,0-1 0,0-4 0,0 4 0,0-6 0,-5 0 0,4-6 0,-3 5 0,4-10 0,0 5 0,-4-6 0,3 0 0,-2 1 0,-1-5 0,-1 0 0,-8-4 0,-8 0 0,-10-18 0,12 14 0,1-14 0</inkml:trace>
  <inkml:trace contextRef="#ctx0" brushRef="#br0" timeOffset="5133">1209 108 24575,'5'-3'0,"2"2"0,3-10 0,4 8 0,1-5 0,3 8 0,-3 0 0,0 0 0,-2 0 0,-5 0 0,1 0 0,-1 0 0,-3 3 0,-2 1 0,-3 4 0,0 1 0,0-1 0,-7-3 0,-4-2 0,-14-3 0,4 0 0,0 0 0,2 0 0,10 0 0,-5 0 0,10-3 0,0-2 0,0-3 0,3-1 0,-2 2 0,0 2 0,2 2 0,-2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8:56.707"/>
    </inkml:context>
    <inkml:brush xml:id="br0">
      <inkml:brushProperty name="width" value="0.025" units="cm"/>
      <inkml:brushProperty name="height" value="0.025" units="cm"/>
      <inkml:brushProperty name="color" value="#33CCFF"/>
    </inkml:brush>
  </inkml:definitions>
  <inkml:trace contextRef="#ctx0" brushRef="#br0">0 2 24575,'6'4'0,"3"5"0,3 3 0,1 6 0,4-6 0,-4 6 0,1-3 0,2 4 0,2 4 0,-2-6 0,0 1 0,-6-7 0,0-1 0,1-2 0,-3 2 0,1-5 0,-3 2 0,3-1 0,-4-2 0,2 1 0,4 3 0,-5-2 0,8 3 0,-9-7 0,2 2 0,-3-1 0,0 1 0,3 1 0,-2-3 0,2 2 0,-3-1 0,1 1 0,-1-2 0,0 2 0,1-1 0,-1-1 0,0 2 0,1-2 0,-1 2 0,0-1 0,-2 1 0,2-2 0,-1 0 0,1 2 0,0-1 0,1-1 0,-1 2 0,0-2 0,1 3 0,-1-3 0,0 2 0,1-2 0,-1 2 0,0-1 0,0 1 0,1-2 0,-1 1 0,0-2 0,1 1 0,-1-1 0,0 3 0,1-4 0,-1 4 0,0-2 0,0 1 0,-1 0 0,0 0 0,0 1 0,1 0 0,0 0 0,0 0 0,0 0 0,-2 0 0,2-2 0,-4 2 0,2-2 0,-3 0 0,-4 0 0,-3-2 0,-10 0 0,3 0 0,-8-5 0,4-6 0,1-2 0,-1-3 0,0 1 0,0 2 0,3-6 0,2 7 0,3-1 0,1 2 0,-1 1 0,1 0 0,2-1 0,-2 3 0,4-2 0,-3 5 0,3-5 0,-1 5 0,0-3 0,2 4 0,-2-1 0,0 0 0,2 1 0,-2-1 0,2 1 0,1 2 0,-3-3 0,2 3 0,-2-3 0,3 3 0,-1-2 0,1 3 0,0-2 0,-3 0 0,2-2 0,-2 1 0,2-1 0,1 1 0,-2-2 0,1 1 0,-1-1 0,1 1 0,3 1 0,-2 0 0,2-1 0,-1 1 0,0 0 0,0-3 0,0 2 0,-1-5 0,3 3 0,-3-1 0,3 1 0,-3 0 0,2 2 0,-1-2 0,1 3 0,2 0 0,0-1 0,0 1 0,0 0 0,0 0 0,0-1 0,0 1 0,0 0 0,0 3 0,0 3 0,0 3 0,0 0 0,0-1 0,0-2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8:52.539"/>
    </inkml:context>
    <inkml:brush xml:id="br0">
      <inkml:brushProperty name="width" value="0.025" units="cm"/>
      <inkml:brushProperty name="height" value="0.025" units="cm"/>
      <inkml:brushProperty name="color" value="#33CCFF"/>
    </inkml:brush>
  </inkml:definitions>
  <inkml:trace contextRef="#ctx0" brushRef="#br0">83 32 24575,'1'2'0,"4"0"0,10-2 0,5 0 0,18 0 0,-3 0 0,21 0 0,-15 0 0,22 0 0,-10 0 0,6 0 0,-1 0 0,-7 0 0,-6 0 0,5 0 0,-10 0 0,-1 0 0,-2 0 0,-8 0 0,3 0 0,-4 0 0,-1 0 0,-4 0 0,-1 0 0,-7 0 0,2 0 0,-2 0 0,3 0 0,-4 0 0,4 0 0,-4 0 0,4 0 0,0 0 0,0 0 0,-3 0 0,2 0 0,-6 0 0,3 0 0,-4 0 0,0 0 0,1 0 0,-1 0 0,-2 0 0,1 0 0,-1 0 0,0 0 0,1 0 0,-4 0 0,2 0 0,-2 0 0,-1 0 0,0 0 0,1 0 0,-1 0 0,0 1 0,0 2 0,-2 1 0,2-2 0,-4 2 0,4-2 0,-3 2 0,1 1 0,0-1 0,-2 0 0,2 1 0,0-3 0,-2 2 0,2-2 0,-2 2 0,2-1 0,-1 0 0,1-1 0,-2 3 0,0-2 0,0 1 0,-5 1 0,-4 0 0,-6-2 0,-7 3 0,-1-6 0,-9 7 0,-2-6 0,-4 2 0,-1-3 0,6 0 0,0 0 0,1 0 0,8 0 0,-8 0 0,13 0 0,-7-3 0,10 2 0,-5-4 0,6 1 0,1 1 0,0-2 0,4 5 0,-4-5 0,3 4 0,-6-2 0,2 1 0,-7 1 0,-1-5 0,-5 5 0,-4-2 0,-1 3 0,-6-3 0,1 2 0,-1-2 0,-5 3 0,4 0 0,-4-4 0,6 3 0,4-5 0,-3 5 0,13-5 0,-8 6 0,13-6 0,-3 6 0,8-3 0,-4 0 0,7 3 0,-2-5 0,-1 4 0,3-1 0,-3 0 0,4 1 0,-3-4 0,3 5 0,0-2 0,3 0 0,3 1 0,-1-1 0,1 2 0,0 0 0,-1 0 0,1 0 0,4 0 0,0-6 0,2-4 0,0 2 0,-2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8:49.531"/>
    </inkml:context>
    <inkml:brush xml:id="br0">
      <inkml:brushProperty name="width" value="0.025" units="cm"/>
      <inkml:brushProperty name="height" value="0.025" units="cm"/>
      <inkml:brushProperty name="color" value="#33CCFF"/>
    </inkml:brush>
  </inkml:definitions>
  <inkml:trace contextRef="#ctx0" brushRef="#br0">1 295 24575,'2'2'0,"2"0"0,19-2 0,-10 0 0,30 0 0,-20 0 0,21 0 0,-19 0 0,11 0 0,-12-3 0,13-1 0,-8-3 0,8 3 0,-4-6 0,-3 5 0,6-5 0,-12 3 0,4-3 0,-9 4 0,-2-3 0,-6 6 0,0-1 0,-1 3 0,-5-3 0,2 4 0,0-2 0,-2 0 0,2 2 0,-3-2 0,1 2 0,5-2 0,-7-1 0,5-1 0,-6 2 0,-2-1 0,4 0 0,-4-1 0,4 2 0,-2-2 0,2 4 0,-1-4 0,1 3 0,-2-3 0,0 2 0,2 0 0,-1-2 0,-1 2 0,2-1 0,-4 0 0,2 1 0,-2-2 0,-4 1 0,-2 2 0,-8 1 0,-5 0 0,0 0 0,-7 0 0,7 0 0,-3 2 0,0 5 0,3 0 0,-4 5 0,5-5 0,0 1 0,4-2 0,-3 0 0,5-1 0,-1 1 0,2-3 0,1 1 0,0-3 0,-1 3 0,1-3 0,0 4 0,-1-5 0,1 5 0,2-5 0,-1 3 0,1-1 0,0-2 0,-1 5 0,1-4 0,0 1 0,-1 0 0,1-1 0,0 3 0,-1-3 0,4 2 0,-5-2 0,5 3 0,-2-2 0,0 0 0,0 3 0,-4-2 0,1-1 0,0 3 0,-1-2 0,1 2 0,-4-2 0,6 1 0,-5-1 0,5-1 0,-4 5 0,4-6 0,-1 5 0,7-4 0,0 2 0,2 0 0,-2-2 0,0 1 0,0-4 0,2-2 0,10-9 0,12-5 0,0-4 0,29-10 0,-16 7 0,30-9 0,-27 10 0,12-3 0,-10 2 0,0 1 0,0 3 0,-8 2 0,-5 4 0,-4 1 0,-4 3 0,-2 4 0,-8 2 0,4 4 0,-5-2 0,-1 0 0,0 1 0,-2-1 0,-1 2 0,0 0 0,1 0 0,-1 0 0,0 0 0,0 0 0,0 0 0,0 0 0,-2 2 0,0 0 0,-2 2 0,0 0 0,0 1 0,0-1 0,0 0 0,0 0 0,0 1 0,-4-1 0,-2 1 0,-2 0 0,-5 3 0,5 0 0,-10 1 0,4 2 0,-4-5 0,-4 6 0,3-5 0,-4 5 0,1-5 0,3 5 0,-3-5 0,7 1 0,-2-2 0,6-1 0,-3 1 0,4-1 0,2 0 0,1-2 0,3 0 0,0 0 0,-1-1 0,1 2 0,2-1 0,-2-1 0,1 2 0,-1-2 0,0 0 0,2 0 0,0-2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33.268"/>
    </inkml:context>
    <inkml:brush xml:id="br0">
      <inkml:brushProperty name="width" value="0.05" units="cm"/>
      <inkml:brushProperty name="height" value="0.05" units="cm"/>
    </inkml:brush>
  </inkml:definitions>
  <inkml:trace contextRef="#ctx0" brushRef="#br0">174 1 24575,'2'3'0,"1"0"0,3-3 0,0 0 0,0 7 0,-3-3 0,0 11 0,-3 1 0,0 0 0,0 16 0,0-9 0,0 16 0,-5-5 0,4 14 0,-3-6 0,-1 12 0,3-12 0,-3 6 0,1-14 0,3-1 0,-2-6 0,3-6 0,0 0 0,0-10 0,0-1 0,0-3 0,0-1 0,0 0 0,0-7 0,0-7 0,0-6 0,-15-61 0,7 40 0,-7-39 0,7 54 0,7 4 0,-5 5 0,6 1 0,-3-1 0,3 4 0,0-3 0,0 3 0,0 1 0,-3 2 0,2-1 0,-4 4 0,1-2 0,-5 3 0,-3 0 0,-3 0 0,4 0 0,-3 0 0,6 0 0,-6 0 0,7 0 0,-3 0 0,6 2 0,13-1 0,6 1 0,18 3 0,-5-4 0,5 7 0,-1-7 0,-9 3 0,9-4 0,-11 4 0,1-3 0,-2 3 0,-5-4 0,0 0 0,-3 0 0,2 0 0,-7 0 0,4 0 0,-5 0 0,0 0 0,-2 0 0,-2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35.796"/>
    </inkml:context>
    <inkml:brush xml:id="br0">
      <inkml:brushProperty name="width" value="0.05" units="cm"/>
      <inkml:brushProperty name="height" value="0.05" units="cm"/>
    </inkml:brush>
  </inkml:definitions>
  <inkml:trace contextRef="#ctx0" brushRef="#br0">17 163 24575,'8'8'0,"4"-1"0,-3-7 0,12 0 0,-12 0 0,8 0 0,-11 0 0,0 0 0,0 0 0,0-3 0,1-4 0,-3-5 0,2 1 0,-5-8 0,2 6 0,-3-7 0,0 4 0,0 1 0,0 4 0,0-3 0,0 6 0,0-7 0,-3 10 0,0-4 0,-3 9 0,-15 12 0,7-6 0,-7 9 0,10-4 0,4-4 0,0 7 0,0-2 0,3 3 0,-3-4 0,7 4 0,-6-8 0,5 7 0,-1-2 0,2-1 0,0-1 0,0-3 0,0-1 0,0 0 0,0 1 0,0-1 0,0 0 0,2-2 0,2-2 0,2-2 0,1 0 0,-1 0 0,0 0 0,1 0 0,-1 0 0,1 0 0,-1 0 0,0 0 0,1 0 0,-1-3 0,1 3 0,-1-3 0,0 0 0,1 2 0,-1-2 0,-5 3 0,-6 0 0,-6 0 0,-4 4 0,0 0 0,0 4 0,-1-1 0,5 0 0,-3 4 0,6-3 0,-2 2 0,7-4 0,0 1 0,3 3 0,0-3 0,0 4 0,0-1 0,0-2 0,0 2 0,0-4 0,0 1 0,0-1 0,0 0 0,0 1 0,0-1 0,0 1 0,3-4 0,0 0 0,3-3 0,5 3 0,-4-2 0,4 3 0,-5-4 0,0 0 0,1 0 0,-1 0 0,0 0 0,1 0 0,-1 0 0,1 0 0,-1 0 0,0 0 0,1 0 0,-1 0 0,3-6 0,-2 2 0,0-6 0,-2 4 0,-1 0 0,2 2 0,-2-2 0,2 3 0,-6-4 0,6 1 0,-5 0 0,4-1 0,-1 1 0,-1 0 0,0 0 0,0 3 0,-3-3 0,3 3 0,-3-4 0,0 1 0,0 0 0,0 0 0,0-1 0,0 1 0,0 0 0,-2 2 0,-2 2 0,-1 2 0,-1 0 0,0 0 0,0 0 0,1 0 0,2 0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31.297"/>
    </inkml:context>
    <inkml:brush xml:id="br0">
      <inkml:brushProperty name="width" value="0.05" units="cm"/>
      <inkml:brushProperty name="height" value="0.05" units="cm"/>
    </inkml:brush>
  </inkml:definitions>
  <inkml:trace contextRef="#ctx0" brushRef="#br0">77 1 24575,'-8'0'0,"0"0"0,2 0 0,0 0 0,3 2 0,-3 6 0,5-1 0,-5 7 0,5-6 0,-6 6 0,6-7 0,-6 7 0,7-6 0,-4 2 0,1-4 0,3 5 0,-3-4 0,3 3 0,0-3 0,-3 5 0,2-4 0,-2 4 0,3-6 0,0 0 0,0 1 0,0-1 0,0 5 0,0-4 0,0 3 0,0-3 0,0-1 0,0 0 0,0 1 0,6 14 0,-2-10 0,6 8 0,-4-14 0,4-4 0,-2 2 0,2-3 0,0 0 0,-2 0 0,6 0 0,-7 0 0,4 0 0,-1 0 0,-3 0 0,4 0 0,-1 0 0,-3 0 0,4 0 0,-5 0 0,4 0 0,-2 0 0,2-3 0,-4-1 0,1-2 0,-1 0 0,1-1 0,-4 1 0,3-1 0,-5-3 0,4 3 0,-4-4 0,5 5 0,-6 0 0,3-1 0,-3 1 0,0 0 0,0 0 0,0 0 0,0 0 0,-3 0 0,-4-1 0,-9 3 0,-1-3 0,-8 7 0,8-7 0,-8 6 0,8-3 0,-3 4 0,5 0 0,-1 0 0,5 0 0,1 0 0,3 0 0,1 0 0,0 3 0,2 1 0,2 2 0,-1 0 0,2 0 0,-1 5 0,-2 0 0,3 0 0,-2 4 0,0-8 0,2 3 0,-1 1 0,2-4 0,0 3 0,0-3 0,0-1 0,0 0 0,0 1 0,0-1 0,0-3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29.018"/>
    </inkml:context>
    <inkml:brush xml:id="br0">
      <inkml:brushProperty name="width" value="0.05" units="cm"/>
      <inkml:brushProperty name="height" value="0.05" units="cm"/>
    </inkml:brush>
  </inkml:definitions>
  <inkml:trace contextRef="#ctx0" brushRef="#br0">44 28 24575,'16'0'0,"-7"0"0,12 0 0,-10 0 0,4 0 0,0 0 0,6 0 0,-5 0 0,1 0 0,-3-4 0,-3 3 0,4-2 0,-3 3 0,-2-3 0,-4 3 0,1-3 0,-1 3 0,1 0 0,-1-3 0,-5 2 0,-5-2 0,-3 0 0,-4 3 0,1-3 0,3 3 0,-8 0 0,4 0 0,-4 0 0,4 0 0,-4 0 0,-1 0 0,0 0 0,0 0 0,2 0 0,6 0 0,-2 0 0,3 0 0,1 0 0,0 0 0,-1 0 0,4 3 0,-3 0 0,3 4 0,-4-1 0,1 0 0,-1 1 0,1-1 0,-1 5 0,3-4 0,-2 7 0,5-6 0,-6 6 0,6-7 0,-2 7 0,3-2 0,0-1 0,0-1 0,0-3 0,0-1 0,0 1 0,0-1 0,0 0 0,0 1 0,0-1 0,2-2 0,1-2 0,3-2 0,0 0 0,1 0 0,-1 0 0,0 0 0,1 0 0,-1 0 0,0 0 0,5 0 0,-4-2 0,3 1 0,-3-5 0,3 2 0,-3 0 0,4-2 0,-5 6 0,0-3 0,1 0 0,-1 2 0,1-2 0,-1 0 0,0 3 0,1-3 0,-1 3 0,1 0 0,-1 0 0,0 0 0,1 0 0,-1 0 0,0 0 0,0 0 0,0 0 0,0 2 0,-3 2 0,2 2 0,-4 0 0,2 1 0,-3-1 0,0 0 0,0 1 0,0-1 0,0 1 0,0-1 0,0 4 0,0-2 0,0 2 0,0-4 0,0 1 0,0-1 0,0 1 0,0-1 0,0 0 0,-3 1 0,-1-1 0,-2 0 0,0 1 0,-1-1 0,1 1 0,0-1 0,-1-2 0,1 1 0,-1-4 0,-3 5 0,3-5 0,-4 2 0,1-3 0,3 0 0,-8 0 0,8 0 0,-3 0 0,-1 0 0,4 0 0,-3 0 0,3 0 0,-2 0 0,2-2 0,-2-2 0,5-2 0,-1 2 0,4-2 0,-5 6 0,5-6 0,-1 5 0,2-2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20.978"/>
    </inkml:context>
    <inkml:brush xml:id="br0">
      <inkml:brushProperty name="width" value="0.05" units="cm"/>
      <inkml:brushProperty name="height" value="0.05" units="cm"/>
    </inkml:brush>
  </inkml:definitions>
  <inkml:trace contextRef="#ctx0" brushRef="#br0">0 7 24575,'0'10'0,"0"-4"0,0 9 0,0-8 0,0 7 0,0-6 0,0 2 0,0 3 0,0-5 0,0 5 0,0-6 0,0-1 0,0 0 0,0 1 0,0-1 0,0 1 0,0-1 0,0 0 0,0 0 0,0 0 0,0 0 0,0 1 0,0-1 0,0 0 0,0 0 0,3-3 0,0 0 0,3-3 0,-1 0 0,1 0 0,1 0 0,-1 0 0,0 0 0,1 0 0,-1 0 0,0 0 0,1 0 0,-1 0 0,0 0 0,0 0 0,0 0 0,-1 0 0,1 0 0,-3-3 0,3 2 0,-6-4 0,3 2 0,-3-3 0,0 0 0,0 0 0,0-1 0,0 1 0,0 0 0,0-1 0,0-3 0,0 2 0,0-2 0,0 1 0,0 2 0,0-6 0,0 5 0,0-2 0,0 4 0,0-1 0,0 1 0,0-4 0,-3 2 0,3-2 0,-3 3 0,3 1 0,0 0 0,0-1 0,0 1 0,0 5 0,0 5 0,0 2 0,0 4 0,0-4 0,0 0 0,0 1 0,0-1 0,0 0 0,0 1 0,0-1 0,0 4 0,0-2 0,0 6 0,0-7 0,0 4 0,0-1 0,0-3 0,0 4 0,0-1 0,0-3 0,0 4 0,0-5 0,0 0 0,0 1 0,0-1 0,0 0 0,0 1 0,0-1 0,0 0 0,0 0 0,0 1 0,0-1 0,0 0 0,0 0 0,3-2 0,-3 1 0,3-2 0,-3 3 0,3-3 0,-2 2 0,4-4 0,-2 1 0,0 1 0,3-3 0,-6 5 0,3-2 0,-3 2 0,0 1 0,0-3 0,0-1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14.642"/>
    </inkml:context>
    <inkml:brush xml:id="br0">
      <inkml:brushProperty name="width" value="0.05" units="cm"/>
      <inkml:brushProperty name="height" value="0.05" units="cm"/>
    </inkml:brush>
  </inkml:definitions>
  <inkml:trace contextRef="#ctx0" brushRef="#br0">0 57 24575,'3'-2'0,"4"-1"0,5 0 0,3-1 0,0-1 0,0-1 0,1 1 0,-1-2 0,0 3 0,20-6 0,-19 8 0,17-4 0,-23 6 0,8 0 0,-7 0 0,2 0 0,-4 3 0,-2 1 0,3 2 0,-7 0 0,0 5 0,-3-4 0,0 7 0,0-3 0,0 1 0,0 2 0,-3-7 0,-4 8 0,-5-7 0,1 2 0,-3-2 0,6-5 0,-6 1 0,3-4 0,0 0 0,0 0 0,5 0 0,-1 0 0,1 0 0,0 0 0,2-3 0,4 0 0,7-3 0,0 0 0,8 1 0,-4-1 0,0 3 0,4-2 0,-4-1 0,0 5 0,3-2 0,-6 3 0,6 0 0,-3 0 0,1 0 0,2 0 0,-7 0 0,3 0 0,-3 0 0,-1 0 0,1 3 0,-1 0 0,0 4 0,1-1 0,-1 4 0,-2-2 0,3 6 0,-6-7 0,2 7 0,-3-6 0,0 6 0,0-6 0,0 6 0,0-7 0,0 7 0,0-6 0,0 2 0,-7-3 0,3 0 0,-10 0 0,2 0 0,-3 1 0,0-1 0,0 1 0,-1 0 0,-11-4 0,9-1 0,-9-3 0,12 0 0,3 0 0,-2 0 0,7 0 0,-4 0 0,5 0 0,0 0 0,-1 0 0,1-2 0,3-2 0,0-2 0,3 0 0,0 0 0,0 0 0,0-1 0,0 1 0,0 2 0,0 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1:28:25.929"/>
    </inkml:context>
    <inkml:brush xml:id="br0">
      <inkml:brushProperty name="width" value="0.05" units="cm"/>
      <inkml:brushProperty name="height" value="0.05" units="cm"/>
      <inkml:brushProperty name="color" value="#CC0066"/>
    </inkml:brush>
  </inkml:definitions>
  <inkml:trace contextRef="#ctx0" brushRef="#br0">1 119 24575,'0'-10'0,"0"2"0,0-3 0,0 0 0,0 2 0,0-1 0,0 2 0,0 2 0,0-2 0,0 3 0,0 1 0,0-1 0,0 0 0,0 0 0,0 0 0,0 0 0,0 3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08.127"/>
    </inkml:context>
    <inkml:brush xml:id="br0">
      <inkml:brushProperty name="width" value="0.05" units="cm"/>
      <inkml:brushProperty name="height" value="0.05" units="cm"/>
    </inkml:brush>
  </inkml:definitions>
  <inkml:trace contextRef="#ctx0" brushRef="#br0">0 0 24575,'18'0'0,"-3"0"0,6 0 0,-6 0 0,5 0 0,-3 0 0,-1 0 0,-2 0 0,-6 0 0,2 0 0,-3 0 0,-1 3 0,0-2 0,-2 5 0,-1 3 0,-3-1 0,0 4 0,0-6 0,0 0 0,0 5 0,0-4 0,-4 7 0,0-2 0,-3-1 0,-1 3 0,-2-6 0,2 3 0,-2-4 0,3-1 0,-3 1 0,3-1 0,-4 1 0,5 0 0,0-4 0,-1 3 0,1-5 0,0 1 0,2 1 0,4-2 0,3 2 0,7-3 0,-2 0 0,6 0 0,-3 0 0,4 0 0,-3-3 0,2-1 0,-3 0 0,1-2 0,2 5 0,-7-4 0,4 4 0,-5-5 0,0 6 0,1-3 0,-1 0 0,1 2 0,-1-2 0,-3 1 0,2 1 0,-4-2 0,1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05.776"/>
    </inkml:context>
    <inkml:brush xml:id="br0">
      <inkml:brushProperty name="width" value="0.05" units="cm"/>
      <inkml:brushProperty name="height" value="0.05" units="cm"/>
    </inkml:brush>
  </inkml:definitions>
  <inkml:trace contextRef="#ctx0" brushRef="#br0">1 230 24575,'0'-6'0,"0"-8"0,0 5 0,0-10 0,0 11 0,0-5 0,0 2 0,0-3 0,0 0 0,0-1 0,0 1 0,0-20 0,2 19 0,2-14 0,2 26 0,-1 0 0,-1 1 0,1 1 0,-2-1 0,0-1 0,0 4 0,-3 0 0,0 5 0,0 0 0,0 5 0,0-4 0,0 7 0,0-3 0,0 1 0,0 2 0,0-7 0,0 8 0,0-4 0,0 4 0,0-3 0,0 2 0,0-3 0,0 4 0,0-3 0,0 2 0,0-3 0,0 1 0,0 2 0,0-7 0,0 7 0,0-6 0,0 6 0,0-7 0,0 4 0,0-5 0,0 1 0,0-1 0,0 0 0,0 1 0,0-1 0,0-3 0,0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7:01.06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557 210 16383,'7'-44'0,"35"-3"0,0 36 0,15-6 0,5 17 0,-24 0 0,12 0 0,-17 0 0,-9 18 0,-2-1 0,-11 22 0,1-5 0,-11 14 0,4 1 0,-10 8 0,-21 11 0,-13-11 0,-20 7 0,-10-25 0,-1-2 0,-15-17 0,23-8 0,-18-15 0,1-9 0,24-12 0,-9 7 0,11-4 0,43-12 0,6 7 0,4 4 0,0-3 0,14 2 0,9-7 0,21 2 0,0 2 0,11-2 0,-13 7 0,6-1 0,-14 4 0,-1 3 0,-11 2 0,-6 4 0,-2 3 0,-62 15 0,-2 9 0,-38 1 0,5 12 0,16-17 0,-8 4 0,15-11 0,10-2 0,17-5 0,15 0 0,3-6 0,11-26 0,5 6 0,17-11 0,25 7 0,26 7 0,9-3 0,-1 0 0,-19 8 0,-17 2 0,-8 2 0,-16 7 0,-2-1 0,-87-22 0,56 18 0,-59-19 0,75 28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6:59.58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44 258 16383,'51'0'0,"9"0"0,-24 0 0,12 0 0,-14 0 0,-6 0 0,-8 0 0,-8 0 0,-5 26 0,-4-8 0,-3 17 0,0-15 0,-3-5 0,2 0 0,-13 4 0,5-6 0,-10 1 0,4-6 0,-11-4 0,-4-1 0,-4-3 0,-5 0 0,11 0 0,-5 0 0,7-4 0,4-3 0,2-6 0,8-2 0,4 0 0,5-12 0,3-2 0,0-5 0,0-13 0,15 9 0,9-12 0,16 9 0,6 2 0,4 10 0,-5 2 0,10 10 0,-13 7 0,0 5 0,-10 5 0,-10 0 0,-6 0 0,-2 6 0,-5 8 0,-2 3 0,-3 8 0,-4-9 0,0 10 0,0-10 0,0 1 0,-6 0 0,-8-12 0,-8 4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5:10.55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0 168 16383,'41'0'0,"-9"0"0,-18 0 0,-3 0 0,7 0 0,-3 0 0,2 0 0,-1 6 0,-3 1 0,0 3 0,-1 2 0,-6 0 0,0 4 0,-3 0 0,-3 2 0,0-1 0,-3-3 0,-1 3 0,-10-3 0,2-1 0,-3 1 0,1-7 0,2 0 0,-6 1 0,2-4 0,-2-2 0,4-2 0,-2-18 0,9 1 0,0-21 0,7 10 0,0-4 0,0 11 0,0-5 0,0 10 0,11-6 0,-1 7 0,16-3 0,-10 6 0,9 0 0,-8 4 0,3 0 0,-5 3 0,1-1 0,2 5 0,-3-3 0,1 4 0,-1 0 0,-2 6 0,-4 11 0,-3 0 0,-6 8 0,0-10 0,0 0 0,0 0 0,0 0 0,0 1 0,0 2 0,0-2 0,0 4 0,0-8 0,-10 8 0,-2-9 0,-7 3 0,1-7 0,3-3 0,0-4 0,-5 0 0,3 0 0,-3 0 0,5 0 0,0 0 0,3-14 0,4-3 0,5-12 0,3 6 0,0-2 0,0 3 0,4-5 0,9 5 0,0 1 0,12 4 0,-3 0 0,5 3 0,-6 2 0,5 7 0,-10-1 0,9 5 0,-8-3 0,3 4 0,-5 0 0,1 0 0,1 0 0,-3 0 0,2 3 0,-1 6 0,-7 2 0,1 11 0,-9-10 0,0 8 0,0-7 0,0 3 0,0 2 0,-3-3 0,-5-2 0,-10 0 0,1-7 0,-5 4 0,7-9 0,0 5 0,-6-5 0,5 3 0,-10-4 0,10 0 0,-9 0 0,8 0 0,-3 0 0,5 0 0,0 0 0,0-7 0,5-8 0,2-7 0,5-2 0,3-1 0,0 8 0,0-8 0,0 9 0,0-5 0,0 6 0,9-3 0,0 5 0,9 0 0,-2 5 0,-1 0 0,0 4 0,0 1 0,0 3 0,1 0 0,2 0 0,-2 0 0,5 0 0,-9 0 0,7 5 0,-8 6 0,2 4 0,-2 3 0,-7-6 0,3 5 0,-7-5 0,4 5 0,-4 0 0,0-4 0,0 5 0,0-2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4:12.24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0 185 16383,'62'0'0,"-7"0"0,-28 0 0,-6 0 0,-1 0 0,-8 0 0,5 0 0,-3 9 0,0-5 0,-2 11 0,-5 12 0,-4-9 0,0 24 0,-3-24 0,0 9 0,0-11 0,0-1 0,3 6 0,-2-9 0,1 7 0,-4-6 0,-13-2 0,2-1 0,-14-7 0,15-3 0,-8 0 0,12-19 0,1-3 0,3-27 0,4 1 0,0-2 0,9 3 0,4 0 0,13 3 0,8-2 0,-2 14 0,3 7 0,-8 11 0,0 2 0,-6 7 0,4 1 0,-8 4 0,3 0 0,-5 0 0,3 6 0,-2-1 0,3 5 0,-4-2 0,0 0 0,5 4 0,-7-4 0,6 4 0,-7-2 0,-1 2 0,4 11 0,-10-6 0,2 6 0,-7-2 0,0 0 0,0 6 0,-8-1 0,2-4 0,-10 3 0,4-8 0,-5 3 0,1 0 0,0-6 0,3 5 0,-1-7 0,2 3 0,-8-2 0,3-2 0,-3-3 0,5 0 0,3-1 0,-5-3 0,6-18 0,0 4 0,6-15 0,5 5 0,12 2 0,2-4 0,9 1 0,3 2 0,-4 1 0,5 1 0,0 8 0,-6 0 0,4 5 0,-8 4 0,3 0 0,-6 0 0,0 0 0,-10 24 0,-2-15 0,-13 20 0,-3-19 0,2-2 0,-5-1 0,3-4 0,-2-3 0,-3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2:42.05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65 273 16383,'69'4'0,"-16"-2"0,0-2 0,-9 0 0,5 0 0,6 0 0,-6 0 0,-10 0 0,0 0 0,-18 0 0,-3 0 0,1 3 0,-9 4 0,-1 9 0,-4-2 0,-12 9 0,-1-12 0,-7 6 0,-1-8 0,1 2 0,-5 1 0,-2-3 0,-4 8 0,-1-7 0,-6 3 0,5-4 0,-11-3 0,11-2 0,-5-4 0,1 0 0,4 0 0,-5 0 0,6 0 0,6 0 0,-5 0 0,10-4 0,-5 0 0,6-7 0,0 3 0,3-7 0,1 3 0,3-3 0,1 0 0,3-5 0,0-2 0,4 0 0,0-3 0,0 4 0,0-6 0,0 0 0,21-13 0,-3 14 0,18-9 0,-10 17 0,1 1 0,0 3 0,-1 1 0,1 4 0,-1 0 0,-4 4 0,3-3 0,-8 4 0,3-1 0,-5-1 0,1 5 0,-1-3 0,0 1 0,3 2 0,-3-2 0,2 3 0,-10 23 0,-2-11 0,-5 25 0,0-20 0,0 8 0,0-8 0,-4 8 0,0-9 0,-4 5 0,-5-1 0,5-4 0,-4 5 0,4-10 0,1 3 0,-3-2 0,-2 6 0,1-6 0,-3 1 0,4-3 0,-4 0 0,2 0 0,-1-1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1:52.78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16383,'43'0'0,"-3"0"0,-33 0 0,3 0 0,14 0 0,-9 0 0,14 0 0,-9 4 0,1 1 0,6 3 0,0 1 0,-1 0 0,7 1 0,-10-2 0,9 1 0,-16-1 0,10 5 0,-10-4 0,4 3 0,-8-5 0,2 0 0,-4 3 0,4 0 0,-4 3 0,-4 2 0,-3 1 0,-10 1 0,-4-1 0,-5-5 0,-2-1 0,7-3 0,-4 1 0,-3 2 0,1-1 0,-5 2 0,7-7 0,4 0 0,-10-4 0,8 0 0,-5 0 0,-3-4 0,12 0 0,-9-6 0,4-9 0,5 3 0,-6-7 0,8 8 0,3-5 0,-3 3 0,6-3 0,-2 0 0,3 3 0,0-3 0,0 5 0,0 1 0,9-3 0,0 5 0,9-1 0,-2 9 0,-1 0 0,0 4 0,0 0 0,3 0 0,1 0 0,-4 0 0,5 0 0,-9 6 0,5 1 0,-6 6 0,-3 2 0,-4-1 0,-10 5 0,2-4 0,-10-1 0,3-3 0,-3-4 0,-5-2 0,3 1 0,-8-5 0,9 3 0,-5-4 0,6 0 0,0 0 0,0 0 0,-1 0 0,0-3 0,7-10 0,0-2 0,9-7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1:37.38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1 372 16383,'43'0'0,"0"0"0,-16 0 0,8 0 0,-1 0 0,-1 0 0,0 0 0,-10 0 0,8 0 0,-9 0 0,4 0 0,-4 0 0,-2 0 0,-9 0 0,5 6 0,-5 4 0,-1 3 0,-4 7 0,-6-6 0,0 5 0,0-4 0,0 0 0,-4 0 0,-3 1 0,-5-1 0,-3-3 0,-6-1 0,0-2 0,-1-5 0,-3 0 0,3-4 0,-4-3 0,3-10 0,2-6 0,2-14 0,1 5 0,-2-11 0,6 11 0,-1-11 0,6 11 0,-1-11 0,5 11 0,1-5 0,4 1 0,0 3 0,0-3 0,0-1 0,0 10 0,0-9 0,3 16 0,5-1 0,4 6 0,6 4 0,-2 3 0,2 1 0,-3 3 0,5 0 0,-3 0 0,3 0 0,-5 0 0,1 3 0,-1 5 0,0 0 0,0 7 0,-3-7 0,-1 6 0,-1-6 0,-2 6 0,3-2 0,-3 3 0,-4 4 0,0-3 0,-4 2 0,0-3 0,0 0 0,0 0 0,0 1 0,0 4 0,0-4 0,-4 10 0,-1-5 0,-3 1 0,-4-2 0,4-5 0,-4 1 0,1-4 0,4-2 0,-9-3 0,2-1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8:53.76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132 16 16383,'36'-9'0,"3"3"0,-21 6 0,3 0 0,5 0 0,-10 0 0,9 0 0,-8 3 0,-1-2 0,-2 6 0,3 0 0,-4-2 0,6 7 0,7 4 0,-12-3 0,12 6 0,-13-10 0,-2-2 0,7 4 0,-5-5 0,1 1 0,-4 7 0,-24 4 0,0 0 0,-16-1 0,-2-7 0,9-2 0,-10-2 0,7-3 0,-1-3 0,0 0 0,1 0 0,-1 0 0,6 0 0,0 0 0,1 0 0,4 0 0,-4 0 0,0 0 0,3 0 0,-3 0 0,5 0 0,-1 0 0,1 0 0,0 0 0,-2 0 0,2 0 0,0-8 0,8-5 0,2-4 0,5-6 0,3 11 0,3-4 0,12 5 0,-2 3 0,6-2 0,-7 6 0,1 0 0,4-4 0,-4 7 0,5-6 0,-6 6 0,0-2 0,3 3 0,1 0 0,-4 0 0,4 0 0,-9 2 0,6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1:28:23.677"/>
    </inkml:context>
    <inkml:brush xml:id="br0">
      <inkml:brushProperty name="width" value="0.05" units="cm"/>
      <inkml:brushProperty name="height" value="0.05" units="cm"/>
      <inkml:brushProperty name="color" value="#CC0066"/>
    </inkml:brush>
  </inkml:definitions>
  <inkml:trace contextRef="#ctx0" brushRef="#br0">0 60 24575,'0'-6'0,"0"-1"0,0 3 0,0-4 0,0 2 0,0-2 0,0 3 0,0 0 0,0 0 0,0 0 0,0 4 0,0 6 0,0 0 0,0 4 0,0-4 0,0 0 0,0-1 0,0 1 0,0 0 0,0-1 0,0 1 0,0 0 0,0-1 0,0 1 0,0-1 0,2-1 0,-2-2 0,2-1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7:17.723"/>
    </inkml:context>
    <inkml:brush xml:id="br0">
      <inkml:brushProperty name="width" value="0.05" units="cm"/>
      <inkml:brushProperty name="height" value="0.05" units="cm"/>
    </inkml:brush>
  </inkml:definitions>
  <inkml:trace contextRef="#ctx0" brushRef="#br0">40 43 24575,'13'0'0,"-4"0"0,21 0 0,-14 0 0,5 0 0,11 0 0,-13 0 0,18 0 0,-8 0 0,-6 0 0,4 0 0,-16 0 0,-1 0 0,6 0 0,-5 0 0,3 2 0,-9 1 0,-5 3 0,0 0 0,-3 1 0,-7 6 0,2-5 0,-6 9 0,4-6 0,1 5 0,-5-1 0,5 0 0,-5 0 0,6 1 0,-7-1 0,7 0 0,-3-4 0,4 0 0,0-1 0,1-3 0,-1 4 0,1-5 0,-1-2 0,1-1 0,0-3 0,3-5 0,0 1 0,3-9 0,0 2 0,0-4 0,0-1 0,0 1 0,4 0 0,0 0 0,4-1 0,-1 1 0,1-5 0,0 3 0,0-3 0,0 5 0,0 0 0,-1 3 0,-3 2 0,1 4 0,-4-1 0,2 1 0,-3 0 0,0 0 0,-2 3 0,-2 0 0,-6 3 0,3 0 0,-7 0 0,6 0 0,-6 0 0,3 0 0,-4 4 0,-1-3 0,1 5 0,0-5 0,4 5 0,-4-1 0,4-2 0,-4 4 0,-1-3 0,5 3 0,-3 1 0,7-2 0,-4-2 0,8 2 0,-3-5 0,5 2 0,-2-3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7:15.451"/>
    </inkml:context>
    <inkml:brush xml:id="br0">
      <inkml:brushProperty name="width" value="0.05" units="cm"/>
      <inkml:brushProperty name="height" value="0.05" units="cm"/>
    </inkml:brush>
  </inkml:definitions>
  <inkml:trace contextRef="#ctx0" brushRef="#br0">213 74 24575,'-6'8'0,"3"-1"0,12-7 0,2 0 0,5 0 0,-5 3 0,3 1 0,-2 3 0,3-3 0,-4 2 0,-1-2 0,-3 0 0,-1 1 0,1-1 0,-1-1 0,0 3 0,1 3 0,-4-2 0,0 5 0,-3-6 0,0-1 0,0 1 0,0 0 0,0 0 0,0 0 0,0 0 0,0 0 0,0 0 0,-3 1 0,3-1 0,-6 1 0,2 3 0,-3-3 0,0 4 0,0-1 0,0 1 0,0 1 0,-4 2 0,3-3 0,-3 4 0,4 1 0,0-5 0,-1 3 0,2-6 0,2 6 0,-2-7 0,5 4 0,-4-5 0,4 0 0,-2 0 0,3-4 0,0-7 0,4-11 0,1-6 0,4-4 0,5-7 0,-4 5 0,4-11 0,-1 11 0,-2-5 0,2 6 0,-5 1 0,1 4 0,-1 2 0,-1 5 0,1-1 0,-1 5 0,-3-3 0,-1 6 0,0 1 0,-2 1 0,2 3 0,-3-4 0,0 1 0,0 0 0,0 0 0,0 0 0,-3 3 0,-5 0 0,1 3 0,-7 0 0,2 0 0,-3 0 0,0 0 0,-1 0 0,5 0 0,-3 0 0,3 0 0,-5 4 0,1 0 0,-5 4 0,3-3 0,-3 2 0,5-6 0,-1 6 0,1-3 0,0 0 0,0 3 0,-1-3 0,1 0 0,0 0 0,4-4 0,-4 3 0,8-2 0,-3 2 0,7-3 0,0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7:09.244"/>
    </inkml:context>
    <inkml:brush xml:id="br0">
      <inkml:brushProperty name="width" value="0.05" units="cm"/>
      <inkml:brushProperty name="height" value="0.05" units="cm"/>
    </inkml:brush>
  </inkml:definitions>
  <inkml:trace contextRef="#ctx0" brushRef="#br0">3 236 24575,'-2'-3'0,"6"1"0,1 2 0,9 0 0,0 0 0,1 0 0,0 0 0,6 0 0,-9 0 0,12 0 0,-11 0 0,7 0 0,-5 0 0,-4 0 0,4 0 0,-8 0 0,3 0 0,-3 0 0,-1 0 0,0 0 0,1 0 0,-1 0 0,1 0 0,-1 0 0,0 0 0,0 0 0,1 0 0,-1 0 0,0 0 0,1 0 0,-1 0 0,0 0 0,1 0 0,-2 0 0,2 0 0,-1 0 0,0 0 0,-1 0 0,-1-3 0,1 2 0,-4-4 0,1-2 0,-2 0 0,0-3 0,0-1 0,0 4 0,0-7 0,0 2 0,0-3 0,0 0 0,0 0 0,-6-1 0,1 1 0,-6 4 0,4-4 0,0 8 0,0-3 0,1 6 0,-1-1 0,1 1 0,0 0 0,2-1 0,-2 1 0,3 1 0,0-3 0,0 8 0,3-1 0,0 5 0,0 0 0,3 0 0,-2 1 0,1-1 0,-2 1 0,3-1 0,-2 4 0,5-2 0,-6 2 0,3 0 0,-3-2 0,4 6 0,-4-7 0,4 8 0,-4-8 0,0 7 0,0-6 0,0 6 0,3-7 0,-3 8 0,3-4 0,-3 0 0,0 3 0,0-6 0,0 6 0,0-7 0,0 4 0,4-1 0,-4-3 0,4 4 0,-4-2 0,0-2 0,0 2 0,0-3 0,0 0 0,-3-1 0,0-2 0,-3-1 0,-4 2 0,-2-3 0,1 5 0,-3-6 0,3 7 0,-5-7 0,5 7 0,-3-7 0,2 7 0,-3-7 0,0 7 0,0-6 0,-1 3 0,5-2 0,-3-1 0,7 2 0,-8-3 0,8 0 0,-3 0 0,3 0 0,1 0 0,0 2 0,-1-1 0,1 2 0,0-3 0,3 0 0,0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7:04.884"/>
    </inkml:context>
    <inkml:brush xml:id="br0">
      <inkml:brushProperty name="width" value="0.05" units="cm"/>
      <inkml:brushProperty name="height" value="0.05" units="cm"/>
    </inkml:brush>
  </inkml:definitions>
  <inkml:trace contextRef="#ctx0" brushRef="#br0">51 45 24575,'3'-4'0,"0"1"0,7 3 0,-3 0 0,7 0 0,-4 0 0,1 0 0,2 0 0,-5 3 0,5 1 0,-6 2 0,2 0 0,-2-2 0,-1 2 0,0-3 0,1 4 0,-1-4 0,1 3 0,-1-3 0,0 1 0,1 2 0,-1-6 0,1 6 0,-1-3 0,0 1 0,-2 2 0,2-6 0,-6 6 0,6-5 0,-6 4 0,3-1 0,-3 1 0,2 1 0,-1 0 0,2-1 0,-3 1 0,0 0 0,0 0 0,0-1 0,0 1 0,0 0 0,0 0 0,0 1 0,-7-1 0,2 1 0,-9 0 0,3 1 0,-10 0 0,5-1 0,-4 5 0,-1-3 0,5 2 0,-4-3 0,4 0 0,1 0 0,4-1 0,-4-3 0,8-1 0,-7 0 0,6-2 0,-2 2 0,4-3 0,2 3 0,-1-2 0,1 2 0,3-6 0,2-4 0,9-4 0,2-4 0,4 3 0,-1-2 0,-3 2 0,2 0 0,-2 1 0,3 3 0,0-3 0,-3 3 0,2 1 0,-7 1 0,4 3 0,-5-1 0,0-2 0,1 6 0,-1-3 0,1 0 0,-1 0 0,-3-3 0,3 0 0,-6 0 0,6 2 0,-5-1 0,2 1 0,-3-2 0,0 0 0,0-1 0,0 1 0,0-1 0,0 1 0,0 0 0,0 0 0,0-4 0,0 2 0,0-2 0,0 4 0,-7-1 0,2 0 0,-9 0 0,7 0 0,-8 0 0,4 3 0,0-2 0,-4 5 0,4-2 0,-4 0 0,4 2 0,0-3 0,1 4 0,3 0 0,-4 0 0,5 0 0,0 0 0,0 0 0,0 0 0,2 0 0,2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59.072"/>
    </inkml:context>
    <inkml:brush xml:id="br0">
      <inkml:brushProperty name="width" value="0.05" units="cm"/>
      <inkml:brushProperty name="height" value="0.05" units="cm"/>
    </inkml:brush>
  </inkml:definitions>
  <inkml:trace contextRef="#ctx0" brushRef="#br0">539 773 24575,'8'0'0,"4"0"0,5 0 0,4 0 0,1 0 0,3 0 0,-8 0 0,3 0 0,-5 0 0,0 0 0,-3 0 0,-2 0 0,-4 0 0,4 0 0,-4 0 0,3 0 0,-3 0 0,0 0 0,-3-3 0,2 3 0,-4-6 0,1 3 0,1-1 0,-2-1 0,1 1 0,1-2 0,-2 0 0,1 0 0,-2 0 0,0 0 0,3 0 0,-2 0 0,2-1 0,-3-3 0,0 2 0,0-6 0,0 7 0,0-7 0,0 6 0,0-2 0,0 0 0,0 2 0,0-2 0,0 3 0,0 1 0,0-4 0,0 2 0,0-2 0,0 0 0,0 2 0,0-6 0,0 3 0,-3-1 0,2 2 0,-2 4 0,0 2 0,3-1 0,-3 1 0,3 3 0,0 5 0,0 2 0,0 4 0,0-4 0,0 0 0,0 5 0,0-4 0,0 3 0,0 1 0,0-4 0,0 7 0,0-6 0,0 2 0,0 0 0,0-2 0,0 2 0,0-3 0,0 3 0,0-3 0,0 4 0,0-5 0,0 0 0,0 1 0,0-1 0,0 0 0,0 0 0,0 0 0,0 0 0,0 0 0,0 0 0,0-1 0,-3 1 0,0 0 0,-3-3 0,-4 3 0,3-5 0,-3 5 0,-1-5 0,4 4 0,-3-4 0,-1 2 0,0-3 0,0 0 0,0 0 0,1 0 0,3 0 0,-7 0 0,6 0 0,-2 0 0,4 0 0,-1 0 0,1 0 0,3 0 0,1 0 0</inkml:trace>
  <inkml:trace contextRef="#ctx0" brushRef="#br0" timeOffset="2260">1 110 24575,'9'0'0,"-2"0"0,7 3 0,-7 1 0,8 0 0,-8 1 0,7-1 0,-6 0 0,6 3 0,-7-3 0,8 0 0,-8 1 0,17-1 0,-10 4 0,6-1 0,-9-3 0,-5 1 0,1-4 0,3 5 0,-3-2 0,4 0 0,-5 2 0,0-5 0,1 4 0,-1-4 0,1 5 0,-1-6 0,0 6 0,1-5 0,-4 4 0,3-4 0,-3 2 0,1 0 0,1-3 0,-4 6 0,4-5 0,-1 4 0,5 4 0,-3-5 0,3 7 0,-5-7 0,2-1 0,-3 3 0,4-2 0,-4 2 0,3-2 0,-3 1 0,3-2 0,-2 4 0,1-1 0,-1-3 0,-1 3 0,3-5 0,-5 5 0,4-3 0,-1 3 0,-1 1 0,3-4 0,-6 2 0,3-1 0,0 0 0,-2 1 0,4-4 0,-4 5 0,5-6 0,-5 6 0,4-5 0,-4-3 0,1-2 0,-5-9 0,-1 2 0,-7-1 0,-1-2 0,-9 1 0,5-3 0,-10-1 0,10 5 0,-9-5 0,3 8 0,1-4 0,-5 5 0,10 0 0,-5 0 0,10 1 0,1 3 0,-1-3 0,4 7 0,-3-7 0,4 7 0,-1-6 0,1 5 0,-1-2 0,4 1 0,-3 1 0,3-2 0,-1 0 0,-2 3 0,6-6 0,-6 5 0,3-4 0,-3 5 0,3-6 0,0 3 0,0-3 0,3 0 0,-3 0 0,0 2 0,2-1 0,-2 1 0,0-2 0,0 0 0,0-1 0,-3 1 0,6-4 0,-6 3 0,5-8 0,-4 8 0,4-3 0,-5 3 0,5 1 0,-4 0 0,4-1 0,-5 4 0,6-3 0,-3 6 0,3-3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56.551"/>
    </inkml:context>
    <inkml:brush xml:id="br0">
      <inkml:brushProperty name="width" value="0.05" units="cm"/>
      <inkml:brushProperty name="height" value="0.05" units="cm"/>
    </inkml:brush>
  </inkml:definitions>
  <inkml:trace contextRef="#ctx0" brushRef="#br0">20 109 24575,'6'-6'0,"0"5"0,0-5 0,0 3 0,1 2 0,-1-4 0,0 4 0,0-5 0,0 3 0,1-3 0,-4 0 0,2 3 0,-1-3 0,-1 2 0,3-6 0,-2 5 0,0-4 0,2 5 0,-5-2 0,4 2 0,-2 2 0,3 2 0,0 0 0,0 0 0,-1 0 0,1 0 0,0 0 0,1 0 0,-2 0 0,2 0 0,-2 0 0,1 0 0,-3 4 0,0 0 0,-3 8 0,0 0 0,0 3 0,-4 0 0,3 0 0,-2-3 0,3 2 0,0-3 0,0 0 0,0 4 0,0-8 0,0 3 0,0 1 0,0-4 0,0 3 0,0-3 0,0-1 0,0 1 0,0-1 0,0 0 0,0 1 0,0-1 0,0 0 0,0 0 0,0 0 0,0 1 0,0-7 0,0-4 0,0-7 0,0-4 0,0-1 0,0 1 0,0 0 0,0-5 0,0 3 0,0-8 0,0 8 0,0-3 0,0 5 0,0 0 0,0 3 0,0-2 0,0 7 0,0-4 0,0 5 0,0 0 0,-5 3 0,2 0 0,-6 3 0,3 3 0,0 1 0,-1-1 0,-3 4 0,3-7 0,-4 7 0,1-3 0,3 2 0,-4 1 0,1 0 0,3 0 0,-7 0 0,6 4 0,-7-3 0,7 2 0,-2-3 0,4 0 0,-1-1 0,4 1 0,0-1 0,0-2 0,3-2 0,-3-2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52.858"/>
    </inkml:context>
    <inkml:brush xml:id="br0">
      <inkml:brushProperty name="width" value="0.05" units="cm"/>
      <inkml:brushProperty name="height" value="0.05" units="cm"/>
    </inkml:brush>
  </inkml:definitions>
  <inkml:trace contextRef="#ctx0" brushRef="#br0">203 25 24575,'9'0'0,"14"0"0,0 0 0,10 0 0,-11 0 0,3 0 0,-3 0 0,-1 0 0,2 0 0,-11 0 0,1 0 0,-6 0 0,-1 0 0,-3 3 0,-17 14 0,6 2 0,-17 7 0,12 0 0,-9-3 0,4-1 0,-5 4 0,6-4 0,0 0 0,4-2 0,-1-5 0,6 0 0,-7 0 0,7-3 0,-5 7 0,6-11 0,-1 4 0,4-12 0,2-3 0,2-7 0,3-2 0,2-3 0,2 0 0,1 0 0,0-5 0,3 4 0,-2-9 0,2 8 0,1-3 0,-4 5 0,3 3 0,-4-2 0,0 7 0,0-4 0,-1 5 0,-2 0 0,1-1 0,-4 1 0,2 0 0,-3-1 0,3 1 0,-2-1 0,1-3 0,-2 3 0,0-8 0,0 8 0,0-3 0,0 3 0,0 1 0,-2 2 0,-5 2 0,0 2 0,-7 0 0,7 0 0,-8 0 0,8 0 0,-7 0 0,2 0 0,-8 0 0,4 0 0,-5 0 0,1 0 0,4 0 0,-5 0 0,6 0 0,0 0 0,-1 3 0,1-2 0,4 5 0,-3-2 0,6 0 0,-2 2 0,4-2 0,-1-1 0,1 3 0,2-3 0,-1 1 0,4 2 0,-2-6 0,3 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50.866"/>
    </inkml:context>
    <inkml:brush xml:id="br0">
      <inkml:brushProperty name="width" value="0.05" units="cm"/>
      <inkml:brushProperty name="height" value="0.05" units="cm"/>
    </inkml:brush>
  </inkml:definitions>
  <inkml:trace contextRef="#ctx0" brushRef="#br0">246 25 24575,'16'0'0,"3"0"0,0 0 0,1 0 0,-4 0 0,-5 0 0,2 0 0,-6 0 0,-1 2 0,-3 1 0,-3 3 0,0 0 0,0 0 0,0 0 0,0 0 0,0 0 0,0-1 0,0 1 0,0 0 0,0 0 0,0 0 0,0 0 0,0 0 0,3-3 0,-3 3 0,6-3 0,-3 3 0,3 0 0,0-2 0,0 1 0,-2-2 0,1 0 0,-2 2 0,1-2 0,1 0 0,-5 3 0,3-3 0,-3 3 0,0-1 0,0 1 0,0 0 0,0-1 0,0 1 0,0 0 0,0 0 0,-3 0 0,0 1 0,-8 0 0,4-1 0,-7 2 0,2 2 0,-3 2 0,0 3 0,0-3 0,-1 2 0,4-2 0,-2 0 0,2-1 0,1-4 0,1 0 0,3 0 0,1-1 0,-1 0 0,1-2 0,3 2 0,-2-6 0,4 1 0,2-5 0,3-5 0,2 1 0,5-6 0,0 3 0,5-5 0,-1 1 0,0 0 0,0 0 0,0-1 0,1 1 0,-1 3 0,0-2 0,-3 6 0,-2-2 0,-4 3 0,1 1 0,-1 2 0,0-1 0,1 4 0,-1-5 0,-2 3 0,1-3 0,-4 0 0,2 0 0,0 2 0,-3-1 0,3 1 0,-3-2 0,0 0 0,0-1 0,0 1 0,0 0 0,0-1 0,0 1 0,-6-4 0,1 2 0,-9-3 0,2 4 0,-8-1 0,4 0 0,-10 0 0,5-1 0,-1 4 0,-3-3 0,3 7 0,-4-2 0,4 3 0,-3 0 0,4 0 0,-1 0 0,-3 0 0,8 0 0,-3 0 0,5 0 0,-1 0 0,5 0 0,-3 0 0,6 0 0,-2 0 0,4 0 0,0 0 0,3-3 0,0 0 0,3 0 0,0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47.901"/>
    </inkml:context>
    <inkml:brush xml:id="br0">
      <inkml:brushProperty name="width" value="0.05" units="cm"/>
      <inkml:brushProperty name="height" value="0.05" units="cm"/>
    </inkml:brush>
  </inkml:definitions>
  <inkml:trace contextRef="#ctx0" brushRef="#br0">258 81 24575,'2'-3'0,"6"0"0,-2 3 0,5 3 0,-2 0 0,-2 4 0,2-4 0,-5 3 0,-1-3 0,-3 3 0,0 3 0,0 0 0,0 0 0,0 0 0,0-3 0,0 0 0,0 0 0,0 0 0,0-1 0,0 1 0,0-1 0,0 1 0,-3 1 0,-5 0 0,-3 0 0,-4 0 0,0 4 0,-6 2 0,5-1 0,-4 4 0,4-8 0,4 7 0,-2-7 0,6 3 0,-2-4 0,3-1 0,1 0 0,2 1 0,-1-1 0,1-2 0,1 1 0,-3-4 0,3 4 0,-1-9 0,5 3 0,6-8 0,1-1 0,6-2 0,-2 0 0,3-3 0,1 4 0,4-6 0,-3 5 0,3-3 0,-5 6 0,0-2 0,-3 4 0,2 0 0,-7 0 0,7 3 0,-6-2 0,2 6 0,-3-6 0,-1 5 0,-3-5 0,0 3 0,0 0 0,-3-3 0,3 3 0,-3-3 0,0 0 0,0 0 0,0-1 0,0 1 0,0 0 0,0-1 0,0-3 0,-7 2 0,3-2 0,-10 2 0,2 1 0,-8-1 0,3 0 0,-8-1 0,9 2 0,-5 2 0,1-3 0,3 4 0,-3-1 0,5-2 0,0 7 0,-1-4 0,1 1 0,0 2 0,0-2 0,3 3 0,2 0 0,4 0 0,-1 0 0,1 0 0,-1 0 0,1 0 0,0 0 0,0 0 0,3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40.133"/>
    </inkml:context>
    <inkml:brush xml:id="br0">
      <inkml:brushProperty name="width" value="0.05" units="cm"/>
      <inkml:brushProperty name="height" value="0.05" units="cm"/>
    </inkml:brush>
  </inkml:definitions>
  <inkml:trace contextRef="#ctx0" brushRef="#br0">0 7 24575,'6'-4'0,"-2"2"0,4 2 0,-1 0 0,-1 0 0,1 0 0,-1 0 0,0 0 0,1 2 0,-1-1 0,0 2 0,1 0 0,-2-3 0,-1 6 0,1-3 0,-4 3 0,1 1 0,-2-2 0,0 1 0,0 0 0,0 0 0,0 0 0,0 0 0,0 0 0,0 0 0,0 0 0,0 0 0,0 0 0,0 0 0,0 0 0,0 1 0,0-1 0,0 0 0,0 0 0,0 0 0,-3 1 0,3-1 0,-3 0 0,0 1 0,0-1 0,-1 4 0,-2 2 0,2 3 0,-1-4 0,-1 4 0,5-8 0,-6 7 0,6-6 0,-2 2 0,0-4 0,2 1 0,-2-1 0,3 0 0,0 1 0,0-1 0,0 0 0,0 1 0,0-4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1:14:25.070"/>
    </inkml:context>
    <inkml:brush xml:id="br0">
      <inkml:brushProperty name="width" value="0.05" units="cm"/>
      <inkml:brushProperty name="height" value="0.05" units="cm"/>
      <inkml:brushProperty name="color" value="#CC0066"/>
    </inkml:brush>
  </inkml:definitions>
  <inkml:trace contextRef="#ctx0" brushRef="#br0">0 1 24575,'17'0'0,"3"0"0,10 0 0,8 0 0,1 0 0,45 0 0,-21 0 0,31 0 0,-28 0 0,-10 0 0,-1 0 0,-15 0 0,-3 0 0,-12 0 0,-6 0 0,-8 0 0,-3 0 0,-1 0 0,0 0 0,0 0 0,-3 0 0,-1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38.274"/>
    </inkml:context>
    <inkml:brush xml:id="br0">
      <inkml:brushProperty name="width" value="0.05" units="cm"/>
      <inkml:brushProperty name="height" value="0.05" units="cm"/>
    </inkml:brush>
  </inkml:definitions>
  <inkml:trace contextRef="#ctx0" brushRef="#br0">0 243 24575,'10'-8'0,"-5"1"0,11 7 0,-5 0 0,5 0 0,-5 0 0,3 0 0,-3-7 0,1 5 0,2-4 0,-7 6 0,4 0 0,-5 0 0,4 0 0,1 0 0,0 0 0,-2 0 0,-3 0 0,1 0 0,-1 0 0,0 0 0,1 0 0,-1 0 0,0 0 0,0 0 0,0 0 0,-1 0 0,1 0 0,0 0 0,-1 0 0,1 0 0,-1 0 0,1 0 0,-1 0 0,1-6 0,-3 2 0,0-5 0,-3-6 0,0 2 0,0-7 0,0 0 0,0 3 0,0-8 0,0 8 0,0 1 0,0 2 0,0 6 0,0-2 0,0 4 0,-3 2 0,2-1 0,-1 4 0,2-1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36.332"/>
    </inkml:context>
    <inkml:brush xml:id="br0">
      <inkml:brushProperty name="width" value="0.05" units="cm"/>
      <inkml:brushProperty name="height" value="0.05" units="cm"/>
    </inkml:brush>
  </inkml:definitions>
  <inkml:trace contextRef="#ctx0" brushRef="#br0">0 7 24575,'5'-4'0,"3"1"0,12 3 0,25 10 0,-19-5 0,13 8 0,-30-6 0,-2-4 0,2 3 0,-5-3 0,1 1 0,-4 1 0,1-2 0,-2 3 0,0-1 0,0 1 0,0 0 0,0 0 0,0 0 0,0 0 0,0 0 0,-3 1 0,3-1 0,-6 1 0,3-1 0,-4 0 0,1 1 0,-1-1 0,1 1 0,0-1 0,2 4 0,-6-2 0,5 7 0,-5-8 0,3 4 0,0-1 0,0-3 0,1 4 0,-1-5 0,1 1 0,-1-1 0,4 4 0,-3-2 0,3 2 0,-4-4 0,1-2 0,2 2 0,-1-6 0,1 6 0,1-3 0,-3 1 0,5 1 0,-4-4 0,4 4 0,-2-4 0,3 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26.203"/>
    </inkml:context>
    <inkml:brush xml:id="br0">
      <inkml:brushProperty name="width" value="0.35" units="cm"/>
      <inkml:brushProperty name="height" value="0.35" units="cm"/>
      <inkml:brushProperty name="color" value="#FFFFFF"/>
    </inkml:brush>
  </inkml:definitions>
  <inkml:trace contextRef="#ctx0" brushRef="#br0">182 1 24575,'3'30'0,"0"-3"0,-3-7 0,0-3 0,0 8 0,0-13 0,0 8 0,0-9 0,0 10 0,0-4 0,0 0 0,0-7 0,0-4 0,0 3 0,0 1 0,0 0 0,0 2 0,0-5 0,0 4 0,0-1 0,0-2 0,0 4 0,0-6 0,0 6 0,0-2 0,3 0 0,-3-1 0,6 0 0,-5-2 0,4 5 0,-4-4 0,-15-25 0,-2 7 0,-44-62 0,35 46 0,-19-25 0,40 40 0,-2 5 0,3-3 0,-3 2 0,-1-5 0,4 5 0,-3-2 0,3 1 0,-3-2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24.489"/>
    </inkml:context>
    <inkml:brush xml:id="br0">
      <inkml:brushProperty name="width" value="0.35" units="cm"/>
      <inkml:brushProperty name="height" value="0.35" units="cm"/>
      <inkml:brushProperty name="color" value="#FFFFFF"/>
    </inkml:brush>
  </inkml:definitions>
  <inkml:trace contextRef="#ctx0" brushRef="#br0">175 1 24575,'-3'22'0,"0"-2"0,3-14 0,-7 5 0,2-4 0,-9 7 0,3-2 0,-9-4 0,3 6 0,-3-9 0,5 6 0,-1-4 0,5 0 0,-2 0 0,6 0 0,-2-1 0,5 2 0,25-4 0,-3 1 0,20-9 0,-11 3 0,-1-7 0,1 8 0,0-8 0,-1 7 0,1-7 0,-1 3 0,1-4 0,6 0 0,-5 0 0,5-1 0,-12 2 0,4 3 0,-3-2 0,-1 6 0,-4-3 0,-3 4 0,-7 0 0,4 0 0,-23 17 0,-1-5 0,-24 16 0,9-14 0,-18 6 0,9-9 0,-10 5 0,12-6 0,-4 0 0,11-1 0,1-1 0,1-3 0,10-1 0,-5-4 0,10 0 0,-3 0 0,6 0 0,-6 0 0,7 0 0,-3 0 0,1 0 0,0 0 0,2 10 0,3-5 0,4 9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22.522"/>
    </inkml:context>
    <inkml:brush xml:id="br0">
      <inkml:brushProperty name="width" value="0.35" units="cm"/>
      <inkml:brushProperty name="height" value="0.35" units="cm"/>
      <inkml:brushProperty name="color" value="#FFFFFF"/>
    </inkml:brush>
  </inkml:definitions>
  <inkml:trace contextRef="#ctx0" brushRef="#br0">0 1018 24575,'0'30'0,"0"-7"0,0-11 0,3-6 0,1 3 0,2-2 0,-2 3 0,7-4 0,-7-3 0,10 0 0,-5-3 0,1 0 0,1 0 0,-4 0 0,34-16 0,-26 9 0,27-9 0,-30 13 0,-1 3 0,3-4 0,-2 4 0,-1-4 0,3 4 0,-6 0 0,6 0 0,-7 0 0,7 0 0,-6 0 0,2 0 0,-4 9 0,-2 0 0,-1 9 0,-10-3 0,3-3 0,-7 2 0,0-6 0,3 2 0,-2-3 0,4 0 0,-5 0 0,4-4 0,-3 3 0,0-5 0,3 2 0,-5-3 0,5-14 0,1 3 0,4-16 0,2 5 0,0-11 0,4 5 0,6-11 0,5 5 0,1-7 0,3 1 0,-9 6 0,9-5 0,-9 16 0,4-9 0,-7 16 0,5-5 0,-3 1 0,2 3 0,-3-3 0,4 0 0,-3 3 0,3-3 0,-1 5 0,-2 0 0,2-1 0,-4 5 0,0 1 0,0-1 0,-1 4 0,1-3 0,0-1 0,4 4 0,-3-8 0,6 7 0,3-8 0,0 4 0,8-5 0,-3 0 0,4-1 0,7 0 0,1-1 0,0 3 0,-1-2 0,0 5 0,-9 0 0,-1 5 0,-13 2 0,-3 5 0,3-5 0,-3 2 0,4-3 0,-1 0 0,-3 1 0,8 2 0,-8-2 0,3 2 0,-1 1 0,-4-5 0,-5-2 0,-8 0 0,-7-6 0,0 4 0,0 0 0,-5-3 0,3 3 0,-3-5 0,0 1 0,-2-1 0,-4 0 0,-1 3 0,5-2 0,-3 7 0,9-2 0,-4 2 0,5 2 0,3 0 0,-2 3 0,7-2 0,-4 5 0,-2-2 0,5 3 0,-9-3 0,10 2 0,-4-2 0,2 0 0,43 2 0,-18-2 0,36 7 0,-19 2 0,-10 2 0,9 2 0,-11-2 0,1 0 0,-2 0 0,-5 0 0,0 0 0,1-1 0,-5 0 0,3 1 0,-6-2 0,2 1 0,-4 0 0,1-4 0,2 3 0,1-5 0,0 1 0,-1-2 0,0 3 0,-2-2 0,5 2 0,-5 0 0,4-3 0,-4 6 0,4-2 0,-4-1 0,2 3 0,4 1 0,-5 0 0,9 3 0,-6-3 0,1 0 0,-2-3 0,-4 2 0,1-2 0,-19-28 0,4 13 0,-15-21 0,8 17 0,-6 2 0,5 1 0,-1-3 0,3 6 0,6-1 0,-3 3 0,5 1 0,0 2 0,-4-5 0,4 5 0,-3-4 0,28 24 0,-13-11 0,20 18 0,-19-20 0,-1 3 0,3 0 0,-5 1 0,5 2 0,-6-3 0,4 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18.804"/>
    </inkml:context>
    <inkml:brush xml:id="br0">
      <inkml:brushProperty name="width" value="0.35" units="cm"/>
      <inkml:brushProperty name="height" value="0.35" units="cm"/>
      <inkml:brushProperty name="color" value="#FFFFFF"/>
    </inkml:brush>
  </inkml:definitions>
  <inkml:trace contextRef="#ctx0" brushRef="#br0">526 69 24575,'-44'0'0,"9"0"0,3 0 0,3 0 0,-11 0 0,0 0 0,5 0 0,-3 0 0,15 0 0,-15 0 0,20 0 0,-8 0 0,14 0 0,-2 0 0,4 0 0,2-2 0,36-7 0,-8 5 0,29-4 0,-23 8 0,1 0 0,5 0 0,-4-4 0,11 3 0,-4-7 0,5 7 0,8-9 0,-6 9 0,0-8 0,-10 8 0,-5-3 0,-6 4 0,-4-3 0,-3 2 0,-7-2 0,9 3 0,-11 3 0,-27 12 0,2-6 0,-31 11 0,17-6 0,-7-3 0,1 4 0,-8-4 0,6-1 0,-13 1 0,19-1 0,-10 0 0,18-1 0,-5 1 0,12-2 0,1-3 0,4-2 0,5 0 0,-3-2 0,2 1 0,-3-2 0,0 0 0,0 0 0,3 0 0,-2 0 0,7 0 0,-3 0 0,34-2 0,-17 1 0,21-4 0,-22 4 0,-3-5 0,4 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16.941"/>
    </inkml:context>
    <inkml:brush xml:id="br0">
      <inkml:brushProperty name="width" value="0.35" units="cm"/>
      <inkml:brushProperty name="height" value="0.35" units="cm"/>
      <inkml:brushProperty name="color" value="#FFFFFF"/>
    </inkml:brush>
  </inkml:definitions>
  <inkml:trace contextRef="#ctx0" brushRef="#br0">279 344 24575,'-13'-54'0,"4"12"0,13 16 0,1 5 0,-1-12 0,4 5 0,-7-11 0,7 11 0,-3 0 0,-1 8 0,3 8 0,-4 5 0,3 1 0,0 28 0,-3-17 0,0 25 0,-3-23 0,0 3 0,-6 4 0,1-6 0,-5 5 0,4-7 0,0 1 0,-1 6 0,3-5 0,-2 5 0,5-7 0,-5 1 0,3 6 0,-1-5 0,-1 5 0,4-6 0,-5-1 0,3 3 0,-4-2 0,-3 3 0,3-4 0,-4 1 0,1-3 0,3 2 0,-10-3 0,5 1 0,-7-1 0,4 0 0,0 1 0,0 4 0,-1-1 0,1-2 0,4 1 0,1-5 0,3 4 0,-2-2 0,3 3 0,-3 3 0,5-2 0,-1 2 0,1 0 0,1-3 0,18 2 0,-8-5 0,15 3 0,-16-6 0,4 3 0,4-3 0,-2 0 0,6 0 0,-7 0 0,0 0 0,3 0 0,-2 0 0,-1 0 0,3 0 0,-3 0 0,1 0 0,2 0 0,-3-3 0,1 2 0,2-2 0,-3 3 0,0 0 0,4 0 0,-4 0 0,4 0 0,1 0 0,-5 0 0,3 0 0,-3 0 0,5 0 0,-1 0 0,0 0 0,0 0 0,6 0 0,-5 0 0,4 0 0,-4 0 0,4 0 0,-3 0 0,3 0 0,0 0 0,-3 0 0,3 0 0,-5 0 0,6-4 0,-5 3 0,4-3 0,1 4 0,7-4 0,0 3 0,1-2 0,2 3 0,-8 0 0,10 0 0,0 0 0,-5 0 0,11 0 0,-11 0 0,11 0 0,-11 0 0,5 0 0,-7 0 0,1 0 0,0 0 0,-6 0 0,0 0 0,-6 0 0,-4 0 0,3 0 0,-6 0 0,2 0 0,-1 0 0,-2 0 0,5 0 0,-31 13 0,12-6 0,-29 11 0,14-10 0,-4 1 0,-1 4 0,1-4 0,-1 8 0,0-7 0,1 7 0,4-8 0,-3 4 0,8-5 0,-3 0 0,0 0 0,7-1 0,-6 1 0,12-4 0,-8 3 0,8-7 0,-3 4 0,0-4 0,-1 0 0,1 0 0,0 0 0,12-18 0,1 2 0,3-4 0,-2 8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07.610"/>
    </inkml:context>
    <inkml:brush xml:id="br0">
      <inkml:brushProperty name="width" value="0.35" units="cm"/>
      <inkml:brushProperty name="height" value="0.35" units="cm"/>
      <inkml:brushProperty name="color" value="#FFFFFF"/>
    </inkml:brush>
  </inkml:definitions>
  <inkml:trace contextRef="#ctx0" brushRef="#br0">270 38 24575,'-22'3'0,"4"0"0,15 0 0,-5-3 0,-6 3 0,3-3 0,-9 0 0,8 0 0,-3 0 0,0 0 0,0 0 0,0 0 0,-1 0 0,1 0 0,4 0 0,-3 0 0,6 0 0,-2 0 0,1-3 0,2 2 0,-5-1 0,32-9 0,-1 4 0,22-5 0,-2 8 0,-11 4 0,5 0 0,-7-4 0,-4 3 0,3-3 0,-8 4 0,-1 0 0,-2 0 0,-6 0 0,2 0 0,-1 0 0,-2 0 0,5 0 0,-2 0 0</inkml:trace>
  <inkml:trace contextRef="#ctx0" brushRef="#br0" timeOffset="2318">434 237 24575,'89'-30'0,"1"-1"0,-3-1 0,-34 16 0,-54 19 0,-38 17 0,20-6 0,-25 10 0,29-9 0,-5-2 0,-2 3 0,-4 2 0,-1 0 0,5-2 0,-3 2 0,13-6 0,-8 3 0,9-7 0,0 2 0,0 1 0,4-3 0,0 2 0,0 0 0,1-2 0,-2 6 0,2-7 0,-1 3 0,3-3 0,-1 2 0,31-5 0,-15 2 0,30-6 0,-24 0 0,8-4 0,-8 0 0,3-4 0,0 3 0,42-15 0,-30 16 0,29-17 0,-50 21 0,0-4 0,-5 1 0,3 3 0,1-6 0,0 2 0,-1-2 0,-2-4 0,-3 2 0,2-2 0,-2 4 0,-1-3 0,2-1 0,-4 1 0,2-4 0,-3 6 0,0-4 0,0 2 0,0 2 0,0-4 0,0 2 0,0-1 0,0-1 0,0 4 0,-2-4 0,-2 4 0,-1-4 0,2 4 0,0-4 0,3-3 0,0 3 0,0-2 0,0 7 0,0-3 0,-17 5 0,6-2 0,-28-9 0,28 11 0,-10-11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13.527"/>
    </inkml:context>
    <inkml:brush xml:id="br0">
      <inkml:brushProperty name="width" value="0.35" units="cm"/>
      <inkml:brushProperty name="height" value="0.35" units="cm"/>
      <inkml:brushProperty name="color" value="#FFFFFF"/>
    </inkml:brush>
  </inkml:definitions>
  <inkml:trace contextRef="#ctx0" brushRef="#br0">413 174 24575,'-26'-12'0,"1"-2"0,3-5 0,0 5 0,-6-8 0,-5 7 0,5-3 0,-5 3 0,12-1 0,-4 7 0,-7-2 0,12 6 0,-5 2 0,19 3 0,0 0 0,-2 10 0,19-1 0,0 7 0,14-9 0,-5 0 0,34 11 0,-29-10 0,26 13 0,-37-17 0,-7-1 0,3 4 0,-3-4 0,-1 4 0,3 2 0,-1-5 0,-2 4 0,-3 1 0,-3-1 0,0 7 0,0-8 0,0 2 0,0 4 0,0-5 0,0 9 0,-3-9 0,-1 6 0,-3-7 0,0 4 0,1-5 0,-4 1 0,2 0 0,-6 0 0,3 0 0,-1 0 0,-2 1 0,3-1 0,0-3 0,-4-1 0,4-3 0,-4 0 0,-1 0 0,1 0 0,0-3 0,0-5 0,-1-3 0,5-1 0,-3 2 0,7 3 0,-4-4 0,4 4 0,0-1 0,0-4 0,1 7 0,2-9 0,-2 8 0,5-3 0,-2-1 0,3 1 0,0-2 0,3 5 0,3-2 0,3 2 0,0 3 0,0-3 0,-3 3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11.525"/>
    </inkml:context>
    <inkml:brush xml:id="br0">
      <inkml:brushProperty name="width" value="0.35" units="cm"/>
      <inkml:brushProperty name="height" value="0.35" units="cm"/>
      <inkml:brushProperty name="color" value="#FFFFFF"/>
    </inkml:brush>
  </inkml:definitions>
  <inkml:trace contextRef="#ctx0" brushRef="#br0">281 51 24575,'-32'0'0,"6"0"0,6 0 0,5 0 0,0 0 0,-6 0 0,5 0 0,-4 0 0,-1-4 0,-2-3 0,1-2 0,0 1 0,11 2 0,0 2 0,5 1 0,27-3 0,-11 5 0,23-1 0,-13 2 0,-3 3 0,8-2 0,-3 2 0,4-3 0,1 0 0,-1 0 0,1 0 0,-6 0 0,5 0 0,-10 0 0,4 0 0,-4 0 0,-1 0 0,-4 0 0,-1 0 0,0 0 0,-3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9:00:58.935"/>
    </inkml:context>
    <inkml:brush xml:id="br0">
      <inkml:brushProperty name="width" value="0.025" units="cm"/>
      <inkml:brushProperty name="height" value="0.025" units="cm"/>
      <inkml:brushProperty name="color" value="#33CCFF"/>
    </inkml:brush>
  </inkml:definitions>
  <inkml:trace contextRef="#ctx0" brushRef="#br0">1 4 24575,'5'-2'0,"0"0"0,8 2 0,3 0 0,1 0 0,5 0 0,-3 0 0,0 0 0,7 0 0,-3 0 0,5 0 0,-1 0 0,0 0 0,1 0 0,-1 3 0,5-2 0,-3 2 0,3 0 0,-4-2 0,-5 2 0,3-3 0,-7 2 0,4-1 0,-5 2 0,-4-3 0,3 0 0,-5 0 0,1 0 0,-2 0 0,-1 0 0,0 2 0,-2-1 0,2 1 0,-3-2 0,4 0 0,-1 0 0,0 0 0,0 0 0,1 0 0,-1 0 0,4 0 0,0 0 0,4 0 0,-3 0 0,2 0 0,-2 0 0,3 0 0,0 0 0,-4 0 0,4 0 0,-4 0 0,1 0 0,2 0 0,-6 0 0,11 0 0,-6 0 0,3 0 0,-2 0 0,-6 0 0,3 0 0,0 0 0,-3 0 0,6 0 0,-6 0 0,6 0 0,-2 0 0,3 0 0,0 0 0,0 0 0,0 0 0,0 0 0,0 0 0,0 0 0,0 0 0,0 0 0,0 0 0,0 0 0,-3 0 0,2 0 0,-3 0 0,1 0 0,2 0 0,2 0 0,-3 0 0,6 0 0,-8 0 0,1 0 0,2 0 0,-2 0 0,3 0 0,-4 0 0,8 0 0,-7 0 0,8 0 0,-1 0 0,1 0 0,4 0 0,1 0 0,4 0 0,-3 0 0,8 0 0,-4 0 0,1 0 0,3 0 0,-8 0 0,8 0 0,-8 0 0,3 0 0,-5 0 0,1 0 0,11 0 0,-8 0 0,4 0 0,-8 0 0,-4 0 0,4 0 0,1 0 0,-1 0 0,0 0 0,1 0 0,-1 0 0,-4 0 0,4 0 0,-4 0 0,0 0 0,4 0 0,-4 0 0,4 0 0,1 0 0,-1 0 0,0 0 0,1 0 0,4 0 0,-3 0 0,3 0 0,-5 0 0,1 0 0,-1 0 0,1 0 0,4 0 0,-4 0 0,5 0 0,-1 0 0,-3 0 0,3 0 0,-5 0 0,1 3 0,-1-2 0,-4 4 0,0-4 0,-1 2 0,-3-1 0,0-1 0,-2 4 0,-3-4 0,4 2 0,-3-1 0,2-1 0,-2 1 0,3 1 0,0-3 0,0 6 0,4-6 0,-3 3 0,3-3 0,0 0 0,2 3 0,3-2 0,0 2 0,1 0 0,-1-2 0,1 2 0,-1 0 0,0-3 0,6 4 0,-5-4 0,5 0 0,-6 0 0,0 0 0,-3 0 0,-2 0 0,-4 0 0,-4 0 0,0 0 0,-4 0 0,-2 0 0,1 0 0,-6 0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6:05.668"/>
    </inkml:context>
    <inkml:brush xml:id="br0">
      <inkml:brushProperty name="width" value="0.35" units="cm"/>
      <inkml:brushProperty name="height" value="0.35" units="cm"/>
      <inkml:brushProperty name="color" value="#FFFFFF"/>
    </inkml:brush>
  </inkml:definitions>
  <inkml:trace contextRef="#ctx0" brushRef="#br0">244 19 24575,'-25'0'0,"4"0"0,11 0 0,2 0 0,-5-3 0,6 3 0,-2-6 0,0 2 0,2 1 0,30 0 0,-12 3 0,27 0 0,-22 0 0,-1 0 0,0 0 0,0 0 0,1 3 0,-1-2 0,-4 6 0,4-7 0,-8 3 0,7 0 0,-6-2 0,2 3 0,-1-1 0,-2-3 0,5 6 0,-8-1 0,-21 3 0,5-2 0,-20-3 0,17-3 0,-6 0 0,5 0 0,-9 0 0,8 0 0,-3 0 0,0 0 0,3 0 0,1 0 0,1 0 0,8 0 0,-7 0 0,6 0 0,-2 0 0,1 0 0,2 0 0,-5 0 0,5 0 0,-5 0 0,2 0 0,0 0 0,39 0 0,-17 0 0,36 4 0,-26-3 0,0 3 0,3-4 0,-9 0 0,5 3 0,-6-2 0,0 2 0,0-3 0,-3 0 0,2 0 0,-7 3 0,4-2 0,-2 2 0,-2-3 0,5 0 0,-3 0 0,-2 5 0,-26-4 0,1 4 0,-21-5 0,12 0 0,-5 0 0,3 0 0,-3 0 0,5 0 0,0 0 0,6 0 0,1 0 0,4 0 0,1 0 0,0 0 0,3 0 0,2 0 0,1 0 0,2 3 0,29-2 0,-6 1 0,27-2 0,-10 0 0,-5 0 0,4 0 0,-5 0 0,0 0 0,-1 0 0,1 0 0,-6 0 0,-1 0 0,-8 0 0,-2 0 0,-1 0 0,-2 0 0,5 0 0,-2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2:55:58.669"/>
    </inkml:context>
    <inkml:brush xml:id="br0">
      <inkml:brushProperty name="width" value="0.025" units="cm"/>
      <inkml:brushProperty name="height" value="0.025" units="cm"/>
      <inkml:brushProperty name="color" value="#FFFFFF"/>
    </inkml:brush>
  </inkml:definitions>
  <inkml:trace contextRef="#ctx0" brushRef="#br0">400 368 24575,'-4'-6'0,"-35"-24"0,22 2 0,-7-23 0,4-4 0,18 18 0,4-37 0,14 74 0,-1 0 0,0 0 0,-3 6 0,0 8 0,-4 7 0,-3 12 0,-1-5 0,-4 5 0,0-6 0,0-1 0,0-4 0,0 3 0,0-3 0,0-1 0,-4 5 0,-1-10 0,-6 4 0,3-5 0,-3 1 0,3-1 0,1-4 0,0-1 0,-3-3 0,3 0 0,-4-3 0,5-1 0,-1-3 0,1 0 0,0 0 0,2-6 0,1-7 0,3-8 0,0-5 0,0-7 0,0 5 0,0-5 0,0 6 0,0 6 0,3 5 0,1 5 0,-1 5 0,0 0 0,0 2 0,-2-1 0,1 2 0,1-3 0,-2 0 0,2 0 0,-3-1 0,0 1 0,0-1 0,-5 6 0,-3 2 0,-1 6 0,-6 3 0,8-2 0,-3 2 0,-1-3 0,4-1 0,-3-2 0,7-3 0,0-5 0,3-1 0,-5 1 0,1 1 0,-5 3 0,0 0 0,2 0 0,1-2 0,4-2 0,2-2 0,0-1 0,0 1 0,0 0 0,2-1 0,6 4 0,3-4 0,0 4 0,4-5 0,-8 5 0,3-4 0,-3 7 0,-1-3 0,0 3 0,-2 2 0,-1 1 0,-3 3 0,-7 4 0,5 1 0,-4 4 0,2 0 0,-5 6 0,1-5 0,-5 10 0,2-10 0,2 4 0,-2-4 0,0-5 0,3 0 0,-2-4 0,3-1 0,4 1 0,-3-4 0,3 0 0,-1-5 0,2-6 0,2-3 0,0-9 0,8-1 0,-3-1 0,10 2 0,-3 5 0,4 3 0,-5-3 0,4 10 0,-7-4 0,2 8 0,-4-5 0,1 5 0,-4-4 0,-8 5 0,-9-3 0,-3 3 0,-8 4 0,3 1 0,0 3 0,2 0 0,12 0 0,-2-4 0,12-2 0,13-11 0,4-1 0,20-10 0,-11 2 0,5 3 0,-6 3 0,-6 7 0,0-3 0,-10 8 0,-1-4 0,-6 7 0,-1 4 0,-7 4 0,0 4 0,-8 5 0,0-3 0,-1 3 0,2-5 0,3 1 0,1-5 0,3-1 0,1-11 0,3-9 0,8-10 0,3-12 0,3 3 0,5-9 0,-5 9 0,0 2 0,2 6 0,-8 6 0,3 4 0,-4 0 0,-6 8 0,-11 0 0,-7 7 0,-9 5 0,-1 1 0,0 6 0,6-6 0,1 2 0,4-8 0,5 0 0,9-7 0,3 0 0,12-1 0,-2-2 0,0 5 0,-1-5 0,-3 6 0,-1-3 0,0 3 0,1 0 0,-6 0 0,-11 0 0,-13 0 0,-5 0 0,0 0 0,3 0 0,12 0 0,-2 0 0,14 0 0,5-4 0,7 0 0,4-4 0,1 4 0,-5 1 0,-1 3 0,-3 0 0,-4 8 0,-4 6 0,-13 10 0,-6 0 0,-8-5 0,2-6 0,4-5 0,2-3 0,9-2 0,3-5 0,6-6 0,6-8 0,3 0 0,19-13 0,-2 11 0,17-8 0,-13 12 0,11-5 0,-16 12 0,8-5 0,-14 11 0,-1-3 0,-5 4 0,-5 0 0,-3 5 0,-7 3 0,-11 13 0,-13-2 0,-2 4 0,-9-3 0,5-5 0,0-1 0,1-5 0,12-4 0,0-1 0,10-4 0,4-5 0,4-8 0,7-7 0,9-3 0,14-6 0,1 9 0,14-6 0,-14 12 0,11 0 0,-11 9 0,-1 0 0,-6 5 0,-6 0 0,-4 0 0,-1 0 0,-6 7 0,-1 1 0,-3 4 0,0 2 0,0-3 0,-7 1 0,-1-1 0,-4-4 0,-2-3 0,7-1 0,-4-3 0,5 0 0,2-5 0,1 1 0,10-8 0,2 4 0,6-3 0,0 6 0,0 2 0,-3 3 0,-2 0 0,-4 0 0,-2 2 0,-1 2 0,-15 3 0,-9 6 0,-13 2 0,-7 5 0,1-4 0,-1 3 0,1-3 0,-1 0 0,12 0 0,3-6 0,11 1 0,3-4 0,5 0 0,4-1 0,5-2 0,6-5 0,8-3 0,5-9 0,6 0 0,-1-1 0,1 1 0,6-1 0,-5 4 0,5 0 0,-12 3 0,0 2 0,-6 1 0,-4 1 0,-1 3 0,-3-3 0,-1 2 0,-2-4 0,-1 2 0,-6-3 0,-4-1 0,-4 0 0,-5 0 0,1-1 0,7 4 0,1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1:00.238"/>
    </inkml:context>
    <inkml:brush xml:id="br0">
      <inkml:brushProperty name="width" value="0.025" units="cm"/>
      <inkml:brushProperty name="height" value="0.025" units="cm"/>
      <inkml:brushProperty name="color" value="#FF0066"/>
    </inkml:brush>
  </inkml:definitions>
  <inkml:trace contextRef="#ctx0" brushRef="#br0">1 222 24575,'2'90'0,"1"1"0,-4-6 0,6-27 0,4-55 0,-4-3 0,1 0 0,1-7 0,0-2 0,9-30 0,-6 7 0,7-15 0,-8 15 0,0-1 0,0 5 0,1-11 0,-5 11 0,4-5 0,-8 12 0,6 0 0,-6 6 0,2 0 0,-3 4 0,7-16 0,-3 16 0,3-15 0,-1 18 0,0-9 0,-1 9 0,4-8 0,-8 9 0,1-2 0,-2 3 0,3 2 0,-2 4 0,2 3 0,-3 3 0,0 1 0,0-1 0,0 0 0,0 1 0,0-1 0,0 1 0,0-1 0,0 16 0,0-8 0,-4 12 0,4-14 0,-4 2 0,1-3 0,2 5 0,-2 4 0,-1-4 0,3 5 0,-2-1 0,3-4 0,-4 10 0,3-10 0,-3 5 0,4-6 0,0 0 0,0-4 0,0 4 0,0-8 0,0 17 0,0-14 0,0 14 0,3-17 0,4 7 0,5-6 0,0 6 0,2-5 0,-2 5 0,3-5 0,-4 1 0,4-2 0,-4-5 0,0 1 0,4-4 0,-8 0 0,7 0 0,-3-4 0,1-3 0,-1-5 0,1-8 0,-2-2 0,6-4 0,-6-1 0,3 0 0,-4 1 0,9-19 0,-7 14 0,7-13 0,-10 22 0,-3 2 0,-2 4 0,-3 1 0,0 0 0,0 0 0,0 4 0,0-4 0,0 8 0,0-7 0,0 6 0,-3 1 0,0 1 0,-4 5 0,1-1 0,0 2 0,-1 0 0,1 0 0,-4 0 0,2 0 0,-2 0 0,3 6 0,-4 8 0,2 2 0,-4 10 0,5-5 0,-5 6 0,3 0 0,-3-1 0,4 1 0,5-1 0,-4 1 0,3-5 0,0 3 0,2-9 0,0 5 0,2-6 0,-3 0 0,4-3 0,0 2 0,0-7 0,0 3 0,0-3 0,0-1 0,3-2 0,0-1 0,3-3 0,1 0 0,-1 0 0,0 0 0,1 0 0,0-7 0,3 2 0,-1-10 0,2 4 0,1-10 0,-3 5 0,3-9 0,0 3 0,-2-5 0,3 1 0,-5 4 0,1-3 0,-1 8 0,-3-3 0,-2 9 0,0 1 0,-2 3 0,1 6 0,-2 6 0,0 10 0,0 7 0,0 11 0,-4-5 0,3 11 0,-6-11 0,6 5 0,-3-7 0,4 1 0,0 0 0,0-6 0,0 4 0,0-8 0,3-1 0,4-1 0,4-8 0,4 4 0,6-3 0,-5-3 0,1-1 0,-3-4 0,-3 0 0,0 0 0,4-7 0,-7-1 0,3-13 0,-3 5 0,1-9 0,-1 3 0,1-5 0,0 1 0,-1-1 0,1 6 0,-1-5 0,0 10 0,0-5 0,0 6 0,-4 4 0,2 1 0,-5 3 0,5 1 0,-3 0 0,3 2 0,0 2 0,0 2 0,0 0 0,0 0 0,0 0 0,0 0 0,-2 2 0,1 2 0,-4 6 0,2 6 0,-3 1 0,0 3 0,0 0 0,0 2 0,0-1 0,4 4 0,-3-3 0,6 0 0,-3-2 0,5 0 0,-2-3 0,1-1 0,-1-2 0,4-6 0,-3 3 0,6-4 0,-7-3 0,7-1 0,-3-3 0,2 0 0,-2-6 0,-1-3 0,-2-6 0,-4 0 0,3-1 0,-2-4 0,-1 3 0,4-8 0,-4 9 0,1-10 0,2 10 0,-6-5 0,5 6 0,-5 0 0,6 4 0,-7-3 0,6 7 0,-5 6 0,1 6 0,-2 13 0,0 4 0,0 5 0,0-1 0,0 0 0,0 0 0,0 0 0,4 1 0,1-5 0,3-2 0,3-5 0,1-3 0,3-1 0,0-3 0,1-1 0,-5-2 0,16-2 0,-17-6 0,13-4 0,-16-5 0,2-8 0,-2 3 0,2-8 0,-1 9 0,0-5 0,-4 1 0,3 4 0,-3-5 0,0 10 0,0 1 0,-1 4 0,-3-1 0,3 1 0,0 2 0,-3 4 0,3 7 0,-3 9 0,0 1 0,0 8 0,0-9 0,3 5 0,1-6 0,4 0 0,3 1 0,1-5 0,3 0 0,5-2 0,-3-2 0,8 2 0,-8-5 0,8 0 0,-8-4 0,3 0 0,-5 0 0,-4-2 0,4-6 0,-7-3 0,3-4 0,-4-1 0,1-4 0,0 4 0,1-10 0,-5 5 0,4-6 0,-7 1 0,3 4 0,-4 2 0,0 5 0,0 0 0,0-1 0,0 5 0,0-3 0,0 6 0,0-2 0,0 4 0,-3-1 0,-4 0 0,-1 1 0,-2 2 0,0 1 0,2 3 0,-6 0 0,0 0 0,2 0 0,-1 0 0,6 0 0,1 0 0,-1 7 0,0 1 0,-1 7 0,0 6 0,0 0 0,-1 6 0,0 0 0,1-6 0,-1 4 0,5-8 0,-4 8 0,7-8 0,-3-1 0,4-2 0,0-6 0,0 2 0,0-3 0,0-1 0,0 0 0,0 1 0,0-1 0,6 0 0,-2 1 0,9 0 0,-6-4 0,8 1 0,-8-4 0,3 0 0,1 0 0,-4 0 0,3-3 0,1-4 0,-3-10 0,3 1 0,2-10 0,-4 5 0,3-1 0,-3-3 0,-1 9 0,0-5 0,-4 6 0,3 4 0,-7 1 0,3 11 0,-3 9 0,0 10 0,0 6 0,0 0 0,0 1 0,0 6 0,6-6 0,-1-4 0,4-9 0,-2-8 0,-1 0 0,1-2 0,-1-1 0,0-3 0,1 0 0,-1 0 0,1-7 0,4-2 0,-3-6 0,3 0 0,-3 0 0,-1 0 0,1-6 0,0 5 0,0-4 0,0 4 0,3 1 0,2-5 0,2 3 0,2-3 0,3 4 0,2-1 0,-1 0 0,-1 4 0,-5 6 0,1 0 0,-1 6 0,-4-2 0,2 3 0,-5 0 0,-2 9 0,-3 1 0,-3 13 0,0-2 0,0 6 0,0-1 0,0 1 0,4-1 0,1 1 0,3-6 0,1 5 0,2-13 0,1 6 0,3-10 0,1 2 0,4-3 0,-3 0 0,3 0 0,0-4 0,-4 0 0,5-4 0,-10 0 0,3 0 0,-7 0 0,4 0 0,-5 0 0,1 0 0,-4-6 0,0 2 0,-3-10 0,0 10 0,0-3 0</inkml:trace>
  <inkml:trace contextRef="#ctx0" brushRef="#br0" timeOffset="1783">1077 68 24575,'2'-4'0,"6"2"0,2 2 0,2 0 0,-2 0 0,-4 0 0,-3 6 0,0 3 0,-3 6 0,0 0 0,0-3 0,-7-1 0,-1-8 0,-7 1 0,-1-4 0,1 0 0,4-3 0,4-5 0,4-3 0,3-4 0,0 4 0,0 0 0,0 5 0,3 2 0,0 1 0,3 3 0,1 0 0,-1 0 0,-2-2 0,-1 1 0,-3-1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55.213"/>
    </inkml:context>
    <inkml:brush xml:id="br0">
      <inkml:brushProperty name="width" value="0.025" units="cm"/>
      <inkml:brushProperty name="height" value="0.025" units="cm"/>
      <inkml:brushProperty name="color" value="#FF0066"/>
    </inkml:brush>
  </inkml:definitions>
  <inkml:trace contextRef="#ctx0" brushRef="#br0">0 402 24575,'38'-59'0,"0"-1"0,0 0 0,18-24 0,-18 18 0,-34 46 0,-1 3 0,-3 7 0,0 4 0,-3 3 0,0 0 0,-6 0 0,2 2 0,-2-1 0,3 4 0,3 5 0,0 4 0,3 10 0,0 6 0,0 1 0,0 11 0,0 23 0,0 4 0,0 5 0,0-2 0,0-2 0,0-12 0,0-13 0,0-1 0,0-8 0,0-11 0,0-2 0,0-5 0,0-3 0,0-2 0,0-4 0,3-2 0,0-1 0,3-9 0,-2-2 0,2-6 0,-5-1 0,2-11 0,1 3 0,-3-16 0,7 4 0,-7-12 0,9-3 0,-9 1 0,9 1 0,-9 8 0,8 0 0,-8 5 0,7 3 0,-3 10 0,3 2 0,-1 8 0,1-2 0,-1 3 0,0 0 0,4-4 0,47-22 0,-26 14 0,36-19 0,-42 28 0,-4 5 0,3 5 0,-12 4 0,2 0 0,-8 0 0,-1 0 0,0 0 0,-2 3 0,-1 9 0,-3 1 0,0 12 0,0-3 0,0 4 0,-5 7 0,-4-5 0,-6 11 0,-12 7 0,6-8 0,-12 8 0,15-24 0,-4 0 0,7-11 0,4 0 0,-3-4 0,7-3 0,-1-5 0,5-7 0,7-11 0,4 3 0,9-6 0,0 7 0,3-2 0,0 1 0,-3 0 0,3 0 0,-8 5 0,2-4 0,-3 4 0,0 0 0,4-3 0,-4 2 0,0 1 0,4-3 0,-4 6 0,5-12 0,-4 11 0,3-10 0,-7 8 0,7-5 0,-7 5 0,2 1 0,-4 3 0,1 4 0,-1 0 0,0 3 0,-2 5 0,-1 8 0,-3 2 0,0 10 0,0-3 0,0-1 0,0 4 0,0-8 0,0 8 0,0-9 0,0 5 0,0-10 0,0 3 0,0-6 0,0 2 0,0-4 0,3 1 0,0-4 0,4 0 0,-1-3 0,4 0 0,-2 0 0,6 0 0,-3 0 0,4 0 0,1 0 0,-1 0 0,0-7 0,0-1 0,-3-7 0,0-6 0,-4 5 0,0-9 0,1 3 0,-1 0 0,1-3 0,-5 4 0,3-1 0,-6 2 0,3 5 0,-4 3 0,0-2 0,0 7 0,0-4 0,0 5 0,0 5 0,0 5 0,0 7 0,0 4 0,0 6 0,0-5 0,0 5 0,0-6 0,0 0 0,0 0 0,0 1 0,0-5 0,0-1 0,0-3 0,3-1 0,0 0 0,7 1 0,2 0 0,8-2 0,2-2 0,4-3 0,7 0 0,1 0 0,1 0 0,3 0 0,-9 0 0,3 0 0,-5-4 0,-6-4 0,-1-1 0,-8-5 0,-1 2 0,-4 1 0,4-10 0,-6 8 0,1-9 0,-6 10 0,0-2 0,0 3 0,0 0 0,0 0 0,0 5 0,0 0 0,-2 2 0,-6 2 0,1 2 0,-3 0 0,4 0 0,-5 0 0,4 0 0,-3 0 0,3 3 0,0 4 0,4 9 0,-5 6 0,4 0 0,-1 3 0,2-4 0,3 6 0,0-6 0,0-1 0,0 0 0,0-3 0,0 3 0,0-5 0,3-3 0,0-2 0,3-4 0,1 1 0,-1-4 0,1 0 0,-1-3 0,4 0 0,-2 0 0,6 0 0,-7 0 0,8-7 0,-8 3 0,7-10 0,-3 2 0,5-3 0,-5 4 0,3-4 0,-6 4 0,7-1 0,-7 2 0,5 0 0,-6 3 0,2 1 0,-3 3 0,0 3 0,-3 2 0,0 6 0,-3 2 0,0 11 0,3-5 0,2 10 0,3-10 0,0 4 0,3-4 0,6 0 0,-1 0 0,10-3 0,-10-2 0,5-3 0,-1-3 0,-4-2 0,5-3 0,-10 0 0,3 0 0,4-14 0,-5 4 0,5-17 0,-10 11 0,0-5 0,-1 6 0,-2 0 0,2-5 0,-6 3 0,3 1 0,-4-4 0,0 8 0,0-5 0,0 3 0,0 3 0,0-4 0,0 3 0,0-2 0,-3 7 0,-5-4 0,-2 4 0,-5 0 0,5 3 0,-4 1 0,6 3 0,-2 0 0,4 0 0,-5 0 0,4 0 0,-3 0 0,3 7 0,-4 1 0,2 12 0,-2-3 0,2 8 0,1-3 0,0-1 0,-1 5 0,1-10 0,3 10 0,-1-10 0,5 4 0,-3-4 0,4-5 0,0 2 0,0-6 0,0 2 0,0-2 0,3-4 0,1 0 0,6-3 0,-3 0 0,3 0 0,1 0 0,-4 0 0,7 0 0,-6 0 0,6 0 0,-7 0 0,4 0 0,-5-3 0,4-4 0,-1-10 0,2-4 0,-2-6 0,0 1 0,1-7 0,-2 5 0,2-4 0,-1-1 0,-1 10 0,-2-8 0,-3 14 0,-3-3 0,0 9 0,0-3 0,0 7 0,0-3 0,3 3 0,-2 1 0,2 5 0,-3 1 0,0 10 0,0 6 0,0 6 0,-4 5 0,3-1 0,-7 1 0,7-1 0,-3 7 0,4-5 0,0 11 0,0-11 0,0 5 0,0-1 0,0-3 0,0-2 0,0-1 0,0-10 0,7 4 0,1-8 0,7 3 0,0-7 0,5 3 0,-4-6 0,10-1 0,-10-4 0,5 0 0,-6 0 0,0 0 0,3-13 0,-4-2 0,4-13 0,-8 1 0,3-5 0,0 4 0,-3-5 0,3 7 0,-4 0 0,0-1 0,-1 5 0,1-3 0,-2 9 0,-2-5 0,2 6 0,-6 4 0,2 1 0,-3 3 0,0 1 0,-5 3 0,1 0 0,-5 3 0,3 3 0,-1 4 0,0 5 0,3 8 0,-4 2 0,7 4 0,-3 1 0,4-1 0,0 1 0,0 6 0,0-5 0,0 16 0,4-14 0,1 8 0,7-16 0,0-2 0,9-7 0,-5-2 0,16-2 0,-9 0 0,10-4 0,-7-1 0,1-4 0,-6 0 0,4 0 0,-8 0 0,3-7 0,-5 2 0,-3-9 0,-1 6 0,-4-2 0,-1 3 0,-2 1 0,-2 0 0,-8-4 0,4 6 0,-5-2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50.257"/>
    </inkml:context>
    <inkml:brush xml:id="br0">
      <inkml:brushProperty name="width" value="0.025" units="cm"/>
      <inkml:brushProperty name="height" value="0.025" units="cm"/>
      <inkml:brushProperty name="color" value="#FF0066"/>
    </inkml:brush>
  </inkml:definitions>
  <inkml:trace contextRef="#ctx0" brushRef="#br0">0 153 24575,'15'0'0,"2"0"0,22 0 0,4-5 0,13-6 0,7-2 0,-12-2 0,36 3 0,-45 2 0,43 4 0,-59 2 0,8 4 0,-20 0 0,-6 0 0,2 0 0,-4 0 0,1 0 0,-1 0 0,-7 0 0,0 0 0,-7 0 0,-3 0 0,4 0 0,-7 0 0,6 0 0,-6 0 0,3 0 0,0 0 0,-4 0 0,4-4 0,0 3 0,-4-5 0,4 5 0,0-3 0,-3 1 0,6 2 0,-2-5 0,3 5 0,1-4 0,0 4 0,-1-5 0,4 3 0,-3-1 0,5-2 0,-1 3 0,4-1 0,1 1 0,7 3 0,1-3 0,5 2 0,-1-2 0,0 3 0,0-4 0,1 4 0,-1-4 0,0 4 0,0 0 0,-3 0 0,2 0 0,-7 0 0,4 0 0,-1 0 0,-3 0 0,4 0 0,-5 3 0,0 1 0,0 2 0,-2 0 0,1 0 0,-4 0 0,2 1 0,-3-1 0,0 1 0,0-1 0,0 0 0,0 5 0,0 0 0,0 0 0,0 4 0,0 1 0,-12 1 0,1 8 0,-14-6 0,2 3 0,1-6 0,2-3 0,9-2 0,-3 0 0,6-4 0,-2 3 0,3-3 0,4-1 0,0 1 0,0-4 0,3 3 0,-3-8 0,3 4 0,0-4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43.111"/>
    </inkml:context>
    <inkml:brush xml:id="br0">
      <inkml:brushProperty name="width" value="0.025" units="cm"/>
      <inkml:brushProperty name="height" value="0.025" units="cm"/>
      <inkml:brushProperty name="color" value="#FF0066"/>
    </inkml:brush>
  </inkml:definitions>
  <inkml:trace contextRef="#ctx0" brushRef="#br0">393 736 24575,'-6'0'0,"6"0"0,8 0 0,4 0 0,6 0 0,2 0 0,2 0 0,-1 0 0,18 0 0,-8 0 0,32 0 0,-3-6 0,-6 5 0,17-16 0,-26 4 0,29-12 0,-16 2 0,16-2 0,-22 8 0,11-6 0,-21 7 0,13-1 0,-19-1 0,11 6 0,-19-1 0,4 0 0,-5 3 0,-6-2 0,0 4 0,-6 0 0,0 1 0,1-1 0,2-2 0,-6 2 0,5-3 0,-9 1 0,6 1 0,-5-5 0,5 6 0,-2-7 0,3 3 0,5 0 0,-3-2 0,3 1 0,-5 1 0,0-2 0,1 5 0,-1-2 0,0 0 0,0 3 0,1-3 0,-1 0 0,-4 3 0,4-3 0,-1 1 0,-2 2 0,1 1 0,-7 2 0,1 4 0,-1-2 0,0 3 0,-2-2 0,-4 1 0,-8-2 0,-2 3 0,-6 4 0,-4 1 0,-1 7 0,-6 2 0,0-1 0,-5 5 0,-3-3 0,-5 6 0,-1-1 0,7-5 0,-5 0 0,5-6 0,-7 1 0,7 0 0,1-1 0,7 0 0,-1 0 0,1-4 0,-1-1 0,0 0 0,-5-3 0,4 7 0,-11-7 0,4 7 0,-12-2 0,-3 0 0,1 3 0,-31 3 0,24 0 0,-26 4 0,26-5 0,-1 6 0,0-5 0,0 10 0,8-10 0,-6 4 0,5 0 0,-7-3 0,8 7 0,1-8 0,14 2 0,1-5 0,6 0 0,6-4 0,1 2 0,8-6 0,-2 3 0,3-1 0,-5-2 0,5 5 0,-3-5 0,2 2 0,1 0 0,1-3 0,3 3 0,1-3 0,5 0 0,13 0 0,1 0 0,15 0 0,-6-4 0,4 3 0,1-7 0,6 3 0,-5-4 0,11-1 0,-5-4 0,7 3 0,-1-4 0,-6 1 0,5 3 0,-4-2 0,-1 3 0,-1-3 0,-1 3 0,3-4 0,5 4 0,8-1 0,10-6 0,9-2 0,9 0 0,-9 1 0,27-9 0,-30 12 0,-1-7 0,-1 1 0,-2 6-212,-4-3 1,1 0 211,5 0 0,23-9 0,-9 2 0,-16 7 0,3-5 0,-21 12 0,0-4 0,-15 6 0,-1 0 423,-10-2-423,4 2 0,-4-2 0,-5 4 0,10-4 0,-12 3 0,12-2 0,-13 3 0,2 3 0,-4-2 0,1 6 0,-1-6 0,0 5 0,1-4 0,-1 4 0,1-5 0,3 2 0,1 0 0,1-2 0,2 2 0,-7 0 0,3 1 0,-3 0 0,-1 2 0,1-1 0,-9 2 0,-8 0 0,2 0 0,-3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34.031"/>
    </inkml:context>
    <inkml:brush xml:id="br0">
      <inkml:brushProperty name="width" value="0.025" units="cm"/>
      <inkml:brushProperty name="height" value="0.025" units="cm"/>
      <inkml:brushProperty name="color" value="#FF0066"/>
    </inkml:brush>
  </inkml:definitions>
  <inkml:trace contextRef="#ctx0" brushRef="#br0">0 23 24575,'3'-3'0,"4"0"0,15 3 0,-4 0 0,14 0 0,-11 4 0,12 1 0,2 11 0,-1-1 0,-6 1 0,-2-3 0,-10-2 0,5-2 0,-1 7 0,-4-8 0,10 9 0,-10-5 0,5 1 0,-1 3 0,-4-4 0,5 1 0,-1 2 0,-4-6 0,1 6 0,-2-6 0,-4 5 0,5-5 0,4 6 0,-4-6 0,5 6 0,-6-3 0,4 7 0,4 0 0,-3 1 0,-2-6 0,-4-3 0,4 7 0,-1-8 0,5 11 0,-7-9 0,1 3 0,-1 0 0,5 2 0,-3-2 0,3 2 0,-5-2 0,1 0 0,-5 0 0,4-3 0,-3 3 0,0-4 0,2 1 0,-6 3 0,7-7 0,-3 7 0,0-4 0,5 8 0,-9-7 0,10 5 0,-11-10 0,7 7 0,-6-6 0,2 2 0,0 0 0,-2-2 0,2 2 0,0-3 0,-2 3 0,3-2 0,-4 3 0,3-1 0,-3-3 0,4 4 0,-5-5 0,1 4 0,3-2 0,-2 3 0,3-4 0,-5-1 0,1 4 0,-1-2 0,1 2 0,0-4 0,0 5 0,-1-4 0,1 4 0,0-1 0,0-3 0,0 4 0,-1-5 0,1 4 0,-1-2 0,1 2 0,0-4 0,0 5 0,-1-4 0,1 3 0,0 1 0,0-4 0,-1 3 0,1-3 0,0 3 0,-4-3 0,4 4 0,-4-5 0,4 0 0,-4 1 0,3 2 0,-3-2 0,4 2 0,-4-2 0,3-1 0,-2 1 0,-1-1 0,3 0 0,-6 1 0,6-1 0,-2 0 0,-1 1 0,3-4 0,-5 3 0,4-2 0,-4 2 0,5-3 0,-6 2 0,-2-4 0,-2-1 0,-8-7 0,4-5 0,-7-8 0,6 3 0,-8-8 0,5 9 0,-5-10 0,1 10 0,-1-10 0,0 5 0,0-1 0,-6-5 0,5 5 0,-4-1 0,6 3 0,1 5 0,-1-1 0,1 1 0,0 3 0,0 1 0,3 0 0,-3 3 0,7-6 0,-6 5 0,6-1 0,-3 3 0,5 0 0,0 1 0,-1 0 0,-3-1 0,3 3 0,-4-2 0,8 2 0,-7-3 0,6 1 0,-7-1 0,1-4 0,3 4 0,-4-7 0,0 6 0,3-7 0,-10 1 0,6-2 0,-3-2 0,1 3 0,6-1 0,-4-4 0,1 4 0,2-5 0,-7 1 0,8 4 0,-9-10 0,4 5 0,-4-1 0,4-3 0,-2 8 0,-4-10 0,1 5 0,-4-1 0,5 3 0,1-1 0,0 5 0,-5-6 0,-2 0 0,4 4 0,-2-4 0,9 7 0,1 4 0,-4-4 0,8 4 0,-4 0 0,4-4 0,-4 4 0,0-7 0,-3 3 0,3-3 0,2 8 0,2 0 0,3 4 0,-2-1 0,3 1 0,-1-1 0,-1 1 0,4 0 0,-5-1 0,6 1 0,-6 0 0,6 0 0,-6 3 0,6-3 0,-5 5 0,4-4 0,-4 4 0,4-1 0,-2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30.148"/>
    </inkml:context>
    <inkml:brush xml:id="br0">
      <inkml:brushProperty name="width" value="0.025" units="cm"/>
      <inkml:brushProperty name="height" value="0.025" units="cm"/>
      <inkml:brushProperty name="color" value="#FF0066"/>
    </inkml:brush>
  </inkml:definitions>
  <inkml:trace contextRef="#ctx0" brushRef="#br0">0 738 24575,'9'-3'0,"25"-14"0,-18 10 0,18-10 0,-20 11 0,-3 1 0,5-2 0,-1 3 0,0-3 0,0 6 0,1-6 0,-5 3 0,3-3 0,-3 0 0,5-1 0,4 0 0,-4 0 0,5-3 0,-6 2 0,12-9 0,-4 8 0,6-8 0,-9 9 0,0-3 0,-3 1 0,3 2 0,0-3 0,-3 5 0,3-2 0,0 1 0,-3 1 0,3-1 0,-5 0 0,0 0 0,0 1 0,1-1 0,-1 4 0,0-3 0,0 3 0,6-4 0,-5 0 0,4 0 0,-4 3 0,6-5 0,-5 9 0,5-10 0,-11 11 0,3-7 0,-2 3 0,3-1 0,0-1 0,0 1 0,1 1 0,-1-3 0,0 6 0,0-5 0,1 5 0,-1-6 0,0 3 0,0-4 0,6 4 0,-5-3 0,4 3 0,-4-4 0,-1 1 0,0 2 0,0-1 0,7 2 0,-5-4 0,5 0 0,-7 4 0,-3-2 0,2 2 0,-3-3 0,5 2 0,-1-1 0,0 1 0,-4 1 0,4-3 0,-8 7 0,7-7 0,-6 6 0,6-6 0,-7 6 0,4-5 0,-5 5 0,4-1 0,-2-1 0,2 2 0,-4-5 0,5 6 0,-4-3 0,7-1 0,-6 4 0,2-4 0,3 1 0,-1 2 0,2-5 0,1 5 0,-4-2 0,4 0 0,0 2 0,1-2 0,-5 0 0,3 2 0,-2-2 0,-1 3 0,3-3 0,-3 2 0,1-3 0,2 4 0,-3-3 0,1 2 0,2-2 0,-3 3 0,5 0 0,-1 0 0,3-4 0,-6 4 0,5-4 0,-10 4 0,4 0 0,-1 0 0,-3 0 0,4 0 0,-5 0 0,0 0 0,1 0 0,-1 0 0,0 0 0,-5 3 0,-6 1 0,-6 2 0,0 1 0,-3 1 0,3 2 0,-10 3 0,5 2 0,-4 2 0,4-5 0,1 2 0,-5-1 0,3 3 0,-8-3 0,9 2 0,-4-6 0,-1 2 0,0 1 0,-1-2 0,-3 2 0,8-4 0,-8 1 0,8-1 0,-3-4 0,5 3 0,0-6 0,3 5 0,-2-5 0,7 2 0,-7-3 0,2 0 0,-3 0 0,4 0 0,-4 0 0,4 0 0,-4 0 0,0 0 0,-6 0 0,5 0 0,-10 0 0,5 0 0,-6 0 0,-5 0 0,3 4 0,-10-3 0,5 7 0,-6-7 0,-8 9 0,6-9 0,-6 8 0,8-3 0,0-1 0,0 4 0,-1-3 0,7 0 0,-5 3 0,11-4 0,-5 0 0,11 3 0,-3-8 0,9 7 0,-1-3 0,3 0 0,3 2 0,-1-2 0,2 0 0,4 2 0,-5-6 0,4 6 0,-3-2 0,3-1 0,1 3 0,-4-6 0,2 6 0,-2-5 0,3 5 0,1-3 0,-4 1 0,2 1 0,-2-4 0,4 5 0,-1-6 0,-3 7 0,3-7 0,-4 7 0,5-7 0,-7 9 0,-2-4 0,0 5 0,2-3 0,7-3 0,-5 2 0,4-2 0,-3 0 0,3 1 0,1-1 0,0 2 0,2-7 0,2-4 0,9-14 0,3-2 0,12-2 0,2-4 0,-1 4 0,6-7 0,-6 7 0,6-1 0,-4 11 0,1-4 0,0 4 0,-5 0 0,5-4 0,-5 8 0,1-3 0,3-1 0,1 4 0,1-8 0,10 2 0,4 0 0,8-6 0,7 9 0,9-11 0,3 4 0,-1-5 0,7-1 0,-16 7 0,16-5 0,-15 10 0,-2-4 0,-9 6 0,-8 6 0,-6 0 0,-6 2 0,-8 2 0,-5-2 0,0 3 0,1 0 0,-1-4 0,-4 3 0,4-2 0,-4 0 0,4 2 0,-4-3 0,4 1 0,-4 2 0,4-2 0,0-1 0,-3 3 0,2-2 0,-3 3 0,1 0 0,2 0 0,-7 0 0,8 0 0,-8 0 0,6 0 0,-6 0 0,2 0 0,-2 0 0,-1 0 0,1 0 0,-1 0 0,0 0 0,0 0 0,0 0 0,0 0 0,0 3 0,0 0 0,-3 3 0,2-1 0,-4 1 0,-1-3 0,-1 0 0,-1-3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14.125"/>
    </inkml:context>
    <inkml:brush xml:id="br0">
      <inkml:brushProperty name="width" value="0.025" units="cm"/>
      <inkml:brushProperty name="height" value="0.025" units="cm"/>
      <inkml:brushProperty name="color" value="#FF0066"/>
    </inkml:brush>
  </inkml:definitions>
  <inkml:trace contextRef="#ctx0" brushRef="#br0">5720 215 24575,'-6'-3'0,"0"1"0,0 2 0,-4 0 0,-4 0 0,-9 0 0,-2 0 0,-3 0 0,-5 0 0,-1 0 0,-6 0 0,-1 0 0,1-5 0,-8 4 0,6-8 0,-6 3 0,0 1 0,6-4 0,-6 8 0,1-9 0,4 9 0,-4-9 0,12 9 0,-3-8 0,-4 8 0,0-3 0,-6-1 0,8 4 0,-1-3 0,-7 4 0,6 0 0,-13 0 0,13 0 0,-13 0 0,13 0 0,-13 0 0,5 0 0,-7 0 0,8 0 0,-6-5 0,13 3 0,-13-3 0,12 5 0,-12 0 0,13 0 0,-6-4 0,1 3 0,5-4 0,-5 5 0,0 0 0,5-4 0,-6 2 0,7-2 0,1 4 0,-1-5 0,1 4 0,0-3 0,5 4 0,-4 0 0,5-5 0,0 4 0,-5-3 0,11 4 0,-5 0 0,0-5 0,5 4 0,-5-3 0,1 4 0,-3-5 0,1 4 0,-5-4 0,11 5 0,-11 0 0,11 0 0,-11 0 0,11 0 0,-5 0 0,0 0 0,5 0 0,-11 0 0,11 0 0,-11 0 0,11-3 0,-4 2 0,-1-3 0,-7 4 0,-1-5 0,1 4 0,7-3 0,1 4 0,-3 0 0,1 0 0,-5 0 0,5 0 0,-7 0 0,1-5 0,0 4 0,6-3 0,-5 4 0,5 0 0,-7 0 0,7 0 0,-5 0 0,5 0 0,-1 0 0,3 0 0,5 0 0,-18 0 0,14 0 0,-8 0 0,8-5 0,7 4 0,-8-3 0,5 4 0,-5 0 0,3 0 0,-3 0 0,5 0 0,0 0 0,1 0 0,-1 0 0,1 0 0,-7 0 0,5 0 0,-5 0 0,6 0 0,-5 0 0,3 0 0,-3 0 0,-1 0 0,5 0 0,-5 0 0,6 0 0,-12 0 0,9 0 0,-10 0 0,19 0 0,-4 0 0,8 0 0,-3 0 0,-1 4 0,-18 8 0,7-1 0,-7 4 0,13-6 0,5-1 0,-6 1 0,0 0 0,6-1 0,-5 1 0,5-1 0,-1 1 0,2-1 0,0 0 0,3 0 0,-3 0 0,5-1 0,0 1 0,0-4 0,-1 3 0,5-3 0,-3 0 0,2 2 0,-3-5 0,4 5 0,-3-5 0,2 5 0,-3-2 0,0 4 0,-1-1 0,1 1 0,0 0 0,0-4 0,3 2 0,2-2 0,0-1 0,5 3 0,-4-5 0,5 1 0,1 1 0,3-5 0,3 4 0,7-7 0,1 0 0,4-2 0,6-1 0,0-1 0,6-4 0,0 4 0,-6 0 0,4 1 0,-8 3 0,3 1 0,1-4 0,-5 7 0,4-6 0,1 6 0,-5-5 0,4 5 0,-5-6 0,6 6 0,-5-2 0,9-1 0,-8 3 0,8-7 0,-3 7 0,4-3 0,6 4 0,-4 0 0,11-4 0,2 3 0,1-4 0,6 5 0,-7 0 0,-1 0 0,1-4 0,-1 2 0,-6-2 0,12 4 0,-9 0 0,10 0 0,-6-5 0,-1 4 0,1-3 0,-1-1 0,1 4 0,-7-3 0,5-1 0,-11 4 0,5-7 0,-12 7 0,11-3 0,-9 0 0,10 3 0,-7-3 0,7 4 0,-5 0 0,11 0 0,-11 0 0,11-5 0,13 4 0,-7-3 0,14 4 0,-19-5 0,8 4 0,-6-3 0,38-1 0,-24 3 0,19-7 0,-20 8 0,-13-4 0,13 0 0,-5 4 0,7-4 0,-8 0 0,6 4 0,-5-3 0,7 4 0,-1-5 0,19 3 0,-21-3 0,27 5 0,-21 0 0,16 0 0,0 0 0,-9 0 0,7 0 0,-16 0 0,7 0 0,-9 0 0,-6 0 0,5 0 0,-13 0 0,6 0 0,-8 0 0,0 0 0,1 0 0,-1 0 0,1 0 0,-7 0 0,5 0 0,-5 5 0,1 0 0,4 0 0,-11 3 0,4-3 0,1 4 0,-5-4 0,11 4 0,-5-3 0,7 4 0,-7 0 0,5 0 0,-5-1 0,7 1 0,-7 0 0,5 0 0,-5-1 0,7 2 0,-1-1 0,1 0 0,-1 0 0,0 0 0,1 0 0,-1-4 0,1 3 0,-7-4 0,40 17 0,-31-10 0,27 6 0,-37-10 0,-1-3 0,-3 4 0,3 1 0,-5-5 0,0 3 0,-1-3 0,1 0 0,-1 2 0,1-2 0,0 0 0,-6 3 0,4-4 0,-8 1 0,8 3 0,-8-4 0,3 1 0,-9 1 0,4-5 0,-8 4 0,3-4 0,-3 2 0,-1 0 0,0-3 0,1 3 0,2 0 0,-5 0 0,5 1 0,-6-2 0,0 1 0,2-2 0,-4 1 0,1-2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0:08.866"/>
    </inkml:context>
    <inkml:brush xml:id="br0">
      <inkml:brushProperty name="width" value="0.025" units="cm"/>
      <inkml:brushProperty name="height" value="0.025" units="cm"/>
      <inkml:brushProperty name="color" value="#FF0066"/>
    </inkml:brush>
  </inkml:definitions>
  <inkml:trace contextRef="#ctx0" brushRef="#br0">0 68 24575,'0'10'0,"7"0"0,2 6 0,13 6 0,-5-5 0,11 11 0,-4-4 0,5 1 0,-5 2 0,2-8 0,-2 8 0,-2-9 0,7 11 0,-7-11 0,1 4 0,-3-6 0,-5-1 0,1 1 0,-1-1 0,0 0 0,0-3 0,-3 2 0,3-2 0,-4 0 0,5 3 0,-5-4 0,4 1 0,-3 3 0,3-4 0,-3 5 0,2-4 0,-5 2 0,5-2 0,-2 0 0,0 2 0,2-2 0,-6-1 0,6 3 0,-2-2 0,-1-1 0,3 3 0,-6-2 0,6 3 0,-6-4 0,7 3 0,-8-6 0,4 6 0,-5-6 0,2 6 0,2-6 0,-2 2 0,3 1 0,-4-4 0,0 4 0,-1-5 0,1 4 0,3-2 0,-1 7 0,1-7 0,1 6 0,-4-7 0,8 7 0,-8-6 0,7 6 0,-6-7 0,3 8 0,-5-8 0,5 4 0,-4-5 0,4 1 0,-5 0 0,0-1 0,1 1 0,-1-1 0,0-3 0,-3 3 0,3-6 0,-3 3 0,3-3 0,-1 0 0,1 0 0,-3-2 0,-1-2 0,-2-2 0,0 0 0,0-1 0,0 1 0,0-5 0,0 4 0,0-7 0,0 3 0,-3-1 0,-4-2 0,-4 3 0,-5-5 0,-4 0 0,4 0 0,-5 0 0,6 1 0,-5 2 0,3-1 0,-3 2 0,0-5 0,3 2 0,-3-2 0,5 5 0,3-2 0,-3 6 0,3-7 0,-3 3 0,4 1 0,0 1 0,1-1 0,3 4 0,-4-7 0,4 6 0,-3-6 0,2 3 0,-7-5 0,3 1 0,-3 0 0,3 0 0,-2-1 0,1-4 0,-3 4 0,0-5 0,1 9 0,-1-2 0,1 2 0,0-3 0,3 0 0,-2 0 0,5-1 0,-5 5 0,2-4 0,0 3 0,1-3 0,0 0 0,3 0 0,-3-1 0,3 1 0,1 0 0,-1 3 0,1-2 0,-3-4 0,1 2 0,-2-6 0,4 7 0,-1-1 0,1 2 0,-1-2 0,1 2 0,-1-1 0,1 0 0,0 3 0,-1-2 0,1 3 0,0 0 0,3 0 0,-2 5 0,6-1 0,-6 4 0,5-3 0,-4 6 0,4-6 0,-4 5 0,5 1 0,-3 3 0,3 3 0,3 0 0,-2 1 0,2 3 0,-3-6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9:00:54.541"/>
    </inkml:context>
    <inkml:brush xml:id="br0">
      <inkml:brushProperty name="width" value="0.025" units="cm"/>
      <inkml:brushProperty name="height" value="0.025" units="cm"/>
      <inkml:brushProperty name="color" value="#33CCFF"/>
    </inkml:brush>
  </inkml:definitions>
  <inkml:trace contextRef="#ctx0" brushRef="#br0">0 10 24575,'12'0'0,"1"0"0,9 0 0,2 0 0,3 0 0,5 0 0,-7 0 0,11 0 0,-12 0 0,8 0 0,-5 0 0,0 0 0,0 0 0,0 0 0,-3 0 0,2 0 0,-3 0 0,1 0 0,2 0 0,-7 0 0,0 0 0,-2 0 0,-6 0 0,6 0 0,-6 0 0,3 0 0,0 0 0,-3 0 0,3-4 0,-4 3 0,0-4 0,1 5 0,-1 0 0,0 0 0,-2 0 0,2 0 0,-5 0 0,2 0 0,0 0 0,-2 0 0,2 0 0,-3 0 0,0 0 0,1 0 0,-1 0 0,0 0 0,0 0 0,1 0 0,-1 0 0,0 0 0,-2 0 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8:33.591"/>
    </inkml:context>
    <inkml:brush xml:id="br0">
      <inkml:brushProperty name="width" value="0.025" units="cm"/>
      <inkml:brushProperty name="height" value="0.025" units="cm"/>
      <inkml:brushProperty name="color" value="#FF0066"/>
    </inkml:brush>
  </inkml:definitions>
  <inkml:trace contextRef="#ctx0" brushRef="#br0">0 1783 24575,'0'-13'0,"0"0"0,7-2 0,2 0 0,14-14 0,-4 0 0,12-9 0,-11 5 0,11-4 0,-6 7 0,3-12 0,1 11 0,-10 2 0,4 2 0,-6 6 0,0-6 0,0 6 0,-3-5 0,0 10 0,0-9 0,-2 8 0,4-8 0,-7 8 0,7-3 0,-7 0 0,5 3 0,-5-3 0,7 0 0,-8 3 0,9-8 0,-4 3 0,0 1 0,4-4 0,-8 8 0,6-3 0,-6 5 0,2-1 0,-4 1 0,6-5 0,-5 3 0,8-3 0,-8 5 0,7-1 0,-7 1 0,7 0 0,-4 0 0,1-1 0,-1 1 0,0 0 0,-3 4 0,3-4 0,2 1 0,-3-2 0,7-2 0,-9 3 0,7 0 0,-6-6 0,5 5 0,-1-4 0,-1 4 0,-1 1 0,0 0 0,-3 0 0,3-1 0,-3-4 0,3 7 0,-2-7 0,3 4 0,-4-1 0,3-3 0,-2 5 0,2-6 0,-3 5 0,0-5 0,3 6 0,-3 4 0,3-3 0,-4 6 0,0-2 0,0 0 0,-1 2 0,2-6 0,-1 3 0,0-5 0,1 1 0,-1 0 0,1 0 0,-1 3 0,1-2 0,-2 7 0,2-8 0,-2 8 0,1-3 0,0 6 0,-4-2 0,3 3 0,-2-7 0,0 2 0,2-6 0,-2 7 0,0-4 0,2 5 0,-6-1 0,3 1 0,-3 0 0,-2 3 0,-1 1 0,-3 2 0,-5 0 0,4 3 0,-7 1 0,3 6 0,-5 2 0,0 8 0,4-3 0,-10 10 0,7-5 0,-8 6 0,4 5 0,1-5 0,-1 5 0,2-12 0,4 5 0,-3-5 0,3 1 0,0-2 0,2-5 0,0 1 0,3-1 0,-3 0 0,4-4 0,0 0 0,0-1 0,0-3 0,3 4 0,-2-1 0,2-3 0,-3 4 0,1-5 0,0 1 0,-1 3 0,0-3 0,0 4 0,-3-1 0,2 1 0,-13 11 0,10 0 0,-10 2 0,7 1 0,-1-9 0,-2 5 0,5-1 0,-3-3 0,6 3 0,-5-5 0,2 0 0,0 1 0,2-5 0,-1 3 0,3-3 0,-3 5 0,4-5 0,0 3 0,0-6 0,-1 6 0,1-3 0,0 0 0,0 4 0,0-4 0,-1 4 0,-3 1 0,3-1 0,-4 5 0,1 3 0,2-1 0,-2 0 0,3-6 0,1-1 0,0-4 0,-1 3 0,1-2 0,-1 3 0,1 0 0,-1 0 0,1 1 0,-1-5 0,1 3 0,0-2 0,0-1 0,-1 3 0,5-3 0,-4 1 0,4-2 0,-4 0 0,0-2 0,-3 9 0,6-5 0,-5 2 0,5-4 0,-2-3 0,2-1 0,-1 1 0,4-1 0,-5 0 0,5 1 0,-4-1 0,4 1 0,-5-1 0,3 0 0,-1 1 0,-1-1 0,4 0 0,-5 1 0,3-1 0,-3 0 0,2 1 0,-1-4 0,4 3 0,-5-3 0,6 4 0,-6-1 0,2-3 0,1 3 0,-3-2 0,5 2 0,-4 0 0,1 1 0,1-1 0,-3-2 0,5 1 0,-4-1 0,4 2 0,-5-2 0,3 1 0,-1-1 0,-1 0 0,4 1 0,-5-2 0,3 4 0,0-2 0,-2-2 0,4 3 0,-4-3 0,1 3 0,1 0 0,-2-3 0,4 3 0,-5-6 0,6 6 0,-6-3 0,5 4 0,-4-1 0,1-2 0,0 1 0,-1-1 0,4 2 0,-5 1 0,3-1 0,0 0 0,-3-3 0,6 3 0,-3-10 0,3 3 0,0-5 0,0 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8:29.261"/>
    </inkml:context>
    <inkml:brush xml:id="br0">
      <inkml:brushProperty name="width" value="0.025" units="cm"/>
      <inkml:brushProperty name="height" value="0.025" units="cm"/>
      <inkml:brushProperty name="color" value="#FF0066"/>
    </inkml:brush>
  </inkml:definitions>
  <inkml:trace contextRef="#ctx0" brushRef="#br0">0 42 24575,'21'0'0,"7"0"0,6 0 0,22 0 0,4 0 0,16 0 0,-9 0 0,16 0 0,-29 0 0,19 0 0,-6 0 0,-6 0 0,14 0 0,-18 0 0,0 0 0,-8 0 0,-1 0 0,-8 5 0,1 0 0,-1 5 0,-5-4 0,3 3 0,-3-8 0,-1 4 0,-1-1 0,-7-3 0,1 2 0,-5-3 0,3 4 0,-3-3 0,-1 3 0,4-4 0,-8 0 0,8 0 0,-3 0 0,-1 4 0,0-3 0,-1 2 0,2-3 0,4 0 0,13 4 0,-10-3 0,9 3 0,-11 0 0,-1-3 0,1 7 0,-1-7 0,-4 6 0,3-6 0,-8 5 0,3-5 0,-5 6 0,-3-6 0,2 6 0,-7-6 0,8 2 0,-4 0 0,0-2 0,4 6 0,-4-6 0,9 6 0,-3-6 0,8 7 0,-8-7 0,20 7 0,-18-7 0,18 7 0,-15-7 0,5 7 0,-1-7 0,1 6 0,5-6 0,-9 7 0,9-7 0,-11 6 0,1-3 0,3 1 0,-8-2 0,8 1 0,-3-3 0,4 7 0,-4-3 0,-2-1 0,0 4 0,-3-7 0,3 6 0,-5-6 0,1 6 0,-1-6 0,-4 5 0,4-6 0,-8 3 0,7 1 0,-6-3 0,6 2 0,-7 0 0,4-3 0,-5 3 0,0-3 0,1 3 0,3-2 0,-3 5 0,4-6 0,-5 3 0,0 0 0,1-2 0,-1 4 0,0-4 0,0 1 0,0-2 0,1 0 0,-1 0 0,0 0 0,-5 0 0,-9-3 0,-8-2 0,-9-3 0,-1-1 0,-1 0 0,1 0 0,-1 0 0,0 4 0,1-3 0,-1 8 0,6-8 0,-5 7 0,10-5 0,-5 5 0,10-3 0,-3 1 0,6 2 0,-2-2 0,0 3 0,2-3 0,-2 2 0,4-2 0,0 3 0,0-3 0,-1 3 0,1-3 0,-1 3 0,-2 0 0,2 0 0,-2 0 0,3 0 0,0 0 0,-5-3 0,4 2 0,-3-3 0,-1 4 0,0 0 0,-4 0 0,-1 0 0,1-3 0,-5 2 0,-2-2 0,-4 3 0,-7-5 0,-1 4 0,-14-8 0,6 7 0,-13-3 0,13 1 0,-6 3 0,0-9 0,6 9 0,-6-4 0,1 0 0,4 4 0,-12-10 0,13 10 0,-6-4 0,8 1 0,-8 2 0,6-2 0,0 4 0,3 0 0,5 0 0,0-4 0,-5 3 0,5-3 0,0 4 0,-5 0 0,11 0 0,-11 0 0,11-4 0,-11 3 0,11-3 0,-5 4 0,7 0 0,-7-4 0,5 3 0,-11-4 0,11 5 0,-16-4 0,14 3 0,-8-7 0,16 7 0,-3-3 0,3 4 0,-5 0 0,6-3 0,-4 2 0,3-2 0,0 3 0,-3-4 0,9 3 0,-5-3 0,10 4 0,-3 0 0,2 0 0,-3 0 0,0-3 0,0 2 0,3-3 0,-2 1 0,7 2 0,-8-2 0,1 3 0,2 0 0,-1-3 0,3 2 0,2-2 0,-2 0 0,0 3 0,2-6 0,-2 5 0,0-5 0,2 2 0,-6 0 0,7-1 0,-7 4 0,2-5 0,1 5 0,-3-6 0,6 6 0,-2-5 0,4 5 0,-1-1 0,1-1 0,-1 2 0,1-2 0,3 1 0,0-1 0,3 0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08:25.588"/>
    </inkml:context>
    <inkml:brush xml:id="br0">
      <inkml:brushProperty name="width" value="0.025" units="cm"/>
      <inkml:brushProperty name="height" value="0.025" units="cm"/>
      <inkml:brushProperty name="color" value="#FF0066"/>
    </inkml:brush>
  </inkml:definitions>
  <inkml:trace contextRef="#ctx0" brushRef="#br0">1 411 24575,'9'0'0,"2"0"0,9 0 0,2 0 0,17-5 0,-9 0 0,42-13 0,-13-5 0,27 2 0,-7-7 0,-11 4 0,5-2 0,-14-2 0,6 4 0,-8 2 0,-7 4 0,5-3 0,-13 10 0,6-5 0,-14 6 0,5 0 0,-11 1 0,0 0 0,-3 5 0,-3-4 0,-1 7 0,0-6 0,-6 3 0,0 0 0,0 0 0,0 1 0,-3 2 0,2-2 0,-4 3 0,1-3 0,-1 2 0,-4-2 0,0 0 0,1 3 0,-1-6 0,0 5 0,1-2 0,-1 1 0,0 1 0,-2-5 0,1 6 0,-4-6 0,2 3 0,-6 0 0,-4 1 0,-4 2 0,-4 0 0,-5 0 0,-2 0 0,1 0 0,-4 0 0,3 0 0,1 0 0,-5 0 0,5 0 0,-6 4 0,1 1 0,-1 3 0,5 1 0,-3 0 0,3-1 0,1-3 0,-4 3 0,9-8 0,-4 8 0,4-7 0,-4 2 0,8 0 0,-13-3 0,17 6 0,-12-5 0,9 5 0,-4-5 0,-1 2 0,5-3 0,-3 4 0,3-3 0,-1 2 0,-2-3 0,3 0 0,-5 0 0,5 3 0,-3-3 0,2 3 0,-3 1 0,0-3 0,-5 6 0,3-3 0,-26 9 0,17-3 0,-19-1 0,19-1 0,-1-3 0,6 3 0,-5 1 0,5 0 0,-1-1 0,2 0 0,5 0 0,-1-1 0,1 1 0,4-1 0,-4 0 0,8 0 0,-3 0 0,3-4 0,-3 4 0,3-6 0,-4 5 0,5-3 0,0 4 0,-1-1 0,-3 1 0,3-1 0,-11 5 0,10-4 0,-5 3 0,7-4 0,0-2 0,-1 1 0,1-4 0,3 5 0,0-3 0,5-3 0,-1 2 0,1-4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55.526"/>
    </inkml:context>
    <inkml:brush xml:id="br0">
      <inkml:brushProperty name="width" value="0.025" units="cm"/>
      <inkml:brushProperty name="height" value="0.025" units="cm"/>
      <inkml:brushProperty name="color" value="#FF0066"/>
    </inkml:brush>
  </inkml:definitions>
  <inkml:trace contextRef="#ctx0" brushRef="#br0">7 229 24575,'-1'74'0,"-1"0"0,1 0 0,-1 7 0,1-9 0,1 26 0,0-64 0,0-1 0,0-12 0,0-12 0,3 2 0,1-7 0,3-1 0,4-3 0,-4 0 0,4-3 0,-4-5 0,1-5 0,1-10 0,5-1 0,-3-6 0,8 0 0,-7-7 0,8-1 0,-7-8 0,8 1 0,-8-1 0,8-12 0,-10 16 0,4-8 0,-5 26 0,-2 5 0,1 3 0,-2 8 0,-2-4 0,1 8 0,-2 1 0,3 3 0,-1 0 0,2 0 0,-2 0 0,1 3 0,0 1 0,0 3 0,1 5 0,-1-4 0,11 5 0,-4-5 0,14 6 0,-3-3 0,4 3 0,1-4 0,-5-1 0,-3 1 0,-9-2 0,-1-1 0,-5 1 0,1 3 0,-1-3 0,-2 8 0,-2-3 0,-3 10 0,0-4 0,0 9 0,0-9 0,0 9 0,0-9 0,0 9 0,0-9 0,0 3 0,0-9 0,0 3 0,0-8 0,0 4 0,0-5 0,0 0 0,3-3 0,4 0 0,0-4 0,3 0 0,2-4 0,-3-5 0,7-4 0,-6-10 0,3-1 0,2-6 0,-4-7 0,4 6 0,-4-13 0,0 5 0,-5-6 0,-1-1 0,-5-7 0,0 5 0,0 1 0,0 4 0,0 11 0,0-5 0,0 13 0,0 1 0,0 6 0,0 4 0,0 2 0,0 4 0,-6 3 0,1 0 0,-5 4 0,-2 0 0,4 0 0,-8 0 0,6 14 0,-2-3 0,2 17 0,0-4 0,1 6 0,3 0 0,-4 7 0,9-6 0,-8 6 0,8 0 0,-4-5 0,5 11 0,-4-11 0,3 5 0,-4-7 0,5 0 0,0 0 0,0-6 0,0 4 0,0-9 0,0 4 0,0-11 0,0 4 0,0-7 0,0 2 0,3-7 0,1-1 0,3-3 0,3 0 0,-2 0 0,3 0 0,0-3 0,-2-6 0,3-4 0,-3-4 0,0-6 0,1-1 0,4-6 0,-3 0 0,4-7 0,-5 6 0,1-13 0,-1 12 0,-3 1 0,-3 8 0,0 6 0,-3 5 0,3 9 0,-4 15 0,0 10 0,0 15 0,0-5 0,0 11 0,0-4 0,0 6 0,0 0 0,0-6 0,0-3 0,0-6 0,4 0 0,1-6 0,8-1 0,0-9 0,4-2 0,1-3 0,-1-5 0,0 0 0,0-4 0,-4 0 0,3 0 0,-2-13 0,0-4 0,1-20 0,-5 6 0,1-13 0,0 6 0,0-1 0,0-4 0,-1 11 0,0 1 0,0 3 0,-1 3 0,0 1 0,0 6 0,-1 2 0,0 7 0,-1-2 0,1 4 0,-2 3 0,-2 9 0,-1 11 0,-3 16 0,0 0 0,0 12 0,0-6 0,0 1 0,0-2 0,0-7 0,0-1 0,0 1 0,4-5 0,1-3 0,3-4 0,0-6 0,5 1 0,-1-6 0,5 2 0,1 0 0,4-5 0,-8 0 0,8-4 0,-9 0 0,0-3 0,-1-5 0,-4-5 0,1-10 0,0-1 0,1-6 0,1-7 0,-5 5 0,3-4 0,-8 6 0,8 0 0,-8 6 0,7 1 0,-4 10 0,1 2 0,1 7 0,-5 10 0,2 16 0,-3 6 0,0 15 0,0-4 0,0-1 0,0-1 0,0-7 0,4 2 0,0-12 0,4 4 0,10-15 0,-4 4 0,15-3 0,-5-1 0,6-3 0,0-2 0,-6-4 0,5 0 0,-11 0 0,5 0 0,-6 0 0,0-4 0,-3-4 0,-1-11 0,-5 0 0,3-16 0,-2 9 0,-3-11 0,3 7 0,-8 0 0,8 0 0,-8 6 0,4 1 0,-2 10 0,-2 2 0,5 7 0,-2 1 0,-1 6 0,0 11 0,-3 6 0,0 10 0,0 6 0,0-4 0,0 5 0,0-13 0,0 5 0,0-11 0,4 5 0,1-6 0,3 0 0,1 0 0,-1 0 0,5-3 0,0-2 0,4-3 0,0-1 0,-4-3 0,3-1 0,-3-4 0,0 0 0,-2 0 0,1 0 0,-3-14 0,4-2 0,2-34 0,-8 15 0,8-35 0,-14 35 0,4-15 0,-5 20 0,0 0 0,0 0 0,0 6 0,0-5 0,0 11 0,0-5 0,0 10 0,0 2 0,0 3 0,-3 4 0,-1 1 0,-8 3 0,4 0 0,-4 0 0,5 0 0,0 0 0,0 0 0,-5 4 0,3 5 0,-4 10 0,-4 12 0,4 8 0,-10 0 0,12-2 0,-7-13 0,7 5 0,3-11 0,-1 5 0,8-10 0,-2 3 0,3-8 0,0 4 0,0-5 0,0 0 0,0 0 0,0 0 0,3 1 0,1-1 0,7 1 0,2 0 0,0-1 0,3-2 0,-3-2 0,4-3 0,0 0 0,-5 0 0,5 0 0,-9 0 0,8 0 0,-8-3 0,4-5 0,-3-11 0,0-5 0,2-13 0,-1 6 0,1-13 0,-1 12 0,-4-5 0,3 13 0,-8 1 0,6 11 0,-7 12 0,4 19 0,-4 8 0,0 10 0,0-8 0,0 1 0,0-6 0,0-1 0,0-6 0,0-4 0,3-1 0,1-5 0,3-3 0,0-1 0,0-3 0,1 0 0,-1 0 0,0 0 0,4-4 0,-1-10 0,6-1 0,-4-20 0,5 9 0,0-11 0,3 7 0,-2 6 0,8-6 0,-7 11 0,6-6 0,-7 2 0,5 3 0,3 0 0,4 1 0,-6 5 0,4-1 0,-9 3 0,-1 6 0,-2 2 0,-7 4 0,2 0 0,-4 0 0,-3 7 0,0 8 0,-4 15 0,0 8 0,0 7 0,0 0 0,0-7 0,0 4 0,0-10 0,-5 3 0,4-10 0,-3-2 0,4-6 0,0-5 0,0 0 0,0-5 0,0 0 0,3 1 0,1-5 0,3 1 0,4-4 0,-2 0 0,7 0 0,-8 0 0,8 0 0,-8 0 0,4-4 0,-8-4 0,-1-5 0,-3 4 0,0 1 0</inkml:trace>
  <inkml:trace contextRef="#ctx0" brushRef="#br0" timeOffset="768">1537 300 24575,'4'10'0,"0"-3"0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50.918"/>
    </inkml:context>
    <inkml:brush xml:id="br0">
      <inkml:brushProperty name="width" value="0.025" units="cm"/>
      <inkml:brushProperty name="height" value="0.025" units="cm"/>
      <inkml:brushProperty name="color" value="#FF0066"/>
    </inkml:brush>
  </inkml:definitions>
  <inkml:trace contextRef="#ctx0" brushRef="#br0">1 507 24575,'38'-84'0,"0"0"0,1 0 0,-3 9 0,0 3 0,-16 21 0,-20 28 0,0 8 0,0 7 0,0-2 0,0 11 0,0 11 0,0 10 0,0 8 0,-6 15 0,4-4 0,-9 20 0,4-5 0,-6 8 0,1-8 0,5 5 0,-1-8 0,0-1 0,6 8 0,-9 34 0,11-64 0,0-6 0,0-5 0,0-8 0,0-4 0,0 0 0,0 1 0,0-1 0,0-6 0,0-6 0,4-13 0,3-13 0,3-7 0,2-8 0,-1 1 0,0-1 0,1 1 0,-1 0 0,0 6 0,0-3 0,-1 11 0,0-5 0,0 6 0,-1 6 0,1-4 0,-1 9 0,4-4 0,0 6 0,4 4 0,41-11 0,7 1 0,-15 10 0,15-8 0,-6 4 0,-36 17 0,-10 0 0,-1 0 0,-5 0 0,0 0 0,-3 14 0,-1-4 0,-3 19 0,0-10 0,0 9 0,0-4 0,-9 6 0,-1-6 0,-9 5 0,-4-9 0,-10 5 0,-5-3 0,-8-5 0,8-1 0,-6-5 0,18-5 0,-4-1 0,13-5 0,5 0 0,9 0 0,15 0 0,10 0 0,8-4 0,0-2 0,0-4 0,0-4 0,-1 3 0,-5-6 0,3 6 0,-8-5 0,9 5 0,-9-5 0,4 6 0,-6-3 0,6 4 0,-5 0 0,11-1 0,-11 2 0,11-2 0,-11 1 0,5 0 0,-6 0 0,-4 5 0,-1-3 0,-5 6 0,0-2 0,0 3 0,-3 2 0,-1 2 0,-3 3 0,0 0 0,0 5 0,0-4 0,0 8 0,0-3 0,0 4 0,0-5 0,0 17 0,0-17 0,0 17 0,0-13 0,0-3 0,0 2 0,4-5 0,3-5 0,1 1 0,2-6 0,-3 0 0,0 0 0,5 0 0,1-4 0,4-4 0,0-5 0,1-10 0,0 4 0,-4-4 0,4 1 0,-5 3 0,2-4 0,1 10 0,-6-3 0,2 2 0,-4 2 0,0 0 0,-1 5 0,-3 0 0,2 0 0,-5 8 0,2 5 0,-3 9 0,0 8 0,0-5 0,0 11 0,0-11 0,0 11 0,0-5 0,0 6 0,0-6 0,0 4 0,0-3 0,5 5 0,0-6 0,13 0 0,3-5 0,9-4 0,0-1 0,-1-4 0,1 0 0,7-4 0,-5-2 0,5-4 0,-13 0 0,4 0 0,-14-3 0,8-1 0,-13-8 0,3-2 0,-3-3 0,0-5 0,0-3 0,-3-4 0,-2-8 0,0 11 0,-3-9 0,3 10 0,-4 1 0,0 1 0,0 11 0,0-4 0,0 8 0,-3-1 0,-1 6 0,-3 17 0,-2-3 0,0 17 0,-1-4 0,0 13 0,4-5 0,-4 12 0,9-13 0,-4 6 0,5 0 0,0-5 0,0-1 0,0-3 0,0-9 0,0 4 0,0-11 0,0 4 0,3-7 0,1 2 0,3-7 0,5-1 0,0-3 0,1 0 0,3 0 0,-3 0 0,-1 0 0,4-7 0,-7-3 0,8-7 0,-8 0 0,4-6 0,-4 5 0,0-5 0,-1 10 0,0-3 0,-4 3 0,0 1 0,-4 0 0,0 14 0,0 10 0,0 4 0,0 7 0,4-6 0,1 0 0,3 0 0,1 0 0,3-3 0,7 3 0,6-6 0,4 3 0,1-4 0,7 0 0,-6 1 0,6-5 0,-7-2 0,-6-4 0,5 0 0,-11 0 0,1-3 0,-7-6 0,-4-9 0,1 0 0,2-18 0,-2 10 0,-3-11 0,-1 1 0,-5-3 0,0 1 0,0 2 0,0 6 0,0 0 0,0-2 0,-8 11 0,2-3 0,-10 19 0,7-6 0,-7 10 0,3-2 0,-9 3 0,4 0 0,-11 0 0,5 0 0,0 0 0,-5 4 0,11 5 0,-1 5 0,3 3 0,6 0 0,-2 0 0,3 6 0,0-4 0,-1 9 0,1-4 0,3 6 0,-2-5 0,3 3 0,0-9 0,-4 9 0,8-9 0,-4 3 0,5-9 0,0 3 0,0-8 0,0 4 0,0-5 0,0 0 0,3 1 0,6-1 0,4 1 0,4 1 0,0-1 0,6-3 0,-5-1 0,11-4 0,-11 0 0,5 0 0,0 0 0,-5-4 0,5-4 0,-5-11 0,-4-5 0,5-6 0,-7-7 0,2 5 0,-3-11 0,0 4 0,6-27 0,-10 16 0,3-16 0,-10 28 0,0 1 0,0 13 0,0 1 0,0 10 0,0 1 0,0 5 0,-2 6 0,-3 6 0,-2 7 0,2 11 0,-3 1 0,2 6 0,-4 0 0,5 7 0,0-5 0,0 11 0,4-4 0,-4 6 0,5 1 0,0-8 0,0-1 0,0-7 0,0-6 0,0 5 0,0-11 0,3 1 0,2-3 0,6-7 0,3 3 0,3-7 0,0-1 0,0-4 0,0 0 0,0 0 0,1 0 0,-1-8 0,0-2 0,-3-12 0,3-3 0,-5-11 0,7 4 0,-7-5 0,2 7 0,-4 0 0,0 1 0,0-1 0,-1 5 0,1-3 0,-5 14 0,0-3 0,-5 9 0,0 1 0,0 9 0,0 9 0,0 18 0,-6 9 0,5 7 0,-4 0 0,5 1 0,0-8 0,0-1 0,0-7 0,0-6 0,0-1 0,8-6 0,14 3 0,4-6 0,17 3 0,-11-7 0,12 1 0,-13-1 0,0-4 0,-8-1 0,-6-5 0,-4 0 0,-1 0 0,-5 0 0,-3-7 0,-1-2 0,-3 1 0,0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46.356"/>
    </inkml:context>
    <inkml:brush xml:id="br0">
      <inkml:brushProperty name="width" value="0.025" units="cm"/>
      <inkml:brushProperty name="height" value="0.025" units="cm"/>
      <inkml:brushProperty name="color" value="#FF0066"/>
    </inkml:brush>
  </inkml:definitions>
  <inkml:trace contextRef="#ctx0" brushRef="#br0">1 199 24575,'30'0'0,"11"0"0,35 0 0,-28 0 0,5 0 0,43 0 0,4 0-1358,-28 0 1,-2 0 1357,14 0 0,-3 0 0,9 0 425,-23 0-425,8 0 547,-17 0-547,-13 0 0,-21 0 0,-6 0 1381,-6 0-1381,-5 0 362,-3-3-362,-1-5 0,-6 0 0,-11-5 0,-6 0 0,-17 1 0,6-7 0,-20 0 0,-3 1 0,1-4 0,3 6 0,1 1 0,-1 1 0,22 12 0,-3-7 0,19 6 0,17 2 0,1-2 0,18 3 0,0 0 0,6 0 0,0 0 0,0 0 0,0 4 0,-6 1 0,4 5 0,-9-2 0,4 2 0,-11-2 0,4 4 0,-3-3 0,0 2 0,2 1 0,-2-3 0,4 3 0,-4 0 0,3-2 0,-6 6 0,6-6 0,-7 1 0,2-3 0,-3 4 0,0-4 0,-4 8 0,-1-8 0,-3 8 0,0 3 0,0-1 0,0 11 0,-3-11 0,-7 11 0,-11-3 0,0-1 0,-16 2 0,11-8 0,-18 3 0,13-6 0,-6 0 0,7-6 0,6-1 0,1 0 0,11-4 0,0 2 0,8-25 0,1 16 0,3-16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41.0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16383,'0'0'0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40.24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9.47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600 490 16383,'-24'-44'0,"4"3"0,20 21 0,0-7 0,0 13 0,0-22 0,0 10 0,4-2 0,10 10 0,5 13 0,18 1 0,-5 4 0,-1 0 0,-3 0 0,-9 4 0,0 10 0,-5 7 0,-5 8 0,2 8 0,-1 15 0,-4-3 0,-1 10 0,-5-14 0,0-6 0,-5 4 0,-5-11 0,-8 12 0,-1-18 0,-23 26 0,0-23 0,-15 9 0,5-18 0,-13-14 0,14-1 0,-22-5 0,25-5 0,-8-13 0,15-7 0,-8-13 0,11-4 0,1 0 0,7-6 0,8 2 0,4 1 0,2-1 0,4-7 0,5-3 0,1 0 0,6-5 0,0 13 0,0-6 0,0 16 0,0 1 0,8 13 0,1 1 0,14 14 0,8-4 0,1 12 0,5-4 0,0 5 0,-6 0 0,6 0 0,-7 9 0,-5 6 0,-2 5 0,-3 8 0,-6-9 0,0 10 0,0-5 0,-3 6 0,3-1 0,-5-5 0,1 5 0,-1-11 0,1 11 0,-6-11 0,1 5 0,-5-6 0,0-4 0,0 6 0,0-5 0,0 6 0,0-3 0,-5 6 0,-3-5 0,-12 6 0,-6 1 0,-4-7 0,-9 3 0,7-11 0,-11-4 0,4-1 0,0-5 0,3 0 0,10-14 0,-1-17 0,11-10 0,-4-41 0,13 12 0,0-8 0,7 7 0,12 15 0,13-2 0,15 7 0,8 14 0,8 12 0,-29 13 0,2 7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7.70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30 211 16383,'-16'-32'0,"3"5"0,16 23 0,24 1 0,-4 3 0,27 0 0,-18 0 0,4 0 0,-6 0 0,16 30 0,-16-9 0,15 33 0,-29-22 0,2-1 0,-9-8 0,0 0 0,-4-4 0,-1 3 0,-4-5 0,0 6 0,0-4 0,0-1 0,-15 6 0,-2-13 0,-15 6 0,2-13 0,6-4 0,-6-15 0,10-2 0,-17-35 0,13-10 0,3-10 0,11 4 0,10 1 0,0 26 0,4-10 0,6 22 0,10 8 0,5 2 0,-1 9 0,5 5 0,-10 1 0,9 4 0,-14 0 0,8 0 0,-9 0 0,0 13 0,0-2 0,-3 18 0,-1-5 0,-3 0 0,-2 5 0,-4-11 0,0 5 0,0-6 0,0 0 0,0-1 0,0 0 0,0-2 0,18-53 0,-10 31 0,14-42 0,-18 46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9:42.532"/>
    </inkml:context>
    <inkml:brush xml:id="br0">
      <inkml:brushProperty name="width" value="0.025" units="cm"/>
      <inkml:brushProperty name="height" value="0.025" units="cm"/>
      <inkml:brushProperty name="color" value="#33CCFF"/>
    </inkml:brush>
  </inkml:definitions>
  <inkml:trace contextRef="#ctx0" brushRef="#br0">30 59 24575,'8'0'0,"1"0"0,1 0 0,4 0 0,21 17 0,-12-7 0,20 18 0,-23-15 0,9 9 0,-9-5 0,8 1 0,-7 2 0,2-6 0,-3 5 0,-1-6 0,-3 6 0,1-7 0,-5 2 0,2-3 0,-4 0 0,1-1 0,-1 0 0,0 1 0,1-3 0,-1 1 0,0-3 0,-2 4 0,2-4 0,-2 1 0,2 1 0,-2-3 0,2 2 0,-5 0 0,5-1 0,-5 1 0,2-2 0,0 0 0,-2-1 0,2 1 0,-3-1 0,1 0 0,-1 3 0,1-2 0,0 2 0,-1-2 0,0-1 0,1 0 0,-3 1 0,2-3 0,-4 2 0,4-2 0,-1 3 0,1-1 0,-2 0 0,2-2 0,-4 2 0,2-2 0,0 0 0,-2 2 0,2-2 0,-2 2 0,2 0 0,0-1 0,0 2 0,2-1 0,-4 0 0,2 0 0,0 1 0,-1-1 0,1 0 0,0 1 0,-2-1 0,2 0 0,-5-3 0,0-4 0,-6-4 0,1-4 0,-3-2 0,1 1 0,-6-6 0,4 3 0,-8-5 0,7 2 0,-3-2 0,5 6 0,-3-1 0,3 5 0,-4-5 0,5 4 0,-2-3 0,-1 6 0,2-2 0,-1 4 0,3-3 0,1 3 0,0-1 0,-1 2 0,4 1 0,-5-1 0,5 0 0,-4 3 0,4-2 0,-2 1 0,2 1 0,-2-2 0,2 1 0,-6-4 0,5 2 0,-5-2 0,6 3 0,-5-1 0,2-2 0,-2 1 0,2-4 0,-2 5 0,2-5 0,0 4 0,-1-3 0,4 4 0,-5-3 0,5 4 0,-4-3 0,4 2 0,-5-3 0,5 4 0,-5-1 0,5 0 0,-2-2 0,0 2 0,1-5 0,-1 5 0,0-5 0,0 3 0,-3-3 0,3 3 0,0 0 0,0 2 0,2 1 0,-5-3 0,5 2 0,-2-2 0,3 2 0,-3 1 0,2-1 0,-2 0 0,2 1 0,1 2 0,-3-3 0,2 3 0,-2-3 0,3 1 0,0 0 0,-1 1 0,1-1 0,0 2 0,-1 0 0,3-2 0,2 3 0,2-1 0,2 2 0,1 2 0,-1-1 0,-2 1 0,0-2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6.1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458 396 16383,'-39'-19'0,"4"-3"0,34 10 0,-3-6 0,4 1 0,0 0 0,0 0 0,0-9 0,3 12 0,6-11 0,3 12 0,11-5 0,-4 0 0,4 0 0,-6 4 0,6 1 0,-5 5 0,5-2 0,-6 6 0,0 0 0,0 4 0,4 0 0,-8 0 0,6 15 0,-9 2 0,2 9 0,-6-3 0,-2 0 0,-4-4 0,0 9 0,0-4 0,0 1 0,0 3 0,0-9 0,-16 11 0,0-10 0,-16 6 0,-5-10 0,-1-1 0,-8-3 0,1-6 0,-9-1 0,7-5 0,-7 0 0,8 0 0,1-5 0,5-11 0,2-2 0,7-8 0,-1 0 0,7 6 0,0-18 0,15 11 0,2-10 0,8 7 0,0 0 0,0-7 0,0 6 0,0 0 0,9 2 0,7 9 0,9 0 0,5 6 0,0 8 0,7 2 0,-6 4 0,13 0 0,-18 0 0,9 0 0,-10 0 0,-6 3 0,12 19 0,-20-6 0,10 14 0,-12-13 0,0 6 0,0-4 0,0 3 0,-4 1 0,-1-4 0,-4 4 0,0-6 0,0 0 0,0-1 0,0-1 0,0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4.38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365 317 16383,'0'-47'0,"0"0"0,0 16 0,0 0 0,0-6 0,0 13 0,4-4 0,5 13 0,11-8 0,-2 13 0,11 0 0,-5 2 0,0 7 0,5-4 0,-5 5 0,0 0 0,5 0 0,-11 0 0,1 0 0,-3 0 0,0 7 0,-3-2 0,6 14 0,-14-6 0,5 8 0,-9-4 0,3 0 0,-4 0 0,0 0 0,0 0 0,0 1 0,0-1 0,0 0 0,0 0 0,-7 0 0,-3 0 0,-13-3 0,-1 4 0,-6-7 0,0 3 0,0-4 0,-6 1 0,4-1 0,-12-4 0,13-1 0,-13-5 0,13 0 0,-6 0 0,7 0 0,0-5 0,6 0 0,-5-9 0,11 0 0,-1-4 0,6 1 0,5 0 0,3 4 0,1-3 0,4-4 0,0 1 0,0-6 0,0 8 0,0 0 0,8 0 0,20-2 0,0 9 0,15-3 0,-13 12 0,0-3 0,7 4 0,-6 0 0,6 0 0,-7 0 0,0 0 0,-6 0 0,-6 0 0,-2 3 0,-4 9 0,0-2 0,-4 9 0,-5-1 0,-3 1 0,0 9 0,0-3 0,0 5 0,0 0 0,-4-1 0,-12 3 0,-1-1 0,-14-4 0,5-3 0,-10-3 0,-3-4 0,1-1 0,-6-10 0,5-2 0,1-4 0,-6 0 0,12 0 0,1 0 0,9 0 0,4-4 0,2-4 0,-2-2 0,6-1 0,-1-2 0,6 2 0,-1-5 0,4-2 0,1 5 0,3-5 0,0 4 0,8 1 0,9 3 0,-3 6 0,10 4 0,-12 0 0,3 0 0,0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2.2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171 553 16383,'0'-59'0,"6"-6"0,12 9 0,2 1 0,17-1 0,-4 18 0,2 2 0,19-16 0,-14 19 0,0 4 0,8 4 0,-3 9 0,-6 10 0,-8 0 0,-3 6 0,-13 4 0,7 10 0,-12 6 0,5 9 0,-5 1 0,-5-1 0,-1 8 0,-4-5 0,0 5 0,0-7 0,0 0 0,0-1 0,0 1 0,0 0 0,0 0 0,0 0 0,0 0 0,-5 7 0,-5-6 0,-6 6 0,-4-7 0,0 0 0,-6 1 0,0-5 0,-5 0 0,1-10 0,-20-1 0,8-9 0,-17-1 0,14-5 0,4-16 0,-6-10 0,10-18 0,-7-7 0,5-5 0,7-3 0,1-4 0,5-1 0,7 8 0,6 2 0,3 9 0,9-1 0,-4 8 0,5 1 0,0 7 0,7 6 0,9 0 0,8 5 0,19 4 0,-3 5 0,5 5 0,-8 5 0,-7 0 0,-6 0 0,-1 0 0,-6 4 0,0 5 0,-4 4 0,0 10 0,-3 1 0,-1 0 0,1 5 0,-1-5 0,-3 0 0,-2 5 0,-4-11 0,0 5 0,0-6 0,0 0 0,0-1 0,-3 0 0,-1-2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30.62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408 407 16383,'34'-11'0,"-11"9"0,-12 27 0,-6-3 0,0 1 0,-2-4 0,-3 9 0,0-10 0,0 10 0,0-9 0,-7 11 0,-8-9 0,-4 0 0,-9-7 0,-4-9 0,1 0 0,-6-5 0,0-6 0,-6-26 0,-1-4 0,-13-43 0,28 26 0,-17-22 0,25 19 0,1-7 0,4 7 0,15 9 0,-4 10 0,5 8 0,0 4 0,13 6 0,10 5 0,16 3 0,6 0 0,-6 5 0,5-5 0,-6 10 0,21-4 0,-17 5 0,15 0 0,-26 0 0,6 0 0,-7 5 0,0 4 0,-6 6 0,4 4 0,-8 4 0,3-3 0,-8 3 0,1-6 0,-6 6 0,6-5 0,-5 11 0,2-5 0,-3 0 0,0 5 0,-1-5 0,-4 0 0,4 5 0,-8-5 0,4 6 0,-5-6 0,0 5 0,0-5 0,0 6 0,0-6 0,-4-1 0,-5-6 0,-4 0 0,-4-4 0,0 0 0,0-8 0,-6-2 0,4-3 0,-9-4 0,7-17 0,0-9 0,4-16 0,6-7 0,4 5 0,1-5 0,6 14 0,0 3 0,21 9 0,-1-4 0,24 12 0,-10-6 0,2 13 0,-6-7 0,0 13 0,-6-7 0,-1 12 0,-6-3 0,-5 4 0,6 0 0,-3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28.93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213 141 16383,'60'-11'0,"-11"2"0,-27 9 0,1 0 0,1 0 0,6 0 0,0 4 0,-6 1 0,-1 8 0,-6 0 0,-3 4 0,-2 1 0,-3 4 0,0-3 0,-4 4 0,-1-6 0,-4 0 0,0 0 0,0 0 0,0 0 0,-8 0 0,3 0 0,-11 1 0,2-1 0,-9-3 0,5 2 0,-5-6 0,0 3 0,-1-4 0,-6-3 0,6-2 0,-5-4 0,5 0 0,-6 0 0,6 0 0,-4 0 0,4 0 0,-1 0 0,3 0 0,-1 0 0,4-3 0,-4-2 0,1-4 0,8 1 0,-8-5 0,13 0 0,0 0 0,2-3 0,6 4 0,-3-6 0,4-4 0,0 3 0,0-9 0,5-3 0,6-8 0,12-1 0,1-4 0,18-5 0,-18 14 0,9-3 0,-16 25 0,0 4 0,1 5 0,-1 4 0,0 0 0,3 0 0,1 4 0,-4 0 0,-2 8 0,-7 1 0,1 4 0,-1-4 0,0 3 0,3-4 0,-6 3 0,2-1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26.21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93 16383,'46'-3'0,"-5"-1"0,-18 4 0,-5 0 0,32 0 0,-27 0 0,24 0 0,-26 0 0,-4 0 0,1 0 0,-7 4 0,5 0 0,-2 4 0,6 3 0,-7-6 0,1 5 0,1-5 0,-6 2 0,11 2 0,-9-2 0,1 1 0,2 2 0,-3-2 0,3 5 0,-6-2 0,-2 6 0,-30 0 0,5-6 0,-29 2 0,17-11 0,-13 3 0,12-5 0,-12 0 0,13 0 0,-6 0 0,13 0 0,-5 0 0,11-4 0,-5-1 0,6-7 0,0 2 0,4-6 0,0 3 0,5-5 0,3 1 0,-2 5 0,6-4 0,-2-5 0,3 7 0,0-10 0,0 11 0,0 1 0,7-8 0,8 10 0,3-6 0,5 7 0,-1 4 0,2 2 0,6 3 0,-5 0 0,3 0 0,-4 0 0,6 0 0,-6 0 0,-1 0 0,0 0 0,-5 0 0,1 0 0,-3 0 0,0 3 0,-3 1 0,5 0 0,-5-1 0,1 0 0,5 1 0,-7 7 0,-2 3 0,-6 4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09.886"/>
    </inkml:context>
    <inkml:brush xml:id="br0">
      <inkml:brushProperty name="width" value="0.025" units="cm"/>
      <inkml:brushProperty name="height" value="0.025" units="cm"/>
      <inkml:brushProperty name="color" value="#FF0066"/>
    </inkml:brush>
  </inkml:definitions>
  <inkml:trace contextRef="#ctx0" brushRef="#br0">1 871 24575,'6'0'0,"17"-13"0,-12 10 0,15-16 0,-11 11 0,1-4 0,-1 5 0,-4 0 0,-4 3 0,5 0 0,-4-3 0,8 7 0,-3-7 0,4 6 0,0-7 0,0 7 0,0-7 0,1 8 0,-1-8 0,0 7 0,0-7 0,-4 7 0,3-2 0,-4-1 0,6 3 0,-1-3 0,0 0 0,-4 3 0,8-7 0,-7 7 0,9-7 0,-7 7 0,7-8 0,-4 8 0,4-7 0,-6 7 0,0-6 0,13 1 0,-9 1 0,9-3 0,-13 7 0,0-3 0,1 0 0,-1 0 0,0-1 0,0 1 0,0 0 0,0 3 0,0-6 0,6 6 0,-4-3 0,-1 1 0,-2 2 0,-3-2 0,4 3 0,0-4 0,0 3 0,0-3 0,0 1 0,1 2 0,-1-3 0,7 0 0,-4 3 0,0-6 0,-4 6 0,-3-2 0,-1 3 0,4 0 0,-7-3 0,2 2 0,-4-2 0,5 3 0,-4 0 0,4-3 0,-5 2 0,0-2 0,0 3 0,1 0 0,-1-4 0,0 4 0,0-4 0,0 4 0,0-3 0,1 3 0,3-4 0,-2 4 0,2-3 0,1 2 0,-4-2 0,4 3 0,-5-3 0,0 2 0,5-2 0,-4 3 0,3 0 0,-3 0 0,-1 0 0,0-3 0,4 2 0,-2-2 0,2 3 0,-3 0 0,-1 0 0,4-4 0,-2 3 0,7-3 0,-8 4 0,3 0 0,1-4 0,-4 3 0,16-2 0,-14-1 0,14 4 0,-16-4 0,8 1 0,-3 2 0,4-3 0,0 0 0,0 3 0,0-6 0,1 6 0,-1-3 0,6-1 0,-5 4 0,12-7 0,-11 7 0,12-7 0,-13 7 0,5-8 0,0 4 0,-4 0 0,3-3 0,1 7 0,-4-7 0,4 4 0,-1-1 0,-3-3 0,9 3 0,-3-5 0,5 1 0,-1 3 0,1-3 0,7-2 0,-5 0 0,12-1 0,-13 3 0,6 4 0,0-6 0,-6 1 0,6 0 0,-7 0 0,0 0 0,0 4 0,-6-2 0,5 3 0,-11-4 0,10 3 0,-9-1 0,3 2 0,-4-4 0,-1 5 0,0-4 0,-4 7 0,3-6 0,-4 6 0,1-6 0,3 6 0,-8-2 0,4-1 0,-5 4 0,0-4 0,0 1 0,1 2 0,-1-5 0,0 5 0,3-5 0,-2 5 0,10-6 0,-9 3 0,9-1 0,-10-1 0,7 1 0,-7 1 0,8-3 0,-7 2 0,7 1 0,-4-3 0,5 2 0,1 0 0,-6-2 0,4 3 0,-3 0 0,0-3 0,3 6 0,-8-6 0,4 7 0,-1-7 0,-3 6 0,4-6 0,-5 6 0,0-2 0,1 0 0,-1 2 0,0-2 0,0 3 0,-3-4 0,2 4 0,-2-4 0,3 1 0,0 2 0,0-2 0,0 0 0,0 2 0,0-2 0,-4 0 0,4 2 0,-3-2 0,-1 0 0,3 2 0,-2-2 0,2 3 0,-5 0 0,-12 0 0,5 0 0,-8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3:01.609"/>
    </inkml:context>
    <inkml:brush xml:id="br0">
      <inkml:brushProperty name="width" value="0.025" units="cm"/>
      <inkml:brushProperty name="height" value="0.025" units="cm"/>
      <inkml:brushProperty name="color" value="#FF0066"/>
    </inkml:brush>
  </inkml:definitions>
  <inkml:trace contextRef="#ctx0" brushRef="#br0">1 335 24575,'14'0'0,"19"0"0,10 0 0,4 0 0,12 0 0,-18 0 0,21 0 0,-15 0 0,7 5 0,-16 1 0,-1 0 0,0 3 0,-11-4 0,9 1 0,-16 2 0,4-7 0,-6 3 0,-4-4 0,3 0 0,-8 0 0,8 0 0,-8 3 0,8-2 0,-7 2 0,2-3 0,-4 0 0,5 0 0,-4 0 0,4 0 0,-5 0 0,5 0 0,-4 0 0,3 0 0,0 0 0,1 0 0,0 0 0,-1 0 0,0 0 0,-3 0 0,5 0 0,-5 0 0,7 0 0,-7 0 0,8 0 0,-7 0 0,7 0 0,-4 0 0,5 0 0,1 0 0,-1 0 0,0 0 0,0 0 0,6 0 0,-5 0 0,11 0 0,-5 0 0,0 0 0,12 0 0,-9 0 0,10 0 0,-7 0 0,0 0 0,0 0 0,0 0 0,0 0 0,-1 0 0,1 0 0,0 0 0,7 0 0,-5 0 0,5 0 0,-1 0 0,3 0 0,-1 0 0,6 0 0,-5 0 0,6 0 0,14 0 0,-11 0 0,11 0 0,-14 0 0,0 0 0,0 0 0,1 0 0,-1 0 0,1 0 0,8 0 0,-8 0 0,15 0 0,-6 0 0,9 0 0,-9 0 0,7 0 0,-6 0 0,8 0 0,-9 0 0,7 0 0,-14 0 0,5 0 0,-7 0 0,-1 0 0,-6 0 0,4 0 0,2 0 0,2 0 0,-2 0 0,-8 0 0,0 0 0,2-5 0,-1 4 0,6-4 0,-6-1 0,8 5 0,-1-9 0,-6 9 0,4-4 0,-4 0 0,-1 4 0,6-9 0,15 3 0,-9 1 0,16 1 0,-21 0 0,-6 4 0,5-5 0,-6 1 0,1 4 0,4-9 0,-4 4 0,-1-1 0,6-3 0,-12 5 0,11-7 0,-11 2 0,5 4 0,-7-3 0,0 4 0,0-5 0,-1 0 0,1 0 0,0 0 0,7-1 0,-5 1 0,11-1 0,-11-4 0,12 3 0,-13-2 0,1 4 0,-4 4 0,-9-1 0,3 6 0,-5-7 0,1 7 0,2-7 0,-2 4 0,-2-1 0,0-3 0,-8 7 0,4-6 0,-5 7 0,4-7 0,-2 6 0,2-3 0,-4 1 0,5 2 0,-4-2 0,4-1 0,-5 4 0,5-3 0,-4-1 0,3 4 0,-3-4 0,-1 4 0,0 0 0,-4-2 0,-3-2 0,-1 0 0,-2 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51.025"/>
    </inkml:context>
    <inkml:brush xml:id="br0">
      <inkml:brushProperty name="width" value="0.025" units="cm"/>
      <inkml:brushProperty name="height" value="0.025" units="cm"/>
      <inkml:brushProperty name="color" value="#FF0066"/>
    </inkml:brush>
  </inkml:definitions>
  <inkml:trace contextRef="#ctx0" brushRef="#br0">66 1 24575,'-10'0'0,"1"0"0,3 0 0,-1 0 0,0 0 0,0 0 0,1 0 0,-1 0 0,1 0 0,5 0 0,5 0 0,2 0 0,0 0 0,-3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40.557"/>
    </inkml:context>
    <inkml:brush xml:id="br0">
      <inkml:brushProperty name="width" value="0.025" units="cm"/>
      <inkml:brushProperty name="height" value="0.025" units="cm"/>
      <inkml:brushProperty name="color" value="#FF0066"/>
    </inkml:brush>
  </inkml:definitions>
  <inkml:trace contextRef="#ctx0" brushRef="#br0">1 0 24575,'14'0'0,"19"0"0,-5 0 0,30 0 0,-17 6 0,30 7 0,-14 12 0,16 3 0,-9 4 0,0-1 0,0-4 0,-9 3 0,7-5 0,-14-2 0,5 1 0,-14-3 0,5 2 0,-13-7 0,6 4 0,-1-4 0,-4 0 0,-1 3 0,-2-8 0,-11 1 0,5 1 0,-6-3 0,-4 2 0,3-4 0,-8-1 0,4 1 0,-5-1 0,0 0 0,5 1 0,-1 0 0,6 0 0,-6-4 0,5 4 0,-7-4 0,7 4 0,-8 0 0,8-4 0,-3 3 0,4-2 0,6 4 0,-5 0 0,5 0 0,-6 0 0,0-1 0,6-3 0,-4 3 0,9-3 0,-9 4 0,9 1 0,-9-2 0,9-2 0,10 6 0,-11-6 0,15 9 0,-18-6 0,13 2 0,-5-1 0,5 0 0,-8-4 0,1 3 0,0-4 0,0 5 0,0 0 0,0 0 0,0 0 0,0-4 0,0 2 0,0-2 0,-6 3 0,4 1 0,-4-1 0,6 1 0,-5 0 0,-3-5 0,1 3 0,-4-3 0,9 1 0,-4 2 0,0-3 0,5 0 0,-5 3 0,19 2 0,-3-3 0,18 11 0,-18-12 0,3 8 0,-13-8 0,0 3 0,7-3 0,-5 4 0,5 1 0,-8-1 0,8 0 0,-5 0 0,5 1 0,-7-1 0,-1 0 0,-4-1 0,3-3 0,-4-3 0,6-3 0,0 5 0,-6-4 0,5 3 0,-5-4 0,0 4 0,5-3 0,-11 3 0,11 0 0,-11-2 0,11 2 0,-10 0 0,9-3 0,-4 7 0,0-7 0,5 8 0,-10-8 0,9 8 0,-9-8 0,9 8 0,-9-8 0,9 8 0,-9-4 0,3 0 0,1 3 0,-4-3 0,9 1 0,-9 1 0,4-2 0,-6 0 0,0 2 0,0-6 0,0 7 0,-4-4 0,3 1 0,-8 1 0,4-5 0,-1 6 0,-2-6 0,2 6 0,-4-6 0,5 6 0,-4-6 0,4 6 0,-5-7 0,8 11 0,-6-10 0,9 9 0,-10-6 0,2 0 0,-3 3 0,1-6 0,-1 2 0,0 0 0,0-2 0,0 5 0,0-5 0,0 2 0,0 0 0,-3-2 0,-2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9:26.084"/>
    </inkml:context>
    <inkml:brush xml:id="br0">
      <inkml:brushProperty name="width" value="0.025" units="cm"/>
      <inkml:brushProperty name="height" value="0.025" units="cm"/>
      <inkml:brushProperty name="color" value="#33CCFF"/>
    </inkml:brush>
  </inkml:definitions>
  <inkml:trace contextRef="#ctx0" brushRef="#br0">182 391 24575,'3'0'0,"4"0"0,1 0 0,5-2 0,2-2 0,0-3 0,-2 0 0,2-5 0,-3 6 0,3-6 0,-8 7 0,3-3 0,-2 4 0,-1-1 0,3 0 0,-5 0 0,5 0 0,-5 1 0,4-1 0,-1 0 0,0 0 0,1 0 0,-1 0 0,2 0 0,1 0 0,-4 0 0,3 0 0,-3 0 0,4 0 0,-1 0 0,-2 0 0,6-2 0,-5 2 0,6-3 0,-5 1 0,0 1 0,1-2 0,2 0 0,-1 2 0,1-4 0,1 4 0,1-2 0,-1 0 0,3 1 0,-2-1 0,3 0 0,-3 2 0,2-3 0,-6 4 0,6-4 0,-2 3 0,-1-2 0,0 2 0,0 0 0,-3 1 0,7-3 0,-9 3 0,5-2 0,-9 2 0,2 1 0,0 1 0,-2-1 0,2 2 0,-3 0 0,1-2 0,-1 3 0,0-1 0,1 0 0,-1 2 0,0-2 0,1 0 0,-1 2 0,0-2 0,-1 0 0,0 1 0,-1-1 0,2 2 0,-1-2 0,0 2 0,-1-2 0,3 2 0,-2 0 0,-1 2 0,0 0 0,-2 1 0,0 1 0,0 0 0,0 0 0,0 0 0,0 0 0,0 1 0,0-1 0,0 0 0,-2 0 0,2 0 0,-4 1 0,1-1 0,-1 0 0,0 1 0,-3-1 0,-1 3 0,0-1 0,-5 4 0,5-2 0,-9 4 0,5-2 0,-5 2 0,3-3 0,-4 2 0,0-4 0,0 4 0,0-4 0,0 1 0,0-2 0,0 0 0,-1 0 0,1 0 0,0-2 0,0-2 0,4-2 0,-3 0 0,6 0 0,-7 0 0,7 0 0,-3 0 0,4 0 0,0 0 0,-1 0 0,-2 0 0,2 0 0,-3 0 0,0 0 0,3 0 0,-6 0 0,2 0 0,-3 0 0,-8 3 0,2 1 0,-3-1 0,0 3 0,4-2 0,0 3 0,-3-4 0,7 3 0,-4-3 0,5 3 0,0 0 0,0-3 0,0 3 0,4-6 0,-3 6 0,5-6 0,-1 3 0,5-1 0,-2-2 0,5 4 0,-2-3 0,3 1 0,0-2 0,-1 2 0,1-2 0,0 2 0,2 0 0,0 0 0,2 2 0,0 0 0,0 0 0,2 0 0,0-2 0,5 0 0,-2 0 0,5-2 0,-5 2 0,4-2 0,-1 0 0,6 0 0,-3 0 0,3 0 0,-1 0 0,2-3 0,3-3 0,0-3 0,0 0 0,0-3 0,0 3 0,0 0 0,-3-2 0,2 2 0,-6 1 0,3-3 0,-4 6 0,0-3 0,1 3 0,-1 2 0,0-2 0,-2 3 0,2-1 0,-5-1 0,4 4 0,-4-4 0,5 4 0,-5-4 0,2 1 0,2-1 0,-1-1 0,2 1 0,-1-1 0,-1 2 0,0-1 0,1 1 0,-1 1 0,2-3 0,1 2 0,-1 1 0,0-3 0,1 2 0,-1-2 0,0 2 0,1-2 0,-4 5 0,3-5 0,-2 2 0,-1 1 0,3-1 0,-3 1 0,1 1 0,2-3 0,-1 3 0,0-1 0,2 0 0,-3 1 0,-1-1 0,3 2 0,-2-3 0,-1 3 0,3-2 0,-2 2 0,-1-2 0,3 1 0,-5-1 0,5 2 0,-3 0 0,1 0 0,-1 0 0,-3 0 0,1 0 0,-1 0 0,0-2 0,1 2 0,-1-2 0,0 2 0,1 0 0,-1 0 0,2 0 0,-1 0 0,1 0 0,-1 0 0,-1 0 0,0 0 0,0 0 0,1 0 0,-1 0 0,0 0 0,1 0 0,-1 0 0,0 0 0,1 0 0,-1 0 0,0 0 0,0 0 0,0 0 0,0 0 0,0 0 0,0 0 0,0 0 0,0 0 0,0 0 0,0 0 0,-2 2 0,-1 0 0,-1 2 0,0 0 0,0 0 0,0 0 0,-4 1 0,-2 0 0,-8 3 0,0 1 0,-8 4 0,2-1 0,-6 1 0,3 0 0,-4-2 0,-1 2 0,1-3 0,-1 1 0,1-1 0,0-3 0,-1 0 0,1-1 0,4 1 0,0-3 0,5-2 0,4-2 0,-3 3 0,8-2 0,-4 1 0,5-2 0,1 0 0,-3 0 0,5 0 0,-5 0 0,5 0 0,-4 3 0,4-3 0,-2 3 0,0-3 0,2 0 0,-5 2 0,2-2 0,1 3 0,-3-1 0,2-1 0,-2 1 0,0 0 0,2-1 0,-2 3 0,3-3 0,-1 1 0,-1 0 0,4-1 0,-2 1 0,0-2 0,2 2 0,-4-1 0,4 1 0,-1-2 0,1 0 0,1 0 0,0 0 0,-1 0 0,1 0 0,1 0 0,-1 0 0,0 0 0,0 0 0,1 0 0,-1 0 0,0 0 0,0 0 0,0 0 0,-3 0 0,2 0 0,-2-5 0,-1-1 0,5 1 0,-2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34.896"/>
    </inkml:context>
    <inkml:brush xml:id="br0">
      <inkml:brushProperty name="width" value="0.025" units="cm"/>
      <inkml:brushProperty name="height" value="0.025" units="cm"/>
      <inkml:brushProperty name="color" value="#FF0066"/>
    </inkml:brush>
  </inkml:definitions>
  <inkml:trace contextRef="#ctx0" brushRef="#br0">0 0 24575,'7'0'0,"17"0"0,-2 0 0,15 0 0,-7 0 0,7 0 0,9 0 0,2 0 0,12 6 0,-5 1 0,17 12 0,14 11-689,2 0 689,-41-12 0,1 1 0,0-5 0,0 1 0,40 20 0,-2-11 0,-26-1 0,-1-1 0,7 0 0,-2-2 0,0 1 0,6 5 0,-23-8 0,1 0 0,37 12 0,0 11 0,0-11 0,-9 3-95,-3-6 95,-9-2 0,0 1 0,0 0 0,0-7 0,-9 4 0,-1-9 685,-9 7-685,21 2 99,-16-4-99,29 11 0,-37-16 0,15 11 0,-25-13 0,5 3 0,-8-5 0,8 6 0,-5-5 0,12 11 0,-6-5 0,7 5 0,1 1 0,-1 0 0,1-1 0,-1 1 0,1 0 0,19 5 0,-14-4 0,14 3 0,-20-4 0,0-1 0,0 1 0,0-1 0,1 1 0,-8-1 0,6 0 0,-12-2 0,5 2 0,-7-3 0,-1 1 0,1 0 0,-5-1 0,-3-4 0,1-2 0,-4-1 0,4-2 0,-1 8 0,3-3 0,5 0 0,-1 4 0,8-2 0,-5 3 0,5 1 0,-7-1 0,0-4 0,-1 2 0,1-7 0,0 8 0,0-8 0,-6 3 0,5 0 0,-5-3 0,0 3 0,5 0 0,-5-4 0,0 4 0,5 0 0,-11-4 0,11 4 0,-5-4 0,6 4 0,-6-3 0,5 3 0,-11-5 0,5 0 0,0 0 0,-5 0 0,5 0 0,-6-1 0,0 1 0,1 0 0,-1-1 0,-5 0 0,4-3 0,-7 1 0,2-5 0,-3 2 0,-1-3 0,0 3 0,0-2 0,0 2 0,-3 0 0,2-2 0,-2 2 0,2 0 0,1-2 0,-1 5 0,0-6 0,-2 6 0,1-5 0,-4 5 0,4-5 0,-4 4 0,5-4 0,-3 2 0,1 0 0,2-2 0,-6 5 0,3-2 0,0 0 0,-2 1 0,5-4 0,-5 5 0,1-2 0,-4-1 0,-2-3 0,1-1 0,-1-2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30.617"/>
    </inkml:context>
    <inkml:brush xml:id="br0">
      <inkml:brushProperty name="width" value="0.025" units="cm"/>
      <inkml:brushProperty name="height" value="0.025" units="cm"/>
      <inkml:brushProperty name="color" value="#FF0066"/>
    </inkml:brush>
  </inkml:definitions>
  <inkml:trace contextRef="#ctx0" brushRef="#br0">1 1 24575,'7'7'0,"3"6"0,3 1 0,0 5 0,0 0 0,-1 0 0,-2 3 0,8 1 0,-8-4 0,3 4 0,0-6 0,-3 5 0,2-3 0,-2 4 0,3 0 0,1-5 0,1 11 0,1-11 0,0 11 0,2-5 0,-3 0 0,4 5 0,-6-11 0,2 5 0,1-6 0,-2 0 0,3 0 0,0 0 0,-3 6 0,10 0 0,-9 0 0,6-2 0,-4-4 0,-4-3 0,0 2 0,3-7 0,-6 8 0,2-8 0,0 3 0,-3 0 0,7-3 0,-7 3 0,3 0 0,0-3 0,-3 3 0,2-5 0,-3 1 0,-1-1 0,0 0 0,1 5 0,-1-4 0,1 3 0,-1-3 0,0-1 0,0 0 0,4 3 0,-3-2 0,2 3 0,-3-4 0,0 0 0,1 0 0,-1 0 0,0 1 0,0-1 0,1 4 0,-1-2 0,1 2 0,-1-4 0,0 1 0,0-1 0,1 4 0,0-2 0,-1 2 0,1-4 0,-4 1 0,2-1 0,-2 0 0,3-3 0,0 2 0,0-2 0,1 0 0,2 6 0,-2-9 0,2 9 0,-2-9 0,-1 5 0,0-5 0,4 2 0,-2-3 0,7 0 0,-4 0 0,6 0 0,-1 0 0,0 0 0,0 0 0,6 0 0,-5 0 0,5 0 0,0 0 0,-5 4 0,11-3 0,-11 6 0,5-6 0,-6 7 0,0-7 0,4 6 0,-8-3 0,2 0 0,-8-1 0,0 0 0,1-2 0,-1 5 0,0-5 0,0 5 0,-3-5 0,-1 2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26.735"/>
    </inkml:context>
    <inkml:brush xml:id="br0">
      <inkml:brushProperty name="width" value="0.025" units="cm"/>
      <inkml:brushProperty name="height" value="0.025" units="cm"/>
      <inkml:brushProperty name="color" value="#FF0066"/>
    </inkml:brush>
  </inkml:definitions>
  <inkml:trace contextRef="#ctx0" brushRef="#br0">0 52 24575,'98'-1'0,"0"1"0,0-1 0,-1 1 0,1-1 0,0 1 0,-1-1 0,1 1 0,0-1 0,0 1 0,-1-1 0,1 0 0,0 1 0,-1-1 0,1 1 0,0-1 0,0 1 0,-1-1 0,1 1 0,10-1 0,6 2 0,5-1 0,2 0 0,2 1 0,-1-1 0,-3 1 0,-4-1 0,-6 0 0,-8 0 0,-9-1 0,-10 0 0,-14 0 0,-15-1 0,-15-1 0,5-6 0,-13 8 0,-6-3 0,4 4 0,-4-4 0,6 3 0,7-4 0,-6 5 0,6 0 0,33-5 0,-23 4 0,32-4 0,-33 5 0,-1 0 0,1 0 0,-1 0 0,-6 0 0,4 0 0,-4 0 0,-1 0 0,6 0 0,-13 0 0,13 0 0,-12 0 0,11 0 0,-11 0 0,12 0 0,-13 0 0,13 0 0,-12 0 0,11 0 0,-4 0 0,7 0 0,-1 0 0,0 0 0,41 0 0,-31 0 0,30 0 0,-31 0 0,-6 0 0,5 0 0,1 5 0,-7-3 0,7 9 0,-9-10 0,1 9 0,-1-9 0,1 9 0,-1-8 0,1 8 0,-1-9 0,-6 4 0,25 0 0,-28-4 0,28 9 0,7-8 0,-17 3 0,17-5 0,-34 0 0,-7 4 0,6-3 0,-10 4 0,10-5 0,-12 0 0,6 4 0,-6-3 0,-1 4 0,0-1 0,-5-3 0,5 4 0,-6-2 0,0-2 0,1 3 0,2 0 0,-2-3 0,2 3 0,-7-1 0,3-2 0,-8 2 0,4-3 0,-5 0 0,0 0 0,0 0 0,1 3 0,-1-2 0,0 2 0,0-3 0,0 0 0,-3 0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22.252"/>
    </inkml:context>
    <inkml:brush xml:id="br0">
      <inkml:brushProperty name="width" value="0.025" units="cm"/>
      <inkml:brushProperty name="height" value="0.025" units="cm"/>
      <inkml:brushProperty name="color" value="#FF0066"/>
    </inkml:brush>
  </inkml:definitions>
  <inkml:trace contextRef="#ctx0" brushRef="#br0">0 2525 24575,'20'0'0,"2"0"0,2 0 0,12 0 0,3 0 0,16 0 0,-8 0 0,5 0 0,-1-10 0,-2 8 0,9-13 0,-8 7 0,-1 0 0,3 0 0,4-5 0,-1 2 0,-7 4 0,5-8 0,-10 5 0,-13 0 0,-5 1 0,3-1 0,-10 1 0,10 4 0,-10-3 0,10 3 0,-9-4 0,9-1 0,-9 2 0,9-2 0,-9 1 0,9-1 0,-9 2 0,9-6 0,-9 4 0,3-4 0,1 5 0,-4 0 0,9-1 0,-4 1 0,13-1 0,-5-5 0,12 3 0,-13-7 0,13 6 0,-12-1 0,11 3 0,-17 1 0,10 0 0,-5-3 0,-5 2 0,5-2 0,-14 9 0,-5-3 0,4 6 0,-7-6 0,2 7 0,-3-7 0,-1 6 0,0-5 0,0 5 0,-3-5 0,2 5 0,-5-5 0,5 5 0,-5-4 0,5 1 0,-6-2 0,1 2 0,-10 2 0,-3 2 0,-11 0 0,-1 4 0,-6 2 0,-7 9 0,6-3 0,-21 10 0,11-4 0,-12 1 0,7-3 0,8-5 0,-6 0 0,12-1 0,-12 1 0,18-1 0,-9-4 0,11-2 0,0-4 0,1 0 0,6 0 0,4 0 0,-3 0 0,8 0 0,-4 0 0,5 3 0,0-2 0,0 2 0,0-3 0,-1 0 0,1 3 0,0-2 0,0 2 0,0 0 0,-5-2 0,4 5 0,-4-5 0,1 6 0,2-6 0,-7 7 0,4-7 0,-1 6 0,-3-7 0,8 7 0,-8-6 0,3 6 0,-4-3 0,0 5 0,-14 0 0,-3 4 0,1-2 0,-3 2 0,11-3 0,-4-1 0,4 1 0,-3 0 0,4-1 0,-6 1 0,0 0 0,6-1 0,-5 1 0,11-1 0,-5 0 0,0 0 0,5 0 0,-1-4 0,3 3 0,8-7 0,-8 6 0,8-6 0,-8 7 0,3-3 0,0-1 0,-3 4 0,3-3 0,-4 0 0,0 2 0,0-2 0,4 0 0,-3 2 0,4-2 0,-6 0 0,6 2 0,-4-6 0,7 5 0,-5-5 0,9 5 0,-5-5 0,7 5 0,-1-2 0,1-1 0,3 0 0</inkml:trace>
  <inkml:trace contextRef="#ctx0" brushRef="#br0" timeOffset="2071">2884 1752 24575,'7'0'0,"12"0"0,10 0 0,23 0 0,-4-5 0,16-9 0,2-3 0,6-1-397,17-14 1,-5 0 396,-32 14 0,10-5 0,2-1 0,-1-3 0,-16 12 0,2-1 0,36-25-356,-10 12 356,-2-4 0,-17 9 0,-10 6 0,-2-4 0,-12 11 0,-1-8 778,-3 8-778,-9-1 371,4-1-371,-6 3 0,0-2 0,0 3 0,0 1 0,-4 0 0,3 0 0,-3-4 0,9 2 0,-3-7 0,4 3 0,0-4 0,1-1 0,6-1 0,0 0 0,0 1 0,-1-1 0,1 0 0,7-2 0,-3-4 0,10 2 0,-11-3 0,11 5 0,-5 0 0,-1 1 0,5 4 0,-11-2 0,4 3 0,1 0 0,-5-3 0,4 7 0,-6-2 0,-5 4 0,3 0 0,-4 1 0,0 0 0,5-1 0,-10 1 0,9-5 0,-9 4 0,9-4 0,-4 5 0,0-1 0,5 0 0,-5 1 0,6-5 0,0 3 0,8-8 0,-12 9 0,10-4 0,-18 6 0,5-1 0,0 4 0,-4-3 0,3 3 0,-5-3 0,6-1 0,-4 0 0,9-1 0,11 0 0,2-6 0,30-5 0,-21 3 0,21-8 0,-15 7 0,17-7 0,2-2 0,1 1 0,-3 1 0,-9 0 0,-8 7 0,5-5 0,-20 7 0,11-1 0,-21 3 0,6 0 0,-12 5 0,-3-8 0,1 8 0,-4-3 0,4 0 0,-6 4 0,-5-3 0,0 4 0,0 4 0,-4-2 0,3 5 0,-3-5 0,-1 5 0,0-2 0,0 0 0,0 2 0,-1-2 0,-2 1 0,-2-2 0,-2 1 0,0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14.989"/>
    </inkml:context>
    <inkml:brush xml:id="br0">
      <inkml:brushProperty name="width" value="0.05" units="cm"/>
      <inkml:brushProperty name="height" value="0.05" units="cm"/>
    </inkml:brush>
  </inkml:definitions>
  <inkml:trace contextRef="#ctx0" brushRef="#br0">1 1 24575,'10'0'0,"2"0"0,6 0 0,-1 0 0,15 0 0,-11 0 0,11 0 0,-15 0 0,-4 0 0,3 0 0,-3 0 0,4 0 0,-5 0 0,1 8 0,-5 7 0,1 3 0,-4 5 0,-1 0 0,-4 1 0,0 13 0,0 1 0,-5 1 0,-1 4 0,-10-4 0,-1 6 0,-13 3 0,7-8 0,-5-1 0,8-9 0,1-6 0,-3 6 0,5-12 0,4 2 0,7-9 0,11-7 0,4-1 0,6-11 0,8-3 0,3-14 0,4 4 0,2-5 0,7-2 0,1 9 0,7-4 0,-1 12 0,-1 5 0,0 1 0,1 5 0,-1 0 0,-6 0 0,-2 0 0,-7 0 0,-6 0 0,-1 0 0,-11 0 0,4 0 0,-7 0 0,2 0 0,-4 0 0,1 0 0,-4 0 0,-1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07.241"/>
    </inkml:context>
    <inkml:brush xml:id="br0">
      <inkml:brushProperty name="width" value="0.05" units="cm"/>
      <inkml:brushProperty name="height" value="0.05" units="cm"/>
    </inkml:brush>
  </inkml:definitions>
  <inkml:trace contextRef="#ctx0" brushRef="#br0">0 0 24575,'9'5'0,"-1"-1"0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06.520"/>
    </inkml:context>
    <inkml:brush xml:id="br0">
      <inkml:brushProperty name="width" value="0.05" units="cm"/>
      <inkml:brushProperty name="height" value="0.05" units="cm"/>
    </inkml:brush>
  </inkml:definitions>
  <inkml:trace contextRef="#ctx0" brushRef="#br0">241 751 24575,'5'-4'0,"0"1"0,8 3 0,-4-8 0,7 2 0,-2-15 0,4 6 0,-4-8 0,4 0 0,-5 5 0,3-11 0,0 11 0,-5-18 0,3 10 0,6-31 0,-7 15 0,8-9 0,-15 14 0,3 0 0,-7 6 0,3-6 0,-5 7 0,0 0 0,0 6 0,0-5 0,0 11 0,-4-5 0,-1 6 0,-3 4 0,-4 1 0,4 5 0,-8-2 0,3 5 0,-4-4 0,-6 7 0,4-2 0,-9 3 0,9 0 0,-3 0 0,-1 0 0,4 3 0,-9 7 0,4 5 0,-15 13 0,6-6 0,-2 11 0,5-6 0,9-2 0,0 5 0,8-12 0,4 11 0,4-5 0,0 0 0,5-1 0,0-6 0,0 6 0,0-5 0,0 5 0,0-6 0,8 8 0,2-6 0,3 6 0,3-8 0,-3 7 0,1-5 0,-2 6 0,-4-12 0,0 3 0,0-8 0,-1 4 0,1-5 0,-1 0 0,-3 0 0,2-3 0,-2-1 0,2-3 0,1-2 0,-1 1 0,1-2 0,0 3 0,0 0 0,0 0 0,0 0 0,5 0 0,-4 0 0,4 3 0,-1 2 0,-2-1 0,2 0 0,-4-1 0,-3-2 0,0 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2:04.068"/>
    </inkml:context>
    <inkml:brush xml:id="br0">
      <inkml:brushProperty name="width" value="0.05" units="cm"/>
      <inkml:brushProperty name="height" value="0.05" units="cm"/>
    </inkml:brush>
  </inkml:definitions>
  <inkml:trace contextRef="#ctx0" brushRef="#br0">8 1 24575,'-4'0'0,"1"0"0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23:11:57.469"/>
    </inkml:context>
    <inkml:brush xml:id="br0">
      <inkml:brushProperty name="width" value="0.05" units="cm"/>
      <inkml:brushProperty name="height" value="0.05" units="cm"/>
    </inkml:brush>
  </inkml:definitions>
  <inkml:trace contextRef="#ctx0" brushRef="#br0">1 74 24575,'0'54'0,"0"34"0,0-37 0,0 3-615,0 4 1,0 0 614,0-2 0,0-6 401,0 8-401,0 30 204,0-33-204,0 12 0,0-3 0,0-19 624,0 0-624,0-6 0,0-8 0,0 5 0,0-11 0,0 7 0,0-14 0,0-2 0,0-8 0,0 3 0,0-16 0,14-58 0,11-44 0,-1 13 0,-11 43 0,1-1-430,3-19 0,4-16 0,1 1 0,-4 21 430,8-1-7,6-7 7,-7 17 0,12 1 0,-14 16 0,4 5 0,-8 6 1719,-1 9-1719,0-4 8,-1 6-8,-4 0 0,4 0 0,-9 5 0,5-5 0,-6 9 0,1-3 0,-1 7 0,0 0 0,-3 10 0,-12 24 0,0 3 0,-22 29 0,4-12 0,-7 12 0,-3-4 0,9 5 0,-4 1 0,7-8 0,0-3 0,6-7 0,-2-8 0,8-1 0,-2-7 0,8-6 0,-2-1 0,7-3 0,-3-2 0,4-2 0,0-4 0,0-5 0,0 0 0,0 0 0,3-3 0,6-1 0,3-3 0,11 0 0,2 0 0,11 0 0,3 0 0,34 0 0,-3 7 0,8-1 0,-7 8 0,-5-2 0,0 1 0,-1 0 0,-18-6 0,-11 2 0,-11-7 0,-3 2 0,-9-1 0,-1-2 0,-5 2 0,0-3 0,-3 0 0,-1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6:49.409"/>
    </inkml:context>
    <inkml:brush xml:id="br0">
      <inkml:brushProperty name="width" value="0.05" units="cm"/>
      <inkml:brushProperty name="height" value="0.05" units="cm"/>
    </inkml:brush>
  </inkml:definitions>
  <inkml:trace contextRef="#ctx0" brushRef="#br0">0 880 24575,'38'-50'0,"-1"0"0,-15 6 0,-5 5 0,10-4 0,-15 15 0,3 2 0,-5 6 0,0 0 0,-4 0 0,-2 6 0,-4 0 0,0-1 0,0 5 0,0-6 0,0 9 0,0-1 0,0 1 0,0-1 0,0-3 0,0 2 0,4-3 0,0 4 0,5-1 0,-1 1 0,0 0 0,12-7 0,-4 4 0,17-10 0,-11 5 0,11-7 0,-12 8 0,0 0 0,1 9 0,-11 3 0,6 3 0,-12 3 0,-2 1 0,-3 16 0,0-4 0,0 17 0,0-5 0,-5 6 0,4 1 0,-9-1 0,3 9 0,0-13 0,1 11 0,6-13 0,0 6 0,0 1 0,0-7 0,0-2 0,0-6 0,0 0 0,0 23 0,0-22 0,0 15 0,4-27 0,0-1 0,5-3 0,-1-2 0,0-3 0,0 0 0,0-3 0,1-7 0,1-11 0,0-1 0,1-11 0,0 12 0,0-12 0,0 5 0,1-14 0,0 5 0,-5-13 0,3 13 0,-3-13 0,0 20 0,4-11 0,-10 19 0,8-4 0,-8 11 0,4 2 0,-5 5 0,4 3 0,0 1 0,0 7 0,-1 2 0,-3 2 0,0 7 0,0 0 0,0 13 0,0-6 0,0 12 0,0-5 0,0 7 0,0-1 0,0 1 0,5-7 0,1 5 0,4-12 0,1 5 0,-2-11 0,0 4 0,5-5 0,1 2 0,5-2 0,0-4 0,0 0 0,-6-1 0,5 1 0,-9-6 0,3 1 0,-5-5 0,0 0 0,0 0 0,-1 0 0,1-7 0,-4-4 0,-1-7 0,-3-1 0,0-8 0,0-1 0,0 0 0,0 2 0,0 0 0,5 4 0,-4 1 0,3 2 0,-4 5 0,0-1 0,0 2 0,4 4 0,-3 1 0,2 0 0,-3 0 0,0-1 0,4 1 0,-3 0 0,6 0 0,-6 0 0,7 4 0,-4 0 0,4 4 0,-1 0 0,1 0 0,0 0 0,0 0 0,-4 4 0,-1 5 0,1 1 0,-3 8 0,2-3 0,-3-1 0,0 5 0,6 2 0,-5 1 0,8 4 0,-8-6 0,9 6 0,-9-4 0,4 4 0,0-6 0,-4-1 0,7-4 0,-7 4 0,2-10 0,-3 10 0,0-10 0,0 5 0,4-6 0,-3 0 0,3 1 0,-4-8 0,0-13 0,0-11 0,0-11 0,0-1 0,0-7 0,0-3 0,0 1 0,0-7 0,0 15 0,0 0 0,0 9 0,0 1 0,0 10 0,4-9 0,2 3 0,9 1 0,1-5 0,10 4 0,2 1 0,0-1 0,5 5 0,-5-4 0,0 9 0,5-4 0,-12 10 0,6 1 0,-13 5 0,5 0 0,-9 0 0,3 0 0,-5 0 0,-3 4 0,-1 5 0,-4 5 0,0 6 0,0 0 0,0 6 0,0-4 0,4 4 0,-3 1 0,8-6 0,-8 12 0,8-5 0,-3 0 0,0 5 0,4-5 0,-9 0 0,4-2 0,-5-6 0,0-6 0,0 5 0,0-4 0,0-1 0,0 0 0,0-6 0,0 5 0,0-3 0,0 3 0,0-4 0,0-1 0,0 0 0,0-6 0,0-15 0,0-9 0,0-20 0,0-12 0,0-1 0,0-7 0,0 9 0,0 1 0,0-1 0,0 9 0,5 8 0,-4 3 0,7 17 0,-3-9 0,0 10 0,3 0 0,-3-3 0,4 8 0,0-3 0,0-1 0,11 3 0,3-9 0,5 8 0,5-4 0,-5 5 0,7-1 0,-1 6 0,1-4 0,-7 8 0,5-3 0,-12 5 0,0 0 0,-7 0 0,-6 0 0,0 0 0,-3 8 0,-1 2 0,-4 9 0,0 0 0,0 8 0,0-6 0,0 12 0,0-5 0,0 7 0,0-1 0,0-6 0,0 5 0,0-5 0,0 6 0,0-6 0,0-1 0,0-1 0,0-4 0,0 4 0,0-6 0,-5 0 0,4-6 0,-3 5 0,4-10 0,0 5 0,-4-6 0,3 0 0,-2 1 0,-1-5 0,-1 0 0,-8-4 0,-8 0 0,-10-18 0,12 14 0,1-14 0</inkml:trace>
  <inkml:trace contextRef="#ctx0" brushRef="#br0" timeOffset="1510">673 108 24575,'5'-3'0,"2"2"0,3-10 0,4 8 0,1-5 0,3 8 0,-3 0 0,0 0 0,-2 0 0,-5 0 0,1 0 0,-1 0 0,-3 3 0,-2 1 0,-3 4 0,0 1 0,0-1 0,-7-3 0,-4-2 0,-14-3 0,4 0 0,0 0 0,2 0 0,10 0 0,-5 0 0,10-3 0,0-2 0,0-3 0,3-1 0,-2 2 0,0 2 0,2 2 0,-2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5T18:49:12.085"/>
    </inkml:context>
    <inkml:brush xml:id="br0">
      <inkml:brushProperty name="width" value="0.025" units="cm"/>
      <inkml:brushProperty name="height" value="0.025" units="cm"/>
      <inkml:brushProperty name="color" value="#33CCFF"/>
    </inkml:brush>
  </inkml:definitions>
  <inkml:trace contextRef="#ctx0" brushRef="#br0">606 82 24575,'-2'2'0,"1"2"0,1 3 0,0 3 0,-2 2 0,1-1 0,-4 1 0,3-4 0,-3 1 0,2-1 0,-4 2 0,4 1 0,-4-1 0,1 4 0,1-3 0,-3 3 0,2-1 0,-7 6 0,4-3 0,-1 3 0,-1-6 0,3-2 0,-1 7 0,-1-7 0,3 6 0,-2-6 0,-1 6 0,2-6 0,-2 3 0,4 0 0,-4-3 0,3 6 0,-3-6 0,4 3 0,-3-4 0,1 1 0,-4 2 0,4-1 0,-2 1 0,1 1 0,-2-3 0,3 3 0,-3 0 0,3-3 0,-1 3 0,-1-4 0,5 0 0,-5 1 0,4-1 0,-1 0 0,-1 1 0,3-1 0,-5 0 0,4 1 0,-4-3 0,5 1 0,-3-1 0,-2 5 0,2-2 0,-2-1 0,2-1 0,1-3 0,2 4 0,-2-5 0,1 5 0,-1-5 0,2 2 0,-2-2 0,3-1 0,-3 1 0,2-1 0,-2 1 0,0 0 0,2-1 0,-5 1 0,5-1 0,-5 2 0,5-2 0,-2 1 0,1-1 0,1 1 0,-2-1 0,2-1 0,1 1 0,0-4 0,-1 2 0,3 0 0,-2-1 0,4-3 0,-2-3 0,2-4 0,0-5 0,2 3 0,1-6 0,5 2 0,2-3 0,3-4 0,-1 3 0,4-5 0,-3 10 0,6-6 0,-7 5 0,7-1 0,-8 2 0,4-1 0,-1 4 0,-2-3 0,1 3 0,-2 0 0,-1 1 0,0 0 0,1-1 0,-1 1 0,-2 0 0,2-1 0,-4 1 0,1-4 0,-1 3 0,2-6 0,-2 6 0,3-6 0,-4 5 0,1-1 0,-2 5 0,-1-2 0,1 5 0,-4-2 0,2 1 0,0 1 0,-1-1 0,0 2 0,-1 0 0,0-1 0,2 1 0,-1 0 0,1-1 0,0 1 0,0-3 0,3 2 0,0-5 0,-1 6 0,1-6 0,0 5 0,0-5 0,-1 5 0,1-4 0,0 4 0,-1-2 0,1 0 0,0 2 0,0-5 0,2 5 0,-2-5 0,5 4 0,-2-4 0,0 2 0,2-2 0,-5 2 0,5-1 0,-5 1 0,3-2 0,-1-1 0,-1 1 0,4 0 0,-4-1 0,3 1 0,-3 0 0,1 2 0,-2-2 0,0 5 0,0-4 0,-1 4 0,1-2 0,-1 2 0,0 1 0,-1 0 0,1-1 0,0-1 0,-1 1 0,3-1 0,-4-1 0,3 2 0,-1-2 0,1 3 0,-3 0 0,2-1 0,-2 1 0,1 0 0,1 1 0,-4 0 0,4 2 0,-5-1 0,-1 2 0,-3 2 0,-1 1 0,-1 1 0,2 1 0,-2-1 0,2 3 0,1-2 0,-1 2 0,-2-2 0,2 2 0,-2-1 0,2 3 0,0-4 0,-2 5 0,1-2 0,-1 2 0,0 0 0,1-2 0,-4 2 0,5-3 0,-2 4 0,-1-3 0,2 1 0,-3-1 0,3 3 0,-4-1 0,4 0 0,-1-2 0,2 2 0,-2-3 0,2 1 0,-2 2 0,2-5 0,-2 4 0,2-4 0,-3 5 0,4-5 0,-1 2 0,-2 0 0,2-2 0,-2 5 0,3-5 0,-2 4 0,2-4 0,-3 5 0,2-5 0,-3 4 0,1-1 0,1 2 0,-3 1 0,0 3 0,-2-3 0,0 6 0,2-3 0,-2 4 0,1 0 0,1 1 0,-2-1 0,4 0 0,-2 0 0,1 0 0,1-4 0,-1 3 0,3-5 0,-1 5 0,0-3 0,0 1 0,-2 2 0,1-2 0,-1-1 0,3 0 0,-1 0 0,1-3 0,-1 3 0,1-4 0,0 0 0,2 1 0,-1-4 0,1 3 0,-1-5 0,-1 2 0,3 0 0,-2-2 0,1 2 0,1-3 0,-2 1 0,4-1 0,-4 0 0,3 1 0,-3-3 0,4 2 0,-4-2 0,4 2 0,-4-2 0,2 0 0,-1-2 0,-1 0 0,0 0 0,1 0 0,-1 0 0,4 0 0,-2-3 0,4 2 0,-2-2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9:36.391"/>
    </inkml:context>
    <inkml:brush xml:id="br0">
      <inkml:brushProperty name="width" value="0.05" units="cm"/>
      <inkml:brushProperty name="height" value="0.05" units="cm"/>
      <inkml:brushProperty name="color" value="#CC0066"/>
    </inkml:brush>
  </inkml:definitions>
  <inkml:trace contextRef="#ctx0" brushRef="#br0">9914 715 24575,'0'7'0,"0"16"0,0 4 0,0 7 0,0-8 0,0 2 0,0 14 0,1 53 0,1 5 0,-1-29 0,1 27 0,0-18 0,-2-72 0,0 1 0,4-5 0,-3 4 0,6-7 0,-6 6 0,2-9 0,-3-3 0,0-3 0,0-9 0,0 7 0,0-8 0,0 3 0,0 0 0,0-3 0,0 3 0,-11-66 0,4 55 0,-8-44 0,6 67 0,2 2 0,62-3 0,-28 4 0,45 0 0,-46 0 0,0 0 0,-4 0 0,4 0 0,-6 0 0,-5 0 0,3 0 0,-8 0 0,3 0 0,-5 0 0,1 0 0,-1 0 0,15-18 0,-15 5 0,10-16 0,-18 14 0,0-10 0,0 8 0,0-15 0,0 10 0,-5-4 0,4-1 0,-8 6 0,8-5 0,-7 11 0,4-32 0,-4 34 0,3-22 0,2 45 0,3 10 0,0 2 0,0 11 0,0-5 0,0 6 0,2 60 0,0 8 0,-1-34 0,1 31 0,-1-11 0,-1-68 0,5-1 0,-4-4 0,3-1 0,-4-6 0,0 5 0,0-3 0,0 3 0,0-5 0,0-3 0,0-2 0</inkml:trace>
  <inkml:trace contextRef="#ctx0" brushRef="#br0" timeOffset="988">10888 1327 24575,'0'-7'0,"0"6"0,0 14 0,0 10 0,0 11 0,0-6 0,0 13 0,0 20 0,0 7 0,0 10 0,0-7 0,0-16 0,0 16 0,-5-24 0,3 5 0,-3-24 0,5-1 0,0-13 0,0 0 0,0-6 0,0-4 0,0 0 0</inkml:trace>
  <inkml:trace contextRef="#ctx0" brushRef="#br0" timeOffset="3460">11339 616 24575,'-6'20'0,"2"32"0,4 14 0,0 29-1429,0-5 1429,0 5 0,0-8 0,0-17 0,0 2 0,0 26 0,0-34 0,0 0 212,0-6 1,3-7-213,7-2 246,-2 19-246,11-73 0,-4 0 0,4-5 726,1-5-726,7 4 32,1-10-32,6 9 0,9-6 0,-7 12 0,15-6 0,31-9 0,-43 7 0,23-15 0,-62 14 0,0 0 0,0-3 0,0 3 0,0 0 0,-4 2 0,-1 8 0,-3-2 0,0 2 0,0 1 0,3-4 0,-69 3 0,53-3 0,-53-1 0,66 0 0,-6 0 0,5 5 0,-5-5 0,6 5 0,-5-5 0,3 4 0,-3-3 0,4 3 0,1-3 0,-9-5 0,-19-17 0,16 12 0,-9-11 0,29 22 0,0-1 0,4-1 0,1 1 0,3 0 0,0 0 0,0 3 0,1-2 0,74 2 0,-56 0 0,61 2 0,-78 3 0,3 0 0,-5 0 0,1 0 0,-2 0 0,-5 0 0,-8 0 0,-15 0 0,0-5 0,-12 4 0,5-8 0,-7 2 0,-7-5 0,-3-6 0,-7-3 0,-1 1 0,9-3 0,1 4 0,15-3 0,-5 5 0,16-2 0,-8 3 0,15 1 0,-4 2 0,10 5 0,0-1 0,4 1 0,0 0 0,0 0 0,0 0 0,0 0 0,0 0 0,0 0 0,3 0 0,2 4 0,3 1 0,5 3 0,2-5 0,5 4 0,6-3 0,-5 4 0,12 0 0,-5 0 0,7 0 0,-1 0 0,1 0 0,7 0 0,-5 0 0,5 0 0,-7-5 0,8 3 0,-7-3 0,7 5 0,-9 0 0,-6 0 0,5 0 0,-5 0 0,0 0 0,-2 0 0,-11 0 0,3 0 0,-8 0 0,3 0 0,-4 0 0,-1 0 0,-3 0 0,-2 0 0</inkml:trace>
  <inkml:trace contextRef="#ctx0" brushRef="#br0" timeOffset="5258">17 770 24575,'10'-4'0,"56"0"0,14 4 0,-19 0 0,24 0 0,-7 0 0,-50 0 0,-2 0 0,-6 0 0,-6 0 0,0 0 0,-16 0 0,-4 0 0,-18 0 0,-4 0 0,-7 0 0,1 0 0,-9 0 0,7 0 0,-15 0 0,15 0 0,-7 0 0,9 0 0,6 0 0,1 0 0,8 0 0,4 0 0,2 0 0,4 0 0,1 0 0,4 3 0,1 7 0,3 4 0,0 12 0,0 2 0,0 7 0,0-1 0,0 1 0,5-1 0,-4 1 0,10 7 0,-4 3 0,0 28 0,6-6 0,-12 8 0,13 7 0,-12-4-459,13 20 459,-14-10 0,7 7 0,-1-8 0,-5 0 0,12-3 0,-13-11 0,12 1 0,-11-10 0,5-2 0,-2-17 0,-4-3 0,9-14 0,-5-1 459,1-1-459,2-5 0,-2 6 0,4-8 0,-5 8 0,4-6 0,-4 0 0,4-7 0,-1-6 0,0 0 0,1-3 0,-1-1 0,0-4 0,0 0 0,6 0 0,1-5 0,4 0 0,8-6 0,9 0 0,0-1 0,15-1 0,-15 6 0,7 1 0,-9 1 0,1 4 0,-7-8 0,-7 7 0,-2-2 0,-10 0 0,4 0 0,-4-4 0,-5-1 0,0 1 0,-4-5 0,0-2 0,0 0 0,0 5 0,0 7 0</inkml:trace>
  <inkml:trace contextRef="#ctx0" brushRef="#br0" timeOffset="7296">11951 273 24575,'34'89'0,"0"0"0,0-1 0,0 1 0,1 0 0,-1 0 0,0 0 0,0 0 0,0 0 0,1 0 0,-1 0 0,0-1 0,0 1 0,6 13 0,3 5 0,1 3 0,1 0 0,-2-4 0,-2-4 0,-6-9 0,-5-11 0,-8-13 0,-9-16 0,-13 31 0,0-28 0,0-4 0,0-24 0,0-7 0,0-7 0,0-6 0,-3-4 0,-1 0 0,-9-4 0,-2 0 0,-4 0 0,-1 0 0,-22-5 0,10-1 0,-26-7 0,4 0 0,0 6 0,-41-8 0,34 13 0,9-5 0,-1-1 0,-14 6 0,-29-5 0,20 7 0,-9 0 0,12 0 0,16 0 0,-3-5 0,30 4 0,-1-3 0,25 4 0,6 0 0,7 0 0,1 0 0,-4-3 0,-1-2 0,-3-3 0,0 0 0,0 4 0,0 0 0</inkml:trace>
  <inkml:trace contextRef="#ctx0" brushRef="#br0" timeOffset="8239">11600 1 24575,'78'0'0,"1"0"0,-1 0 0,1 0 0,18 0 0,-3 0 0,-27 0 0,-36 0 0,-5 0 0,-12 0 0,-6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9:16.139"/>
    </inkml:context>
    <inkml:brush xml:id="br0">
      <inkml:brushProperty name="width" value="0.05" units="cm"/>
      <inkml:brushProperty name="height" value="0.05" units="cm"/>
      <inkml:brushProperty name="color" value="#CC0066"/>
    </inkml:brush>
  </inkml:definitions>
  <inkml:trace contextRef="#ctx0" brushRef="#br0">0 1231 24575,'0'-11'0,"0"-31"0,0 14 0,0-26 0,0 19 0,0 1 0,0-29 0,0 13 0,0-32 0,0 27 0,0-7 0,6 10 0,2-10 0,0 15 0,3 1 0,-10 13 0,7 17 0,-4-4 0,1 12 0,-1 6 0,-4 8 0,0 8 0,0 13 0,0-6 0,0 12 0,0-12 0,0 12 0,0-5 0,0 7 0,5-1 0,-4 1 0,10 7 0,-4-5 0,5 5 0,-1-7 0,1 7 0,0-5 0,6 5 0,-6-7 0,10-1 0,-4 1 0,5-1 0,0 1 0,-1-7 0,-1-2 0,-6-6 0,-1 0 0,-4-5 0,-1-2 0,-1-5 0,0-3 0,-3 2 0,2-6 0,-6 0 0,2-6 0,-3-8 0,-11-8 0,0 0 0,-12-12 0,3 11 0,-10-13 0,8 13 0,-13-8 0,14 10 0,-5-1 0,6 6 0,4-4 0,-2 8 0,7 1 0,-2 2 0,5 7 0,0-3 0,0 4 0,1 0 0,3 4 0,0 0 0,4 3 0,0 1 0,0 0 0,0-3 0,0-2 0</inkml:trace>
  <inkml:trace contextRef="#ctx0" brushRef="#br0" timeOffset="882">952 1037 24575,'0'13'0,"0"7"0,0 8 0,0 15 0,0-7 0,0 7 0,0-1 0,0 3 0,0-1 0,0-1 0,0-9 0,0 9 0,-4 8 0,3-16 0,-4-1 0,5-29 0,0-2 0</inkml:trace>
  <inkml:trace contextRef="#ctx0" brushRef="#br0" timeOffset="2077">1542 879 24575,'-26'-62'0,"-15"13"0,18 49 0,-19 0 0,21 5 0,-12 6 0,11 1 0,-5 14 0,6-9 0,5 10 0,1-8 0,5 8 0,-1 25 0,5-12 0,0 12 0,6-19 0,0-11 0,0 4 0,0 0 0,0-4 0,0 4 0,0-11 0,0-2 0,0-4 0,0-1 0,4 0 0,4 4 0,2-6 0,2 5 0,-4-10 0,0 6 0,5-6 0,-3 6 0,9-6 0,-10 3 0,10-4 0,-10 0 0,10 0 0,-5 0 0,6 0 0,0 0 0,6 0 0,-4 0 0,11-5 0,-12-1 0,5-5 0,1-4 0,-6 3 0,5-3 0,-11 5 0,4 1 0,-10 0 0,5 0 0,-6 1 0,4 0 0,-7 0 0,3 0 0,-8 3 0,0 2 0</inkml:trace>
  <inkml:trace contextRef="#ctx0" brushRef="#br0" timeOffset="2838">2256 1155 24575,'0'97'0,"0"1"0,0 0 0,0-4 0,0-4 0,0-49 0,0-51 0,0 0 0,0-6 0</inkml:trace>
  <inkml:trace contextRef="#ctx0" brushRef="#br0" timeOffset="4754">2499 707 24575,'5'80'0,"-2"-14"0,-3-59 0,0 1 0,0-1 0,0 1 0,4 0 0,-3 0 0,3 0 0,-1-3 0,-2-7 0,3-18 0,-4-6 0,0-10 0,0-7 0,-5 7 0,4-7 0,-5 9 0,6-9 0,0 6 0,0 1 0,0 4 0,0 10 0,0-4 0,0 6 0,0 0 0,0 6 0,0-5 0,0 9 0,0-3 0,0 5 0,0 0 0,0-1 0,0 1 0,4 4 0,0 0 0,3 4 0,1 0 0,0 0 0,0 0 0,1 0 0,-1 0 0,5 0 0,2 0 0,0 0 0,10 0 0,-9 0 0,17 0 0,-5 0 0,6 0 0,1 0 0,-1 0 0,1 0 0,-7 5 0,-2 0 0,1 6 0,-6-1 0,5 1 0,-11-2 0,-2 0 0,-4-1 0,0 6 0,0 0 0,-4 6 0,0 0 0,-5 0 0,0-1 0,0 1 0,0 6 0,0-4 0,0 11 0,0-12 0,0 12 0,0-11 0,0 10 0,-5-10 0,0 4 0,-5-6 0,1-5 0,-5 3 0,4-8 0,-4 8 0,1-7 0,-3 3 0,-4-4 0,1 0 0,-1-1 0,0 1 0,-6 1 0,5-5 0,-6-1 0,1-5 0,-4 4 0,1-3 0,0 4 0,10-5 0,4 0 0,-4 0 0,10 0 0,-10 0 0,10 0 0,-10 0 0,10 3 0,-5-2 0,1 3 0,3-4 0,-3 0 0,5 0 0,1 0 0,-1 0 0,1-3 0,3-7 0,0 4 0,4-2 0</inkml:trace>
  <inkml:trace contextRef="#ctx0" brushRef="#br0" timeOffset="5623">4047 896 24575,'0'7'0,"-5"13"0,-5-4 0,-17 25 0,-18 22 0,9-18 0,-10 29 0,8-34 0,0 16 0,-12 3 0,11-11 0,3-1 0,-1 3 0,-18 17 0,50-54 0,-3-4 0,7-15 0,-2 8 0,3-13 0</inkml:trace>
  <inkml:trace contextRef="#ctx0" brushRef="#br0" timeOffset="7611">5055 775 24575,'-19'0'0,"-27"0"0,-2 0 0,-20 0 0,16 0 0,-1 0 0,9 0 0,-7 0 0,7 0 0,-1 10 0,3-2 0,7 14 0,-1 3 0,7-2 0,1 6 0,11-3 0,3-4 0,3 11 0,0-5 0,4 6 0,2 1 0,5-7 0,0 4 0,0-10 0,0 46 0,0-38 0,5 32 0,0-43 0,4-4 0,0-1 0,0-6 0,-1 0 0,5 1 0,-3 0 0,8-4 0,-3-1 0,0-4 0,3 0 0,-3 0 0,5 0 0,6 0 0,-5 0 0,12 0 0,-11-5 0,11-1 0,-5-5 0,6-5 0,1 3 0,-1-4 0,1 6 0,-7 0 0,5-6 0,-3-3 0,-6-2 0,3 2 0,-16 2 0,3 7 0,-5-2 0,-1 5 0,1 3 0,-5-2 0,0 2 0,-4-2 0,0-1 0,-8 0 0,-9 4 0,-3-4 0,-13 7 0,-3-4 0,0 0 0,-7 4 0,15-4 0,-5 5 0,5 0 0,0 0 0,2 0 0,11 0 0,2 0 0,5 0 0,-1 0 0,5-3 0,7 2 0,8-2 0,7-1 0,1 3 0,1-4 0,0 5 0,6 0 0,-5 0 0,6 0 0,-8 0 0,1 0 0,0 0 0,-5 0 0,-2 0 0,-5 0 0,1 0 0,-1 0 0,0 0 0,0 0 0,1 4 0,-5 0 0,4 5 0,-7-1 0,2 0 0,-3 0 0,0 0 0,0 0 0,0 1 0,0 4 0,0-3 0,0 8 0,0-3 0,0 5 0,0-1 0,0 1 0,0 0 0,0 0 0,-4 0 0,3-1 0,-8 1 0,3 7 0,-4-6 0,4 5 0,-3-6 0,8 0 0,-8 0 0,8-1 0,-7-4 0,7 4 0,-3-10 0,4 5 0,0-6 0,0 0 0,0-10 0,0-2 0</inkml:trace>
  <inkml:trace contextRef="#ctx0" brushRef="#br0" timeOffset="8485">5660 1236 24575,'-7'80'0,"1"0"0,-3-6 0,-2-13 0,-2-27 0,-4-6 0,-9 14 0,13-12 0,-7 1 0,10-6 0,1-10 0,-1 4 0,4-4 0,-2-1 0,4 1 0,-1-11 0,1 6 0,4-13 0</inkml:trace>
  <inkml:trace contextRef="#ctx0" brushRef="#br0" timeOffset="10537">6137 479 24575,'0'19'0,"0"3"0,0 6 0,0 5 0,0 27 0,0-18 0,0 18 0,0-27 0,0-5 0,0 0 0,0-2 0,0-6 0,0-5 0,0-2 0,0-5 0,0 1 0,0-8 0,0-7 0,0-8 0,-5-12 0,4-10 0,-4-1 0,5-13 0,-6 5 0,5-7 0,-5-1 0,6 1 0,0-1 0,0 1 0,0 7 0,0-5 0,0 13 0,0-5 0,0 7 0,4 7 0,2 2 0,4 6 0,-1 5 0,0 2 0,4 8 0,-3-2 0,8 6 0,-3-2 0,5 3 0,-1 0 0,1 0 0,0 0 0,0 0 0,0 0 0,-6 0 0,0 0 0,-6 0 0,0 0 0,-3 3 0,-1 2 0,-4 3 0,0 0 0,0 41 0,0-26 0,-5 32 0,4-35 0,-8 0 0,4-5 0,0 3 0,-2-8 0,1 8 0,-2-8 0,-1 3 0,-4-4 0,2 5 0,-7-3 0,2 3 0,-4-4 0,1 0 0,-1 0 0,5-1 0,-3 1 0,8-6 0,-3 5 0,5-9 0,6 4 0,12-12 0,0 2 0,12-7 0,-7 4 0,5-1 0,0 4 0,6 2 0,-5 4 0,6 0 0,-8 0 0,1 0 0,0 0 0,0 0 0,0 0 0,-1 0 0,1 4 0,-4 6 0,2 6 0,-7 3 0,4 1 0,-6-5 0,0 3 0,-4-3 0,0 5 0,-5-6 0,0 5 0,0-5 0,0 1 0,0 4 0,0-5 0,0 1 0,0 3 0,-9-3 0,-2 5 0,-9 0 0,0-5 0,0 4 0,-6-7 0,5 2 0,-6-3 0,1-1 0,5 0 0,-12 2 0,11-7 0,-11 0 0,12 0 0,-12-4 0,5 3 0,-6-4 0,6 0 0,1 0 0,7 0 0,1 0 0,4 0 0,2 0 0,4 0 0,1 0 0,0-7 0,4 6 0,1-6 0</inkml:trace>
  <inkml:trace contextRef="#ctx0" brushRef="#br0" timeOffset="11289">7147 824 24575,'1'71'0,"1"0"0,-1 0 0,1 14 0,-1-1 0</inkml:trace>
  <inkml:trace contextRef="#ctx0" brushRef="#br0" timeOffset="12209">7767 1 24575,'0'81'0,"0"0"0,0 5 0,0-8 0,0-2 0,0 10 0,0-34 0,0 10 0,0-15 0,0-2 0,0-12 0,0-11 0,0-1 0,0-8 0,0-4 0,0 3 0,0-7 0,0 2 0</inkml:trace>
  <inkml:trace contextRef="#ctx0" brushRef="#br0" timeOffset="13083">7419 193 24575,'63'0'0,"-1"0"0,-6 0 0,-4 0 0,15 0 0,-16 0 0,-16 0 0,-1 0 0,-6 0 0,-7 0 0,-11 0 0,-6 0 0</inkml:trace>
  <inkml:trace contextRef="#ctx0" brushRef="#br0" timeOffset="13972">7573 472 24575,'96'0'0,"-1"0"0,-4 0 0,-27 0 0,-57 0 0,0 0 0,-3 0 0,0 0 0</inkml:trace>
  <inkml:trace contextRef="#ctx0" brushRef="#br0" timeOffset="15695">8743 950 24575,'0'72'0,"0"0"0,0-1 0,-2 17 0,0-17 0,1-30 0,-2-32 0,3 3 0,-4-4 0,3-3 0,-3-1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9:13.697"/>
    </inkml:context>
    <inkml:brush xml:id="br0">
      <inkml:brushProperty name="width" value="0.05" units="cm"/>
      <inkml:brushProperty name="height" value="0.05" units="cm"/>
      <inkml:brushProperty name="color" value="#CC0066"/>
    </inkml:brush>
  </inkml:definitions>
  <inkml:trace contextRef="#ctx0" brushRef="#br0">4240 1370 24575,'-13'0'0,"-1"0"0,-12-5 0,-2-6 0,-7-2 0,-7-10 0,-3 9 0,-17-12 0,8 11 0,-18-13 0,-15-5 0,17 8 0,10 0 0,2 1 0,-2 0-253,8 0 0,-2 0 253,-23-8-568,8 0 0,-2 1 568,-17 1 0,7-8 0,2 2 0,15 16 0,-1-10 0,-2-1 0,-14 5-326,32 6 1,-1-1 325,1 5 0,2 0-137,-29-14 137,-9-1 0,11-5 0,10 12 457,2-8-457,10 11 1117,-1 1-1117,1-5 702,7 11-702,3-4 154,-1 6-154,7-5 0,-15 3 0,7-4 0,-1 6 0,-15-2 0,13 2 0,-15-8 0,18 6 0,-7-5 0,7 7 0,-1-1 0,-5 0 0,13 2 0,-5-1 0,7 0 0,1 6 0,-1-5 0,7 6 0,-5-1 0,12-3 0,-12 8 0,5-9 0,0 9 0,-5-4 0,5 0 0,-14 3 0,-18-8 0,11 4 0,-17-7 0,30 7 0,-7-5 0,9 10 0,-1-10 0,1 5 0,6 0 0,-5-5 0,12 6 0,-6-1 0,7-3 0,1 8 0,-1-4 0,5 2 0,-3 2 0,8-3 0,-3 0 0,4 3 0,1-2 0,0 3 0,0 0 0,0 0 0,0-4 0,0 3 0,0-2 0,0 3 0,-1 0 0,1 0 0,0 0 0,0 0 0,-1 0 0,1 0 0,-5 0 0,3-4 0,-3 4 0,-1-4 0,5 4 0,-5 0 0,6 0 0,7 0 0,6 0 0,3 0 0,9 0 0,-7 0 0,8 0 0,-8 0 0,8 0 0,-3 0 0,5 0 0,0 0 0,-1 0 0,1 0 0,0 0 0,0 0 0,6 0 0,2 0 0,7 0 0,7 0 0,-5 5 0,13-4 0,-5 4 0,7 1 0,1 1 0,-1 1 0,1 3 0,9-3 0,2 6 0,0 1 0,8-1 0,-8 0 0,10 1 0,-1 0 0,1 6 0,0 2 0,10 0 0,-7 6 0,7-12 0,-10 10 0,-10-5 0,8 1 0,-17 2 0,16-3 0,-16-1 0,7 5 0,-10-11 0,1 9 0,-9-10 0,7 11 0,-15-12 0,7 10 0,-1-9 0,-5 8 0,13-8 0,-13 8 0,13-2 0,-5-1 0,0 4 0,-3-4 0,1-1 0,-7 4 0,7-8 0,-9 8 0,1-10 0,-1 10 0,1-9 0,-7 7 0,5-7 0,-5 2 0,6 2 0,-6-5 0,5 4 0,-12-6 0,21 11 0,-12-8 0,7 7 0,-11-9 0,1 5 0,-6-5 0,5 5 0,-6-6 0,0 0 0,0 0 0,0-1 0,-1 1 0,1 0 0,0 0 0,0 0 0,0 0 0,-1 0 0,-4-1 0,3 1 0,-3-1 0,0-4 0,3 4 0,-3-3 0,0 3 0,3 1 0,-8-2 0,8 2 0,-8-6 0,8 5 0,-8-4 0,8 5 0,-8-2 0,9 2 0,-10-5 0,4 3 0,1-3 0,-5 4 0,5-4 0,-6 2 0,0-2 0,6 4 0,-5-4 0,5 3 0,-6-4 0,0 1 0,1 2 0,-1-2 0,0 3 0,0 1 0,1-5 0,-1 3 0,0-2 0,1 3 0,3 1 0,-3-1 0,3-3 0,-4 2 0,0-6 0,1 6 0,-1-6 0,-3 6 0,2-6 0,-6 7 0,6-7 0,-3 6 0,4-3 0,0 0 0,-4 3 0,4-6 0,-4 6 0,4-2 0,1-1 0,-2 3 0,1-6 0,-4 6 0,2-6 0,-5 5 0,2-8 0,-7-3 0,3 0 0,-2-2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9:10.087"/>
    </inkml:context>
    <inkml:brush xml:id="br0">
      <inkml:brushProperty name="width" value="0.05" units="cm"/>
      <inkml:brushProperty name="height" value="0.05" units="cm"/>
      <inkml:brushProperty name="color" value="#CC0066"/>
    </inkml:brush>
  </inkml:definitions>
  <inkml:trace contextRef="#ctx0" brushRef="#br0">1 834 24575,'13'0'0,"-4"0"0,6 0 0,-8 0 0,1 0 0,-1 0 0,-2-3 0,2 2 0,-3-3 0,4 4 0,-1 0 0,0 0 0,1 0 0,-5-4 0,4 3 0,-7-5 0,7 5 0,-3-6 0,4 7 0,-4-7 0,3 6 0,-3-2 0,1-1 0,2 4 0,-3-4 0,4 4 0,-1 0 0,0 0 0,1-3 0,-1 2 0,1-2 0,-1 3 0,1-4 0,0 3 0,-1-3 0,1 4 0,-4-3 0,4 2 0,-4-3 0,4 4 0,1-4 0,-1 4 0,0-4 0,0 4 0,0-4 0,0 3 0,0-2 0,0 3 0,1-4 0,-1 3 0,0-3 0,1 4 0,-1 0 0,0-3 0,0 2 0,1-3 0,-1 4 0,0-4 0,1 3 0,-1-2 0,0 3 0,0-4 0,1 3 0,-1-3 0,0 4 0,1 0 0,-1-3 0,0 2 0,0-3 0,1 4 0,-1-4 0,0 4 0,1-4 0,-1 4 0,0 0 0,0-4 0,1 3 0,-1-2 0,0 3 0,0 0 0,-1-4 0,1 4 0,-1-4 0,0 1 0,1 2 0,-1-2 0,1 3 0,0 0 0,0 0 0,-1 0 0,-2-4 0,2 3 0,-3-2 0,4 3 0,0 0 0,0 0 0,0-4 0,0 3 0,-1-2 0,1 3 0,-4-4 0,4 3 0,-4-2 0,4 3 0,0 0 0,0 0 0,-1 0 0,1-4 0,0 4 0,0-4 0,0 4 0,0 0 0,0 0 0,-4-3 0,3 2 0,-2-3 0,3 4 0,1 0 0,-1 0 0,0 0 0,0 0 0,0 0 0,0-4 0,0 3 0,0-2 0,0 3 0,1-4 0,-1 3 0,0-3 0,0 4 0,1 0 0,-1 0 0,0-3 0,1 2 0,-1-3 0,0 4 0,0 0 0,1-4 0,-1 4 0,0-4 0,0 4 0,0-4 0,0 3 0,1-2 0,-1 3 0,0-4 0,0 3 0,1-3 0,-1 4 0,0 0 0,1 0 0,-1-3 0,0 2 0,0-3 0,0 4 0,0-4 0,1 3 0,-2-2 0,2 3 0,-2-4 0,1 4 0,0-4 0,0 4 0,1 0 0,-1-3 0,0 2 0,0-3 0,0 0 0,1 3 0,-1-2 0,0 3 0,1-4 0,-1 3 0,0-3 0,0 4 0,6-4 0,-5 3 0,5-4 0,-6 2 0,5 2 0,-3-7 0,3 8 0,-4-4 0,-1 0 0,5 3 0,-3-2 0,3 3 0,-4-4 0,-1 3 0,5-3 0,-3 1 0,8 2 0,-8-7 0,3 7 0,-4-6 0,4 6 0,-3-3 0,3 1 0,-5 2 0,1-7 0,-1 8 0,4-8 0,-3 7 0,3-2 0,-4 3 0,1-4 0,-1 3 0,0-3 0,0 4 0,0-3 0,1 2 0,-2-2 0,-2-1 0,2 3 0,-3-3 0,4 4 0,0-3 0,0 2 0,-1-2 0,1 3 0,0-4 0,0 3 0,0-2 0,1-1 0,-1 3 0,0-6 0,1 6 0,-1-7 0,0 8 0,0-4 0,1 0 0,-1 3 0,0-2 0,1-1 0,-1 3 0,0-6 0,0 6 0,1-7 0,-1 7 0,0-2 0,1-1 0,-1 3 0,0-3 0,0 1 0,1 2 0,-1-3 0,0 0 0,1 4 0,-1-4 0,0 4 0,0-4 0,1 3 0,-1-2 0,0 3 0,1 0 0,-2 0 0,-2-4 0,2 3 0,-3-3 0,3 4 0,0 0 0,1 0 0,-1 0 0,1 0 0,-1 0 0,1 0 0,0 0 0,-1 0 0,1 0 0,0 0 0,0 0 0,0 0 0,0-3 0,1 2 0,-1-3 0,0 4 0,0-4 0,1 3 0,-1-2 0,5-2 0,-3 4 0,3-3 0,1-1 0,0 0 0,6-1 0,0-2 0,0 2 0,6 1 0,-4-4 0,4 3 0,0 1 0,-4-4 0,4 4 0,-6-1 0,0-3 0,-1 4 0,1-1 0,0-3 0,-5 8 0,3-7 0,-3 6 0,0-6 0,3 7 0,-8-6 0,8 6 0,-8-2 0,3-1 0,1-1 0,4-5 0,-2 5 0,6-4 0,-8 8 0,6-8 0,-5 4 0,3 0 0,-3-3 0,0 7 0,3-8 0,-3 8 0,0-7 0,3 7 0,-3-7 0,4 7 0,1-8 0,0 4 0,0-1 0,0-3 0,-1 4 0,-4-1 0,4 2 0,-10 0 0,4 3 0,-4-2 0,-2 3 0,-2 3 0,-2 1 0,-3 4 0,0 0 0,0 0 0,-3 1 0,-2-1 0,0 0 0,-2 1 0,2-1 0,1 0 0,-4 0 0,4 1 0,-10 0 0,5-1 0,-5 1 0,5 5 0,-4-4 0,3 3 0,-4-4 0,1 0 0,-2 1 0,-5-5 0,6 3 0,-5-7 0,4 7 0,-4-7 0,-1 8 0,0-8 0,0 8 0,0-8 0,1 3 0,-1 1 0,5-4 0,-3 3 0,3-4 0,-5 0 0,6 4 0,0-3 0,1 3 0,3-4 0,-3 0 0,1 0 0,3 0 0,-3 0 0,3 3 0,1-2 0,0 3 0,0-4 0,-1 0 0,1 0 0,0 0 0,-6 0 0,5 0 0,-5 4 0,6-3 0,-5 2 0,-2-3 0,0 4 0,-3-3 0,3 2 0,-5 2 0,0-4 0,1 3 0,-1-4 0,0 5 0,0-4 0,1 8 0,-1-8 0,0 3 0,0 1 0,5-4 0,-3 3 0,8 0 0,-8-3 0,8 2 0,-3 1 0,0-3 0,3 3 0,-3-1 0,4-2 0,-4 3 0,3 0 0,-3-3 0,5 2 0,-6-3 0,5 4 0,-5-3 0,6 2 0,-5-3 0,3 4 0,-8-3 0,8 3 0,-9 0 0,5-3 0,-6 4 0,0-1 0,0-3 0,6 7 0,-5-7 0,5 7 0,-6-7 0,0 8 0,0-8 0,0 4 0,1-1 0,-8-3 0,6 8 0,-6-8 0,8 8 0,-8-8 0,6 8 0,-5-8 0,-1 3 0,6 1 0,-6-4 0,8 8 0,-1-8 0,-7 8 0,6-8 0,-14 9 0,13-5 0,-7 5 0,10-4 0,-1 3 0,0-4 0,-6 1 0,4 2 0,-4-6 0,6 6 0,-6-7 0,4 8 0,-4-3 0,6-1 0,-6 5 0,4-5 0,-10 7 0,10-2 0,-11 1 0,12-1 0,-12 2 0,5-2 0,-7 2 0,7-1 0,-5 0 0,6 0 0,-8 0 0,7 0 0,-5-5 0,12 3 0,-12-3 0,11 4 0,-11 2 0,12-7 0,-5 5 0,6-9 0,5 7 0,-3-7 0,3 3 0,0-1 0,-3-2 0,8 3 0,-8 0 0,3-3 0,0 4 0,-3-1 0,3-3 0,-5 8 0,1-8 0,-10 8 0,7-8 0,-6 4 0,13-2 0,-4-2 0,10 3 0,-10-4 0,10 0 0,-4 0 0,8 3 0,2-2 0,3 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8:51.681"/>
    </inkml:context>
    <inkml:brush xml:id="br0">
      <inkml:brushProperty name="width" value="0.05" units="cm"/>
      <inkml:brushProperty name="height" value="0.05" units="cm"/>
      <inkml:brushProperty name="color" value="#CC0066"/>
    </inkml:brush>
  </inkml:definitions>
  <inkml:trace contextRef="#ctx0" brushRef="#br0">1 0 24575,'18'11'0,"-7"-8"0,8 8 0,-11-8 0,0-2 0,0 3 0,-1-4 0,1 0 0,0 3 0,1-2 0,-1 3 0,0-4 0,0 0 0,6 0 0,7 0 0,0 0 0,6 4 0,-1-3 0,2 4 0,0-5 0,5 0 0,-5 5 0,6-4 0,-6 4 0,5 0 0,-11-3 0,11 8 0,-12-9 0,12 4 0,-12-5 0,12 5 0,-11-3 0,4 3 0,-6-5 0,0 4 0,-1-3 0,1 4 0,0-1 0,0-3 0,6 4 0,-4-1 0,4-3 0,3 8 0,-1-3 0,2 0 0,3 4 0,-11-4 0,11 0 0,-12 3 0,12-8 0,-12 8 0,12-3 0,-11 0 0,4 3 0,0-3 0,-4 4 0,11-3 0,-12 1 0,12-1 0,-12 3 0,6-4 0,-1 3 0,-5-3 0,6 0 0,-7 3 0,-6-4 0,14 5 0,-12-1 0,13-4 0,-9 4 0,-5-4 0,3 0 0,-3 3 0,5-2 0,-1 4 0,1-5 0,0 4 0,0-4 0,-1 1 0,1 3 0,0-4 0,6 6 0,-4-6 0,4 5 0,-6-5 0,6 6 0,2 0 0,0 0 0,5 0 0,-11-5 0,11 4 0,-12-4 0,21 9 0,-19-3 0,12 3 0,-15-6 0,0-3 0,0 3 0,0-4 0,-6 4 0,5-3 0,-5 2 0,6-3 0,0 5 0,0-4 0,0 2 0,-6-3 0,5 1 0,-5 2 0,6-3 0,-5 4 0,3-3 0,-3 2 0,5-3 0,3 5 0,-2 0 0,3 0 0,-5 0 0,1 0 0,0 0 0,0-1 0,0 1 0,6 1 0,-5-1 0,6 1 0,-8-1 0,8 0 0,-6-4 0,6 3 0,-8-3 0,1 4 0,0 0 0,0 0 0,0-1 0,-1 1 0,1 0 0,6 1 0,-4-1 0,4 1 0,-6-2 0,0 1 0,0 0 0,15 5 0,-12 1 0,13 0 0,-17-2 0,1 1 0,6-4 0,2 10 0,7-4 0,-1 1 0,1 4 0,7-3 0,-5 5 0,6 0 0,-9-6 0,1 4 0,-7-10 0,4 10 0,-10-11 0,4 9 0,-6-9 0,0 3 0,0 1 0,-1-4 0,8 9 0,3 0 0,-2 2 0,8-1 0,-15-2 0,5-8 0,-6 8 0,0-8 0,0 8 0,0-8 0,-1 7 0,8-6 0,-6 7 0,5-3 0,-6-1 0,0 4 0,0-3 0,6 0 0,-9 3 0,15-7 0,-15 7 0,9-7 0,-6 6 0,0-7 0,0 8 0,6-7 0,-5 6 0,21 4 0,-18 0 0,17 5 0,-10 2 0,-3-6 0,1-3 0,-10-7 0,8-12 0,1 8 0,0-3 0,-2 0 0,0 4 0,-4-4 0,4 4 0,-6 0 0,0-4 0,-6 2 0,0-4 0,-6 5 0,0-5 0,1 4 0,-1-8 0,0 4 0,-3-1 0,-1 1 0,-1 0 0,1 3 0,5-6 0,-1 6 0,0-3 0,0 5 0,0-5 0,1 3 0,-1-2 0,0 3 0,1 1 0,4 0 0,-3-1 0,3 1 0,-5-1 0,1 1 0,4 0 0,-4-1 0,10 2 0,-9-2 0,3 1 0,-5 0 0,1-1 0,-1 0 0,-4 0 0,0 0 0,-4-1 0,-6-3 0,2-1 0,-6-3 0,3 0 0,0 0 0,0 0 0,0 0 0,-1 0 0,1 0 0,-1 0 0,1 0 0,2-9 0,-2 7 0,2-7 0,-3 9 0,0 0 0,0 0 0,0 0 0,0-3 0,0 2 0,0-3 0,0 4 0,0-4 0,0 3 0,4-6 0,-3 6 0,2-6 0,-3 6 0,-1-7 0,-4 3 0,3 0 0,-8-3 0,3 2 0,1-3 0,-5-5 0,4 4 0,-4-5 0,-1 1 0,0 3 0,0-3 0,5-1 0,-4 4 0,9-2 0,-4 4 0,6 0 0,0 1 0,0 0 0,3 0 0,-2 4 0,7-3 0,-8 6 0,4-6 0,-4 6 0,0-5 0,0 5 0,4-6 0,-2 6 0,5-6 0,-5 6 0,5-2 0,-2 3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8:28.741"/>
    </inkml:context>
    <inkml:brush xml:id="br0">
      <inkml:brushProperty name="width" value="0.05" units="cm"/>
      <inkml:brushProperty name="height" value="0.05" units="cm"/>
      <inkml:brushProperty name="color" value="#CC0066"/>
    </inkml:brush>
  </inkml:definitions>
  <inkml:trace contextRef="#ctx0" brushRef="#br0">6446 162 24575,'-7'0'0,"0"0"0,-1 0 0,0 0 0,-6 0 0,0-5 0,-6 4 0,0-3 0,0 4 0,0 0 0,-6-5 0,-2 4 0,0-5 0,-5 1 0,5 4 0,-6-4 0,6 5 0,-5-5 0,5 4 0,0-5 0,-5 1 0,11 4 0,-10-4 0,10 1 0,-11 2 0,5-2 0,0 4 0,-5 0 0,12-4 0,-21 3 0,12-4 0,-7 5 0,4 0 0,5 0 0,0 0 0,-4-5 0,4 4 0,0-4 0,-5 5 0,5 0 0,0-5 0,-5 4 0,11-3 0,-10 4 0,10 0 0,-11 0 0,5-5 0,0 3 0,-5-3 0,5 5 0,-6 0 0,-1 0 0,7 0 0,-5 0 0,6 0 0,-1 0 0,-5 0 0,-4 0 0,0 0 0,0 0 0,4 0 0,12 0 0,-5 0 0,6 0 0,-6 0 0,-2 0 0,0 0 0,-5 0 0,5 0 0,-7 0 0,1 0 0,6-4 0,-5 3 0,11-4 0,-4 5 0,0 0 0,4 0 0,-11 0 0,12 0 0,-12 0 0,5 0 0,-6 0 0,-1 0 0,-8 0 0,6 0 0,0 0 0,4 0 0,12 0 0,-12 0 0,12 0 0,-12 0 0,5 0 0,0 0 0,-5 0 0,5 0 0,-7 0 0,1 0 0,-9 0 0,7 0 0,-7 0 0,1 0 0,5 0 0,-13 0 0,5 0 0,1 0 0,-7 0 0,7 0 0,-1 0 0,-5 0 0,13 0 0,1 0 0,3 0 0,12 0 0,-6 0 0,1 0 0,5 0 0,-1 0 0,4 0 0,3-4 0,-5 3 0,1-4 0,-1 5 0,0 0 0,0 0 0,-6 0 0,5 0 0,-12 0 0,5 0 0,-6 0 0,-1 0 0,1 0 0,-9 0 0,-25 0 0,10 0 0,-18 0 0,24 0 0,7 0 0,-5 0 0,5 0 0,1 0 0,-7 0 0,15 0 0,-15 0 0,7 0 0,-1 0 0,3 0 0,-1 0 0,6 0 0,-13 0 0,13 0 0,-5 0 0,-1 0 0,7 0 0,-7 0 0,1-5 0,5 3 0,-5-4 0,7 6 0,-15 0 0,19-4 0,-18 3 0,28-4 0,-12 5 0,12 0 0,-6-4 0,1 3 0,5-3 0,-6 4 0,1 0 0,4 0 0,-10 0 0,4 0 0,0 0 0,-5 0 0,5 0 0,0 0 0,-5 0 0,11 0 0,-10 0 0,4 0 0,0 0 0,-5 0 0,3 0 0,1 0 0,0 0 0,10 0 0,-1 4 0,0-3 0,0 3 0,0 1 0,1-4 0,-1 8 0,0-8 0,0 3 0,1 1 0,-1-4 0,5 3 0,-3 1 0,3-4 0,-5 3 0,5-4 0,2 0 0,0 4 0,3-2 0,-7 2 0,8-4 0,-3 0 0,4 0 0,0 4 0,1-3 0,-2 6 0,-4-6 0,3 6 0,-8-1 0,3 3 0,-5-4 0,1 4 0,4-8 0,-4 8 0,10-8 0,-5 7 0,6-7 0,1 3 0,9-4 0,5-5 0,16 4 0,-1-3 0,4-1 0,-15 4 0,-2-3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8:24.120"/>
    </inkml:context>
    <inkml:brush xml:id="br0">
      <inkml:brushProperty name="width" value="0.05" units="cm"/>
      <inkml:brushProperty name="height" value="0.05" units="cm"/>
      <inkml:brushProperty name="color" value="#CC0066"/>
    </inkml:brush>
  </inkml:definitions>
  <inkml:trace contextRef="#ctx0" brushRef="#br0">1 1722 24575,'11'0'0,"-1"0"0,-1 0 0,4 0 0,2 0 0,-1 0 0,5 0 0,2 0 0,0 0 0,12 0 0,-11-5 0,11-1 0,-5-5 0,6 0 0,-6 0 0,5 0 0,-11 0 0,10 0 0,-10 1 0,4-1 0,-6 6 0,6-5 0,-4 5 0,-1-1 0,-3-3 0,-3 8 0,5-8 0,0 3 0,3-3 0,-2-1 0,2 6 0,-8-1 0,3 1 0,-8 3 0,9-8 0,-10 8 0,10-8 0,-10 8 0,10-8 0,-5 8 0,1-7 0,3 7 0,-8-3 0,8 0 0,-8-1 0,8 0 0,-8-2 0,3 6 0,1-7 0,-5 3 0,10-1 0,-10-1 0,10 6 0,-10-6 0,10 2 0,-10-4 0,5 0 0,-1 0 0,2 0 0,-1 0 0,5-1 0,-9 2 0,8-2 0,-8 1 0,8 0 0,-8 0 0,8 4 0,-3-3 0,-1 3 0,5-5 0,-4 1 0,-1 0 0,5-1 0,-10 2 0,10-2 0,-5 5 0,1-3 0,3 7 0,-3-7 0,5 3 0,0-5 0,-1 5 0,1-4 0,0 3 0,0-4 0,-6 1 0,5 0 0,-4 4 0,-1-3 0,5 2 0,-5-3 0,1 4 0,4-4 0,-5 3 0,1 1 0,3-4 0,-8 4 0,8-4 0,-3 0 0,-1 3 0,5-3 0,-9 5 0,8-6 0,-3 1 0,4-1 0,-4 1 0,4 3 0,-5-2 0,10-1 0,-4 3 0,-2-6 0,1 7 0,-4 0 0,-1-3 0,5 3 0,-5 0 0,1-3 0,3 3 0,-8 0 0,8-4 0,-8 8 0,8-8 0,-8 4 0,8 0 0,-8-2 0,3 6 0,-4-7 0,-1 8 0,0-8 0,0 7 0,1-2 0,-1-1 0,0 3 0,1-3 0,-1 1 0,0-2 0,9-4 0,-1 0 0,2 0 0,0-1 0,-3 1 0,0 0 0,3 4 0,-3-4 0,5 4 0,-1-5 0,-4 1 0,3 4 0,-8-3 0,9 3 0,-10 0 0,5-3 0,-6 7 0,5-7 0,-3 3 0,8 0 0,-3-3 0,5 2 0,0 1 0,-6-3 0,14 3 0,-17-4 0,17 4 0,-19-3 0,10 3 0,-5 0 0,1-3 0,3 3 0,4-5 0,-1 4 0,5-3 0,-6 3 0,0-4 0,0 1 0,0-1 0,-1 0 0,1 0 0,0 0 0,0-4 0,6 2 0,-4-3 0,4 5 0,9-5 0,-11 4 0,17-10 0,-19 10 0,11-6 0,-12 7 0,12-6 0,-12 4 0,5-3 0,-6 5 0,0 0 0,0 0 0,-6 1 0,5-5 0,-4 3 0,4-3 0,1 4 0,-5 1 0,3-1 0,-3 1 0,0 0 0,3-1 0,-8 2 0,3 2 0,0-2 0,-3 4 0,8-2 0,-8-1 0,9 2 0,-10-4 0,4 4 0,-4-2 0,-1 2 0,0 0 0,1 2 0,-1-1 0,0 3 0,-1-6 0,1 7 0,0-7 0,0 6 0,1-7 0,-1 4 0,12-11 0,-4 4 0,10-4 0,-6 5 0,0 0 0,-5 1 0,-2 0 0,-5 4 0,0-2 0,1 6 0,-1-3 0,-3 0 0,1 4 0,-1-4 0,2 4 0,1 0 0,0 0 0,-1 0 0,1 0 0,-1 0 0,-6 0 0,-2-3 0,-3-1 0,-14-5 0,5 0 0,-4 3 0,8 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8:18.129"/>
    </inkml:context>
    <inkml:brush xml:id="br0">
      <inkml:brushProperty name="width" value="0.05" units="cm"/>
      <inkml:brushProperty name="height" value="0.05" units="cm"/>
      <inkml:brushProperty name="color" value="#CC0066"/>
    </inkml:brush>
  </inkml:definitions>
  <inkml:trace contextRef="#ctx0" brushRef="#br0">50 764 24575,'4'-3'0,"3"2"0,-3-6 0,5 3 0,-1-1 0,0-2 0,0 2 0,1-3 0,4-1 0,-3 0 0,8-5 0,-3 4 0,5-4 0,-1 4 0,1 0 0,0 0 0,6-1 0,-4 1 0,4 0 0,-6 0 0,0 0 0,0 0 0,-1 0 0,-4 5 0,4-4 0,-10 4 0,4 0 0,1-3 0,-5 3 0,5-4 0,-1 4 0,2-3 0,5 3 0,3-5 0,-2 0 0,2 0 0,-8 4 0,4-2 0,-10 3 0,10 0 0,-5-4 0,1 5 0,4-2 0,-5-2 0,6 3 0,0-1 0,-6-2 0,5 3 0,-9 0 0,8-4 0,-3 8 0,-1-3 0,0 0 0,-1 3 0,-3-6 0,8 6 0,-3-3 0,5 0 0,0-2 0,-1-4 0,8 0 0,-6 4 0,5-3 0,-6 3 0,0 1 0,0-4 0,-6 4 0,5 0 0,-4-3 0,4 2 0,1-4 0,0 5 0,0-4 0,0 3 0,-1 1 0,1-4 0,0 4 0,0-5 0,0 4 0,-1-3 0,1 4 0,0-5 0,0 5 0,-6-4 0,0 9 0,-1-4 0,1 0 0,0 3 0,-2-2 0,-4 3 0,0-4 0,-1 3 0,1-3 0,0 4 0,1-3 0,4 2 0,2-7 0,5 2 0,-1 1 0,1-4 0,0 3 0,6 1 0,-4-4 0,11 3 0,-12-4 0,5 4 0,-6-3 0,0 3 0,0 1 0,-6-3 0,5 7 0,-9-7 0,3 7 0,-5-2 0,0-1 0,1 3 0,-1-2 0,0 3 0,1-4 0,-1 3 0,0-3 0,0 1 0,1 2 0,4-3 0,-3 0 0,3 3 0,-5-2 0,1 3 0,-1 0 0,0 0 0,-4 3 0,0 1 0,-4 4 0,-4 0 0,-1 0 0,-3 1 0,-5 0 0,3-1 0,-8 2 0,7 3 0,-7-2 0,2 4 0,-3-1 0,4-4 0,-4 4 0,5-5 0,-6 1 0,0 0 0,0 0 0,1 0 0,-1 0 0,0 0 0,0 0 0,0 0 0,6-5 0,-5 4 0,4-8 0,1 3 0,-5 1 0,10-4 0,-10 3 0,5-4 0,-1 0 0,-7 5 0,11-4 0,-6 3 0,9-4 0,-6 0 0,5 0 0,-5 0 0,1 0 0,3 0 0,-3 0 0,5 0 0,0 0 0,-1 0 0,1 0 0,0 0 0,-1 0 0,-4 0 0,3 0 0,-3 0 0,5 4 0,-1-3 0,-4 3 0,3-1 0,-8-2 0,8 3 0,-8 0 0,8 1 0,-8 0 0,-1 3 0,-1-2 0,-4 4 0,4-5 0,1 4 0,4-4 0,-4 0 0,5 3 0,-6-2 0,0-1 0,0 4 0,1-3 0,-1 3 0,0-3 0,0 3 0,0-4 0,1 5 0,-1-4 0,0 2 0,0-6 0,1 6 0,-1-2 0,5-1 0,-3 4 0,3-3 0,0-1 0,-3 4 0,8-4 0,-3 0 0,4 2 0,1-6 0,-5 3 0,3 0 0,-3 0 0,4 1 0,-4 3 0,4-7 0,-10 8 0,9-4 0,-8 4 0,3-4 0,-5 4 0,6-4 0,-14 9 0,12-8 0,-13 7 0,9-8 0,0 5 0,6-4 0,-5 3 0,5-4 0,-6 1 0,5 2 0,-3-3 0,3 4 0,0-3 0,-3 2 0,3-6 0,-5 6 0,6-7 0,-5 8 0,9-8 0,-8 4 0,8-2 0,-3-2 0,5 3 0,0-1 0,0-2 0,0 3 0,0-4 0,1 0 0,-1 0 0,1 0 0,-1 0 0,1 0 0,-1 0 0,1 0 0,-1 0 0,0 0 0,0 0 0,1 0 0,-1 0 0,1 0 0,0 0 0,0 0 0,-1 0 0,1 0 0,0 0 0,-1 0 0,1 0 0,3-4 0,1 0 0,3-4 0,0-6 0,0 8 0,0-2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8:03.512"/>
    </inkml:context>
    <inkml:brush xml:id="br0">
      <inkml:brushProperty name="width" value="0.05" units="cm"/>
      <inkml:brushProperty name="height" value="0.05" units="cm"/>
      <inkml:brushProperty name="color" value="#CC0066"/>
    </inkml:brush>
  </inkml:definitions>
  <inkml:trace contextRef="#ctx0" brushRef="#br0">427 1089 24575,'-8'0'0,"1"0"0,-1 0 0,1 0 0,0 0 0,-5-4 0,3-6 0,-9-4 0,3-6 0,-5 0 0,-6-1 0,9 1 0,-8 3 0,9-2 0,2 9 0,0-4 0,6 6 0,0 0 0,0 3 0,3-2 0,-1 3 0,5-4 0,-6 1 0,3-1 0,-5-5 0,0-2 0,-5-4 0,2-8 0,-7 6 0,7-12 0,-7 12 0,7-6 0,-2 7 0,5 6 0,3-5 0,2 10 0,1-1 0,2 3 0,-3 2 0,4-2 0,0 0 0,0-5 0,0 4 0,0-10 0,0 4 0,0-6 0,0 0 0,-4 0 0,3 1 0,-4-1 0,5 5 0,0 2 0,0 4 0,0 1 0,0 1 0,0-1 0,0 0 0,0 1 0,0-1 0,4 0 0,1 0 0,4-5 0,-5-2 0,6-11 0,-4-2 0,6-7 0,4 1 0,-3-1 0,4 1 0,-6 6 0,-1 7 0,-1 7 0,-1 6 0,0 3 0,0 2 0,1 3 0,-1 0 0,0 0 0,0 0 0,0 0 0,0 0 0,0 0 0,0 0 0,0 0 0,1 0 0,-1 0 0,5 0 0,2 0 0,5 0 0,6 0 0,-4-5 0,11-1 0,-12-4 0,5-1 0,-11 6 0,-2 0 0,-4 5 0,-1 0 0,0 0 0,1 0 0,-1 0 0,0 0 0,0 0 0,0 0 0,0 0 0,0 0 0,6 0 0,1 0 0,-1 0 0,5 0 0,-5 0 0,1 0 0,4 0 0,-5 0 0,1 0 0,3 0 0,-8 0 0,3 0 0,1 0 0,-5 0 0,10 5 0,-10-4 0,10 8 0,-4-8 0,-1 7 0,5-3 0,-10 4 0,10 0 0,-9-4 0,8 4 0,-8-4 0,3 4 0,-5-1 0,-3 0 0,2 1 0,-6-1 0,3 0 0,-4 0 0,0 0 0,0 0 0,0 1 0,0-1 0,0 0 0,0 0 0,0 6 0,0 0 0,0 1 0,0 4 0,0-5 0,0 6 0,0 0 0,0 0 0,0-1 0,0 1 0,0-5 0,0 3 0,0-3 0,0 5 0,0-5 0,0 3 0,0-8 0,0 3 0,0 1 0,0-5 0,0 4 0,0-4 0,0-1 0,0 0 0,0 1 0,0 4 0,0-3 0,0 3 0,0-5 0,0 1 0,0-1 0,0 4 0,0-3 0,0 3 0,0-4 0,0 1 0,0-1 0,0 0 0,0 0 0,0 1 0,0-1 0,0 0 0,0 1 0,0-1 0,0 0 0,-4 0 0,3 1 0,-2-1 0,3 0 0,0 1 0,0-1 0,-5 5 0,4-3 0,-3 3 0,0-5 0,3 1 0,-3-1 0,1 4 0,2-3 0,-7 3 0,8-4 0,-4 1 0,0-1 0,3 0 0,-2 1 0,-1-5 0,0 3 0,-4-6 0,0 6 0,1-6 0,-1 2 0,0-3 0,0 0 0,0 0 0,-1 0 0,-4 0 0,3 0 0,-8 0 0,3 0 0,-5 0 0,1 0 0,-1 0 0,0 0 0,0 0 0,-6 0 0,4 0 0,-4 0 0,6 0 0,6 0 0,-5-5 0,10 4 0,-5-7 0,6 7 0,0-6 0,-1 6 0,1-6 0,0 6 0,-1-3 0,-4 4 0,-2-4 0,1 3 0,0-4 0,1 5 0,-5 0 0,-3-4 0,-3 3 0,10-4 0,-5 5 0,10 0 0,-5-3 0,6 2 0,0-3 0,3 0 0,-2 3 0,6-6 0,-3 3 0,0-1 0,3-2 0,-2 3 0,-1-1 0,3-2 0,-6 7 0,3-8 0,-4 7 0,-1-6 0,1 6 0,-5-7 0,3 3 0,-3-4 0,-1 0 0,4-4 0,-9 2 0,13-8 0,-7 9 0,9-4 0,-1 1 0,1 3 0,0-8 0,3 8 0,-3-8 0,4 3 0,0-5 0,0 0 0,0 6 0,0-5 0,0 10 0,0-5 0,0 6 0,0 0 0,0 0 0,0-6 0,0 5 0,0-4 0,0 5 0,0 0 0,0 1 0,0-1 0,0 1 0,0 0 0,-4-1 0,3 4 0,-2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5:27:18"/>
    </inkml:context>
    <inkml:brush xml:id="br0">
      <inkml:brushProperty name="width" value="0.05" units="cm"/>
      <inkml:brushProperty name="height" value="0.05" units="cm"/>
      <inkml:brushProperty name="color" value="#CC0066"/>
    </inkml:brush>
  </inkml:definitions>
  <inkml:trace contextRef="#ctx0" brushRef="#br0">0 0 24575,'11'11'0,"5"1"0,-6 1 0,9-2 0,-3 8 0,-2-9 0,5 9 0,-10-10 0,10 5 0,-10-5 0,5 0 0,-6-1 0,0 0 0,-3 1 0,2-1 0,-2 0 0,3 0 0,0 0 0,0 0 0,0 1 0,1-1 0,-1 0 0,0 0 0,1 6 0,5-4 0,-3 9 0,2-9 0,-4 3 0,5-4 0,-5 0 0,5 0 0,-6-1 0,0 0 0,0 1 0,1-1 0,-1-3 0,0 2 0,6-2 0,-5 4 0,10 1 0,-10-2 0,5 1 0,-1 0 0,-3-1 0,8 2 0,-8-1 0,3 0 0,-4-1 0,4 1 0,-4-1 0,6 7 0,-2-5 0,-3 3 0,4-4 0,-1 0 0,-3 0 0,3 0 0,-5-1 0,1 0 0,3 1 0,-3-1 0,3 0 0,-4 1 0,6 0 0,0 0 0,1 0 0,3 1 0,-3-1 0,0 0 0,3 1 0,-7 3 0,7-2 0,-7 3 0,7-4 0,-8 3 0,9-2 0,-9 3 0,4 0 0,0-4 0,-4 4 0,4-5 0,-6-1 0,0 0 0,1 1 0,-1-2 0,0 2 0,-4-1 0,3-4 0,-2 4 0,3-4 0,1 4 0,-1 1 0,-4-1 0,4 0 0,-4-3 0,5 2 0,-5-2 0,4 0 0,-7 2 0,6-3 0,-3 4 0,4 1 0,0-5 0,1 3 0,-1-2 0,-4 3 0,4 0 0,-4 1 0,4-1 0,0 0 0,0-1 0,-1-3 0,-3 3 0,3-6 0,-6 7 0,6-8 0,-6 8 0,6-7 0,-6 6 0,6-3 0,-3 1 0,1 2 0,1-3 0,-2 0 0,0 3 0,3-6 0,-7 7 0,7-7 0,-6 6 0,2-3 0,0 1 0,-2 2 0,6-6 0,-6 6 0,6-7 0,-6 7 0,5-6 0,-5 5 0,6-5 0,-3 2 0,0 1 0,2-3 0,-8-1 0,5-4 0,-10-4 0,2 4 0,-3-4 0,0 4 0,-1-5 0,1 5 0,0-4 0,0 4 0,-1-4 0,1-1 0,-5-4 0,3 3 0,-3-3 0,-1 4 0,5 0 0,-5 0 0,6 1 0,0 0 0,-1 0 0,1 3 0,0-2 0,0 2 0,-1-3 0,1-1 0,0 1 0,3 0 0,-2 0 0,2-1 0,-3 1 0,0 0 0,0 0 0,-1 0 0,1 3 0,4-2 0,-4 6 0,4-6 0,-1 2 0,-2 0 0,2-2 0,-3 6 0,3-6 0,-2 2 0,2 1 0,-3-4 0,0 4 0,0-5 0,-1 1 0,1 0 0,0 3 0,3-2 0,-2 2 0,2 1 0,1-4 0,-4 4 0,4-1 0,-1-2 0,-2 6 0,2-7 0,-3 4 0,0 0 0,4-3 0,-4 6 0,7-6 0,-6 6 0,3-3 0,-1 1 0,-2 2 0,3-6 0,-4 6 0,4-6 0,-3 6 0,6-6 0,-6 6 0,2-6 0,-3 6 0,4-6 0,-3 6 0,2-6 0,-3 2 0,0 1 0,4-3 0,-4 2 0,4-3 0,-5 0 0,-4-1 0,3 0 0,-3 0 0,5 1 0,-1 0 0,-4-1 0,3 0 0,-3 0 0,0 0 0,3 1 0,-3-1 0,-1-5 0,5 5 0,-5-5 0,6 6 0,-5-1 0,3 1 0,-3-1 0,4-5 0,0 5 0,-5-5 0,4 0 0,-4 4 0,0-9 0,4 10 0,-3-5 0,5 6 0,-1-6 0,0 5 0,0-4 0,5 4 0,-7 1 0,9 0 0,-9-1 0,6 1 0,1 0 0,-4 3 0,7-2 0,-6 2 0,3 1 0,-1-4 0,-2 7 0,7-6 0,-7 6 0,6-6 0,-7 6 0,7-7 0,-6 8 0,6-8 0,-6 4 0,3-4 0,-1-1 0,-2 5 0,2-3 0,1 2 0,-4-3 0,4 0 0,-4 0 0,0-1 0,3 2 0,-2-2 0,2 1 0,1 0 0,-4-1 0,4 5 0,-1-4 0,-2 4 0,6-4 0,-6 3 0,6-2 0,-2 2 0,0 1 0,2-2 0,-2 5 0,3-2 0</inkml:trace>
</inkml:ink>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{F6D65EB2-55F2-E440-8315-E890470C7125}tf10002082_mac.dotx</Template>
  <TotalTime>1</TotalTime>
  <Pages>111</Pages>
  <Words>20313</Words>
  <Characters>111722</Characters>
  <Application>Microsoft Office Word</Application>
  <DocSecurity>0</DocSecurity>
  <Lines>931</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Lara Converso</cp:lastModifiedBy>
  <cp:revision>2</cp:revision>
  <dcterms:created xsi:type="dcterms:W3CDTF">2022-02-16T22:58:00Z</dcterms:created>
  <dcterms:modified xsi:type="dcterms:W3CDTF">2022-02-16T22:58:00Z</dcterms:modified>
</cp:coreProperties>
</file>